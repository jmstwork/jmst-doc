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481" w:rsidRPr="00F6587F" w:rsidRDefault="006B7481" w:rsidP="006B7481">
      <w:pPr>
        <w:rPr>
          <w:rFonts w:ascii="微软雅黑" w:eastAsia="微软雅黑" w:hAnsi="微软雅黑" w:cs="Arial"/>
          <w:szCs w:val="21"/>
          <w:lang w:val="en-US" w:eastAsia="zh-CN"/>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C336F4">
      <w:pPr>
        <w:rPr>
          <w:rFonts w:ascii="微软雅黑" w:eastAsia="微软雅黑" w:hAnsi="微软雅黑" w:cs="Arial"/>
          <w:szCs w:val="21"/>
          <w:lang w:val="en-US"/>
        </w:rPr>
      </w:pPr>
    </w:p>
    <w:p w:rsidR="006B7481" w:rsidRPr="00F6587F" w:rsidRDefault="006B7481" w:rsidP="00C336F4">
      <w:pPr>
        <w:rPr>
          <w:rFonts w:ascii="微软雅黑" w:eastAsia="微软雅黑" w:hAnsi="微软雅黑" w:cs="Arial"/>
          <w:szCs w:val="21"/>
          <w:lang w:val="en-US"/>
        </w:rPr>
      </w:pPr>
    </w:p>
    <w:p w:rsidR="006B7481" w:rsidRDefault="006B7481" w:rsidP="006B7481">
      <w:pPr>
        <w:ind w:left="187"/>
        <w:jc w:val="center"/>
        <w:rPr>
          <w:rFonts w:ascii="微软雅黑" w:eastAsia="微软雅黑" w:hAnsi="微软雅黑" w:cs="Arial"/>
          <w:b/>
          <w:sz w:val="48"/>
          <w:szCs w:val="48"/>
          <w:lang w:eastAsia="zh-CN"/>
        </w:rPr>
      </w:pPr>
      <w:r w:rsidRPr="00F6587F">
        <w:rPr>
          <w:rFonts w:ascii="微软雅黑" w:eastAsia="微软雅黑" w:hAnsi="微软雅黑" w:cs="Arial" w:hint="eastAsia"/>
          <w:b/>
          <w:sz w:val="48"/>
          <w:szCs w:val="48"/>
          <w:lang w:eastAsia="zh-CN"/>
        </w:rPr>
        <w:t>北大</w:t>
      </w:r>
      <w:r w:rsidRPr="00F6587F">
        <w:rPr>
          <w:rFonts w:ascii="微软雅黑" w:eastAsia="微软雅黑" w:hAnsi="微软雅黑" w:cs="Arial"/>
          <w:b/>
          <w:sz w:val="48"/>
          <w:szCs w:val="48"/>
          <w:lang w:eastAsia="zh-CN"/>
        </w:rPr>
        <w:t>国际医院</w:t>
      </w:r>
      <w:r w:rsidRPr="00F6587F">
        <w:rPr>
          <w:rFonts w:ascii="微软雅黑" w:eastAsia="微软雅黑" w:hAnsi="微软雅黑" w:cs="Arial" w:hint="eastAsia"/>
          <w:b/>
          <w:sz w:val="48"/>
          <w:szCs w:val="48"/>
          <w:lang w:eastAsia="zh-CN"/>
        </w:rPr>
        <w:t>信息化</w:t>
      </w:r>
      <w:r w:rsidRPr="00F6587F">
        <w:rPr>
          <w:rFonts w:ascii="微软雅黑" w:eastAsia="微软雅黑" w:hAnsi="微软雅黑" w:cs="Arial"/>
          <w:b/>
          <w:sz w:val="48"/>
          <w:szCs w:val="48"/>
          <w:lang w:eastAsia="zh-CN"/>
        </w:rPr>
        <w:t>项目</w:t>
      </w:r>
    </w:p>
    <w:p w:rsidR="006B7481" w:rsidRPr="006B2DB4" w:rsidRDefault="00607A82" w:rsidP="006B2DB4">
      <w:pPr>
        <w:jc w:val="center"/>
        <w:rPr>
          <w:rFonts w:ascii="微软雅黑" w:eastAsia="微软雅黑" w:hAnsi="微软雅黑"/>
          <w:b/>
          <w:sz w:val="48"/>
          <w:szCs w:val="48"/>
          <w:lang w:eastAsia="zh-CN"/>
        </w:rPr>
      </w:pPr>
      <w:bookmarkStart w:id="0" w:name="_Toc318726409"/>
      <w:bookmarkStart w:id="1" w:name="_Toc320625818"/>
      <w:bookmarkStart w:id="2" w:name="_Toc320794082"/>
      <w:bookmarkStart w:id="3" w:name="_Toc320794809"/>
      <w:bookmarkStart w:id="4" w:name="_Toc320803667"/>
      <w:r>
        <w:rPr>
          <w:rFonts w:ascii="微软雅黑" w:eastAsia="微软雅黑" w:hAnsi="微软雅黑" w:hint="eastAsia"/>
          <w:b/>
          <w:sz w:val="48"/>
          <w:szCs w:val="48"/>
          <w:lang w:eastAsia="zh-CN"/>
        </w:rPr>
        <w:t>IE平台</w:t>
      </w:r>
      <w:r w:rsidR="00171D61">
        <w:rPr>
          <w:rFonts w:ascii="微软雅黑" w:eastAsia="微软雅黑" w:hAnsi="微软雅黑" w:hint="eastAsia"/>
          <w:b/>
          <w:sz w:val="48"/>
          <w:szCs w:val="48"/>
          <w:lang w:eastAsia="zh-CN"/>
        </w:rPr>
        <w:t>性能测试报告</w:t>
      </w:r>
      <w:bookmarkEnd w:id="0"/>
      <w:bookmarkEnd w:id="1"/>
      <w:bookmarkEnd w:id="2"/>
      <w:bookmarkEnd w:id="3"/>
      <w:bookmarkEnd w:id="4"/>
    </w:p>
    <w:p w:rsidR="006B7481" w:rsidRPr="006B2DB4" w:rsidRDefault="006B7481" w:rsidP="006B2DB4">
      <w:pPr>
        <w:jc w:val="center"/>
        <w:rPr>
          <w:rFonts w:ascii="微软雅黑" w:eastAsia="微软雅黑" w:hAnsi="微软雅黑"/>
          <w:b/>
          <w:sz w:val="30"/>
          <w:szCs w:val="30"/>
          <w:lang w:eastAsia="zh-CN"/>
        </w:rPr>
      </w:pPr>
      <w:bookmarkStart w:id="5" w:name="_Toc318726410"/>
      <w:bookmarkStart w:id="6" w:name="_Toc320625819"/>
      <w:bookmarkStart w:id="7" w:name="_Toc320794083"/>
      <w:bookmarkStart w:id="8" w:name="_Toc320794810"/>
      <w:bookmarkStart w:id="9" w:name="_Toc320803668"/>
      <w:r w:rsidRPr="006B2DB4">
        <w:rPr>
          <w:rFonts w:ascii="微软雅黑" w:eastAsia="微软雅黑" w:hAnsi="微软雅黑" w:hint="eastAsia"/>
          <w:b/>
          <w:sz w:val="30"/>
          <w:szCs w:val="30"/>
          <w:lang w:eastAsia="zh-CN"/>
        </w:rPr>
        <w:t>版本：0.</w:t>
      </w:r>
      <w:bookmarkEnd w:id="5"/>
      <w:bookmarkEnd w:id="6"/>
      <w:bookmarkEnd w:id="7"/>
      <w:bookmarkEnd w:id="8"/>
      <w:bookmarkEnd w:id="9"/>
      <w:r w:rsidR="009C6ED4">
        <w:rPr>
          <w:rFonts w:ascii="微软雅黑" w:eastAsia="微软雅黑" w:hAnsi="微软雅黑" w:hint="eastAsia"/>
          <w:b/>
          <w:sz w:val="30"/>
          <w:szCs w:val="30"/>
          <w:lang w:eastAsia="zh-CN"/>
        </w:rPr>
        <w:t>0</w:t>
      </w:r>
      <w:r w:rsidR="00171D61">
        <w:rPr>
          <w:rFonts w:ascii="微软雅黑" w:eastAsia="微软雅黑" w:hAnsi="微软雅黑" w:hint="eastAsia"/>
          <w:b/>
          <w:sz w:val="30"/>
          <w:szCs w:val="30"/>
          <w:lang w:eastAsia="zh-CN"/>
        </w:rPr>
        <w:t>.1</w:t>
      </w: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ind w:firstLine="0"/>
        <w:rPr>
          <w:rFonts w:ascii="微软雅黑" w:eastAsia="微软雅黑" w:hAnsi="微软雅黑" w:cs="Arial"/>
          <w:szCs w:val="21"/>
          <w:lang w:val="en-US" w:eastAsia="zh-CN"/>
        </w:rPr>
        <w:sectPr w:rsidR="006B7481" w:rsidRPr="00F6587F" w:rsidSect="00E84935">
          <w:headerReference w:type="default" r:id="rId8"/>
          <w:footerReference w:type="default" r:id="rId9"/>
          <w:headerReference w:type="first" r:id="rId10"/>
          <w:pgSz w:w="11906" w:h="16838"/>
          <w:pgMar w:top="1560" w:right="1440" w:bottom="1440" w:left="1440" w:header="720" w:footer="720" w:gutter="0"/>
          <w:cols w:space="720"/>
          <w:docGrid w:type="lines" w:linePitch="312"/>
        </w:sectPr>
      </w:pPr>
    </w:p>
    <w:p w:rsidR="006B7481" w:rsidRPr="00F6587F" w:rsidRDefault="006B7481" w:rsidP="006B7481">
      <w:pPr>
        <w:ind w:firstLine="0"/>
        <w:rPr>
          <w:rFonts w:ascii="微软雅黑" w:eastAsia="微软雅黑" w:hAnsi="微软雅黑" w:cs="Arial"/>
          <w:b/>
          <w:szCs w:val="21"/>
        </w:rPr>
      </w:pPr>
      <w:r w:rsidRPr="00F6587F">
        <w:rPr>
          <w:rFonts w:ascii="微软雅黑" w:eastAsia="微软雅黑" w:hAnsi="微软雅黑" w:cs="Arial"/>
          <w:b/>
          <w:szCs w:val="21"/>
          <w:lang w:eastAsia="zh-CN"/>
        </w:rPr>
        <w:lastRenderedPageBreak/>
        <w:t>文件信息</w:t>
      </w: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tblPr>
      <w:tblGrid>
        <w:gridCol w:w="2256"/>
        <w:gridCol w:w="6924"/>
      </w:tblGrid>
      <w:tr w:rsidR="006B7481" w:rsidRPr="00F6587F" w:rsidTr="007D16A7">
        <w:trPr>
          <w:trHeight w:val="302"/>
        </w:trPr>
        <w:tc>
          <w:tcPr>
            <w:tcW w:w="2256" w:type="dxa"/>
            <w:shd w:val="clear" w:color="auto" w:fill="9FD3A4" w:themeFill="background1" w:themeFillShade="D9"/>
          </w:tcPr>
          <w:p w:rsidR="006B7481" w:rsidRPr="00F6587F" w:rsidRDefault="006B7481" w:rsidP="007D16A7">
            <w:pPr>
              <w:rPr>
                <w:rFonts w:ascii="微软雅黑" w:eastAsia="微软雅黑" w:hAnsi="微软雅黑" w:cs="Arial"/>
                <w:b/>
                <w:szCs w:val="21"/>
                <w:lang w:eastAsia="zh-CN"/>
              </w:rPr>
            </w:pPr>
            <w:r w:rsidRPr="00F6587F">
              <w:rPr>
                <w:rFonts w:ascii="微软雅黑" w:eastAsia="微软雅黑" w:hAnsi="微软雅黑" w:cs="Arial"/>
                <w:b/>
                <w:szCs w:val="21"/>
                <w:lang w:eastAsia="zh-CN"/>
              </w:rPr>
              <w:t>交付物名称</w:t>
            </w:r>
          </w:p>
        </w:tc>
        <w:tc>
          <w:tcPr>
            <w:tcW w:w="6924" w:type="dxa"/>
          </w:tcPr>
          <w:p w:rsidR="006B7481" w:rsidRPr="00F6587F" w:rsidRDefault="00BF54A4" w:rsidP="007D16A7">
            <w:pPr>
              <w:rPr>
                <w:rFonts w:ascii="微软雅黑" w:eastAsia="微软雅黑" w:hAnsi="微软雅黑" w:cs="Arial"/>
                <w:szCs w:val="21"/>
                <w:lang w:eastAsia="zh-CN"/>
              </w:rPr>
            </w:pPr>
            <w:r>
              <w:rPr>
                <w:rFonts w:ascii="微软雅黑" w:eastAsia="微软雅黑" w:hAnsi="微软雅黑" w:cs="Arial" w:hint="eastAsia"/>
                <w:szCs w:val="21"/>
                <w:lang w:eastAsia="zh-CN"/>
              </w:rPr>
              <w:t>IE平台</w:t>
            </w:r>
            <w:r w:rsidR="00AB1A83" w:rsidRPr="00AB1A83">
              <w:rPr>
                <w:rFonts w:ascii="微软雅黑" w:eastAsia="微软雅黑" w:hAnsi="微软雅黑" w:cs="Arial" w:hint="eastAsia"/>
                <w:szCs w:val="21"/>
                <w:lang w:eastAsia="zh-CN"/>
              </w:rPr>
              <w:t>性能测试报告</w:t>
            </w:r>
          </w:p>
        </w:tc>
      </w:tr>
      <w:tr w:rsidR="006B7481" w:rsidRPr="00F6587F" w:rsidTr="007D16A7">
        <w:trPr>
          <w:trHeight w:val="302"/>
        </w:trPr>
        <w:tc>
          <w:tcPr>
            <w:tcW w:w="2256" w:type="dxa"/>
            <w:shd w:val="clear" w:color="auto" w:fill="9FD3A4" w:themeFill="background1" w:themeFillShade="D9"/>
          </w:tcPr>
          <w:p w:rsidR="006B7481" w:rsidRPr="00F6587F" w:rsidRDefault="006B7481" w:rsidP="007D16A7">
            <w:pPr>
              <w:rPr>
                <w:rFonts w:ascii="微软雅黑" w:eastAsia="微软雅黑" w:hAnsi="微软雅黑" w:cs="Arial"/>
                <w:b/>
                <w:szCs w:val="21"/>
                <w:lang w:eastAsia="zh-CN"/>
              </w:rPr>
            </w:pPr>
            <w:r w:rsidRPr="00F6587F">
              <w:rPr>
                <w:rFonts w:ascii="微软雅黑" w:eastAsia="微软雅黑" w:hAnsi="微软雅黑" w:cs="Arial"/>
                <w:b/>
                <w:szCs w:val="21"/>
                <w:lang w:eastAsia="zh-CN"/>
              </w:rPr>
              <w:t>作者</w:t>
            </w:r>
          </w:p>
        </w:tc>
        <w:tc>
          <w:tcPr>
            <w:tcW w:w="6924" w:type="dxa"/>
          </w:tcPr>
          <w:p w:rsidR="006B7481" w:rsidRPr="00F6587F" w:rsidRDefault="00956CC3" w:rsidP="00664C38">
            <w:pPr>
              <w:rPr>
                <w:rFonts w:ascii="微软雅黑" w:eastAsia="微软雅黑" w:hAnsi="微软雅黑" w:cs="Arial"/>
                <w:szCs w:val="21"/>
                <w:lang w:eastAsia="zh-CN"/>
              </w:rPr>
            </w:pPr>
            <w:r>
              <w:rPr>
                <w:rFonts w:ascii="微软雅黑" w:eastAsia="微软雅黑" w:hAnsi="微软雅黑" w:cs="Arial" w:hint="eastAsia"/>
                <w:szCs w:val="21"/>
                <w:lang w:eastAsia="zh-CN"/>
              </w:rPr>
              <w:t>姜军俊</w:t>
            </w:r>
          </w:p>
        </w:tc>
      </w:tr>
      <w:tr w:rsidR="006B7481" w:rsidRPr="00F6587F" w:rsidTr="007D16A7">
        <w:trPr>
          <w:trHeight w:val="302"/>
        </w:trPr>
        <w:tc>
          <w:tcPr>
            <w:tcW w:w="2256" w:type="dxa"/>
            <w:shd w:val="clear" w:color="auto" w:fill="9FD3A4" w:themeFill="background1" w:themeFillShade="D9"/>
          </w:tcPr>
          <w:p w:rsidR="006B7481" w:rsidRPr="00F6587F" w:rsidRDefault="006B7481" w:rsidP="007D16A7">
            <w:pPr>
              <w:rPr>
                <w:rFonts w:ascii="微软雅黑" w:eastAsia="微软雅黑" w:hAnsi="微软雅黑" w:cs="Arial"/>
                <w:b/>
                <w:szCs w:val="21"/>
                <w:lang w:eastAsia="zh-CN"/>
              </w:rPr>
            </w:pPr>
            <w:r w:rsidRPr="00F6587F">
              <w:rPr>
                <w:rFonts w:ascii="微软雅黑" w:eastAsia="微软雅黑" w:hAnsi="微软雅黑" w:cs="Arial"/>
                <w:b/>
                <w:szCs w:val="21"/>
                <w:lang w:eastAsia="zh-CN"/>
              </w:rPr>
              <w:t>所有者</w:t>
            </w:r>
          </w:p>
        </w:tc>
        <w:tc>
          <w:tcPr>
            <w:tcW w:w="6924" w:type="dxa"/>
          </w:tcPr>
          <w:p w:rsidR="006B7481" w:rsidRPr="00F6587F" w:rsidRDefault="006B7481" w:rsidP="007D16A7">
            <w:pPr>
              <w:rPr>
                <w:rFonts w:ascii="微软雅黑" w:eastAsia="微软雅黑" w:hAnsi="微软雅黑" w:cs="Arial"/>
                <w:szCs w:val="21"/>
                <w:lang w:eastAsia="zh-CN"/>
              </w:rPr>
            </w:pPr>
            <w:r w:rsidRPr="00F6587F">
              <w:rPr>
                <w:rFonts w:ascii="微软雅黑" w:eastAsia="微软雅黑" w:hAnsi="微软雅黑" w:cs="Arial" w:hint="eastAsia"/>
                <w:szCs w:val="21"/>
                <w:lang w:eastAsia="zh-CN"/>
              </w:rPr>
              <w:t>方正国际北大医院项目组</w:t>
            </w:r>
          </w:p>
        </w:tc>
      </w:tr>
      <w:tr w:rsidR="006B7481" w:rsidRPr="00F6587F" w:rsidTr="007D16A7">
        <w:trPr>
          <w:trHeight w:val="302"/>
        </w:trPr>
        <w:tc>
          <w:tcPr>
            <w:tcW w:w="2256" w:type="dxa"/>
            <w:shd w:val="clear" w:color="auto" w:fill="9FD3A4" w:themeFill="background1" w:themeFillShade="D9"/>
          </w:tcPr>
          <w:p w:rsidR="006B7481" w:rsidRPr="00F6587F" w:rsidRDefault="006B7481" w:rsidP="007D16A7">
            <w:pPr>
              <w:rPr>
                <w:rFonts w:ascii="微软雅黑" w:eastAsia="微软雅黑" w:hAnsi="微软雅黑" w:cs="Arial"/>
                <w:b/>
                <w:szCs w:val="21"/>
                <w:lang w:eastAsia="zh-CN"/>
              </w:rPr>
            </w:pPr>
            <w:r w:rsidRPr="00F6587F">
              <w:rPr>
                <w:rFonts w:ascii="微软雅黑" w:eastAsia="微软雅黑" w:hAnsi="微软雅黑" w:cs="Arial"/>
                <w:b/>
                <w:szCs w:val="21"/>
                <w:lang w:eastAsia="zh-CN"/>
              </w:rPr>
              <w:t>小组</w:t>
            </w:r>
          </w:p>
        </w:tc>
        <w:tc>
          <w:tcPr>
            <w:tcW w:w="6924" w:type="dxa"/>
          </w:tcPr>
          <w:p w:rsidR="006B7481" w:rsidRPr="00F6587F" w:rsidRDefault="00956CC3" w:rsidP="007D16A7">
            <w:pPr>
              <w:rPr>
                <w:rFonts w:ascii="微软雅黑" w:eastAsia="微软雅黑" w:hAnsi="微软雅黑" w:cs="Arial"/>
                <w:szCs w:val="21"/>
                <w:lang w:eastAsia="zh-CN"/>
              </w:rPr>
            </w:pPr>
            <w:r>
              <w:rPr>
                <w:rFonts w:ascii="微软雅黑" w:eastAsia="微软雅黑" w:hAnsi="微软雅黑" w:cs="Arial" w:hint="eastAsia"/>
                <w:szCs w:val="21"/>
                <w:lang w:eastAsia="zh-CN"/>
              </w:rPr>
              <w:t>IE</w:t>
            </w:r>
            <w:r w:rsidR="006B7481" w:rsidRPr="00F6587F">
              <w:rPr>
                <w:rFonts w:ascii="微软雅黑" w:eastAsia="微软雅黑" w:hAnsi="微软雅黑" w:cs="Arial" w:hint="eastAsia"/>
                <w:szCs w:val="21"/>
                <w:lang w:eastAsia="zh-CN"/>
              </w:rPr>
              <w:t>组</w:t>
            </w:r>
          </w:p>
        </w:tc>
      </w:tr>
      <w:tr w:rsidR="006B7481" w:rsidRPr="00F6587F" w:rsidTr="007D16A7">
        <w:trPr>
          <w:trHeight w:val="302"/>
        </w:trPr>
        <w:tc>
          <w:tcPr>
            <w:tcW w:w="2256" w:type="dxa"/>
            <w:shd w:val="clear" w:color="auto" w:fill="9FD3A4" w:themeFill="background1" w:themeFillShade="D9"/>
          </w:tcPr>
          <w:p w:rsidR="006B7481" w:rsidRPr="00F6587F" w:rsidRDefault="006B7481" w:rsidP="007D16A7">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状态</w:t>
            </w:r>
          </w:p>
        </w:tc>
        <w:tc>
          <w:tcPr>
            <w:tcW w:w="6924" w:type="dxa"/>
          </w:tcPr>
          <w:p w:rsidR="006B7481" w:rsidRPr="00F6587F" w:rsidRDefault="006B7481" w:rsidP="007D16A7">
            <w:pPr>
              <w:rPr>
                <w:rFonts w:ascii="微软雅黑" w:eastAsia="微软雅黑" w:hAnsi="微软雅黑" w:cs="Arial"/>
                <w:szCs w:val="21"/>
                <w:lang w:eastAsia="zh-CN"/>
              </w:rPr>
            </w:pPr>
            <w:r w:rsidRPr="00F6587F">
              <w:rPr>
                <w:rFonts w:ascii="微软雅黑" w:eastAsia="微软雅黑" w:hAnsi="微软雅黑" w:cs="Arial" w:hint="eastAsia"/>
                <w:szCs w:val="21"/>
                <w:lang w:eastAsia="zh-CN"/>
              </w:rPr>
              <w:t>[</w:t>
            </w:r>
            <w:r w:rsidRPr="00F6587F">
              <w:rPr>
                <w:rFonts w:ascii="微软雅黑" w:eastAsia="微软雅黑" w:hAnsi="微软雅黑" w:cs="Arial"/>
                <w:szCs w:val="21"/>
                <w:lang w:eastAsia="zh-CN"/>
              </w:rPr>
              <w:t>内部未评审</w:t>
            </w:r>
            <w:r w:rsidRPr="00F6587F">
              <w:rPr>
                <w:rFonts w:ascii="微软雅黑" w:eastAsia="微软雅黑" w:hAnsi="微软雅黑" w:cs="Arial" w:hint="eastAsia"/>
                <w:szCs w:val="21"/>
                <w:lang w:eastAsia="zh-CN"/>
              </w:rPr>
              <w:t>]</w:t>
            </w:r>
          </w:p>
        </w:tc>
      </w:tr>
      <w:tr w:rsidR="006B7481" w:rsidRPr="00F6587F" w:rsidTr="007D16A7">
        <w:trPr>
          <w:trHeight w:val="302"/>
        </w:trPr>
        <w:tc>
          <w:tcPr>
            <w:tcW w:w="2256" w:type="dxa"/>
            <w:shd w:val="clear" w:color="auto" w:fill="9FD3A4" w:themeFill="background1" w:themeFillShade="D9"/>
          </w:tcPr>
          <w:p w:rsidR="006B7481" w:rsidRPr="00F6587F" w:rsidRDefault="006B7481" w:rsidP="007D16A7">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版本</w:t>
            </w:r>
          </w:p>
        </w:tc>
        <w:tc>
          <w:tcPr>
            <w:tcW w:w="6924" w:type="dxa"/>
          </w:tcPr>
          <w:p w:rsidR="006B7481" w:rsidRPr="00F6587F" w:rsidRDefault="009C6ED4" w:rsidP="007D16A7">
            <w:pPr>
              <w:rPr>
                <w:rFonts w:ascii="微软雅黑" w:eastAsia="微软雅黑" w:hAnsi="微软雅黑" w:cs="Arial"/>
                <w:szCs w:val="21"/>
                <w:lang w:eastAsia="zh-CN"/>
              </w:rPr>
            </w:pPr>
            <w:r>
              <w:rPr>
                <w:rFonts w:ascii="微软雅黑" w:eastAsia="微软雅黑" w:hAnsi="微软雅黑" w:cs="Arial"/>
                <w:szCs w:val="21"/>
                <w:lang w:eastAsia="zh-CN"/>
              </w:rPr>
              <w:t>V</w:t>
            </w:r>
            <w:r w:rsidR="006B7481" w:rsidRPr="00F6587F">
              <w:rPr>
                <w:rFonts w:ascii="微软雅黑" w:eastAsia="微软雅黑" w:hAnsi="微软雅黑" w:cs="Arial"/>
                <w:szCs w:val="21"/>
                <w:lang w:eastAsia="zh-CN"/>
              </w:rPr>
              <w:t>0.</w:t>
            </w:r>
            <w:r>
              <w:rPr>
                <w:rFonts w:ascii="微软雅黑" w:eastAsia="微软雅黑" w:hAnsi="微软雅黑" w:cs="Arial" w:hint="eastAsia"/>
                <w:szCs w:val="21"/>
                <w:lang w:eastAsia="zh-CN"/>
              </w:rPr>
              <w:t>0</w:t>
            </w:r>
            <w:r w:rsidR="00AB1A83">
              <w:rPr>
                <w:rFonts w:ascii="微软雅黑" w:eastAsia="微软雅黑" w:hAnsi="微软雅黑" w:cs="Arial" w:hint="eastAsia"/>
                <w:szCs w:val="21"/>
                <w:lang w:eastAsia="zh-CN"/>
              </w:rPr>
              <w:t>.1</w:t>
            </w:r>
          </w:p>
        </w:tc>
      </w:tr>
    </w:tbl>
    <w:p w:rsidR="006B7481" w:rsidRPr="00F6587F" w:rsidRDefault="006B7481" w:rsidP="006B7481">
      <w:pPr>
        <w:ind w:firstLine="0"/>
        <w:rPr>
          <w:rFonts w:ascii="微软雅黑" w:eastAsia="微软雅黑" w:hAnsi="微软雅黑" w:cs="Arial"/>
          <w:b/>
          <w:szCs w:val="21"/>
          <w:lang w:eastAsia="zh-CN"/>
        </w:rPr>
      </w:pPr>
    </w:p>
    <w:p w:rsidR="006B7481" w:rsidRPr="00F6587F" w:rsidRDefault="006B7481" w:rsidP="006B7481">
      <w:pPr>
        <w:ind w:firstLine="0"/>
        <w:rPr>
          <w:rFonts w:ascii="微软雅黑" w:eastAsia="微软雅黑" w:hAnsi="微软雅黑" w:cs="Arial"/>
          <w:b/>
          <w:szCs w:val="21"/>
          <w:lang w:eastAsia="zh-CN"/>
        </w:rPr>
      </w:pPr>
      <w:r w:rsidRPr="00F6587F">
        <w:rPr>
          <w:rFonts w:ascii="微软雅黑" w:eastAsia="微软雅黑" w:hAnsi="微软雅黑" w:cs="Arial"/>
          <w:b/>
          <w:szCs w:val="21"/>
          <w:lang w:eastAsia="zh-CN"/>
        </w:rPr>
        <w:t>其他相关文档</w:t>
      </w:r>
    </w:p>
    <w:p w:rsidR="006B7481" w:rsidRPr="00F6587F" w:rsidRDefault="006B7481" w:rsidP="006B7481">
      <w:pPr>
        <w:rPr>
          <w:rFonts w:ascii="微软雅黑" w:eastAsia="微软雅黑" w:hAnsi="微软雅黑" w:cs="Arial"/>
          <w:szCs w:val="21"/>
          <w:shd w:val="clear" w:color="auto" w:fill="D6E3BC" w:themeFill="accent3" w:themeFillTint="66"/>
          <w:lang w:eastAsia="zh-CN"/>
        </w:rPr>
      </w:pP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tblPr>
      <w:tblGrid>
        <w:gridCol w:w="3402"/>
        <w:gridCol w:w="5778"/>
      </w:tblGrid>
      <w:tr w:rsidR="006B7481" w:rsidRPr="00F6587F" w:rsidTr="007D16A7">
        <w:trPr>
          <w:trHeight w:val="340"/>
          <w:tblHeader/>
        </w:trPr>
        <w:tc>
          <w:tcPr>
            <w:tcW w:w="3402" w:type="dxa"/>
            <w:shd w:val="clear" w:color="auto" w:fill="9FD3A4" w:themeFill="background1" w:themeFillShade="D9"/>
            <w:vAlign w:val="center"/>
          </w:tcPr>
          <w:p w:rsidR="006B7481" w:rsidRPr="00F6587F" w:rsidRDefault="006B7481" w:rsidP="007D16A7">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相关文档</w:t>
            </w:r>
          </w:p>
        </w:tc>
        <w:tc>
          <w:tcPr>
            <w:tcW w:w="5778" w:type="dxa"/>
            <w:shd w:val="clear" w:color="auto" w:fill="9FD3A4" w:themeFill="background1" w:themeFillShade="D9"/>
            <w:vAlign w:val="center"/>
          </w:tcPr>
          <w:p w:rsidR="006B7481" w:rsidRPr="00F6587F" w:rsidRDefault="006B7481" w:rsidP="007D16A7">
            <w:pPr>
              <w:rPr>
                <w:rFonts w:ascii="微软雅黑" w:eastAsia="微软雅黑" w:hAnsi="微软雅黑" w:cs="Arial"/>
                <w:b/>
                <w:szCs w:val="21"/>
                <w:lang w:eastAsia="zh-CN"/>
              </w:rPr>
            </w:pPr>
            <w:r w:rsidRPr="00F6587F">
              <w:rPr>
                <w:rFonts w:ascii="微软雅黑" w:eastAsia="微软雅黑" w:hAnsi="微软雅黑" w:cs="Arial"/>
                <w:b/>
                <w:szCs w:val="21"/>
                <w:lang w:eastAsia="zh-CN"/>
              </w:rPr>
              <w:t>注释</w:t>
            </w:r>
          </w:p>
        </w:tc>
      </w:tr>
      <w:tr w:rsidR="006B7481" w:rsidRPr="00F6587F" w:rsidTr="007D16A7">
        <w:tc>
          <w:tcPr>
            <w:tcW w:w="3402" w:type="dxa"/>
          </w:tcPr>
          <w:p w:rsidR="006B7481" w:rsidRPr="00F6587F" w:rsidRDefault="00D40C31" w:rsidP="00D40C31">
            <w:pPr>
              <w:ind w:firstLine="0"/>
              <w:rPr>
                <w:rFonts w:ascii="微软雅黑" w:eastAsia="微软雅黑" w:hAnsi="微软雅黑" w:cs="Arial"/>
                <w:szCs w:val="21"/>
              </w:rPr>
            </w:pPr>
            <w:r w:rsidRPr="00D40C31">
              <w:rPr>
                <w:rFonts w:ascii="微软雅黑" w:eastAsia="微软雅黑" w:hAnsi="微软雅黑" w:cs="Arial" w:hint="eastAsia"/>
                <w:szCs w:val="21"/>
              </w:rPr>
              <w:t>BRIE111-FIHICT-IE集成平台需求规格说明书-V1.00.docx</w:t>
            </w:r>
          </w:p>
        </w:tc>
        <w:tc>
          <w:tcPr>
            <w:tcW w:w="5778" w:type="dxa"/>
          </w:tcPr>
          <w:p w:rsidR="006B7481" w:rsidRPr="00F6587F" w:rsidRDefault="00D40C31" w:rsidP="00D40C31">
            <w:pPr>
              <w:ind w:firstLine="0"/>
              <w:rPr>
                <w:rFonts w:ascii="微软雅黑" w:eastAsia="微软雅黑" w:hAnsi="微软雅黑" w:cs="Arial"/>
                <w:szCs w:val="21"/>
                <w:lang w:eastAsia="zh-CN"/>
              </w:rPr>
            </w:pPr>
            <w:r w:rsidRPr="000756F3">
              <w:rPr>
                <w:rFonts w:ascii="微软雅黑" w:eastAsia="微软雅黑" w:hAnsi="微软雅黑" w:cs="Arial" w:hint="eastAsia"/>
                <w:szCs w:val="21"/>
                <w:lang w:eastAsia="zh-CN"/>
              </w:rPr>
              <w:t>IE平台服务器的建设的性能目标需要达到777TPS</w:t>
            </w:r>
          </w:p>
        </w:tc>
      </w:tr>
      <w:tr w:rsidR="006B7481" w:rsidRPr="00F6587F" w:rsidTr="007D16A7">
        <w:tc>
          <w:tcPr>
            <w:tcW w:w="3402" w:type="dxa"/>
          </w:tcPr>
          <w:p w:rsidR="006B7481" w:rsidRPr="00F6587F" w:rsidRDefault="004057D1" w:rsidP="004057D1">
            <w:pPr>
              <w:ind w:firstLine="0"/>
              <w:rPr>
                <w:rFonts w:ascii="微软雅黑" w:eastAsia="微软雅黑" w:hAnsi="微软雅黑" w:cs="Arial"/>
                <w:szCs w:val="21"/>
              </w:rPr>
            </w:pPr>
            <w:r w:rsidRPr="004057D1">
              <w:rPr>
                <w:rFonts w:ascii="微软雅黑" w:eastAsia="微软雅黑" w:hAnsi="微软雅黑" w:cs="Arial" w:hint="eastAsia"/>
                <w:szCs w:val="21"/>
              </w:rPr>
              <w:t>IE集成平台TPS估算_20120406.xlsx</w:t>
            </w:r>
          </w:p>
        </w:tc>
        <w:tc>
          <w:tcPr>
            <w:tcW w:w="5778" w:type="dxa"/>
          </w:tcPr>
          <w:p w:rsidR="006B7481" w:rsidRPr="00F6587F" w:rsidRDefault="004057D1" w:rsidP="004057D1">
            <w:pPr>
              <w:ind w:firstLine="0"/>
              <w:rPr>
                <w:rFonts w:ascii="微软雅黑" w:eastAsia="微软雅黑" w:hAnsi="微软雅黑" w:cs="Arial"/>
                <w:szCs w:val="21"/>
                <w:lang w:eastAsia="zh-CN"/>
              </w:rPr>
            </w:pPr>
            <w:r w:rsidRPr="004057D1">
              <w:rPr>
                <w:rFonts w:ascii="微软雅黑" w:eastAsia="微软雅黑" w:hAnsi="微软雅黑" w:cs="Arial" w:hint="eastAsia"/>
                <w:szCs w:val="21"/>
                <w:lang w:eastAsia="zh-CN"/>
              </w:rPr>
              <w:t>保留消息所需硬盘容量(G)</w:t>
            </w:r>
            <w:r>
              <w:rPr>
                <w:rFonts w:ascii="微软雅黑" w:eastAsia="微软雅黑" w:hAnsi="微软雅黑" w:cs="Arial" w:hint="eastAsia"/>
                <w:szCs w:val="21"/>
                <w:lang w:eastAsia="zh-CN"/>
              </w:rPr>
              <w:t xml:space="preserve">  123.91 G</w:t>
            </w:r>
            <w:r w:rsidR="00CB19C4">
              <w:rPr>
                <w:rFonts w:ascii="微软雅黑" w:eastAsia="微软雅黑" w:hAnsi="微软雅黑" w:cs="Arial" w:hint="eastAsia"/>
                <w:szCs w:val="21"/>
                <w:lang w:eastAsia="zh-CN"/>
              </w:rPr>
              <w:t xml:space="preserve"> （不包含日志所需容量）</w:t>
            </w:r>
          </w:p>
        </w:tc>
      </w:tr>
    </w:tbl>
    <w:p w:rsidR="006B7481" w:rsidRPr="004057D1" w:rsidRDefault="006B7481" w:rsidP="006B7481">
      <w:pPr>
        <w:jc w:val="center"/>
        <w:rPr>
          <w:rFonts w:ascii="微软雅黑" w:eastAsia="微软雅黑" w:hAnsi="微软雅黑" w:cs="Arial"/>
          <w:b/>
          <w:color w:val="000000"/>
          <w:szCs w:val="21"/>
          <w:lang w:eastAsia="zh-CN"/>
        </w:rPr>
      </w:pPr>
      <w:bookmarkStart w:id="10" w:name="_Toc132537595"/>
      <w:bookmarkStart w:id="11" w:name="_Toc102279232"/>
    </w:p>
    <w:p w:rsidR="00663C42" w:rsidRDefault="00663C42" w:rsidP="006B7481">
      <w:pPr>
        <w:jc w:val="center"/>
        <w:rPr>
          <w:rFonts w:ascii="微软雅黑" w:eastAsia="微软雅黑" w:hAnsi="微软雅黑" w:cs="Arial"/>
          <w:b/>
          <w:color w:val="000000"/>
          <w:szCs w:val="21"/>
          <w:lang w:eastAsia="zh-CN"/>
        </w:rPr>
      </w:pPr>
    </w:p>
    <w:p w:rsidR="00663C42" w:rsidRDefault="00663C42" w:rsidP="006B7481">
      <w:pPr>
        <w:jc w:val="center"/>
        <w:rPr>
          <w:rFonts w:ascii="微软雅黑" w:eastAsia="微软雅黑" w:hAnsi="微软雅黑" w:cs="Arial"/>
          <w:b/>
          <w:color w:val="000000"/>
          <w:szCs w:val="21"/>
          <w:lang w:eastAsia="zh-CN"/>
        </w:rPr>
      </w:pPr>
    </w:p>
    <w:p w:rsidR="00401F38" w:rsidRPr="00F6587F" w:rsidRDefault="00401F38" w:rsidP="006B7481">
      <w:pPr>
        <w:jc w:val="center"/>
        <w:rPr>
          <w:rFonts w:ascii="微软雅黑" w:eastAsia="微软雅黑" w:hAnsi="微软雅黑" w:cs="Arial"/>
          <w:b/>
          <w:color w:val="000000"/>
          <w:szCs w:val="21"/>
          <w:lang w:eastAsia="zh-CN"/>
        </w:rPr>
      </w:pPr>
    </w:p>
    <w:p w:rsidR="006B7481" w:rsidRPr="00F6587F" w:rsidRDefault="006B7481" w:rsidP="006B7481">
      <w:pPr>
        <w:ind w:firstLine="0"/>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变更历史</w:t>
      </w:r>
    </w:p>
    <w:tbl>
      <w:tblPr>
        <w:tblW w:w="0" w:type="auto"/>
        <w:jc w:val="center"/>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2410"/>
        <w:gridCol w:w="1641"/>
        <w:gridCol w:w="936"/>
        <w:gridCol w:w="860"/>
        <w:gridCol w:w="1381"/>
        <w:gridCol w:w="1071"/>
      </w:tblGrid>
      <w:tr w:rsidR="006B7481" w:rsidRPr="00F6587F" w:rsidTr="00B70693">
        <w:trPr>
          <w:trHeight w:val="309"/>
          <w:jc w:val="center"/>
        </w:trPr>
        <w:tc>
          <w:tcPr>
            <w:tcW w:w="976" w:type="dxa"/>
            <w:shd w:val="clear" w:color="auto" w:fill="D9D9D9"/>
            <w:vAlign w:val="center"/>
          </w:tcPr>
          <w:p w:rsidR="006B7481" w:rsidRPr="00F6587F" w:rsidRDefault="006B7481" w:rsidP="007D16A7">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版本号</w:t>
            </w:r>
          </w:p>
        </w:tc>
        <w:tc>
          <w:tcPr>
            <w:tcW w:w="2410" w:type="dxa"/>
            <w:shd w:val="clear" w:color="auto" w:fill="D9D9D9"/>
            <w:vAlign w:val="center"/>
          </w:tcPr>
          <w:p w:rsidR="006B7481" w:rsidRPr="00F6587F" w:rsidRDefault="006B7481" w:rsidP="007D16A7">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变更描述</w:t>
            </w:r>
          </w:p>
        </w:tc>
        <w:tc>
          <w:tcPr>
            <w:tcW w:w="1641" w:type="dxa"/>
            <w:shd w:val="clear" w:color="auto" w:fill="D9D9D9"/>
            <w:vAlign w:val="center"/>
          </w:tcPr>
          <w:p w:rsidR="006B7481" w:rsidRPr="00F6587F" w:rsidRDefault="006B7481" w:rsidP="007D16A7">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变更人</w:t>
            </w:r>
          </w:p>
        </w:tc>
        <w:tc>
          <w:tcPr>
            <w:tcW w:w="936" w:type="dxa"/>
            <w:shd w:val="clear" w:color="auto" w:fill="D9D9D9"/>
            <w:vAlign w:val="center"/>
          </w:tcPr>
          <w:p w:rsidR="006B7481" w:rsidRPr="00F6587F" w:rsidRDefault="006B7481" w:rsidP="007D16A7">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审核人</w:t>
            </w:r>
          </w:p>
        </w:tc>
        <w:tc>
          <w:tcPr>
            <w:tcW w:w="860" w:type="dxa"/>
            <w:shd w:val="clear" w:color="auto" w:fill="D9D9D9"/>
            <w:vAlign w:val="center"/>
          </w:tcPr>
          <w:p w:rsidR="006B7481" w:rsidRPr="00F6587F" w:rsidRDefault="006B7481" w:rsidP="007D16A7">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签署人</w:t>
            </w:r>
          </w:p>
        </w:tc>
        <w:tc>
          <w:tcPr>
            <w:tcW w:w="1381" w:type="dxa"/>
            <w:shd w:val="clear" w:color="auto" w:fill="D9D9D9"/>
            <w:vAlign w:val="center"/>
          </w:tcPr>
          <w:p w:rsidR="006B7481" w:rsidRPr="00F6587F" w:rsidRDefault="006B7481" w:rsidP="007D16A7">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日期</w:t>
            </w:r>
          </w:p>
        </w:tc>
        <w:tc>
          <w:tcPr>
            <w:tcW w:w="1071" w:type="dxa"/>
            <w:shd w:val="clear" w:color="auto" w:fill="D9D9D9"/>
            <w:vAlign w:val="center"/>
          </w:tcPr>
          <w:p w:rsidR="006B7481" w:rsidRPr="00F6587F" w:rsidRDefault="006B7481" w:rsidP="007D16A7">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备注</w:t>
            </w:r>
          </w:p>
        </w:tc>
      </w:tr>
      <w:tr w:rsidR="006B7481" w:rsidRPr="00F6587F" w:rsidTr="00B70693">
        <w:trPr>
          <w:trHeight w:val="293"/>
          <w:jc w:val="center"/>
        </w:trPr>
        <w:tc>
          <w:tcPr>
            <w:tcW w:w="976" w:type="dxa"/>
          </w:tcPr>
          <w:p w:rsidR="006B7481" w:rsidRPr="00F6587F" w:rsidRDefault="006B7481" w:rsidP="007D16A7">
            <w:pPr>
              <w:ind w:firstLine="0"/>
              <w:jc w:val="center"/>
              <w:rPr>
                <w:rFonts w:ascii="微软雅黑" w:eastAsia="微软雅黑" w:hAnsi="微软雅黑"/>
                <w:lang w:eastAsia="zh-CN"/>
              </w:rPr>
            </w:pPr>
            <w:r w:rsidRPr="00F6587F">
              <w:rPr>
                <w:rFonts w:ascii="微软雅黑" w:eastAsia="微软雅黑" w:hAnsi="微软雅黑"/>
                <w:lang w:eastAsia="zh-CN"/>
              </w:rPr>
              <w:t>V0</w:t>
            </w:r>
            <w:r w:rsidRPr="00F6587F">
              <w:rPr>
                <w:rFonts w:ascii="微软雅黑" w:eastAsia="微软雅黑" w:hAnsi="微软雅黑" w:hint="eastAsia"/>
                <w:lang w:eastAsia="zh-CN"/>
              </w:rPr>
              <w:t>.0</w:t>
            </w:r>
            <w:r w:rsidR="00E84D8B">
              <w:rPr>
                <w:rFonts w:ascii="微软雅黑" w:eastAsia="微软雅黑" w:hAnsi="微软雅黑"/>
                <w:lang w:eastAsia="zh-CN"/>
              </w:rPr>
              <w:t>.</w:t>
            </w:r>
            <w:r w:rsidRPr="00F6587F">
              <w:rPr>
                <w:rFonts w:ascii="微软雅黑" w:eastAsia="微软雅黑" w:hAnsi="微软雅黑"/>
                <w:lang w:eastAsia="zh-CN"/>
              </w:rPr>
              <w:t>1</w:t>
            </w:r>
          </w:p>
        </w:tc>
        <w:tc>
          <w:tcPr>
            <w:tcW w:w="2410" w:type="dxa"/>
          </w:tcPr>
          <w:p w:rsidR="006B7481" w:rsidRPr="00F6587F" w:rsidRDefault="006B7481" w:rsidP="007D16A7">
            <w:pPr>
              <w:ind w:firstLine="0"/>
              <w:rPr>
                <w:rFonts w:ascii="微软雅黑" w:eastAsia="微软雅黑" w:hAnsi="微软雅黑"/>
                <w:lang w:eastAsia="zh-CN"/>
              </w:rPr>
            </w:pPr>
            <w:r w:rsidRPr="00F6587F">
              <w:rPr>
                <w:rFonts w:ascii="微软雅黑" w:eastAsia="微软雅黑" w:hAnsi="微软雅黑" w:hint="eastAsia"/>
                <w:lang w:eastAsia="zh-CN"/>
              </w:rPr>
              <w:t>新建</w:t>
            </w:r>
          </w:p>
        </w:tc>
        <w:tc>
          <w:tcPr>
            <w:tcW w:w="1641" w:type="dxa"/>
          </w:tcPr>
          <w:p w:rsidR="006B7481" w:rsidRPr="00F6587F" w:rsidRDefault="00E84D8B" w:rsidP="00EA217F">
            <w:pPr>
              <w:ind w:firstLine="0"/>
              <w:rPr>
                <w:rFonts w:ascii="微软雅黑" w:eastAsia="微软雅黑" w:hAnsi="微软雅黑"/>
                <w:lang w:eastAsia="zh-CN"/>
              </w:rPr>
            </w:pPr>
            <w:r>
              <w:rPr>
                <w:rFonts w:ascii="微软雅黑" w:eastAsia="微软雅黑" w:hAnsi="微软雅黑" w:cs="Arial" w:hint="eastAsia"/>
                <w:szCs w:val="21"/>
                <w:lang w:eastAsia="zh-CN"/>
              </w:rPr>
              <w:t>姜军俊</w:t>
            </w:r>
          </w:p>
        </w:tc>
        <w:tc>
          <w:tcPr>
            <w:tcW w:w="936" w:type="dxa"/>
          </w:tcPr>
          <w:p w:rsidR="006B7481" w:rsidRPr="00F6587F" w:rsidRDefault="006B7481" w:rsidP="007D16A7">
            <w:pPr>
              <w:ind w:firstLine="0"/>
              <w:rPr>
                <w:rFonts w:ascii="微软雅黑" w:eastAsia="微软雅黑" w:hAnsi="微软雅黑"/>
                <w:lang w:eastAsia="zh-CN"/>
              </w:rPr>
            </w:pPr>
          </w:p>
        </w:tc>
        <w:tc>
          <w:tcPr>
            <w:tcW w:w="860" w:type="dxa"/>
          </w:tcPr>
          <w:p w:rsidR="006B7481" w:rsidRPr="00F6587F" w:rsidRDefault="006B7481" w:rsidP="007D16A7">
            <w:pPr>
              <w:jc w:val="center"/>
              <w:rPr>
                <w:rFonts w:ascii="微软雅黑" w:eastAsia="微软雅黑" w:hAnsi="微软雅黑"/>
                <w:lang w:eastAsia="zh-CN"/>
              </w:rPr>
            </w:pPr>
          </w:p>
        </w:tc>
        <w:tc>
          <w:tcPr>
            <w:tcW w:w="1381" w:type="dxa"/>
          </w:tcPr>
          <w:p w:rsidR="006B7481" w:rsidRPr="00F6587F" w:rsidRDefault="00446FE4" w:rsidP="008804EB">
            <w:pPr>
              <w:ind w:firstLine="0"/>
              <w:rPr>
                <w:rFonts w:ascii="微软雅黑" w:eastAsia="微软雅黑" w:hAnsi="微软雅黑"/>
                <w:lang w:eastAsia="zh-CN"/>
              </w:rPr>
            </w:pPr>
            <w:r>
              <w:rPr>
                <w:rFonts w:ascii="微软雅黑" w:eastAsia="微软雅黑" w:hAnsi="微软雅黑" w:hint="eastAsia"/>
                <w:lang w:eastAsia="zh-CN"/>
              </w:rPr>
              <w:t>2012/</w:t>
            </w:r>
            <w:r w:rsidR="00E84D8B">
              <w:rPr>
                <w:rFonts w:ascii="微软雅黑" w:eastAsia="微软雅黑" w:hAnsi="微软雅黑" w:hint="eastAsia"/>
                <w:lang w:eastAsia="zh-CN"/>
              </w:rPr>
              <w:t>12</w:t>
            </w:r>
            <w:r>
              <w:rPr>
                <w:rFonts w:ascii="微软雅黑" w:eastAsia="微软雅黑" w:hAnsi="微软雅黑" w:hint="eastAsia"/>
                <w:lang w:eastAsia="zh-CN"/>
              </w:rPr>
              <w:t>/</w:t>
            </w:r>
            <w:r w:rsidR="00B31CF6">
              <w:rPr>
                <w:rFonts w:ascii="微软雅黑" w:eastAsia="微软雅黑" w:hAnsi="微软雅黑" w:hint="eastAsia"/>
                <w:lang w:eastAsia="zh-CN"/>
              </w:rPr>
              <w:t>21</w:t>
            </w:r>
          </w:p>
        </w:tc>
        <w:tc>
          <w:tcPr>
            <w:tcW w:w="1071" w:type="dxa"/>
          </w:tcPr>
          <w:p w:rsidR="006B7481" w:rsidRPr="00F6587F" w:rsidRDefault="006B7481" w:rsidP="00F75BF5">
            <w:pPr>
              <w:ind w:firstLine="0"/>
              <w:rPr>
                <w:rFonts w:ascii="微软雅黑" w:eastAsia="微软雅黑" w:hAnsi="微软雅黑"/>
                <w:lang w:eastAsia="zh-CN"/>
              </w:rPr>
            </w:pPr>
          </w:p>
        </w:tc>
      </w:tr>
      <w:tr w:rsidR="009C6ED4" w:rsidRPr="00F6587F" w:rsidTr="00B70693">
        <w:trPr>
          <w:trHeight w:val="293"/>
          <w:jc w:val="center"/>
        </w:trPr>
        <w:tc>
          <w:tcPr>
            <w:tcW w:w="976" w:type="dxa"/>
          </w:tcPr>
          <w:p w:rsidR="009C6ED4" w:rsidRDefault="009C6ED4" w:rsidP="009C6ED4">
            <w:pPr>
              <w:ind w:firstLine="0"/>
              <w:jc w:val="center"/>
              <w:rPr>
                <w:rFonts w:ascii="微软雅黑" w:eastAsia="微软雅黑" w:hAnsi="微软雅黑"/>
                <w:lang w:eastAsia="zh-CN"/>
              </w:rPr>
            </w:pPr>
          </w:p>
        </w:tc>
        <w:tc>
          <w:tcPr>
            <w:tcW w:w="2410" w:type="dxa"/>
          </w:tcPr>
          <w:p w:rsidR="009C6ED4" w:rsidRDefault="009C6ED4" w:rsidP="007D16A7">
            <w:pPr>
              <w:ind w:firstLine="0"/>
              <w:rPr>
                <w:rFonts w:ascii="微软雅黑" w:eastAsia="微软雅黑" w:hAnsi="微软雅黑"/>
                <w:lang w:val="en-US" w:eastAsia="zh-CN"/>
              </w:rPr>
            </w:pPr>
          </w:p>
        </w:tc>
        <w:tc>
          <w:tcPr>
            <w:tcW w:w="1641" w:type="dxa"/>
          </w:tcPr>
          <w:p w:rsidR="009C6ED4" w:rsidRDefault="009C6ED4" w:rsidP="00EA217F">
            <w:pPr>
              <w:ind w:firstLine="0"/>
              <w:rPr>
                <w:rFonts w:ascii="微软雅黑" w:eastAsia="微软雅黑" w:hAnsi="微软雅黑" w:cs="Arial"/>
                <w:szCs w:val="21"/>
                <w:lang w:val="en-US" w:eastAsia="zh-CN"/>
              </w:rPr>
            </w:pPr>
          </w:p>
        </w:tc>
        <w:tc>
          <w:tcPr>
            <w:tcW w:w="936" w:type="dxa"/>
          </w:tcPr>
          <w:p w:rsidR="009C6ED4" w:rsidRPr="00F6587F" w:rsidRDefault="009C6ED4" w:rsidP="007D16A7">
            <w:pPr>
              <w:ind w:firstLine="0"/>
              <w:rPr>
                <w:rFonts w:ascii="微软雅黑" w:eastAsia="微软雅黑" w:hAnsi="微软雅黑"/>
                <w:lang w:eastAsia="zh-CN"/>
              </w:rPr>
            </w:pPr>
          </w:p>
        </w:tc>
        <w:tc>
          <w:tcPr>
            <w:tcW w:w="860" w:type="dxa"/>
          </w:tcPr>
          <w:p w:rsidR="009C6ED4" w:rsidRPr="00F6587F" w:rsidRDefault="009C6ED4" w:rsidP="007D16A7">
            <w:pPr>
              <w:jc w:val="center"/>
              <w:rPr>
                <w:rFonts w:ascii="微软雅黑" w:eastAsia="微软雅黑" w:hAnsi="微软雅黑"/>
                <w:lang w:eastAsia="zh-CN"/>
              </w:rPr>
            </w:pPr>
          </w:p>
        </w:tc>
        <w:tc>
          <w:tcPr>
            <w:tcW w:w="1381" w:type="dxa"/>
          </w:tcPr>
          <w:p w:rsidR="009C6ED4" w:rsidRDefault="009C6ED4" w:rsidP="000B6901">
            <w:pPr>
              <w:ind w:firstLine="0"/>
              <w:rPr>
                <w:rFonts w:ascii="微软雅黑" w:eastAsia="微软雅黑" w:hAnsi="微软雅黑"/>
                <w:lang w:eastAsia="zh-CN"/>
              </w:rPr>
            </w:pPr>
          </w:p>
        </w:tc>
        <w:tc>
          <w:tcPr>
            <w:tcW w:w="1071" w:type="dxa"/>
          </w:tcPr>
          <w:p w:rsidR="009C6ED4" w:rsidRPr="00F6587F" w:rsidRDefault="009C6ED4" w:rsidP="00F75BF5">
            <w:pPr>
              <w:ind w:firstLine="0"/>
              <w:rPr>
                <w:rFonts w:ascii="微软雅黑" w:eastAsia="微软雅黑" w:hAnsi="微软雅黑"/>
                <w:lang w:eastAsia="zh-CN"/>
              </w:rPr>
            </w:pPr>
          </w:p>
        </w:tc>
      </w:tr>
    </w:tbl>
    <w:p w:rsidR="00446FE4" w:rsidRDefault="00446FE4" w:rsidP="001B653E">
      <w:pPr>
        <w:jc w:val="center"/>
        <w:rPr>
          <w:rFonts w:ascii="微软雅黑" w:eastAsia="微软雅黑" w:hAnsi="微软雅黑" w:cs="Arial"/>
          <w:b/>
          <w:color w:val="000000"/>
          <w:sz w:val="28"/>
          <w:szCs w:val="28"/>
          <w:lang w:eastAsia="zh-CN"/>
        </w:rPr>
      </w:pPr>
    </w:p>
    <w:p w:rsidR="00446FE4" w:rsidRDefault="00446FE4">
      <w:pPr>
        <w:rPr>
          <w:rFonts w:ascii="微软雅黑" w:eastAsia="微软雅黑" w:hAnsi="微软雅黑" w:cs="Arial"/>
          <w:b/>
          <w:color w:val="000000"/>
          <w:sz w:val="28"/>
          <w:szCs w:val="28"/>
          <w:lang w:eastAsia="zh-CN"/>
        </w:rPr>
      </w:pPr>
      <w:r>
        <w:rPr>
          <w:rFonts w:ascii="微软雅黑" w:eastAsia="微软雅黑" w:hAnsi="微软雅黑" w:cs="Arial"/>
          <w:b/>
          <w:color w:val="000000"/>
          <w:sz w:val="28"/>
          <w:szCs w:val="28"/>
          <w:lang w:eastAsia="zh-CN"/>
        </w:rPr>
        <w:br w:type="page"/>
      </w:r>
    </w:p>
    <w:p w:rsidR="00B472B7" w:rsidRDefault="006B7481" w:rsidP="001B653E">
      <w:pPr>
        <w:jc w:val="center"/>
        <w:rPr>
          <w:noProof/>
        </w:rPr>
      </w:pPr>
      <w:r w:rsidRPr="00F6587F">
        <w:rPr>
          <w:rFonts w:ascii="微软雅黑" w:eastAsia="微软雅黑" w:hAnsi="微软雅黑" w:cs="Arial"/>
          <w:b/>
          <w:color w:val="000000"/>
          <w:sz w:val="28"/>
          <w:szCs w:val="28"/>
          <w:lang w:eastAsia="zh-CN"/>
        </w:rPr>
        <w:lastRenderedPageBreak/>
        <w:t>目</w:t>
      </w:r>
      <w:r w:rsidR="00A95B8B">
        <w:rPr>
          <w:rFonts w:ascii="微软雅黑" w:eastAsia="微软雅黑" w:hAnsi="微软雅黑" w:cs="Arial" w:hint="eastAsia"/>
          <w:b/>
          <w:color w:val="000000"/>
          <w:sz w:val="28"/>
          <w:szCs w:val="28"/>
          <w:lang w:eastAsia="zh-CN"/>
        </w:rPr>
        <w:t xml:space="preserve">  </w:t>
      </w:r>
      <w:r w:rsidRPr="00F6587F">
        <w:rPr>
          <w:rFonts w:ascii="微软雅黑" w:eastAsia="微软雅黑" w:hAnsi="微软雅黑" w:cs="Arial"/>
          <w:b/>
          <w:color w:val="000000"/>
          <w:sz w:val="28"/>
          <w:szCs w:val="28"/>
          <w:lang w:eastAsia="zh-CN"/>
        </w:rPr>
        <w:t>录</w:t>
      </w:r>
      <w:bookmarkStart w:id="12" w:name="_Toc303866037"/>
      <w:bookmarkStart w:id="13" w:name="_Toc303866044"/>
      <w:bookmarkStart w:id="14" w:name="_Toc303872943"/>
      <w:bookmarkStart w:id="15" w:name="_Toc303866065"/>
      <w:bookmarkStart w:id="16" w:name="_Toc303872946"/>
      <w:bookmarkEnd w:id="10"/>
      <w:bookmarkEnd w:id="11"/>
      <w:r w:rsidR="00F062E3" w:rsidRPr="00F062E3">
        <w:rPr>
          <w:rFonts w:ascii="微软雅黑" w:eastAsia="微软雅黑" w:hAnsi="微软雅黑" w:cs="Arial"/>
          <w:bCs/>
          <w:i/>
          <w:smallCaps/>
          <w:sz w:val="20"/>
        </w:rPr>
        <w:fldChar w:fldCharType="begin"/>
      </w:r>
      <w:r w:rsidR="001B653E" w:rsidRPr="007B61DF">
        <w:rPr>
          <w:rFonts w:ascii="微软雅黑" w:eastAsia="微软雅黑" w:hAnsi="微软雅黑" w:cs="Arial"/>
          <w:bCs/>
          <w:i/>
          <w:smallCaps/>
          <w:sz w:val="20"/>
        </w:rPr>
        <w:instrText xml:space="preserve"> TOC \o "1-3" \h \z \u </w:instrText>
      </w:r>
      <w:r w:rsidR="00F062E3" w:rsidRPr="00F062E3">
        <w:rPr>
          <w:rFonts w:ascii="微软雅黑" w:eastAsia="微软雅黑" w:hAnsi="微软雅黑" w:cs="Arial"/>
          <w:bCs/>
          <w:i/>
          <w:smallCaps/>
          <w:sz w:val="20"/>
        </w:rPr>
        <w:fldChar w:fldCharType="separate"/>
      </w:r>
    </w:p>
    <w:p w:rsidR="00B472B7" w:rsidRDefault="00F062E3">
      <w:pPr>
        <w:pStyle w:val="10"/>
        <w:tabs>
          <w:tab w:val="left" w:pos="840"/>
          <w:tab w:val="right" w:leader="dot" w:pos="9016"/>
        </w:tabs>
        <w:rPr>
          <w:rFonts w:eastAsiaTheme="minorEastAsia" w:cstheme="minorBidi"/>
          <w:b w:val="0"/>
          <w:bCs w:val="0"/>
          <w:caps w:val="0"/>
          <w:noProof/>
          <w:kern w:val="2"/>
          <w:sz w:val="21"/>
          <w:szCs w:val="22"/>
          <w:lang w:val="en-US" w:eastAsia="zh-CN"/>
        </w:rPr>
      </w:pPr>
      <w:hyperlink w:anchor="_Toc341949783" w:history="1">
        <w:r w:rsidR="00B472B7" w:rsidRPr="004C65BF">
          <w:rPr>
            <w:rStyle w:val="aa"/>
            <w:rFonts w:ascii="微软雅黑" w:eastAsia="微软雅黑" w:hAnsi="微软雅黑"/>
            <w:noProof/>
            <w:lang w:eastAsia="zh-CN"/>
          </w:rPr>
          <w:t>1</w:t>
        </w:r>
        <w:r w:rsidR="00B472B7">
          <w:rPr>
            <w:rFonts w:eastAsiaTheme="minorEastAsia" w:cstheme="minorBidi"/>
            <w:b w:val="0"/>
            <w:bCs w:val="0"/>
            <w:caps w:val="0"/>
            <w:noProof/>
            <w:kern w:val="2"/>
            <w:sz w:val="21"/>
            <w:szCs w:val="22"/>
            <w:lang w:val="en-US" w:eastAsia="zh-CN"/>
          </w:rPr>
          <w:tab/>
        </w:r>
        <w:r w:rsidR="00B472B7" w:rsidRPr="004C65BF">
          <w:rPr>
            <w:rStyle w:val="aa"/>
            <w:rFonts w:ascii="微软雅黑" w:eastAsia="微软雅黑" w:hAnsi="微软雅黑" w:hint="eastAsia"/>
            <w:noProof/>
            <w:lang w:eastAsia="zh-CN"/>
          </w:rPr>
          <w:t>测试目的</w:t>
        </w:r>
        <w:r w:rsidR="00B472B7">
          <w:rPr>
            <w:noProof/>
            <w:webHidden/>
          </w:rPr>
          <w:tab/>
        </w:r>
        <w:r>
          <w:rPr>
            <w:noProof/>
            <w:webHidden/>
          </w:rPr>
          <w:fldChar w:fldCharType="begin"/>
        </w:r>
        <w:r w:rsidR="00B472B7">
          <w:rPr>
            <w:noProof/>
            <w:webHidden/>
          </w:rPr>
          <w:instrText xml:space="preserve"> PAGEREF _Toc341949783 \h </w:instrText>
        </w:r>
        <w:r>
          <w:rPr>
            <w:noProof/>
            <w:webHidden/>
          </w:rPr>
        </w:r>
        <w:r>
          <w:rPr>
            <w:noProof/>
            <w:webHidden/>
          </w:rPr>
          <w:fldChar w:fldCharType="separate"/>
        </w:r>
        <w:r w:rsidR="00B472B7">
          <w:rPr>
            <w:noProof/>
            <w:webHidden/>
          </w:rPr>
          <w:t>5</w:t>
        </w:r>
        <w:r>
          <w:rPr>
            <w:noProof/>
            <w:webHidden/>
          </w:rPr>
          <w:fldChar w:fldCharType="end"/>
        </w:r>
      </w:hyperlink>
    </w:p>
    <w:p w:rsidR="00B472B7" w:rsidRDefault="00F062E3">
      <w:pPr>
        <w:pStyle w:val="10"/>
        <w:tabs>
          <w:tab w:val="left" w:pos="840"/>
          <w:tab w:val="right" w:leader="dot" w:pos="9016"/>
        </w:tabs>
        <w:rPr>
          <w:rFonts w:eastAsiaTheme="minorEastAsia" w:cstheme="minorBidi"/>
          <w:b w:val="0"/>
          <w:bCs w:val="0"/>
          <w:caps w:val="0"/>
          <w:noProof/>
          <w:kern w:val="2"/>
          <w:sz w:val="21"/>
          <w:szCs w:val="22"/>
          <w:lang w:val="en-US" w:eastAsia="zh-CN"/>
        </w:rPr>
      </w:pPr>
      <w:hyperlink w:anchor="_Toc341949784" w:history="1">
        <w:r w:rsidR="00B472B7" w:rsidRPr="004C65BF">
          <w:rPr>
            <w:rStyle w:val="aa"/>
            <w:rFonts w:ascii="微软雅黑" w:eastAsia="微软雅黑" w:hAnsi="微软雅黑"/>
            <w:noProof/>
            <w:lang w:eastAsia="zh-CN"/>
          </w:rPr>
          <w:t>2</w:t>
        </w:r>
        <w:r w:rsidR="00B472B7">
          <w:rPr>
            <w:rFonts w:eastAsiaTheme="minorEastAsia" w:cstheme="minorBidi"/>
            <w:b w:val="0"/>
            <w:bCs w:val="0"/>
            <w:caps w:val="0"/>
            <w:noProof/>
            <w:kern w:val="2"/>
            <w:sz w:val="21"/>
            <w:szCs w:val="22"/>
            <w:lang w:val="en-US" w:eastAsia="zh-CN"/>
          </w:rPr>
          <w:tab/>
        </w:r>
        <w:r w:rsidR="00B472B7" w:rsidRPr="004C65BF">
          <w:rPr>
            <w:rStyle w:val="aa"/>
            <w:rFonts w:ascii="微软雅黑" w:eastAsia="微软雅黑" w:hAnsi="微软雅黑" w:hint="eastAsia"/>
            <w:noProof/>
            <w:lang w:eastAsia="zh-CN"/>
          </w:rPr>
          <w:t>测试方案</w:t>
        </w:r>
        <w:r w:rsidR="00B472B7">
          <w:rPr>
            <w:noProof/>
            <w:webHidden/>
          </w:rPr>
          <w:tab/>
        </w:r>
        <w:r>
          <w:rPr>
            <w:noProof/>
            <w:webHidden/>
          </w:rPr>
          <w:fldChar w:fldCharType="begin"/>
        </w:r>
        <w:r w:rsidR="00B472B7">
          <w:rPr>
            <w:noProof/>
            <w:webHidden/>
          </w:rPr>
          <w:instrText xml:space="preserve"> PAGEREF _Toc341949784 \h </w:instrText>
        </w:r>
        <w:r>
          <w:rPr>
            <w:noProof/>
            <w:webHidden/>
          </w:rPr>
        </w:r>
        <w:r>
          <w:rPr>
            <w:noProof/>
            <w:webHidden/>
          </w:rPr>
          <w:fldChar w:fldCharType="separate"/>
        </w:r>
        <w:r w:rsidR="00B472B7">
          <w:rPr>
            <w:noProof/>
            <w:webHidden/>
          </w:rPr>
          <w:t>5</w:t>
        </w:r>
        <w:r>
          <w:rPr>
            <w:noProof/>
            <w:webHidden/>
          </w:rPr>
          <w:fldChar w:fldCharType="end"/>
        </w:r>
      </w:hyperlink>
    </w:p>
    <w:p w:rsidR="00B472B7" w:rsidRDefault="00F062E3">
      <w:pPr>
        <w:pStyle w:val="10"/>
        <w:tabs>
          <w:tab w:val="left" w:pos="840"/>
          <w:tab w:val="right" w:leader="dot" w:pos="9016"/>
        </w:tabs>
        <w:rPr>
          <w:rFonts w:eastAsiaTheme="minorEastAsia" w:cstheme="minorBidi"/>
          <w:b w:val="0"/>
          <w:bCs w:val="0"/>
          <w:caps w:val="0"/>
          <w:noProof/>
          <w:kern w:val="2"/>
          <w:sz w:val="21"/>
          <w:szCs w:val="22"/>
          <w:lang w:val="en-US" w:eastAsia="zh-CN"/>
        </w:rPr>
      </w:pPr>
      <w:hyperlink w:anchor="_Toc341949785" w:history="1">
        <w:r w:rsidR="00B472B7" w:rsidRPr="004C65BF">
          <w:rPr>
            <w:rStyle w:val="aa"/>
            <w:rFonts w:ascii="微软雅黑" w:eastAsia="微软雅黑" w:hAnsi="微软雅黑"/>
            <w:noProof/>
            <w:lang w:eastAsia="zh-CN"/>
          </w:rPr>
          <w:t>3</w:t>
        </w:r>
        <w:r w:rsidR="00B472B7">
          <w:rPr>
            <w:rFonts w:eastAsiaTheme="minorEastAsia" w:cstheme="minorBidi"/>
            <w:b w:val="0"/>
            <w:bCs w:val="0"/>
            <w:caps w:val="0"/>
            <w:noProof/>
            <w:kern w:val="2"/>
            <w:sz w:val="21"/>
            <w:szCs w:val="22"/>
            <w:lang w:val="en-US" w:eastAsia="zh-CN"/>
          </w:rPr>
          <w:tab/>
        </w:r>
        <w:r w:rsidR="00B472B7" w:rsidRPr="004C65BF">
          <w:rPr>
            <w:rStyle w:val="aa"/>
            <w:rFonts w:ascii="微软雅黑" w:eastAsia="微软雅黑" w:hAnsi="微软雅黑" w:hint="eastAsia"/>
            <w:noProof/>
            <w:lang w:eastAsia="zh-CN"/>
          </w:rPr>
          <w:t>测试数据</w:t>
        </w:r>
        <w:r w:rsidR="00B472B7">
          <w:rPr>
            <w:noProof/>
            <w:webHidden/>
          </w:rPr>
          <w:tab/>
        </w:r>
        <w:r>
          <w:rPr>
            <w:noProof/>
            <w:webHidden/>
          </w:rPr>
          <w:fldChar w:fldCharType="begin"/>
        </w:r>
        <w:r w:rsidR="00B472B7">
          <w:rPr>
            <w:noProof/>
            <w:webHidden/>
          </w:rPr>
          <w:instrText xml:space="preserve"> PAGEREF _Toc341949785 \h </w:instrText>
        </w:r>
        <w:r>
          <w:rPr>
            <w:noProof/>
            <w:webHidden/>
          </w:rPr>
        </w:r>
        <w:r>
          <w:rPr>
            <w:noProof/>
            <w:webHidden/>
          </w:rPr>
          <w:fldChar w:fldCharType="separate"/>
        </w:r>
        <w:r w:rsidR="00B472B7">
          <w:rPr>
            <w:noProof/>
            <w:webHidden/>
          </w:rPr>
          <w:t>6</w:t>
        </w:r>
        <w:r>
          <w:rPr>
            <w:noProof/>
            <w:webHidden/>
          </w:rPr>
          <w:fldChar w:fldCharType="end"/>
        </w:r>
      </w:hyperlink>
    </w:p>
    <w:p w:rsidR="00B472B7" w:rsidRDefault="00F062E3">
      <w:pPr>
        <w:pStyle w:val="10"/>
        <w:tabs>
          <w:tab w:val="left" w:pos="840"/>
          <w:tab w:val="right" w:leader="dot" w:pos="9016"/>
        </w:tabs>
        <w:rPr>
          <w:rFonts w:eastAsiaTheme="minorEastAsia" w:cstheme="minorBidi"/>
          <w:b w:val="0"/>
          <w:bCs w:val="0"/>
          <w:caps w:val="0"/>
          <w:noProof/>
          <w:kern w:val="2"/>
          <w:sz w:val="21"/>
          <w:szCs w:val="22"/>
          <w:lang w:val="en-US" w:eastAsia="zh-CN"/>
        </w:rPr>
      </w:pPr>
      <w:hyperlink w:anchor="_Toc341949786" w:history="1">
        <w:r w:rsidR="00B472B7" w:rsidRPr="004C65BF">
          <w:rPr>
            <w:rStyle w:val="aa"/>
            <w:rFonts w:ascii="微软雅黑" w:eastAsia="微软雅黑" w:hAnsi="微软雅黑"/>
            <w:noProof/>
            <w:lang w:eastAsia="zh-CN"/>
          </w:rPr>
          <w:t>4</w:t>
        </w:r>
        <w:r w:rsidR="00B472B7">
          <w:rPr>
            <w:rFonts w:eastAsiaTheme="minorEastAsia" w:cstheme="minorBidi"/>
            <w:b w:val="0"/>
            <w:bCs w:val="0"/>
            <w:caps w:val="0"/>
            <w:noProof/>
            <w:kern w:val="2"/>
            <w:sz w:val="21"/>
            <w:szCs w:val="22"/>
            <w:lang w:val="en-US" w:eastAsia="zh-CN"/>
          </w:rPr>
          <w:tab/>
        </w:r>
        <w:r w:rsidR="00B472B7" w:rsidRPr="004C65BF">
          <w:rPr>
            <w:rStyle w:val="aa"/>
            <w:rFonts w:ascii="微软雅黑" w:eastAsia="微软雅黑" w:hAnsi="微软雅黑" w:hint="eastAsia"/>
            <w:noProof/>
            <w:lang w:eastAsia="zh-CN"/>
          </w:rPr>
          <w:t>结论</w:t>
        </w:r>
        <w:r w:rsidR="00B472B7">
          <w:rPr>
            <w:noProof/>
            <w:webHidden/>
          </w:rPr>
          <w:tab/>
        </w:r>
        <w:r>
          <w:rPr>
            <w:noProof/>
            <w:webHidden/>
          </w:rPr>
          <w:fldChar w:fldCharType="begin"/>
        </w:r>
        <w:r w:rsidR="00B472B7">
          <w:rPr>
            <w:noProof/>
            <w:webHidden/>
          </w:rPr>
          <w:instrText xml:space="preserve"> PAGEREF _Toc341949786 \h </w:instrText>
        </w:r>
        <w:r>
          <w:rPr>
            <w:noProof/>
            <w:webHidden/>
          </w:rPr>
        </w:r>
        <w:r>
          <w:rPr>
            <w:noProof/>
            <w:webHidden/>
          </w:rPr>
          <w:fldChar w:fldCharType="separate"/>
        </w:r>
        <w:r w:rsidR="00B472B7">
          <w:rPr>
            <w:noProof/>
            <w:webHidden/>
          </w:rPr>
          <w:t>7</w:t>
        </w:r>
        <w:r>
          <w:rPr>
            <w:noProof/>
            <w:webHidden/>
          </w:rPr>
          <w:fldChar w:fldCharType="end"/>
        </w:r>
      </w:hyperlink>
    </w:p>
    <w:p w:rsidR="00977EBE" w:rsidRDefault="00F062E3" w:rsidP="001536B8">
      <w:pPr>
        <w:pStyle w:val="10"/>
        <w:tabs>
          <w:tab w:val="left" w:pos="1050"/>
          <w:tab w:val="right" w:leader="dot" w:pos="9016"/>
        </w:tabs>
        <w:rPr>
          <w:rFonts w:ascii="微软雅黑" w:eastAsia="微软雅黑" w:hAnsi="微软雅黑" w:cs="Arial"/>
          <w:bCs w:val="0"/>
          <w:i/>
          <w:smallCaps/>
        </w:rPr>
      </w:pPr>
      <w:r w:rsidRPr="007B61DF">
        <w:rPr>
          <w:rFonts w:ascii="微软雅黑" w:eastAsia="微软雅黑" w:hAnsi="微软雅黑" w:cs="Arial"/>
          <w:bCs w:val="0"/>
          <w:i/>
          <w:smallCaps/>
        </w:rPr>
        <w:fldChar w:fldCharType="end"/>
      </w:r>
      <w:bookmarkStart w:id="17" w:name="_GoBack"/>
      <w:bookmarkEnd w:id="17"/>
    </w:p>
    <w:p w:rsidR="00977EBE" w:rsidRDefault="00977EBE">
      <w:pPr>
        <w:rPr>
          <w:rFonts w:ascii="微软雅黑" w:eastAsia="微软雅黑" w:hAnsi="微软雅黑" w:cs="Arial"/>
          <w:b/>
          <w:i/>
          <w:caps/>
          <w:smallCaps/>
          <w:sz w:val="20"/>
        </w:rPr>
      </w:pPr>
      <w:r>
        <w:rPr>
          <w:rFonts w:ascii="微软雅黑" w:eastAsia="微软雅黑" w:hAnsi="微软雅黑" w:cs="Arial"/>
          <w:bCs/>
          <w:i/>
          <w:smallCaps/>
        </w:rPr>
        <w:br w:type="page"/>
      </w:r>
    </w:p>
    <w:p w:rsidR="00EC48E4" w:rsidRDefault="00EC48E4" w:rsidP="00343A0D">
      <w:pPr>
        <w:pStyle w:val="11"/>
        <w:rPr>
          <w:rFonts w:ascii="微软雅黑" w:eastAsia="微软雅黑" w:hAnsi="微软雅黑"/>
          <w:lang w:eastAsia="zh-CN"/>
        </w:rPr>
      </w:pPr>
      <w:bookmarkStart w:id="18" w:name="_Toc341949783"/>
      <w:bookmarkStart w:id="19" w:name="_Toc320625820"/>
      <w:bookmarkEnd w:id="12"/>
      <w:r>
        <w:rPr>
          <w:rFonts w:ascii="微软雅黑" w:eastAsia="微软雅黑" w:hAnsi="微软雅黑" w:hint="eastAsia"/>
          <w:lang w:eastAsia="zh-CN"/>
        </w:rPr>
        <w:lastRenderedPageBreak/>
        <w:t>测试目的</w:t>
      </w:r>
      <w:bookmarkEnd w:id="18"/>
    </w:p>
    <w:p w:rsidR="00891ADD" w:rsidRPr="00E26D53" w:rsidRDefault="003F6178" w:rsidP="0083610B">
      <w:pPr>
        <w:pStyle w:val="X001"/>
      </w:pPr>
      <w:r>
        <w:rPr>
          <w:rFonts w:hint="eastAsia"/>
        </w:rPr>
        <w:t>人民医院</w:t>
      </w:r>
      <w:r w:rsidR="00DB7236">
        <w:rPr>
          <w:rFonts w:hint="eastAsia"/>
        </w:rPr>
        <w:t>陆续</w:t>
      </w:r>
      <w:r w:rsidR="002075FF">
        <w:rPr>
          <w:rFonts w:hint="eastAsia"/>
        </w:rPr>
        <w:t>各个系统</w:t>
      </w:r>
      <w:r>
        <w:rPr>
          <w:rFonts w:hint="eastAsia"/>
        </w:rPr>
        <w:t>即将正式上线</w:t>
      </w:r>
      <w:r w:rsidR="002777EC">
        <w:rPr>
          <w:rFonts w:hint="eastAsia"/>
        </w:rPr>
        <w:t>，</w:t>
      </w:r>
      <w:r w:rsidR="00E26D53">
        <w:rPr>
          <w:rFonts w:hint="eastAsia"/>
        </w:rPr>
        <w:t>为了</w:t>
      </w:r>
      <w:r w:rsidR="002075FF">
        <w:rPr>
          <w:rFonts w:hint="eastAsia"/>
        </w:rPr>
        <w:t>保证</w:t>
      </w:r>
      <w:r w:rsidR="00233DBF">
        <w:rPr>
          <w:rFonts w:hint="eastAsia"/>
        </w:rPr>
        <w:t>IE平台</w:t>
      </w:r>
      <w:r w:rsidR="00E26D53">
        <w:rPr>
          <w:rFonts w:hint="eastAsia"/>
        </w:rPr>
        <w:t>所提供服务的稳定性</w:t>
      </w:r>
      <w:r w:rsidR="002777EC">
        <w:rPr>
          <w:rFonts w:hint="eastAsia"/>
        </w:rPr>
        <w:t>和</w:t>
      </w:r>
      <w:r w:rsidR="00E26D53">
        <w:rPr>
          <w:rFonts w:hint="eastAsia"/>
        </w:rPr>
        <w:t>可靠性</w:t>
      </w:r>
      <w:r w:rsidR="004F762F">
        <w:rPr>
          <w:rFonts w:hint="eastAsia"/>
        </w:rPr>
        <w:t>能够满足人民医院目前以及将来的业务需要</w:t>
      </w:r>
      <w:r w:rsidR="00E26D53">
        <w:rPr>
          <w:rFonts w:hint="eastAsia"/>
        </w:rPr>
        <w:t>，</w:t>
      </w:r>
      <w:r w:rsidR="0029690F">
        <w:rPr>
          <w:rFonts w:hint="eastAsia"/>
        </w:rPr>
        <w:t>为此</w:t>
      </w:r>
      <w:r w:rsidR="00BC3379">
        <w:rPr>
          <w:rFonts w:hint="eastAsia"/>
        </w:rPr>
        <w:t>我们</w:t>
      </w:r>
      <w:r w:rsidR="00E26D53">
        <w:rPr>
          <w:rFonts w:hint="eastAsia"/>
        </w:rPr>
        <w:t>对</w:t>
      </w:r>
      <w:r w:rsidR="0029690F">
        <w:rPr>
          <w:rFonts w:hint="eastAsia"/>
        </w:rPr>
        <w:t>医院的</w:t>
      </w:r>
      <w:r w:rsidR="00D104E1">
        <w:rPr>
          <w:rFonts w:hint="eastAsia"/>
        </w:rPr>
        <w:t>集成</w:t>
      </w:r>
      <w:r w:rsidR="005B45F4">
        <w:rPr>
          <w:rFonts w:hint="eastAsia"/>
        </w:rPr>
        <w:t>测试</w:t>
      </w:r>
      <w:r w:rsidR="00D104E1">
        <w:rPr>
          <w:rFonts w:hint="eastAsia"/>
        </w:rPr>
        <w:t>环境的</w:t>
      </w:r>
      <w:r w:rsidR="00233DBF">
        <w:rPr>
          <w:rFonts w:hint="eastAsia"/>
        </w:rPr>
        <w:t>IE平台</w:t>
      </w:r>
      <w:r w:rsidR="006E781D">
        <w:rPr>
          <w:rFonts w:hint="eastAsia"/>
        </w:rPr>
        <w:t>进行了性能测试。</w:t>
      </w:r>
    </w:p>
    <w:p w:rsidR="00343A0D" w:rsidRPr="006B5EF1" w:rsidRDefault="008814EB" w:rsidP="00343A0D">
      <w:pPr>
        <w:pStyle w:val="11"/>
        <w:rPr>
          <w:rFonts w:ascii="微软雅黑" w:eastAsia="微软雅黑" w:hAnsi="微软雅黑"/>
          <w:lang w:eastAsia="zh-CN"/>
        </w:rPr>
      </w:pPr>
      <w:bookmarkStart w:id="20" w:name="_Toc341949784"/>
      <w:r>
        <w:rPr>
          <w:rFonts w:ascii="微软雅黑" w:eastAsia="微软雅黑" w:hAnsi="微软雅黑" w:hint="eastAsia"/>
          <w:lang w:eastAsia="zh-CN"/>
        </w:rPr>
        <w:t>测试</w:t>
      </w:r>
      <w:r w:rsidR="00440C2C">
        <w:rPr>
          <w:rFonts w:ascii="微软雅黑" w:eastAsia="微软雅黑" w:hAnsi="微软雅黑" w:hint="eastAsia"/>
          <w:lang w:eastAsia="zh-CN"/>
        </w:rPr>
        <w:t>方案</w:t>
      </w:r>
      <w:bookmarkEnd w:id="20"/>
    </w:p>
    <w:p w:rsidR="00F84463" w:rsidRDefault="00F84463" w:rsidP="007E78E0">
      <w:pPr>
        <w:pStyle w:val="X001"/>
      </w:pPr>
      <w:r>
        <w:rPr>
          <w:rFonts w:hint="eastAsia"/>
        </w:rPr>
        <w:t>借助性能测试工</w:t>
      </w:r>
      <w:r w:rsidR="00306B2B">
        <w:rPr>
          <w:rFonts w:hint="eastAsia"/>
        </w:rPr>
        <w:t>具</w:t>
      </w:r>
      <w:r>
        <w:rPr>
          <w:rFonts w:hint="eastAsia"/>
        </w:rPr>
        <w:t>，</w:t>
      </w:r>
      <w:r w:rsidR="00157059">
        <w:rPr>
          <w:rFonts w:hint="eastAsia"/>
        </w:rPr>
        <w:t>模拟</w:t>
      </w:r>
      <w:r w:rsidR="00487D3B">
        <w:rPr>
          <w:rFonts w:hint="eastAsia"/>
        </w:rPr>
        <w:t>多</w:t>
      </w:r>
      <w:r>
        <w:rPr>
          <w:rFonts w:hint="eastAsia"/>
        </w:rPr>
        <w:t>个</w:t>
      </w:r>
      <w:r w:rsidR="00440C2C">
        <w:rPr>
          <w:rFonts w:hint="eastAsia"/>
        </w:rPr>
        <w:t>用户</w:t>
      </w:r>
      <w:r w:rsidR="00F13B4E">
        <w:rPr>
          <w:rFonts w:hint="eastAsia"/>
        </w:rPr>
        <w:t>并发</w:t>
      </w:r>
      <w:r>
        <w:rPr>
          <w:rFonts w:hint="eastAsia"/>
        </w:rPr>
        <w:t>操作</w:t>
      </w:r>
      <w:r w:rsidR="00157059">
        <w:rPr>
          <w:rFonts w:hint="eastAsia"/>
        </w:rPr>
        <w:t>，在</w:t>
      </w:r>
      <w:r w:rsidR="00487D3B">
        <w:rPr>
          <w:rFonts w:hint="eastAsia"/>
        </w:rPr>
        <w:t>规定时间内</w:t>
      </w:r>
      <w:r w:rsidR="00C94BC5">
        <w:rPr>
          <w:rFonts w:hint="eastAsia"/>
        </w:rPr>
        <w:t>随机</w:t>
      </w:r>
      <w:r w:rsidR="00967348">
        <w:rPr>
          <w:rFonts w:hint="eastAsia"/>
        </w:rPr>
        <w:t>将消息放入IE平台</w:t>
      </w:r>
      <w:r w:rsidR="00487D3B">
        <w:rPr>
          <w:rFonts w:hint="eastAsia"/>
        </w:rPr>
        <w:t>多个</w:t>
      </w:r>
      <w:r w:rsidR="00967348">
        <w:rPr>
          <w:rFonts w:hint="eastAsia"/>
        </w:rPr>
        <w:t>输入队列中，IE平台</w:t>
      </w:r>
      <w:r w:rsidR="00993D83">
        <w:rPr>
          <w:rFonts w:hint="eastAsia"/>
        </w:rPr>
        <w:t>将</w:t>
      </w:r>
      <w:r w:rsidR="000B57BB">
        <w:rPr>
          <w:rFonts w:hint="eastAsia"/>
        </w:rPr>
        <w:t>根据</w:t>
      </w:r>
      <w:r w:rsidR="00993D83">
        <w:rPr>
          <w:rFonts w:hint="eastAsia"/>
        </w:rPr>
        <w:t>服务</w:t>
      </w:r>
      <w:r w:rsidR="000B57BB">
        <w:rPr>
          <w:rFonts w:hint="eastAsia"/>
        </w:rPr>
        <w:t>订阅关系，</w:t>
      </w:r>
      <w:r w:rsidR="00967348">
        <w:rPr>
          <w:rFonts w:hint="eastAsia"/>
        </w:rPr>
        <w:t>将</w:t>
      </w:r>
      <w:r>
        <w:rPr>
          <w:rFonts w:hint="eastAsia"/>
        </w:rPr>
        <w:t>输入队列中的</w:t>
      </w:r>
      <w:r w:rsidR="00967348">
        <w:rPr>
          <w:rFonts w:hint="eastAsia"/>
        </w:rPr>
        <w:t>消息路</w:t>
      </w:r>
      <w:r w:rsidR="00DB1096">
        <w:rPr>
          <w:rFonts w:hint="eastAsia"/>
        </w:rPr>
        <w:t>由</w:t>
      </w:r>
      <w:r w:rsidR="005F15E5">
        <w:rPr>
          <w:rFonts w:hint="eastAsia"/>
        </w:rPr>
        <w:t>到</w:t>
      </w:r>
      <w:r w:rsidR="00967348">
        <w:rPr>
          <w:rFonts w:hint="eastAsia"/>
        </w:rPr>
        <w:t>各系统</w:t>
      </w:r>
      <w:r w:rsidR="00DB1096">
        <w:rPr>
          <w:rFonts w:hint="eastAsia"/>
        </w:rPr>
        <w:t>的</w:t>
      </w:r>
      <w:r w:rsidR="00993D83">
        <w:rPr>
          <w:rFonts w:hint="eastAsia"/>
        </w:rPr>
        <w:t>对应的</w:t>
      </w:r>
      <w:r w:rsidR="00967348">
        <w:rPr>
          <w:rFonts w:hint="eastAsia"/>
        </w:rPr>
        <w:t>输出队列中</w:t>
      </w:r>
      <w:r w:rsidR="00F13B4E">
        <w:rPr>
          <w:rFonts w:hint="eastAsia"/>
        </w:rPr>
        <w:t>，</w:t>
      </w:r>
      <w:r w:rsidR="00967348">
        <w:rPr>
          <w:rFonts w:hint="eastAsia"/>
        </w:rPr>
        <w:t>通过JAVA</w:t>
      </w:r>
      <w:r w:rsidR="00157059">
        <w:rPr>
          <w:rFonts w:hint="eastAsia"/>
        </w:rPr>
        <w:t>客户端程序监控</w:t>
      </w:r>
      <w:r w:rsidR="005F15E5">
        <w:rPr>
          <w:rFonts w:hint="eastAsia"/>
        </w:rPr>
        <w:t>各</w:t>
      </w:r>
      <w:r w:rsidR="00DB1096">
        <w:rPr>
          <w:rFonts w:hint="eastAsia"/>
        </w:rPr>
        <w:t>系统的</w:t>
      </w:r>
      <w:r w:rsidR="005F15E5">
        <w:rPr>
          <w:rFonts w:hint="eastAsia"/>
        </w:rPr>
        <w:t>输出队列，一旦监控到</w:t>
      </w:r>
      <w:r w:rsidR="00993D83">
        <w:rPr>
          <w:rFonts w:hint="eastAsia"/>
        </w:rPr>
        <w:t>输出队列有</w:t>
      </w:r>
      <w:r w:rsidR="00937654">
        <w:rPr>
          <w:rFonts w:hint="eastAsia"/>
        </w:rPr>
        <w:t>消息，将消息</w:t>
      </w:r>
      <w:r w:rsidR="0020500E">
        <w:rPr>
          <w:rFonts w:hint="eastAsia"/>
        </w:rPr>
        <w:t>取</w:t>
      </w:r>
      <w:r w:rsidR="0019728C">
        <w:rPr>
          <w:rFonts w:hint="eastAsia"/>
        </w:rPr>
        <w:t>走</w:t>
      </w:r>
      <w:r>
        <w:rPr>
          <w:rFonts w:hint="eastAsia"/>
        </w:rPr>
        <w:t>；</w:t>
      </w:r>
    </w:p>
    <w:p w:rsidR="009A0705" w:rsidRDefault="00E37327" w:rsidP="007E78E0">
      <w:pPr>
        <w:pStyle w:val="X001"/>
      </w:pPr>
      <w:r>
        <w:rPr>
          <w:rFonts w:hint="eastAsia"/>
        </w:rPr>
        <w:t>通过</w:t>
      </w:r>
      <w:r w:rsidR="00B84D80">
        <w:rPr>
          <w:rFonts w:hint="eastAsia"/>
        </w:rPr>
        <w:t>性能测试</w:t>
      </w:r>
      <w:r w:rsidR="00A070F8">
        <w:rPr>
          <w:rFonts w:hint="eastAsia"/>
        </w:rPr>
        <w:t>执行后的</w:t>
      </w:r>
      <w:r w:rsidR="00B84D80">
        <w:rPr>
          <w:rFonts w:hint="eastAsia"/>
        </w:rPr>
        <w:t>结果数据：</w:t>
      </w:r>
      <w:r w:rsidR="00761EEC">
        <w:rPr>
          <w:rFonts w:hint="eastAsia"/>
        </w:rPr>
        <w:t>IE平台处理的</w:t>
      </w:r>
      <w:r w:rsidR="000B57BB">
        <w:rPr>
          <w:rFonts w:hint="eastAsia"/>
        </w:rPr>
        <w:t>消息总数、运行时间及</w:t>
      </w:r>
      <w:r w:rsidR="00157059">
        <w:rPr>
          <w:rFonts w:hint="eastAsia"/>
        </w:rPr>
        <w:t>服务器的CPU</w:t>
      </w:r>
      <w:r w:rsidR="00A070F8">
        <w:rPr>
          <w:rFonts w:hint="eastAsia"/>
        </w:rPr>
        <w:t>利用率等性能指标，</w:t>
      </w:r>
      <w:r w:rsidR="00157059">
        <w:rPr>
          <w:rFonts w:hint="eastAsia"/>
        </w:rPr>
        <w:t>计算出</w:t>
      </w:r>
      <w:r w:rsidR="00F13B4E">
        <w:rPr>
          <w:rFonts w:hint="eastAsia"/>
        </w:rPr>
        <w:t>TPS</w:t>
      </w:r>
      <w:r w:rsidR="00A070F8">
        <w:rPr>
          <w:rFonts w:hint="eastAsia"/>
        </w:rPr>
        <w:t xml:space="preserve"> </w:t>
      </w:r>
      <w:r w:rsidR="0068672C">
        <w:rPr>
          <w:rFonts w:hint="eastAsia"/>
        </w:rPr>
        <w:t>（</w:t>
      </w:r>
      <w:r w:rsidR="006B3916">
        <w:rPr>
          <w:rFonts w:hint="eastAsia"/>
        </w:rPr>
        <w:t>Transactions Per Second，</w:t>
      </w:r>
      <w:r w:rsidR="00895306">
        <w:rPr>
          <w:rFonts w:hint="eastAsia"/>
        </w:rPr>
        <w:t>每秒处理的事务数</w:t>
      </w:r>
      <w:r w:rsidR="0068672C">
        <w:rPr>
          <w:rFonts w:hint="eastAsia"/>
        </w:rPr>
        <w:t>）</w:t>
      </w:r>
      <w:r w:rsidR="0046714D">
        <w:rPr>
          <w:rFonts w:hint="eastAsia"/>
        </w:rPr>
        <w:t>，对</w:t>
      </w:r>
      <w:r w:rsidR="002743B0">
        <w:rPr>
          <w:rFonts w:hint="eastAsia"/>
        </w:rPr>
        <w:t>IE平台</w:t>
      </w:r>
      <w:r w:rsidR="00A070F8">
        <w:rPr>
          <w:rFonts w:hint="eastAsia"/>
        </w:rPr>
        <w:t>的性能</w:t>
      </w:r>
      <w:r w:rsidR="0046714D">
        <w:rPr>
          <w:rFonts w:hint="eastAsia"/>
        </w:rPr>
        <w:t>进行判断</w:t>
      </w:r>
      <w:r w:rsidR="00F13B4E">
        <w:rPr>
          <w:rFonts w:hint="eastAsia"/>
        </w:rPr>
        <w:t>。</w:t>
      </w:r>
    </w:p>
    <w:p w:rsidR="001E513E" w:rsidRDefault="001E513E" w:rsidP="001E513E">
      <w:pPr>
        <w:pStyle w:val="Z001-2"/>
      </w:pPr>
      <w:r>
        <w:rPr>
          <w:rFonts w:hint="eastAsia"/>
        </w:rPr>
        <w:t>服务</w:t>
      </w:r>
      <w:r w:rsidR="004D71C4">
        <w:rPr>
          <w:rFonts w:hint="eastAsia"/>
        </w:rPr>
        <w:t>选择</w:t>
      </w:r>
    </w:p>
    <w:p w:rsidR="00554618" w:rsidRDefault="000C3472" w:rsidP="00487D3B">
      <w:pPr>
        <w:pStyle w:val="X001"/>
      </w:pPr>
      <w:r>
        <w:rPr>
          <w:rFonts w:hint="eastAsia"/>
        </w:rPr>
        <w:t>考虑到将来在IE平台，</w:t>
      </w:r>
      <w:r w:rsidR="00554618">
        <w:rPr>
          <w:rFonts w:hint="eastAsia"/>
        </w:rPr>
        <w:t>申请、</w:t>
      </w:r>
      <w:r>
        <w:rPr>
          <w:rFonts w:ascii="宋体" w:hAnsi="宋体" w:hint="eastAsia"/>
        </w:rPr>
        <w:t>医嘱和费用相关的信息所占的比重会比较大，</w:t>
      </w:r>
      <w:r w:rsidR="009E06E0">
        <w:rPr>
          <w:rFonts w:ascii="宋体" w:hAnsi="宋体" w:hint="eastAsia"/>
        </w:rPr>
        <w:t>此次</w:t>
      </w:r>
      <w:r w:rsidR="00F35D7E">
        <w:rPr>
          <w:rFonts w:ascii="宋体" w:hAnsi="宋体" w:hint="eastAsia"/>
        </w:rPr>
        <w:t>性能测试</w:t>
      </w:r>
      <w:r w:rsidR="00A94D98">
        <w:rPr>
          <w:rFonts w:ascii="宋体" w:hAnsi="宋体" w:hint="eastAsia"/>
        </w:rPr>
        <w:t>选择与</w:t>
      </w:r>
      <w:r>
        <w:rPr>
          <w:rFonts w:ascii="宋体" w:hAnsi="宋体" w:hint="eastAsia"/>
        </w:rPr>
        <w:t>之相关的</w:t>
      </w:r>
      <w:r>
        <w:rPr>
          <w:rFonts w:hint="eastAsia"/>
        </w:rPr>
        <w:t>11个服务</w:t>
      </w:r>
      <w:r w:rsidR="00F35D7E">
        <w:rPr>
          <w:rFonts w:hint="eastAsia"/>
        </w:rPr>
        <w:t>作为此次性能测试模拟的服务</w:t>
      </w:r>
      <w:r w:rsidR="00554618">
        <w:rPr>
          <w:rFonts w:hint="eastAsia"/>
        </w:rPr>
        <w:t>，</w:t>
      </w:r>
      <w:r w:rsidR="009E06E0">
        <w:rPr>
          <w:rFonts w:hint="eastAsia"/>
        </w:rPr>
        <w:t>见</w:t>
      </w:r>
      <w:r w:rsidR="00A94D98">
        <w:rPr>
          <w:rFonts w:hint="eastAsia"/>
        </w:rPr>
        <w:t xml:space="preserve">表1 </w:t>
      </w:r>
      <w:r w:rsidR="00D4060C">
        <w:rPr>
          <w:rFonts w:hint="eastAsia"/>
        </w:rPr>
        <w:t>服务</w:t>
      </w:r>
      <w:r w:rsidR="00A94D98">
        <w:rPr>
          <w:rFonts w:hint="eastAsia"/>
        </w:rPr>
        <w:t xml:space="preserve">表； </w:t>
      </w:r>
    </w:p>
    <w:p w:rsidR="00F84463" w:rsidRDefault="00F84463" w:rsidP="00487D3B">
      <w:pPr>
        <w:pStyle w:val="X001"/>
      </w:pPr>
    </w:p>
    <w:p w:rsidR="0029690F" w:rsidRPr="004B74EA" w:rsidRDefault="004D7A65" w:rsidP="004B74EA">
      <w:pPr>
        <w:pStyle w:val="ab"/>
        <w:jc w:val="center"/>
        <w:rPr>
          <w:rFonts w:ascii="微软雅黑" w:eastAsia="微软雅黑" w:hAnsi="微软雅黑"/>
          <w:sz w:val="24"/>
          <w:szCs w:val="24"/>
        </w:rPr>
      </w:pPr>
      <w:r>
        <w:rPr>
          <w:rFonts w:ascii="微软雅黑" w:eastAsia="微软雅黑" w:hAnsi="微软雅黑" w:hint="eastAsia"/>
          <w:sz w:val="24"/>
          <w:szCs w:val="24"/>
        </w:rPr>
        <w:t>表</w:t>
      </w:r>
      <w:r w:rsidR="000C3472">
        <w:rPr>
          <w:rFonts w:ascii="微软雅黑" w:eastAsia="微软雅黑" w:hAnsi="微软雅黑" w:hint="eastAsia"/>
          <w:sz w:val="24"/>
          <w:szCs w:val="24"/>
        </w:rPr>
        <w:t>1</w:t>
      </w:r>
      <w:r>
        <w:rPr>
          <w:rFonts w:ascii="微软雅黑" w:eastAsia="微软雅黑" w:hAnsi="微软雅黑" w:hint="eastAsia"/>
          <w:sz w:val="24"/>
          <w:szCs w:val="24"/>
        </w:rPr>
        <w:t xml:space="preserve">  </w:t>
      </w:r>
      <w:r w:rsidR="00D4060C">
        <w:rPr>
          <w:rFonts w:ascii="微软雅黑" w:eastAsia="微软雅黑" w:hAnsi="微软雅黑" w:hint="eastAsia"/>
          <w:sz w:val="24"/>
          <w:szCs w:val="24"/>
        </w:rPr>
        <w:t>服务</w:t>
      </w:r>
      <w:r>
        <w:rPr>
          <w:rFonts w:ascii="微软雅黑" w:eastAsia="微软雅黑" w:hAnsi="微软雅黑" w:hint="eastAsia"/>
          <w:sz w:val="24"/>
          <w:szCs w:val="24"/>
        </w:rPr>
        <w:t>表</w:t>
      </w:r>
    </w:p>
    <w:tbl>
      <w:tblPr>
        <w:tblW w:w="8872" w:type="dxa"/>
        <w:jc w:val="center"/>
        <w:shd w:val="clear" w:color="auto" w:fill="548DD4" w:themeFill="text2" w:themeFillTint="99"/>
        <w:tblLook w:val="04A0"/>
      </w:tblPr>
      <w:tblGrid>
        <w:gridCol w:w="2835"/>
        <w:gridCol w:w="6037"/>
      </w:tblGrid>
      <w:tr w:rsidR="004D7A65" w:rsidRPr="00891ADD" w:rsidTr="0029690F">
        <w:trPr>
          <w:trHeight w:val="624"/>
          <w:tblHeader/>
          <w:jc w:val="center"/>
        </w:trPr>
        <w:tc>
          <w:tcPr>
            <w:tcW w:w="2835" w:type="dxa"/>
            <w:tcBorders>
              <w:top w:val="single" w:sz="4" w:space="0" w:color="auto"/>
              <w:left w:val="single" w:sz="4" w:space="0" w:color="auto"/>
              <w:right w:val="single" w:sz="4" w:space="0" w:color="auto"/>
            </w:tcBorders>
            <w:shd w:val="clear" w:color="auto" w:fill="548DD4" w:themeFill="text2" w:themeFillTint="99"/>
            <w:noWrap/>
            <w:vAlign w:val="bottom"/>
            <w:hideMark/>
          </w:tcPr>
          <w:p w:rsidR="004D7A65" w:rsidRPr="00891ADD" w:rsidRDefault="004D7A65" w:rsidP="00F76CE0">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服务ID</w:t>
            </w:r>
          </w:p>
        </w:tc>
        <w:tc>
          <w:tcPr>
            <w:tcW w:w="6037" w:type="dxa"/>
            <w:tcBorders>
              <w:top w:val="single" w:sz="4" w:space="0" w:color="auto"/>
              <w:left w:val="nil"/>
              <w:right w:val="single" w:sz="4" w:space="0" w:color="auto"/>
            </w:tcBorders>
            <w:shd w:val="clear" w:color="auto" w:fill="548DD4" w:themeFill="text2" w:themeFillTint="99"/>
            <w:noWrap/>
            <w:vAlign w:val="bottom"/>
            <w:hideMark/>
          </w:tcPr>
          <w:p w:rsidR="004D7A65" w:rsidRPr="005A5302" w:rsidRDefault="004D7A65" w:rsidP="00F76CE0">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服务名称</w:t>
            </w:r>
          </w:p>
        </w:tc>
      </w:tr>
      <w:tr w:rsidR="004D7A65" w:rsidRPr="00891ADD" w:rsidTr="0029690F">
        <w:trPr>
          <w:trHeight w:val="493"/>
          <w:jc w:val="center"/>
        </w:trPr>
        <w:tc>
          <w:tcPr>
            <w:tcW w:w="2835" w:type="dxa"/>
            <w:tcBorders>
              <w:top w:val="nil"/>
              <w:left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BS002</w:t>
            </w:r>
          </w:p>
        </w:tc>
        <w:tc>
          <w:tcPr>
            <w:tcW w:w="6037" w:type="dxa"/>
            <w:tcBorders>
              <w:top w:val="nil"/>
              <w:left w:val="nil"/>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szCs w:val="21"/>
                <w:lang w:val="en-US" w:eastAsia="zh-CN"/>
              </w:rPr>
            </w:pPr>
            <w:r w:rsidRPr="00D9300A">
              <w:rPr>
                <w:rFonts w:ascii="微软雅黑" w:eastAsia="微软雅黑" w:hAnsi="微软雅黑" w:cs="宋体" w:hint="eastAsia"/>
                <w:szCs w:val="21"/>
                <w:lang w:val="en-US" w:eastAsia="zh-CN"/>
              </w:rPr>
              <w:t>检查申请信息服务</w:t>
            </w:r>
          </w:p>
        </w:tc>
      </w:tr>
      <w:tr w:rsidR="004D7A65" w:rsidRPr="00891ADD" w:rsidTr="0029690F">
        <w:trPr>
          <w:trHeight w:val="624"/>
          <w:jc w:val="center"/>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BS004</w:t>
            </w:r>
          </w:p>
        </w:tc>
        <w:tc>
          <w:tcPr>
            <w:tcW w:w="6037" w:type="dxa"/>
            <w:tcBorders>
              <w:top w:val="single" w:sz="4" w:space="0" w:color="auto"/>
              <w:left w:val="nil"/>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szCs w:val="21"/>
                <w:lang w:val="en-US" w:eastAsia="zh-CN"/>
              </w:rPr>
            </w:pPr>
            <w:r w:rsidRPr="00EF6E5E">
              <w:rPr>
                <w:rFonts w:ascii="微软雅黑" w:eastAsia="微软雅黑" w:hAnsi="微软雅黑" w:cs="宋体" w:hint="eastAsia"/>
                <w:szCs w:val="21"/>
                <w:lang w:val="en-US" w:eastAsia="zh-CN"/>
              </w:rPr>
              <w:t>医嘱执行状态信息服务</w:t>
            </w:r>
          </w:p>
        </w:tc>
      </w:tr>
      <w:tr w:rsidR="004D7A65" w:rsidRPr="00891ADD" w:rsidTr="0029690F">
        <w:trPr>
          <w:trHeight w:val="624"/>
          <w:jc w:val="center"/>
        </w:trPr>
        <w:tc>
          <w:tcPr>
            <w:tcW w:w="2835" w:type="dxa"/>
            <w:tcBorders>
              <w:top w:val="single" w:sz="4" w:space="0" w:color="auto"/>
              <w:left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lastRenderedPageBreak/>
              <w:t>BS005</w:t>
            </w:r>
          </w:p>
        </w:tc>
        <w:tc>
          <w:tcPr>
            <w:tcW w:w="6037" w:type="dxa"/>
            <w:tcBorders>
              <w:top w:val="single" w:sz="4" w:space="0" w:color="auto"/>
              <w:left w:val="nil"/>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szCs w:val="21"/>
                <w:lang w:val="en-US" w:eastAsia="zh-CN"/>
              </w:rPr>
            </w:pPr>
            <w:r w:rsidRPr="00EF6E5E">
              <w:rPr>
                <w:rFonts w:ascii="微软雅黑" w:eastAsia="微软雅黑" w:hAnsi="微软雅黑" w:cs="宋体" w:hint="eastAsia"/>
                <w:szCs w:val="21"/>
                <w:lang w:val="en-US" w:eastAsia="zh-CN"/>
              </w:rPr>
              <w:t>医嘱撤销和停止服务</w:t>
            </w:r>
          </w:p>
        </w:tc>
      </w:tr>
      <w:tr w:rsidR="004D7A65" w:rsidRPr="00891ADD" w:rsidTr="0029690F">
        <w:trPr>
          <w:trHeight w:val="624"/>
          <w:jc w:val="center"/>
        </w:trPr>
        <w:tc>
          <w:tcPr>
            <w:tcW w:w="2835" w:type="dxa"/>
            <w:tcBorders>
              <w:top w:val="single" w:sz="4" w:space="0" w:color="auto"/>
              <w:left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BS006</w:t>
            </w:r>
          </w:p>
        </w:tc>
        <w:tc>
          <w:tcPr>
            <w:tcW w:w="6037" w:type="dxa"/>
            <w:tcBorders>
              <w:top w:val="single" w:sz="4" w:space="0" w:color="auto"/>
              <w:left w:val="nil"/>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szCs w:val="21"/>
                <w:lang w:val="en-US" w:eastAsia="zh-CN"/>
              </w:rPr>
            </w:pPr>
            <w:r w:rsidRPr="00EF6E5E">
              <w:rPr>
                <w:rFonts w:ascii="微软雅黑" w:eastAsia="微软雅黑" w:hAnsi="微软雅黑" w:cs="宋体" w:hint="eastAsia"/>
                <w:szCs w:val="21"/>
                <w:lang w:val="en-US" w:eastAsia="zh-CN"/>
              </w:rPr>
              <w:t>检验申请信息服务</w:t>
            </w:r>
          </w:p>
        </w:tc>
      </w:tr>
      <w:tr w:rsidR="004D7A65" w:rsidRPr="00891ADD" w:rsidTr="0029690F">
        <w:trPr>
          <w:trHeight w:val="555"/>
          <w:jc w:val="center"/>
        </w:trPr>
        <w:tc>
          <w:tcPr>
            <w:tcW w:w="2835" w:type="dxa"/>
            <w:tcBorders>
              <w:top w:val="single" w:sz="4" w:space="0" w:color="auto"/>
              <w:left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BS007</w:t>
            </w:r>
          </w:p>
        </w:tc>
        <w:tc>
          <w:tcPr>
            <w:tcW w:w="6037" w:type="dxa"/>
            <w:tcBorders>
              <w:top w:val="single" w:sz="4" w:space="0" w:color="auto"/>
              <w:left w:val="nil"/>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szCs w:val="21"/>
                <w:lang w:val="en-US" w:eastAsia="zh-CN"/>
              </w:rPr>
            </w:pPr>
            <w:r w:rsidRPr="00B013E6">
              <w:rPr>
                <w:rFonts w:ascii="微软雅黑" w:eastAsia="微软雅黑" w:hAnsi="微软雅黑" w:cs="宋体" w:hint="eastAsia"/>
                <w:szCs w:val="21"/>
                <w:lang w:val="en-US" w:eastAsia="zh-CN"/>
              </w:rPr>
              <w:t>手术申请信息服务</w:t>
            </w:r>
          </w:p>
        </w:tc>
      </w:tr>
      <w:tr w:rsidR="004D7A65" w:rsidRPr="00891ADD" w:rsidTr="0029690F">
        <w:trPr>
          <w:trHeight w:val="553"/>
          <w:jc w:val="center"/>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BS353</w:t>
            </w:r>
          </w:p>
        </w:tc>
        <w:tc>
          <w:tcPr>
            <w:tcW w:w="6037" w:type="dxa"/>
            <w:tcBorders>
              <w:top w:val="single" w:sz="4" w:space="0" w:color="auto"/>
              <w:left w:val="nil"/>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szCs w:val="21"/>
                <w:lang w:val="en-US" w:eastAsia="zh-CN"/>
              </w:rPr>
            </w:pPr>
            <w:r w:rsidRPr="0075435F">
              <w:rPr>
                <w:rFonts w:ascii="微软雅黑" w:eastAsia="微软雅黑" w:hAnsi="微软雅黑" w:cs="宋体" w:hint="eastAsia"/>
                <w:szCs w:val="21"/>
                <w:lang w:val="en-US" w:eastAsia="zh-CN"/>
              </w:rPr>
              <w:t>费用信息服务</w:t>
            </w:r>
          </w:p>
        </w:tc>
      </w:tr>
      <w:tr w:rsidR="004D7A65" w:rsidRPr="00891ADD" w:rsidTr="0029690F">
        <w:trPr>
          <w:trHeight w:val="624"/>
          <w:jc w:val="center"/>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BS302</w:t>
            </w:r>
          </w:p>
        </w:tc>
        <w:tc>
          <w:tcPr>
            <w:tcW w:w="6037" w:type="dxa"/>
            <w:tcBorders>
              <w:top w:val="single" w:sz="4" w:space="0" w:color="auto"/>
              <w:left w:val="nil"/>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szCs w:val="21"/>
                <w:lang w:val="en-US" w:eastAsia="zh-CN"/>
              </w:rPr>
            </w:pPr>
            <w:r w:rsidRPr="0075435F">
              <w:rPr>
                <w:rFonts w:ascii="微软雅黑" w:eastAsia="微软雅黑" w:hAnsi="微软雅黑" w:cs="宋体" w:hint="eastAsia"/>
                <w:szCs w:val="21"/>
                <w:lang w:val="en-US" w:eastAsia="zh-CN"/>
              </w:rPr>
              <w:t>处方信息服务</w:t>
            </w:r>
          </w:p>
        </w:tc>
      </w:tr>
      <w:tr w:rsidR="004D7A65" w:rsidRPr="00891ADD" w:rsidTr="0029690F">
        <w:trPr>
          <w:trHeight w:val="624"/>
          <w:jc w:val="center"/>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BS303</w:t>
            </w:r>
          </w:p>
        </w:tc>
        <w:tc>
          <w:tcPr>
            <w:tcW w:w="6037" w:type="dxa"/>
            <w:tcBorders>
              <w:top w:val="single" w:sz="4" w:space="0" w:color="auto"/>
              <w:left w:val="nil"/>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szCs w:val="21"/>
                <w:lang w:val="en-US" w:eastAsia="zh-CN"/>
              </w:rPr>
            </w:pPr>
            <w:r w:rsidRPr="0075435F">
              <w:rPr>
                <w:rFonts w:ascii="微软雅黑" w:eastAsia="微软雅黑" w:hAnsi="微软雅黑" w:cs="宋体" w:hint="eastAsia"/>
                <w:szCs w:val="21"/>
                <w:lang w:val="en-US" w:eastAsia="zh-CN"/>
              </w:rPr>
              <w:t>诊疗处置信息服务</w:t>
            </w:r>
          </w:p>
        </w:tc>
      </w:tr>
      <w:tr w:rsidR="004D7A65" w:rsidRPr="00891ADD" w:rsidTr="0029690F">
        <w:trPr>
          <w:trHeight w:val="624"/>
          <w:jc w:val="center"/>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BS304</w:t>
            </w:r>
          </w:p>
        </w:tc>
        <w:tc>
          <w:tcPr>
            <w:tcW w:w="6037" w:type="dxa"/>
            <w:tcBorders>
              <w:top w:val="single" w:sz="4" w:space="0" w:color="auto"/>
              <w:left w:val="nil"/>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szCs w:val="21"/>
                <w:lang w:val="en-US" w:eastAsia="zh-CN"/>
              </w:rPr>
            </w:pPr>
            <w:r w:rsidRPr="0075435F">
              <w:rPr>
                <w:rFonts w:ascii="微软雅黑" w:eastAsia="微软雅黑" w:hAnsi="微软雅黑" w:cs="宋体" w:hint="eastAsia"/>
                <w:szCs w:val="21"/>
                <w:lang w:val="en-US" w:eastAsia="zh-CN"/>
              </w:rPr>
              <w:t>护理医嘱信息服务</w:t>
            </w:r>
          </w:p>
        </w:tc>
      </w:tr>
      <w:tr w:rsidR="004D7A65" w:rsidRPr="00891ADD" w:rsidTr="0029690F">
        <w:trPr>
          <w:trHeight w:val="624"/>
          <w:jc w:val="center"/>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BS305</w:t>
            </w:r>
          </w:p>
        </w:tc>
        <w:tc>
          <w:tcPr>
            <w:tcW w:w="6037" w:type="dxa"/>
            <w:tcBorders>
              <w:top w:val="single" w:sz="4" w:space="0" w:color="auto"/>
              <w:left w:val="nil"/>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szCs w:val="21"/>
                <w:lang w:val="en-US" w:eastAsia="zh-CN"/>
              </w:rPr>
            </w:pPr>
            <w:r w:rsidRPr="0075435F">
              <w:rPr>
                <w:rFonts w:ascii="微软雅黑" w:eastAsia="微软雅黑" w:hAnsi="微软雅黑" w:cs="宋体" w:hint="eastAsia"/>
                <w:szCs w:val="21"/>
                <w:lang w:val="en-US" w:eastAsia="zh-CN"/>
              </w:rPr>
              <w:t>其它医嘱信息服务</w:t>
            </w:r>
          </w:p>
        </w:tc>
      </w:tr>
      <w:tr w:rsidR="004D7A65" w:rsidRPr="00891ADD" w:rsidTr="0029690F">
        <w:trPr>
          <w:trHeight w:val="624"/>
          <w:jc w:val="center"/>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BS307</w:t>
            </w:r>
          </w:p>
        </w:tc>
        <w:tc>
          <w:tcPr>
            <w:tcW w:w="6037" w:type="dxa"/>
            <w:tcBorders>
              <w:top w:val="single" w:sz="4" w:space="0" w:color="auto"/>
              <w:left w:val="nil"/>
              <w:bottom w:val="single" w:sz="4" w:space="0" w:color="auto"/>
              <w:right w:val="single" w:sz="4" w:space="0" w:color="auto"/>
            </w:tcBorders>
            <w:shd w:val="clear" w:color="auto" w:fill="auto"/>
            <w:noWrap/>
            <w:vAlign w:val="center"/>
            <w:hideMark/>
          </w:tcPr>
          <w:p w:rsidR="004D7A65" w:rsidRPr="00380CB0" w:rsidRDefault="004D7A65" w:rsidP="00F76CE0">
            <w:pPr>
              <w:spacing w:before="0" w:after="0"/>
              <w:ind w:firstLine="0"/>
              <w:jc w:val="both"/>
              <w:rPr>
                <w:rFonts w:ascii="微软雅黑" w:eastAsia="微软雅黑" w:hAnsi="微软雅黑" w:cs="宋体"/>
                <w:szCs w:val="21"/>
                <w:lang w:val="en-US" w:eastAsia="zh-CN"/>
              </w:rPr>
            </w:pPr>
            <w:r w:rsidRPr="0075435F">
              <w:rPr>
                <w:rFonts w:ascii="微软雅黑" w:eastAsia="微软雅黑" w:hAnsi="微软雅黑" w:cs="宋体" w:hint="eastAsia"/>
                <w:szCs w:val="21"/>
                <w:lang w:val="en-US" w:eastAsia="zh-CN"/>
              </w:rPr>
              <w:t>发药信息服务</w:t>
            </w:r>
          </w:p>
        </w:tc>
      </w:tr>
    </w:tbl>
    <w:p w:rsidR="00022190" w:rsidRDefault="002220DB" w:rsidP="00022190">
      <w:pPr>
        <w:pStyle w:val="Z001-2"/>
      </w:pPr>
      <w:r>
        <w:rPr>
          <w:rFonts w:hint="eastAsia"/>
        </w:rPr>
        <w:t>输入、输</w:t>
      </w:r>
      <w:r w:rsidR="00022190">
        <w:rPr>
          <w:rFonts w:hint="eastAsia"/>
        </w:rPr>
        <w:t>出队列选择</w:t>
      </w:r>
    </w:p>
    <w:p w:rsidR="00487D3B" w:rsidRDefault="003F7F9B" w:rsidP="00EB0A0C">
      <w:pPr>
        <w:pStyle w:val="X001"/>
        <w:ind w:firstLineChars="200" w:firstLine="480"/>
      </w:pPr>
      <w:r>
        <w:rPr>
          <w:rFonts w:hint="eastAsia"/>
          <w:lang w:val="en-AU"/>
        </w:rPr>
        <w:t>根据选定的服务及服务对应的医嘱小分类、域ID，利用性能测试工具，将消息</w:t>
      </w:r>
      <w:r w:rsidR="00EB0A0C">
        <w:rPr>
          <w:rFonts w:hint="eastAsia"/>
          <w:lang w:val="en-AU"/>
        </w:rPr>
        <w:t>随机</w:t>
      </w:r>
      <w:r>
        <w:rPr>
          <w:rFonts w:hint="eastAsia"/>
          <w:lang w:val="en-AU"/>
        </w:rPr>
        <w:t>放入11个输入队列中</w:t>
      </w:r>
      <w:r w:rsidR="000F5234">
        <w:rPr>
          <w:rFonts w:hint="eastAsia"/>
          <w:lang w:val="en-AU"/>
        </w:rPr>
        <w:t xml:space="preserve">， </w:t>
      </w:r>
      <w:r w:rsidR="008A0C17">
        <w:rPr>
          <w:rFonts w:hint="eastAsia"/>
          <w:lang w:val="en-AU"/>
        </w:rPr>
        <w:t>IE平台根据服务订阅关系，将消息路由到</w:t>
      </w:r>
      <w:r w:rsidR="000F5234">
        <w:rPr>
          <w:rFonts w:hint="eastAsia"/>
          <w:lang w:val="en-AU"/>
        </w:rPr>
        <w:t>对</w:t>
      </w:r>
      <w:r w:rsidR="008A0C17">
        <w:rPr>
          <w:rFonts w:hint="eastAsia"/>
          <w:lang w:val="en-AU"/>
        </w:rPr>
        <w:t>应的</w:t>
      </w:r>
      <w:r w:rsidR="00EB0A0C">
        <w:rPr>
          <w:rFonts w:hint="eastAsia"/>
          <w:lang w:val="en-AU"/>
        </w:rPr>
        <w:t>输出队列</w:t>
      </w:r>
      <w:r w:rsidR="008A0C17">
        <w:rPr>
          <w:rFonts w:hint="eastAsia"/>
          <w:lang w:val="en-AU"/>
        </w:rPr>
        <w:t>中，见</w:t>
      </w:r>
      <w:r w:rsidR="00EB0A0C">
        <w:rPr>
          <w:rFonts w:hint="eastAsia"/>
          <w:lang w:val="en-AU"/>
        </w:rPr>
        <w:t xml:space="preserve">表2 </w:t>
      </w:r>
      <w:r w:rsidR="004E1E99">
        <w:rPr>
          <w:rFonts w:hint="eastAsia"/>
          <w:lang w:val="en-AU"/>
        </w:rPr>
        <w:t>输入、输出队列</w:t>
      </w:r>
      <w:r w:rsidR="00EB0A0C">
        <w:rPr>
          <w:rFonts w:hint="eastAsia"/>
          <w:lang w:val="en-AU"/>
        </w:rPr>
        <w:t>表；</w:t>
      </w:r>
      <w:r w:rsidR="00EB0A0C" w:rsidRPr="00487D3B">
        <w:t xml:space="preserve"> </w:t>
      </w:r>
    </w:p>
    <w:p w:rsidR="00D12BCD" w:rsidRPr="00295518" w:rsidRDefault="00D12BCD" w:rsidP="00D12BCD">
      <w:pPr>
        <w:pStyle w:val="ab"/>
        <w:jc w:val="center"/>
        <w:rPr>
          <w:rFonts w:ascii="微软雅黑" w:eastAsia="微软雅黑" w:hAnsi="微软雅黑"/>
          <w:sz w:val="24"/>
          <w:szCs w:val="24"/>
        </w:rPr>
      </w:pPr>
      <w:r w:rsidRPr="003E1710">
        <w:rPr>
          <w:rFonts w:ascii="微软雅黑" w:eastAsia="微软雅黑" w:hAnsi="微软雅黑"/>
          <w:sz w:val="24"/>
          <w:szCs w:val="24"/>
        </w:rPr>
        <w:t>表</w:t>
      </w:r>
      <w:r w:rsidR="00EB0A0C">
        <w:rPr>
          <w:rFonts w:ascii="微软雅黑" w:eastAsia="微软雅黑" w:hAnsi="微软雅黑" w:hint="eastAsia"/>
          <w:sz w:val="24"/>
          <w:szCs w:val="24"/>
        </w:rPr>
        <w:t>2</w:t>
      </w:r>
      <w:r>
        <w:rPr>
          <w:rFonts w:ascii="微软雅黑" w:eastAsia="微软雅黑" w:hAnsi="微软雅黑" w:hint="eastAsia"/>
          <w:sz w:val="24"/>
          <w:szCs w:val="24"/>
        </w:rPr>
        <w:t xml:space="preserve">  </w:t>
      </w:r>
      <w:r w:rsidR="004E1E99">
        <w:rPr>
          <w:rFonts w:ascii="微软雅黑" w:eastAsia="微软雅黑" w:hAnsi="微软雅黑" w:hint="eastAsia"/>
          <w:sz w:val="24"/>
          <w:szCs w:val="24"/>
        </w:rPr>
        <w:t>输入、输出队列</w:t>
      </w:r>
      <w:r>
        <w:rPr>
          <w:rFonts w:ascii="微软雅黑" w:eastAsia="微软雅黑" w:hAnsi="微软雅黑" w:hint="eastAsia"/>
          <w:sz w:val="24"/>
          <w:szCs w:val="24"/>
        </w:rPr>
        <w:t>表</w:t>
      </w:r>
    </w:p>
    <w:tbl>
      <w:tblPr>
        <w:tblW w:w="9093" w:type="dxa"/>
        <w:jc w:val="center"/>
        <w:shd w:val="clear" w:color="auto" w:fill="548DD4" w:themeFill="text2" w:themeFillTint="99"/>
        <w:tblLook w:val="04A0"/>
      </w:tblPr>
      <w:tblGrid>
        <w:gridCol w:w="1719"/>
        <w:gridCol w:w="1537"/>
        <w:gridCol w:w="822"/>
        <w:gridCol w:w="2493"/>
        <w:gridCol w:w="2522"/>
      </w:tblGrid>
      <w:tr w:rsidR="00D12BCD" w:rsidRPr="00891ADD" w:rsidTr="00F76CE0">
        <w:trPr>
          <w:cantSplit/>
          <w:trHeight w:val="624"/>
          <w:tblHeader/>
          <w:jc w:val="center"/>
        </w:trPr>
        <w:tc>
          <w:tcPr>
            <w:tcW w:w="1719" w:type="dxa"/>
            <w:tcBorders>
              <w:top w:val="single" w:sz="4" w:space="0" w:color="auto"/>
              <w:left w:val="single" w:sz="4" w:space="0" w:color="auto"/>
              <w:right w:val="single" w:sz="4" w:space="0" w:color="auto"/>
            </w:tcBorders>
            <w:shd w:val="clear" w:color="auto" w:fill="548DD4" w:themeFill="text2" w:themeFillTint="99"/>
            <w:noWrap/>
            <w:vAlign w:val="bottom"/>
            <w:hideMark/>
          </w:tcPr>
          <w:p w:rsidR="00D12BCD" w:rsidRPr="00891ADD" w:rsidRDefault="00D12BCD" w:rsidP="00F76CE0">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输入队列</w:t>
            </w:r>
          </w:p>
        </w:tc>
        <w:tc>
          <w:tcPr>
            <w:tcW w:w="1537" w:type="dxa"/>
            <w:tcBorders>
              <w:top w:val="single" w:sz="4" w:space="0" w:color="auto"/>
              <w:left w:val="nil"/>
              <w:right w:val="single" w:sz="4" w:space="0" w:color="auto"/>
            </w:tcBorders>
            <w:shd w:val="clear" w:color="auto" w:fill="548DD4" w:themeFill="text2" w:themeFillTint="99"/>
            <w:noWrap/>
            <w:vAlign w:val="bottom"/>
            <w:hideMark/>
          </w:tcPr>
          <w:p w:rsidR="00D12BCD" w:rsidRPr="005A5302" w:rsidRDefault="00D12BCD" w:rsidP="00F76CE0">
            <w:pPr>
              <w:spacing w:before="0" w:after="0"/>
              <w:ind w:firstLine="0"/>
              <w:rPr>
                <w:rFonts w:ascii="微软雅黑" w:eastAsia="微软雅黑" w:hAnsi="微软雅黑" w:cs="宋体"/>
                <w:b/>
                <w:bCs/>
                <w:color w:val="FFFFFF"/>
                <w:sz w:val="24"/>
                <w:szCs w:val="24"/>
                <w:lang w:val="en-US" w:eastAsia="zh-CN"/>
              </w:rPr>
            </w:pPr>
            <w:r w:rsidRPr="005A5302">
              <w:rPr>
                <w:rFonts w:ascii="微软雅黑" w:eastAsia="微软雅黑" w:hAnsi="微软雅黑" w:cs="宋体" w:hint="eastAsia"/>
                <w:b/>
                <w:bCs/>
                <w:color w:val="FFFFFF"/>
                <w:sz w:val="24"/>
                <w:szCs w:val="24"/>
                <w:lang w:val="en-US" w:eastAsia="zh-CN"/>
              </w:rPr>
              <w:t>医嘱小分类</w:t>
            </w:r>
          </w:p>
        </w:tc>
        <w:tc>
          <w:tcPr>
            <w:tcW w:w="822" w:type="dxa"/>
            <w:tcBorders>
              <w:top w:val="single" w:sz="4" w:space="0" w:color="auto"/>
              <w:left w:val="nil"/>
              <w:right w:val="single" w:sz="4" w:space="0" w:color="auto"/>
            </w:tcBorders>
            <w:shd w:val="clear" w:color="auto" w:fill="548DD4" w:themeFill="text2" w:themeFillTint="99"/>
            <w:vAlign w:val="bottom"/>
          </w:tcPr>
          <w:p w:rsidR="00D12BCD" w:rsidRPr="005A5302" w:rsidRDefault="00D12BCD" w:rsidP="00F76CE0">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域</w:t>
            </w:r>
            <w:r w:rsidRPr="005A5302">
              <w:rPr>
                <w:rFonts w:ascii="微软雅黑" w:eastAsia="微软雅黑" w:hAnsi="微软雅黑" w:cs="宋体" w:hint="eastAsia"/>
                <w:b/>
                <w:bCs/>
                <w:color w:val="FFFFFF"/>
                <w:sz w:val="24"/>
                <w:szCs w:val="24"/>
                <w:lang w:val="en-US" w:eastAsia="zh-CN"/>
              </w:rPr>
              <w:t>ID</w:t>
            </w:r>
          </w:p>
        </w:tc>
        <w:tc>
          <w:tcPr>
            <w:tcW w:w="5015" w:type="dxa"/>
            <w:gridSpan w:val="2"/>
            <w:tcBorders>
              <w:top w:val="single" w:sz="4" w:space="0" w:color="auto"/>
              <w:left w:val="nil"/>
              <w:right w:val="single" w:sz="4" w:space="0" w:color="auto"/>
            </w:tcBorders>
            <w:shd w:val="clear" w:color="auto" w:fill="548DD4" w:themeFill="text2" w:themeFillTint="99"/>
            <w:vAlign w:val="bottom"/>
          </w:tcPr>
          <w:p w:rsidR="00D12BCD" w:rsidRPr="005A5302" w:rsidRDefault="00D12BCD" w:rsidP="00F76CE0">
            <w:pPr>
              <w:spacing w:before="0" w:after="0"/>
              <w:ind w:firstLine="0"/>
              <w:rPr>
                <w:rFonts w:ascii="微软雅黑" w:eastAsia="微软雅黑" w:hAnsi="微软雅黑" w:cs="宋体"/>
                <w:b/>
                <w:bCs/>
                <w:color w:val="FFFFFF"/>
                <w:sz w:val="24"/>
                <w:szCs w:val="24"/>
                <w:lang w:val="en-US" w:eastAsia="zh-CN"/>
              </w:rPr>
            </w:pPr>
            <w:r w:rsidRPr="005A5302">
              <w:rPr>
                <w:rFonts w:ascii="微软雅黑" w:eastAsia="微软雅黑" w:hAnsi="微软雅黑" w:cs="宋体" w:hint="eastAsia"/>
                <w:b/>
                <w:bCs/>
                <w:color w:val="FFFFFF"/>
                <w:sz w:val="24"/>
                <w:szCs w:val="24"/>
                <w:lang w:val="en-US" w:eastAsia="zh-CN"/>
              </w:rPr>
              <w:t>输出队列</w:t>
            </w:r>
          </w:p>
        </w:tc>
      </w:tr>
      <w:tr w:rsidR="00D12BCD" w:rsidRPr="00891ADD" w:rsidTr="00F76CE0">
        <w:trPr>
          <w:cantSplit/>
          <w:trHeight w:val="493"/>
          <w:jc w:val="center"/>
        </w:trPr>
        <w:tc>
          <w:tcPr>
            <w:tcW w:w="1719" w:type="dxa"/>
            <w:vMerge w:val="restart"/>
            <w:tcBorders>
              <w:top w:val="nil"/>
              <w:left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IN.BS002.LQ</w:t>
            </w:r>
          </w:p>
        </w:tc>
        <w:tc>
          <w:tcPr>
            <w:tcW w:w="1537" w:type="dxa"/>
            <w:tcBorders>
              <w:top w:val="nil"/>
              <w:left w:val="nil"/>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012</w:t>
            </w:r>
          </w:p>
        </w:tc>
        <w:tc>
          <w:tcPr>
            <w:tcW w:w="822" w:type="dxa"/>
            <w:vMerge w:val="restart"/>
            <w:tcBorders>
              <w:top w:val="nil"/>
              <w:left w:val="nil"/>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01</w:t>
            </w:r>
          </w:p>
        </w:tc>
        <w:tc>
          <w:tcPr>
            <w:tcW w:w="5015" w:type="dxa"/>
            <w:gridSpan w:val="2"/>
            <w:tcBorders>
              <w:top w:val="nil"/>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OUT.S004.BS002.LQ</w:t>
            </w:r>
          </w:p>
        </w:tc>
      </w:tr>
      <w:tr w:rsidR="00D12BCD" w:rsidRPr="00891ADD" w:rsidTr="00F76CE0">
        <w:trPr>
          <w:cantSplit/>
          <w:trHeight w:val="624"/>
          <w:jc w:val="center"/>
        </w:trPr>
        <w:tc>
          <w:tcPr>
            <w:tcW w:w="1719" w:type="dxa"/>
            <w:vMerge/>
            <w:tcBorders>
              <w:left w:val="single" w:sz="4" w:space="0" w:color="auto"/>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013</w:t>
            </w:r>
          </w:p>
        </w:tc>
        <w:tc>
          <w:tcPr>
            <w:tcW w:w="822" w:type="dxa"/>
            <w:vMerge/>
            <w:tcBorders>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p>
        </w:tc>
        <w:tc>
          <w:tcPr>
            <w:tcW w:w="5015" w:type="dxa"/>
            <w:gridSpan w:val="2"/>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OUT.S003.BS002.LQ</w:t>
            </w:r>
          </w:p>
        </w:tc>
      </w:tr>
      <w:tr w:rsidR="00D12BCD" w:rsidRPr="00891ADD" w:rsidTr="00F76CE0">
        <w:trPr>
          <w:cantSplit/>
          <w:trHeight w:val="624"/>
          <w:jc w:val="center"/>
        </w:trPr>
        <w:tc>
          <w:tcPr>
            <w:tcW w:w="17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IN.BS004.LQ</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012</w:t>
            </w:r>
          </w:p>
        </w:tc>
        <w:tc>
          <w:tcPr>
            <w:tcW w:w="8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01</w:t>
            </w:r>
          </w:p>
        </w:tc>
        <w:tc>
          <w:tcPr>
            <w:tcW w:w="2493"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OUT.S001.BS004.LQ</w:t>
            </w:r>
          </w:p>
        </w:tc>
        <w:tc>
          <w:tcPr>
            <w:tcW w:w="25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OUT.S015.HL7MSG.LQ</w:t>
            </w:r>
          </w:p>
        </w:tc>
      </w:tr>
      <w:tr w:rsidR="00D12BCD" w:rsidRPr="00891ADD" w:rsidTr="00F76CE0">
        <w:trPr>
          <w:cantSplit/>
          <w:trHeight w:val="624"/>
          <w:jc w:val="center"/>
        </w:trPr>
        <w:tc>
          <w:tcPr>
            <w:tcW w:w="1719" w:type="dxa"/>
            <w:vMerge w:val="restart"/>
            <w:tcBorders>
              <w:top w:val="single" w:sz="4" w:space="0" w:color="auto"/>
              <w:left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IN.BS005.LQ</w:t>
            </w:r>
          </w:p>
        </w:tc>
        <w:tc>
          <w:tcPr>
            <w:tcW w:w="1537" w:type="dxa"/>
            <w:vMerge w:val="restart"/>
            <w:tcBorders>
              <w:top w:val="single" w:sz="4" w:space="0" w:color="auto"/>
              <w:left w:val="nil"/>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011</w:t>
            </w:r>
          </w:p>
        </w:tc>
        <w:tc>
          <w:tcPr>
            <w:tcW w:w="822" w:type="dxa"/>
            <w:vMerge w:val="restart"/>
            <w:tcBorders>
              <w:top w:val="single" w:sz="4" w:space="0" w:color="auto"/>
              <w:left w:val="nil"/>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02</w:t>
            </w:r>
          </w:p>
        </w:tc>
        <w:tc>
          <w:tcPr>
            <w:tcW w:w="2493"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OUT.S005.BS005.LQ</w:t>
            </w:r>
          </w:p>
        </w:tc>
        <w:tc>
          <w:tcPr>
            <w:tcW w:w="25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OUT.S015.HL7MSG.LQ</w:t>
            </w:r>
          </w:p>
        </w:tc>
      </w:tr>
      <w:tr w:rsidR="00D12BCD" w:rsidRPr="00891ADD" w:rsidTr="00F76CE0">
        <w:trPr>
          <w:cantSplit/>
          <w:trHeight w:val="624"/>
          <w:jc w:val="center"/>
        </w:trPr>
        <w:tc>
          <w:tcPr>
            <w:tcW w:w="1719" w:type="dxa"/>
            <w:vMerge/>
            <w:tcBorders>
              <w:left w:val="single" w:sz="4" w:space="0" w:color="auto"/>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p>
        </w:tc>
        <w:tc>
          <w:tcPr>
            <w:tcW w:w="1537" w:type="dxa"/>
            <w:vMerge/>
            <w:tcBorders>
              <w:left w:val="nil"/>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p>
        </w:tc>
        <w:tc>
          <w:tcPr>
            <w:tcW w:w="822" w:type="dxa"/>
            <w:vMerge/>
            <w:tcBorders>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p>
        </w:tc>
        <w:tc>
          <w:tcPr>
            <w:tcW w:w="2493"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OUT.S024.BS005.LQ</w:t>
            </w:r>
          </w:p>
        </w:tc>
        <w:tc>
          <w:tcPr>
            <w:tcW w:w="25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OUT.S015.HL7MSG.LQ</w:t>
            </w:r>
          </w:p>
        </w:tc>
      </w:tr>
      <w:tr w:rsidR="00D12BCD" w:rsidRPr="00891ADD" w:rsidTr="00F76CE0">
        <w:trPr>
          <w:cantSplit/>
          <w:trHeight w:val="624"/>
          <w:jc w:val="center"/>
        </w:trPr>
        <w:tc>
          <w:tcPr>
            <w:tcW w:w="1719" w:type="dxa"/>
            <w:vMerge w:val="restart"/>
            <w:tcBorders>
              <w:top w:val="single" w:sz="4" w:space="0" w:color="auto"/>
              <w:left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lastRenderedPageBreak/>
              <w:t>IN.BS006.LQ</w:t>
            </w:r>
          </w:p>
        </w:tc>
        <w:tc>
          <w:tcPr>
            <w:tcW w:w="1537" w:type="dxa"/>
            <w:vMerge w:val="restart"/>
            <w:tcBorders>
              <w:top w:val="single" w:sz="4" w:space="0" w:color="auto"/>
              <w:left w:val="nil"/>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021</w:t>
            </w:r>
          </w:p>
        </w:tc>
        <w:tc>
          <w:tcPr>
            <w:tcW w:w="822" w:type="dxa"/>
            <w:vMerge w:val="restart"/>
            <w:tcBorders>
              <w:top w:val="single" w:sz="4" w:space="0" w:color="auto"/>
              <w:left w:val="nil"/>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02</w:t>
            </w:r>
          </w:p>
        </w:tc>
        <w:tc>
          <w:tcPr>
            <w:tcW w:w="2493"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OUT.S008.BS006.LQ</w:t>
            </w:r>
          </w:p>
        </w:tc>
        <w:tc>
          <w:tcPr>
            <w:tcW w:w="25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OUT.S015.HL7MSG.LQ</w:t>
            </w:r>
          </w:p>
        </w:tc>
      </w:tr>
      <w:tr w:rsidR="00D12BCD" w:rsidRPr="00891ADD" w:rsidTr="00F76CE0">
        <w:trPr>
          <w:cantSplit/>
          <w:trHeight w:val="624"/>
          <w:jc w:val="center"/>
        </w:trPr>
        <w:tc>
          <w:tcPr>
            <w:tcW w:w="1719" w:type="dxa"/>
            <w:vMerge/>
            <w:tcBorders>
              <w:left w:val="single" w:sz="4" w:space="0" w:color="auto"/>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p>
        </w:tc>
        <w:tc>
          <w:tcPr>
            <w:tcW w:w="1537" w:type="dxa"/>
            <w:vMerge/>
            <w:tcBorders>
              <w:left w:val="nil"/>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p>
        </w:tc>
        <w:tc>
          <w:tcPr>
            <w:tcW w:w="822" w:type="dxa"/>
            <w:vMerge/>
            <w:tcBorders>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p>
        </w:tc>
        <w:tc>
          <w:tcPr>
            <w:tcW w:w="2493"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OUT.S024.BS006.LQ</w:t>
            </w:r>
          </w:p>
        </w:tc>
        <w:tc>
          <w:tcPr>
            <w:tcW w:w="25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OUT.S015.HL7MSG.LQ</w:t>
            </w:r>
          </w:p>
        </w:tc>
      </w:tr>
      <w:tr w:rsidR="00D12BCD" w:rsidRPr="00891ADD" w:rsidTr="00F76CE0">
        <w:trPr>
          <w:cantSplit/>
          <w:trHeight w:val="624"/>
          <w:jc w:val="center"/>
        </w:trPr>
        <w:tc>
          <w:tcPr>
            <w:tcW w:w="1719" w:type="dxa"/>
            <w:vMerge w:val="restart"/>
            <w:tcBorders>
              <w:top w:val="single" w:sz="4" w:space="0" w:color="auto"/>
              <w:left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IN.BS007.LQ</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31</w:t>
            </w:r>
          </w:p>
        </w:tc>
        <w:tc>
          <w:tcPr>
            <w:tcW w:w="8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02</w:t>
            </w:r>
          </w:p>
        </w:tc>
        <w:tc>
          <w:tcPr>
            <w:tcW w:w="2493"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OUT.S012.BS007.LQ</w:t>
            </w:r>
          </w:p>
        </w:tc>
        <w:tc>
          <w:tcPr>
            <w:tcW w:w="25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OUT.S015.HL7MSG.LQ</w:t>
            </w:r>
          </w:p>
        </w:tc>
      </w:tr>
      <w:tr w:rsidR="00D12BCD" w:rsidRPr="00891ADD" w:rsidTr="00F76CE0">
        <w:trPr>
          <w:cantSplit/>
          <w:trHeight w:val="624"/>
          <w:jc w:val="center"/>
        </w:trPr>
        <w:tc>
          <w:tcPr>
            <w:tcW w:w="1719" w:type="dxa"/>
            <w:vMerge/>
            <w:tcBorders>
              <w:left w:val="single" w:sz="4" w:space="0" w:color="auto"/>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32</w:t>
            </w:r>
          </w:p>
        </w:tc>
        <w:tc>
          <w:tcPr>
            <w:tcW w:w="8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01</w:t>
            </w:r>
          </w:p>
        </w:tc>
        <w:tc>
          <w:tcPr>
            <w:tcW w:w="2493"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OUT.S003.BS007.LQ</w:t>
            </w:r>
          </w:p>
        </w:tc>
        <w:tc>
          <w:tcPr>
            <w:tcW w:w="25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OUT.S015.HL7MSG.LQ</w:t>
            </w:r>
          </w:p>
        </w:tc>
      </w:tr>
      <w:tr w:rsidR="00D12BCD" w:rsidRPr="00891ADD" w:rsidTr="00F76CE0">
        <w:trPr>
          <w:cantSplit/>
          <w:trHeight w:val="624"/>
          <w:jc w:val="center"/>
        </w:trPr>
        <w:tc>
          <w:tcPr>
            <w:tcW w:w="17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IN.BS353.LQ</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w:t>
            </w:r>
          </w:p>
        </w:tc>
        <w:tc>
          <w:tcPr>
            <w:tcW w:w="8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02</w:t>
            </w:r>
          </w:p>
        </w:tc>
        <w:tc>
          <w:tcPr>
            <w:tcW w:w="5015" w:type="dxa"/>
            <w:gridSpan w:val="2"/>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OUT.S015.HL7MSG.LQ</w:t>
            </w:r>
          </w:p>
        </w:tc>
      </w:tr>
      <w:tr w:rsidR="00D12BCD" w:rsidRPr="00891ADD" w:rsidTr="00F76CE0">
        <w:trPr>
          <w:cantSplit/>
          <w:trHeight w:val="624"/>
          <w:jc w:val="center"/>
        </w:trPr>
        <w:tc>
          <w:tcPr>
            <w:tcW w:w="17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IN.BS302.LQ</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w:t>
            </w:r>
          </w:p>
        </w:tc>
        <w:tc>
          <w:tcPr>
            <w:tcW w:w="8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01</w:t>
            </w:r>
          </w:p>
        </w:tc>
        <w:tc>
          <w:tcPr>
            <w:tcW w:w="5015" w:type="dxa"/>
            <w:gridSpan w:val="2"/>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OUT.S015.HL7MSG.LQ</w:t>
            </w:r>
          </w:p>
        </w:tc>
      </w:tr>
      <w:tr w:rsidR="00D12BCD" w:rsidRPr="00891ADD" w:rsidTr="00F76CE0">
        <w:trPr>
          <w:cantSplit/>
          <w:trHeight w:val="624"/>
          <w:jc w:val="center"/>
        </w:trPr>
        <w:tc>
          <w:tcPr>
            <w:tcW w:w="17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IN.BS303.LQ</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w:t>
            </w:r>
          </w:p>
        </w:tc>
        <w:tc>
          <w:tcPr>
            <w:tcW w:w="8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02</w:t>
            </w:r>
          </w:p>
        </w:tc>
        <w:tc>
          <w:tcPr>
            <w:tcW w:w="5015" w:type="dxa"/>
            <w:gridSpan w:val="2"/>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OUT.S015.HL7MSG.LQ</w:t>
            </w:r>
          </w:p>
        </w:tc>
      </w:tr>
      <w:tr w:rsidR="00D12BCD" w:rsidRPr="00891ADD" w:rsidTr="00F76CE0">
        <w:trPr>
          <w:cantSplit/>
          <w:trHeight w:val="624"/>
          <w:jc w:val="center"/>
        </w:trPr>
        <w:tc>
          <w:tcPr>
            <w:tcW w:w="17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IN.BS304.LQ</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w:t>
            </w:r>
          </w:p>
        </w:tc>
        <w:tc>
          <w:tcPr>
            <w:tcW w:w="8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01</w:t>
            </w:r>
          </w:p>
        </w:tc>
        <w:tc>
          <w:tcPr>
            <w:tcW w:w="5015" w:type="dxa"/>
            <w:gridSpan w:val="2"/>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OUT.S015.HL7MSG.LQ</w:t>
            </w:r>
          </w:p>
        </w:tc>
      </w:tr>
      <w:tr w:rsidR="00D12BCD" w:rsidRPr="00891ADD" w:rsidTr="00F76CE0">
        <w:trPr>
          <w:cantSplit/>
          <w:trHeight w:val="624"/>
          <w:jc w:val="center"/>
        </w:trPr>
        <w:tc>
          <w:tcPr>
            <w:tcW w:w="17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IN.BS305.LQ</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w:t>
            </w:r>
          </w:p>
        </w:tc>
        <w:tc>
          <w:tcPr>
            <w:tcW w:w="8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02</w:t>
            </w:r>
          </w:p>
        </w:tc>
        <w:tc>
          <w:tcPr>
            <w:tcW w:w="5015" w:type="dxa"/>
            <w:gridSpan w:val="2"/>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OUT.S015.HL7MSG.LQ</w:t>
            </w:r>
          </w:p>
        </w:tc>
      </w:tr>
      <w:tr w:rsidR="00D12BCD" w:rsidRPr="00891ADD" w:rsidTr="00F76CE0">
        <w:trPr>
          <w:cantSplit/>
          <w:trHeight w:val="624"/>
          <w:jc w:val="center"/>
        </w:trPr>
        <w:tc>
          <w:tcPr>
            <w:tcW w:w="17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b/>
                <w:bCs/>
                <w:szCs w:val="21"/>
                <w:lang w:val="en-US" w:eastAsia="zh-CN"/>
              </w:rPr>
            </w:pPr>
            <w:r w:rsidRPr="00380CB0">
              <w:rPr>
                <w:rFonts w:ascii="微软雅黑" w:eastAsia="微软雅黑" w:hAnsi="微软雅黑" w:cs="宋体" w:hint="eastAsia"/>
                <w:b/>
                <w:bCs/>
                <w:szCs w:val="21"/>
                <w:lang w:val="en-US" w:eastAsia="zh-CN"/>
              </w:rPr>
              <w:t>IN.BS307.LQ</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w:t>
            </w:r>
          </w:p>
        </w:tc>
        <w:tc>
          <w:tcPr>
            <w:tcW w:w="822" w:type="dxa"/>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01</w:t>
            </w:r>
          </w:p>
        </w:tc>
        <w:tc>
          <w:tcPr>
            <w:tcW w:w="5015" w:type="dxa"/>
            <w:gridSpan w:val="2"/>
            <w:tcBorders>
              <w:top w:val="single" w:sz="4" w:space="0" w:color="auto"/>
              <w:left w:val="nil"/>
              <w:bottom w:val="single" w:sz="4" w:space="0" w:color="auto"/>
              <w:right w:val="single" w:sz="4" w:space="0" w:color="auto"/>
            </w:tcBorders>
            <w:shd w:val="clear" w:color="auto" w:fill="auto"/>
            <w:vAlign w:val="center"/>
          </w:tcPr>
          <w:p w:rsidR="00D12BCD" w:rsidRPr="00380CB0" w:rsidRDefault="00D12BCD" w:rsidP="00F76CE0">
            <w:pPr>
              <w:spacing w:before="0" w:after="0"/>
              <w:ind w:firstLine="0"/>
              <w:jc w:val="both"/>
              <w:rPr>
                <w:rFonts w:ascii="微软雅黑" w:eastAsia="微软雅黑" w:hAnsi="微软雅黑" w:cs="宋体"/>
                <w:szCs w:val="21"/>
                <w:lang w:val="en-US" w:eastAsia="zh-CN"/>
              </w:rPr>
            </w:pPr>
            <w:r w:rsidRPr="00380CB0">
              <w:rPr>
                <w:rFonts w:ascii="微软雅黑" w:eastAsia="微软雅黑" w:hAnsi="微软雅黑" w:cs="宋体" w:hint="eastAsia"/>
                <w:szCs w:val="21"/>
                <w:lang w:val="en-US" w:eastAsia="zh-CN"/>
              </w:rPr>
              <w:t>OUT.S015.HL7MSG.LQ</w:t>
            </w:r>
          </w:p>
        </w:tc>
      </w:tr>
    </w:tbl>
    <w:p w:rsidR="00FB5706" w:rsidRDefault="00FB5706" w:rsidP="00FB5706">
      <w:pPr>
        <w:pStyle w:val="X001"/>
        <w:ind w:firstLineChars="200" w:firstLine="480"/>
      </w:pPr>
    </w:p>
    <w:p w:rsidR="006D2916" w:rsidRDefault="006D2916" w:rsidP="006D2916">
      <w:pPr>
        <w:pStyle w:val="Z001-2"/>
      </w:pPr>
      <w:r>
        <w:rPr>
          <w:rFonts w:hint="eastAsia"/>
        </w:rPr>
        <w:t>消息size大小选择</w:t>
      </w:r>
    </w:p>
    <w:p w:rsidR="00C77776" w:rsidRDefault="0059105C" w:rsidP="00C77776">
      <w:pPr>
        <w:pStyle w:val="X001"/>
        <w:ind w:firstLineChars="200" w:firstLine="480"/>
        <w:rPr>
          <w:lang w:val="en-AU"/>
        </w:rPr>
      </w:pPr>
      <w:r>
        <w:rPr>
          <w:rFonts w:hint="eastAsia"/>
          <w:lang w:val="en-AU"/>
        </w:rPr>
        <w:t>参考</w:t>
      </w:r>
      <w:r w:rsidR="005C0BA8">
        <w:rPr>
          <w:rFonts w:hint="eastAsia"/>
          <w:lang w:val="en-AU"/>
        </w:rPr>
        <w:t>与各厂商进行的业务集成测试的消息size</w:t>
      </w:r>
      <w:r w:rsidR="000C483B">
        <w:rPr>
          <w:rFonts w:hint="eastAsia"/>
          <w:lang w:val="en-AU"/>
        </w:rPr>
        <w:t>的大小</w:t>
      </w:r>
      <w:r w:rsidR="005C0BA8">
        <w:rPr>
          <w:rFonts w:hint="eastAsia"/>
          <w:lang w:val="en-AU"/>
        </w:rPr>
        <w:t>，</w:t>
      </w:r>
      <w:r w:rsidR="001F5720">
        <w:rPr>
          <w:rFonts w:hint="eastAsia"/>
          <w:lang w:val="en-AU"/>
        </w:rPr>
        <w:t xml:space="preserve"> </w:t>
      </w:r>
      <w:r w:rsidR="00534FA8">
        <w:rPr>
          <w:rFonts w:hint="eastAsia"/>
          <w:lang w:val="en-AU"/>
        </w:rPr>
        <w:t xml:space="preserve">最大的消息size </w:t>
      </w:r>
      <w:r w:rsidR="000854CE">
        <w:rPr>
          <w:rFonts w:hint="eastAsia"/>
          <w:lang w:val="en-AU"/>
        </w:rPr>
        <w:t>28</w:t>
      </w:r>
      <w:r w:rsidR="00534FA8">
        <w:rPr>
          <w:rFonts w:hint="eastAsia"/>
          <w:lang w:val="en-AU"/>
        </w:rPr>
        <w:t>K左右，最小消息size为4K左右，</w:t>
      </w:r>
      <w:r w:rsidR="00FB5706">
        <w:rPr>
          <w:rFonts w:hint="eastAsia"/>
          <w:lang w:val="en-AU"/>
        </w:rPr>
        <w:t>最终</w:t>
      </w:r>
      <w:r w:rsidR="00534FA8">
        <w:rPr>
          <w:rFonts w:hint="eastAsia"/>
          <w:lang w:val="en-AU"/>
        </w:rPr>
        <w:t>取平均值，消息</w:t>
      </w:r>
      <w:r w:rsidR="005C0BA8">
        <w:rPr>
          <w:rFonts w:hint="eastAsia"/>
          <w:lang w:val="en-AU"/>
        </w:rPr>
        <w:t>size</w:t>
      </w:r>
      <w:r w:rsidR="00534FA8">
        <w:rPr>
          <w:rFonts w:hint="eastAsia"/>
          <w:lang w:val="en-AU"/>
        </w:rPr>
        <w:t>设定</w:t>
      </w:r>
      <w:r w:rsidR="005C0BA8">
        <w:rPr>
          <w:rFonts w:hint="eastAsia"/>
          <w:lang w:val="en-AU"/>
        </w:rPr>
        <w:t>为16K，作为此次性能测试消息size大小；</w:t>
      </w:r>
    </w:p>
    <w:p w:rsidR="00FB5706" w:rsidRPr="00FB5706" w:rsidRDefault="00FB5706" w:rsidP="00C77776">
      <w:pPr>
        <w:pStyle w:val="X001"/>
        <w:ind w:firstLineChars="200" w:firstLine="480"/>
        <w:rPr>
          <w:lang w:val="en-AU"/>
        </w:rPr>
      </w:pPr>
    </w:p>
    <w:p w:rsidR="00B33C2D" w:rsidRDefault="00837381" w:rsidP="00B33C2D">
      <w:pPr>
        <w:pStyle w:val="Z001-2"/>
      </w:pPr>
      <w:r>
        <w:rPr>
          <w:rFonts w:hint="eastAsia"/>
        </w:rPr>
        <w:t>性能</w:t>
      </w:r>
      <w:r w:rsidR="00B33C2D">
        <w:rPr>
          <w:rFonts w:hint="eastAsia"/>
        </w:rPr>
        <w:t>测试环境参数</w:t>
      </w:r>
    </w:p>
    <w:p w:rsidR="00711E48" w:rsidRDefault="00711E48" w:rsidP="00711E48">
      <w:pPr>
        <w:pStyle w:val="X001"/>
      </w:pPr>
      <w:r>
        <w:rPr>
          <w:rFonts w:hint="eastAsia"/>
        </w:rPr>
        <w:t>本次性能测试，测试的对象为集成测试环境IE平台，请参见表3 集成测试环境数。</w:t>
      </w:r>
    </w:p>
    <w:p w:rsidR="00FB5706" w:rsidRDefault="00FB5706" w:rsidP="00711E48">
      <w:pPr>
        <w:pStyle w:val="X001"/>
      </w:pPr>
    </w:p>
    <w:p w:rsidR="00AA6ED8" w:rsidRDefault="00AA6ED8" w:rsidP="003E1710">
      <w:pPr>
        <w:pStyle w:val="ab"/>
        <w:jc w:val="center"/>
        <w:rPr>
          <w:rFonts w:ascii="微软雅黑" w:eastAsia="微软雅黑" w:hAnsi="微软雅黑"/>
          <w:sz w:val="24"/>
          <w:szCs w:val="24"/>
        </w:rPr>
      </w:pPr>
    </w:p>
    <w:p w:rsidR="003E1710" w:rsidRPr="003E1710" w:rsidRDefault="003E1710" w:rsidP="003E1710">
      <w:pPr>
        <w:pStyle w:val="ab"/>
        <w:jc w:val="center"/>
        <w:rPr>
          <w:rFonts w:ascii="微软雅黑" w:eastAsia="微软雅黑" w:hAnsi="微软雅黑"/>
          <w:sz w:val="24"/>
          <w:szCs w:val="24"/>
        </w:rPr>
      </w:pPr>
      <w:r w:rsidRPr="003E1710">
        <w:rPr>
          <w:rFonts w:ascii="微软雅黑" w:eastAsia="微软雅黑" w:hAnsi="微软雅黑"/>
          <w:sz w:val="24"/>
          <w:szCs w:val="24"/>
        </w:rPr>
        <w:t>表</w:t>
      </w:r>
      <w:r w:rsidR="00711E48">
        <w:rPr>
          <w:rFonts w:ascii="微软雅黑" w:eastAsia="微软雅黑" w:hAnsi="微软雅黑" w:hint="eastAsia"/>
          <w:sz w:val="24"/>
          <w:szCs w:val="24"/>
        </w:rPr>
        <w:t>3 集成测试环境</w:t>
      </w:r>
      <w:r w:rsidRPr="003E1710">
        <w:rPr>
          <w:rFonts w:ascii="微软雅黑" w:eastAsia="微软雅黑" w:hAnsi="微软雅黑" w:hint="eastAsia"/>
          <w:sz w:val="24"/>
          <w:szCs w:val="24"/>
        </w:rPr>
        <w:t>参数</w:t>
      </w:r>
    </w:p>
    <w:tbl>
      <w:tblPr>
        <w:tblW w:w="8835" w:type="dxa"/>
        <w:jc w:val="center"/>
        <w:tblLook w:val="04A0"/>
      </w:tblPr>
      <w:tblGrid>
        <w:gridCol w:w="2295"/>
        <w:gridCol w:w="6540"/>
      </w:tblGrid>
      <w:tr w:rsidR="00891ADD" w:rsidRPr="00891ADD" w:rsidTr="00FB5706">
        <w:trPr>
          <w:cantSplit/>
          <w:trHeight w:val="240"/>
          <w:tblHeader/>
          <w:jc w:val="center"/>
        </w:trPr>
        <w:tc>
          <w:tcPr>
            <w:tcW w:w="2295"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891ADD" w:rsidRPr="00891ADD" w:rsidRDefault="00891ADD" w:rsidP="008150CF">
            <w:pPr>
              <w:spacing w:before="0" w:after="0"/>
              <w:ind w:firstLine="0"/>
              <w:rPr>
                <w:rFonts w:ascii="微软雅黑" w:eastAsia="微软雅黑" w:hAnsi="微软雅黑" w:cs="宋体"/>
                <w:b/>
                <w:bCs/>
                <w:color w:val="FFFFFF"/>
                <w:sz w:val="24"/>
                <w:szCs w:val="24"/>
                <w:lang w:val="en-US" w:eastAsia="zh-CN"/>
              </w:rPr>
            </w:pPr>
            <w:r w:rsidRPr="00891ADD">
              <w:rPr>
                <w:rFonts w:ascii="微软雅黑" w:eastAsia="微软雅黑" w:hAnsi="微软雅黑" w:cs="宋体" w:hint="eastAsia"/>
                <w:b/>
                <w:bCs/>
                <w:color w:val="FFFFFF"/>
                <w:sz w:val="24"/>
                <w:szCs w:val="24"/>
                <w:lang w:val="en-US" w:eastAsia="zh-CN"/>
              </w:rPr>
              <w:t>测试服务器</w:t>
            </w:r>
          </w:p>
        </w:tc>
        <w:tc>
          <w:tcPr>
            <w:tcW w:w="6540" w:type="dxa"/>
            <w:tcBorders>
              <w:top w:val="single" w:sz="4" w:space="0" w:color="auto"/>
              <w:left w:val="nil"/>
              <w:bottom w:val="single" w:sz="4" w:space="0" w:color="auto"/>
              <w:right w:val="single" w:sz="4" w:space="0" w:color="auto"/>
            </w:tcBorders>
            <w:shd w:val="clear" w:color="auto" w:fill="auto"/>
            <w:noWrap/>
            <w:vAlign w:val="bottom"/>
            <w:hideMark/>
          </w:tcPr>
          <w:p w:rsidR="00B50444" w:rsidRPr="00891ADD" w:rsidRDefault="00B50444" w:rsidP="00B50444">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 w:val="24"/>
                <w:szCs w:val="24"/>
                <w:lang w:val="en-US" w:eastAsia="zh-CN"/>
              </w:rPr>
              <w:t>10.8.4.50（内存16G）</w:t>
            </w:r>
          </w:p>
        </w:tc>
      </w:tr>
      <w:tr w:rsidR="00891ADD" w:rsidRPr="00891ADD" w:rsidTr="00FB5706">
        <w:trPr>
          <w:cantSplit/>
          <w:trHeight w:val="240"/>
          <w:tblHeader/>
          <w:jc w:val="center"/>
        </w:trPr>
        <w:tc>
          <w:tcPr>
            <w:tcW w:w="2295" w:type="dxa"/>
            <w:tcBorders>
              <w:top w:val="nil"/>
              <w:left w:val="single" w:sz="4" w:space="0" w:color="auto"/>
              <w:bottom w:val="single" w:sz="4" w:space="0" w:color="auto"/>
              <w:right w:val="single" w:sz="4" w:space="0" w:color="auto"/>
            </w:tcBorders>
            <w:shd w:val="clear" w:color="000000" w:fill="538DD5"/>
            <w:noWrap/>
            <w:vAlign w:val="bottom"/>
            <w:hideMark/>
          </w:tcPr>
          <w:p w:rsidR="00891ADD" w:rsidRPr="00891ADD" w:rsidRDefault="00876A3D" w:rsidP="008150CF">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并发量</w:t>
            </w:r>
          </w:p>
        </w:tc>
        <w:tc>
          <w:tcPr>
            <w:tcW w:w="6540" w:type="dxa"/>
            <w:tcBorders>
              <w:top w:val="nil"/>
              <w:left w:val="nil"/>
              <w:bottom w:val="single" w:sz="4" w:space="0" w:color="auto"/>
              <w:right w:val="single" w:sz="4" w:space="0" w:color="auto"/>
            </w:tcBorders>
            <w:shd w:val="clear" w:color="auto" w:fill="auto"/>
            <w:noWrap/>
            <w:vAlign w:val="bottom"/>
            <w:hideMark/>
          </w:tcPr>
          <w:p w:rsidR="00891ADD" w:rsidRPr="00891ADD" w:rsidRDefault="00895306" w:rsidP="00891ADD">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 w:val="24"/>
                <w:szCs w:val="24"/>
                <w:lang w:val="en-US" w:eastAsia="zh-CN"/>
              </w:rPr>
              <w:t>6</w:t>
            </w:r>
            <w:r w:rsidR="008962BE">
              <w:rPr>
                <w:rFonts w:ascii="微软雅黑" w:eastAsia="微软雅黑" w:hAnsi="微软雅黑" w:cs="宋体" w:hint="eastAsia"/>
                <w:sz w:val="24"/>
                <w:szCs w:val="24"/>
                <w:lang w:val="en-US" w:eastAsia="zh-CN"/>
              </w:rPr>
              <w:t>00并发量</w:t>
            </w:r>
          </w:p>
        </w:tc>
      </w:tr>
      <w:tr w:rsidR="00906B98" w:rsidRPr="00891ADD" w:rsidTr="00FB5706">
        <w:trPr>
          <w:cantSplit/>
          <w:trHeight w:val="502"/>
          <w:tblHeader/>
          <w:jc w:val="center"/>
        </w:trPr>
        <w:tc>
          <w:tcPr>
            <w:tcW w:w="2295" w:type="dxa"/>
            <w:tcBorders>
              <w:top w:val="nil"/>
              <w:left w:val="single" w:sz="4" w:space="0" w:color="auto"/>
              <w:bottom w:val="single" w:sz="4" w:space="0" w:color="auto"/>
              <w:right w:val="single" w:sz="4" w:space="0" w:color="auto"/>
            </w:tcBorders>
            <w:shd w:val="clear" w:color="000000" w:fill="538DD5"/>
            <w:noWrap/>
            <w:vAlign w:val="bottom"/>
            <w:hideMark/>
          </w:tcPr>
          <w:p w:rsidR="00906B98" w:rsidRPr="00891ADD" w:rsidRDefault="00906B98" w:rsidP="008150CF">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消息size大小</w:t>
            </w:r>
          </w:p>
        </w:tc>
        <w:tc>
          <w:tcPr>
            <w:tcW w:w="6540" w:type="dxa"/>
            <w:tcBorders>
              <w:top w:val="nil"/>
              <w:left w:val="nil"/>
              <w:bottom w:val="single" w:sz="4" w:space="0" w:color="auto"/>
              <w:right w:val="single" w:sz="4" w:space="0" w:color="auto"/>
            </w:tcBorders>
            <w:shd w:val="clear" w:color="auto" w:fill="auto"/>
            <w:noWrap/>
            <w:vAlign w:val="bottom"/>
            <w:hideMark/>
          </w:tcPr>
          <w:p w:rsidR="00906B98" w:rsidRDefault="00CB5089" w:rsidP="00B96866">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 w:val="24"/>
                <w:szCs w:val="24"/>
                <w:lang w:val="en-US" w:eastAsia="zh-CN"/>
              </w:rPr>
              <w:t>16</w:t>
            </w:r>
            <w:r w:rsidR="00906B98">
              <w:rPr>
                <w:rFonts w:ascii="微软雅黑" w:eastAsia="微软雅黑" w:hAnsi="微软雅黑" w:cs="宋体" w:hint="eastAsia"/>
                <w:sz w:val="24"/>
                <w:szCs w:val="24"/>
                <w:lang w:val="en-US" w:eastAsia="zh-CN"/>
              </w:rPr>
              <w:t>K</w:t>
            </w:r>
            <w:r w:rsidR="00032DD5">
              <w:rPr>
                <w:rFonts w:ascii="微软雅黑" w:eastAsia="微软雅黑" w:hAnsi="微软雅黑" w:cs="宋体" w:hint="eastAsia"/>
                <w:sz w:val="24"/>
                <w:szCs w:val="24"/>
                <w:lang w:val="en-US" w:eastAsia="zh-CN"/>
              </w:rPr>
              <w:t xml:space="preserve"> </w:t>
            </w:r>
          </w:p>
        </w:tc>
      </w:tr>
      <w:tr w:rsidR="00CD4C81" w:rsidRPr="00891ADD" w:rsidTr="00FB5706">
        <w:trPr>
          <w:cantSplit/>
          <w:trHeight w:val="502"/>
          <w:tblHeader/>
          <w:jc w:val="center"/>
        </w:trPr>
        <w:tc>
          <w:tcPr>
            <w:tcW w:w="2295" w:type="dxa"/>
            <w:tcBorders>
              <w:top w:val="nil"/>
              <w:left w:val="single" w:sz="4" w:space="0" w:color="auto"/>
              <w:bottom w:val="single" w:sz="4" w:space="0" w:color="auto"/>
              <w:right w:val="single" w:sz="4" w:space="0" w:color="auto"/>
            </w:tcBorders>
            <w:shd w:val="clear" w:color="000000" w:fill="538DD5"/>
            <w:noWrap/>
            <w:vAlign w:val="bottom"/>
            <w:hideMark/>
          </w:tcPr>
          <w:p w:rsidR="00CD4C81" w:rsidRDefault="0087409C" w:rsidP="008150CF">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选取</w:t>
            </w:r>
            <w:r w:rsidR="00CD4C81">
              <w:rPr>
                <w:rFonts w:ascii="微软雅黑" w:eastAsia="微软雅黑" w:hAnsi="微软雅黑" w:cs="宋体" w:hint="eastAsia"/>
                <w:b/>
                <w:bCs/>
                <w:color w:val="FFFFFF"/>
                <w:sz w:val="24"/>
                <w:szCs w:val="24"/>
                <w:lang w:val="en-US" w:eastAsia="zh-CN"/>
              </w:rPr>
              <w:t>服务总数</w:t>
            </w:r>
          </w:p>
        </w:tc>
        <w:tc>
          <w:tcPr>
            <w:tcW w:w="6540" w:type="dxa"/>
            <w:tcBorders>
              <w:top w:val="nil"/>
              <w:left w:val="nil"/>
              <w:bottom w:val="single" w:sz="4" w:space="0" w:color="auto"/>
              <w:right w:val="single" w:sz="4" w:space="0" w:color="auto"/>
            </w:tcBorders>
            <w:shd w:val="clear" w:color="auto" w:fill="auto"/>
            <w:noWrap/>
            <w:vAlign w:val="bottom"/>
            <w:hideMark/>
          </w:tcPr>
          <w:p w:rsidR="00CD4C81" w:rsidRDefault="00CD4C81" w:rsidP="00837381">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 w:val="24"/>
                <w:szCs w:val="24"/>
                <w:lang w:val="en-US" w:eastAsia="zh-CN"/>
              </w:rPr>
              <w:t xml:space="preserve">11个     </w:t>
            </w:r>
            <w:r w:rsidRPr="00F957B0">
              <w:rPr>
                <w:rFonts w:ascii="微软雅黑" w:eastAsia="微软雅黑" w:hAnsi="微软雅黑" w:cs="宋体" w:hint="eastAsia"/>
                <w:sz w:val="15"/>
                <w:szCs w:val="15"/>
                <w:lang w:val="en-US" w:eastAsia="zh-CN"/>
              </w:rPr>
              <w:t>参见 表</w:t>
            </w:r>
            <w:r w:rsidR="000941B7">
              <w:rPr>
                <w:rFonts w:ascii="微软雅黑" w:eastAsia="微软雅黑" w:hAnsi="微软雅黑" w:cs="宋体" w:hint="eastAsia"/>
                <w:sz w:val="15"/>
                <w:szCs w:val="15"/>
                <w:lang w:val="en-US" w:eastAsia="zh-CN"/>
              </w:rPr>
              <w:t>1</w:t>
            </w:r>
            <w:r w:rsidRPr="00F957B0">
              <w:rPr>
                <w:rFonts w:ascii="微软雅黑" w:eastAsia="微软雅黑" w:hAnsi="微软雅黑" w:cs="宋体" w:hint="eastAsia"/>
                <w:sz w:val="15"/>
                <w:szCs w:val="15"/>
                <w:lang w:val="en-US" w:eastAsia="zh-CN"/>
              </w:rPr>
              <w:t xml:space="preserve"> </w:t>
            </w:r>
            <w:r>
              <w:rPr>
                <w:rFonts w:ascii="微软雅黑" w:eastAsia="微软雅黑" w:hAnsi="微软雅黑" w:cs="宋体" w:hint="eastAsia"/>
                <w:sz w:val="15"/>
                <w:szCs w:val="15"/>
                <w:lang w:val="en-US" w:eastAsia="zh-CN"/>
              </w:rPr>
              <w:t xml:space="preserve"> </w:t>
            </w:r>
            <w:r w:rsidR="00B334D6">
              <w:rPr>
                <w:rFonts w:ascii="微软雅黑" w:eastAsia="微软雅黑" w:hAnsi="微软雅黑" w:cs="宋体" w:hint="eastAsia"/>
                <w:sz w:val="15"/>
                <w:szCs w:val="15"/>
                <w:lang w:val="en-US" w:eastAsia="zh-CN"/>
              </w:rPr>
              <w:t>服务</w:t>
            </w:r>
            <w:r>
              <w:rPr>
                <w:rFonts w:ascii="微软雅黑" w:eastAsia="微软雅黑" w:hAnsi="微软雅黑" w:cs="宋体" w:hint="eastAsia"/>
                <w:sz w:val="15"/>
                <w:szCs w:val="15"/>
                <w:lang w:val="en-US" w:eastAsia="zh-CN"/>
              </w:rPr>
              <w:t>表</w:t>
            </w:r>
          </w:p>
        </w:tc>
      </w:tr>
      <w:tr w:rsidR="00853C01" w:rsidRPr="00891ADD" w:rsidTr="00FB5706">
        <w:trPr>
          <w:cantSplit/>
          <w:trHeight w:val="502"/>
          <w:tblHeader/>
          <w:jc w:val="center"/>
        </w:trPr>
        <w:tc>
          <w:tcPr>
            <w:tcW w:w="2295" w:type="dxa"/>
            <w:tcBorders>
              <w:top w:val="nil"/>
              <w:left w:val="single" w:sz="4" w:space="0" w:color="auto"/>
              <w:bottom w:val="single" w:sz="4" w:space="0" w:color="auto"/>
              <w:right w:val="single" w:sz="4" w:space="0" w:color="auto"/>
            </w:tcBorders>
            <w:shd w:val="clear" w:color="000000" w:fill="538DD5"/>
            <w:noWrap/>
            <w:vAlign w:val="bottom"/>
            <w:hideMark/>
          </w:tcPr>
          <w:p w:rsidR="00853C01" w:rsidRDefault="00853C01" w:rsidP="008150CF">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输入消息队列</w:t>
            </w:r>
            <w:r w:rsidR="00243D35">
              <w:rPr>
                <w:rFonts w:ascii="微软雅黑" w:eastAsia="微软雅黑" w:hAnsi="微软雅黑" w:cs="宋体" w:hint="eastAsia"/>
                <w:b/>
                <w:bCs/>
                <w:color w:val="FFFFFF"/>
                <w:sz w:val="24"/>
                <w:szCs w:val="24"/>
                <w:lang w:val="en-US" w:eastAsia="zh-CN"/>
              </w:rPr>
              <w:t>数量</w:t>
            </w:r>
          </w:p>
        </w:tc>
        <w:tc>
          <w:tcPr>
            <w:tcW w:w="6540" w:type="dxa"/>
            <w:tcBorders>
              <w:top w:val="nil"/>
              <w:left w:val="nil"/>
              <w:bottom w:val="single" w:sz="4" w:space="0" w:color="auto"/>
              <w:right w:val="single" w:sz="4" w:space="0" w:color="auto"/>
            </w:tcBorders>
            <w:shd w:val="clear" w:color="auto" w:fill="auto"/>
            <w:noWrap/>
            <w:vAlign w:val="bottom"/>
            <w:hideMark/>
          </w:tcPr>
          <w:p w:rsidR="009C38F3" w:rsidRDefault="00243D35" w:rsidP="00891ADD">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 w:val="24"/>
                <w:szCs w:val="24"/>
                <w:lang w:val="en-US" w:eastAsia="zh-CN"/>
              </w:rPr>
              <w:t>11</w:t>
            </w:r>
            <w:r w:rsidR="0010739A">
              <w:rPr>
                <w:rFonts w:ascii="微软雅黑" w:eastAsia="微软雅黑" w:hAnsi="微软雅黑" w:cs="宋体" w:hint="eastAsia"/>
                <w:sz w:val="24"/>
                <w:szCs w:val="24"/>
                <w:lang w:val="en-US" w:eastAsia="zh-CN"/>
              </w:rPr>
              <w:t>个</w:t>
            </w:r>
            <w:r w:rsidR="00F957B0">
              <w:rPr>
                <w:rFonts w:ascii="微软雅黑" w:eastAsia="微软雅黑" w:hAnsi="微软雅黑" w:cs="宋体" w:hint="eastAsia"/>
                <w:sz w:val="24"/>
                <w:szCs w:val="24"/>
                <w:lang w:val="en-US" w:eastAsia="zh-CN"/>
              </w:rPr>
              <w:t xml:space="preserve">     </w:t>
            </w:r>
            <w:r w:rsidRPr="00F957B0">
              <w:rPr>
                <w:rFonts w:ascii="微软雅黑" w:eastAsia="微软雅黑" w:hAnsi="微软雅黑" w:cs="宋体" w:hint="eastAsia"/>
                <w:sz w:val="15"/>
                <w:szCs w:val="15"/>
                <w:lang w:val="en-US" w:eastAsia="zh-CN"/>
              </w:rPr>
              <w:t>具体明细</w:t>
            </w:r>
            <w:r w:rsidR="00F957B0" w:rsidRPr="00F957B0">
              <w:rPr>
                <w:rFonts w:ascii="微软雅黑" w:eastAsia="微软雅黑" w:hAnsi="微软雅黑" w:cs="宋体" w:hint="eastAsia"/>
                <w:sz w:val="15"/>
                <w:szCs w:val="15"/>
                <w:lang w:val="en-US" w:eastAsia="zh-CN"/>
              </w:rPr>
              <w:t>参</w:t>
            </w:r>
            <w:r w:rsidR="00AC2CD0" w:rsidRPr="00F957B0">
              <w:rPr>
                <w:rFonts w:ascii="微软雅黑" w:eastAsia="微软雅黑" w:hAnsi="微软雅黑" w:cs="宋体" w:hint="eastAsia"/>
                <w:sz w:val="15"/>
                <w:szCs w:val="15"/>
                <w:lang w:val="en-US" w:eastAsia="zh-CN"/>
              </w:rPr>
              <w:t>见 表</w:t>
            </w:r>
            <w:r w:rsidR="000941B7">
              <w:rPr>
                <w:rFonts w:ascii="微软雅黑" w:eastAsia="微软雅黑" w:hAnsi="微软雅黑" w:cs="宋体" w:hint="eastAsia"/>
                <w:sz w:val="15"/>
                <w:szCs w:val="15"/>
                <w:lang w:val="en-US" w:eastAsia="zh-CN"/>
              </w:rPr>
              <w:t>2</w:t>
            </w:r>
            <w:r w:rsidR="00AC2CD0" w:rsidRPr="00F957B0">
              <w:rPr>
                <w:rFonts w:ascii="微软雅黑" w:eastAsia="微软雅黑" w:hAnsi="微软雅黑" w:cs="宋体" w:hint="eastAsia"/>
                <w:sz w:val="15"/>
                <w:szCs w:val="15"/>
                <w:lang w:val="en-US" w:eastAsia="zh-CN"/>
              </w:rPr>
              <w:t xml:space="preserve"> 输入、输出队列</w:t>
            </w:r>
            <w:r w:rsidR="00F957B0">
              <w:rPr>
                <w:rFonts w:ascii="微软雅黑" w:eastAsia="微软雅黑" w:hAnsi="微软雅黑" w:cs="宋体" w:hint="eastAsia"/>
                <w:sz w:val="15"/>
                <w:szCs w:val="15"/>
                <w:lang w:val="en-US" w:eastAsia="zh-CN"/>
              </w:rPr>
              <w:t>表</w:t>
            </w:r>
          </w:p>
        </w:tc>
      </w:tr>
      <w:tr w:rsidR="00853C01" w:rsidRPr="00891ADD" w:rsidTr="00FB5706">
        <w:trPr>
          <w:cantSplit/>
          <w:trHeight w:val="502"/>
          <w:tblHeader/>
          <w:jc w:val="center"/>
        </w:trPr>
        <w:tc>
          <w:tcPr>
            <w:tcW w:w="2295" w:type="dxa"/>
            <w:tcBorders>
              <w:top w:val="nil"/>
              <w:left w:val="single" w:sz="4" w:space="0" w:color="auto"/>
              <w:bottom w:val="single" w:sz="4" w:space="0" w:color="auto"/>
              <w:right w:val="single" w:sz="4" w:space="0" w:color="auto"/>
            </w:tcBorders>
            <w:shd w:val="clear" w:color="000000" w:fill="538DD5"/>
            <w:noWrap/>
            <w:vAlign w:val="bottom"/>
            <w:hideMark/>
          </w:tcPr>
          <w:p w:rsidR="00853C01" w:rsidRDefault="00853C01" w:rsidP="008150CF">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输出消息队列</w:t>
            </w:r>
            <w:r w:rsidR="00243D35">
              <w:rPr>
                <w:rFonts w:ascii="微软雅黑" w:eastAsia="微软雅黑" w:hAnsi="微软雅黑" w:cs="宋体" w:hint="eastAsia"/>
                <w:b/>
                <w:bCs/>
                <w:color w:val="FFFFFF"/>
                <w:sz w:val="24"/>
                <w:szCs w:val="24"/>
                <w:lang w:val="en-US" w:eastAsia="zh-CN"/>
              </w:rPr>
              <w:t>数量</w:t>
            </w:r>
          </w:p>
        </w:tc>
        <w:tc>
          <w:tcPr>
            <w:tcW w:w="6540" w:type="dxa"/>
            <w:tcBorders>
              <w:top w:val="nil"/>
              <w:left w:val="nil"/>
              <w:bottom w:val="single" w:sz="4" w:space="0" w:color="auto"/>
              <w:right w:val="single" w:sz="4" w:space="0" w:color="auto"/>
            </w:tcBorders>
            <w:shd w:val="clear" w:color="auto" w:fill="auto"/>
            <w:noWrap/>
            <w:vAlign w:val="bottom"/>
            <w:hideMark/>
          </w:tcPr>
          <w:p w:rsidR="00853C01" w:rsidRDefault="00F957B0" w:rsidP="00891ADD">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 w:val="24"/>
                <w:szCs w:val="24"/>
                <w:lang w:val="en-US" w:eastAsia="zh-CN"/>
              </w:rPr>
              <w:t xml:space="preserve">10个     </w:t>
            </w:r>
            <w:r w:rsidRPr="00F957B0">
              <w:rPr>
                <w:rFonts w:ascii="微软雅黑" w:eastAsia="微软雅黑" w:hAnsi="微软雅黑" w:cs="宋体" w:hint="eastAsia"/>
                <w:sz w:val="15"/>
                <w:szCs w:val="15"/>
                <w:lang w:val="en-US" w:eastAsia="zh-CN"/>
              </w:rPr>
              <w:t>具体明细参</w:t>
            </w:r>
            <w:r w:rsidR="00667909" w:rsidRPr="00F957B0">
              <w:rPr>
                <w:rFonts w:ascii="微软雅黑" w:eastAsia="微软雅黑" w:hAnsi="微软雅黑" w:cs="宋体" w:hint="eastAsia"/>
                <w:sz w:val="15"/>
                <w:szCs w:val="15"/>
                <w:lang w:val="en-US" w:eastAsia="zh-CN"/>
              </w:rPr>
              <w:t>见 表</w:t>
            </w:r>
            <w:r w:rsidR="000941B7">
              <w:rPr>
                <w:rFonts w:ascii="微软雅黑" w:eastAsia="微软雅黑" w:hAnsi="微软雅黑" w:cs="宋体" w:hint="eastAsia"/>
                <w:sz w:val="15"/>
                <w:szCs w:val="15"/>
                <w:lang w:val="en-US" w:eastAsia="zh-CN"/>
              </w:rPr>
              <w:t>2</w:t>
            </w:r>
            <w:r w:rsidR="00667909" w:rsidRPr="00F957B0">
              <w:rPr>
                <w:rFonts w:ascii="微软雅黑" w:eastAsia="微软雅黑" w:hAnsi="微软雅黑" w:cs="宋体" w:hint="eastAsia"/>
                <w:sz w:val="15"/>
                <w:szCs w:val="15"/>
                <w:lang w:val="en-US" w:eastAsia="zh-CN"/>
              </w:rPr>
              <w:t xml:space="preserve"> 输入、输出队列</w:t>
            </w:r>
            <w:r>
              <w:rPr>
                <w:rFonts w:ascii="微软雅黑" w:eastAsia="微软雅黑" w:hAnsi="微软雅黑" w:cs="宋体" w:hint="eastAsia"/>
                <w:sz w:val="15"/>
                <w:szCs w:val="15"/>
                <w:lang w:val="en-US" w:eastAsia="zh-CN"/>
              </w:rPr>
              <w:t>表</w:t>
            </w:r>
          </w:p>
        </w:tc>
      </w:tr>
      <w:tr w:rsidR="000B1964" w:rsidRPr="00025E56" w:rsidTr="00FB5706">
        <w:trPr>
          <w:cantSplit/>
          <w:trHeight w:val="502"/>
          <w:tblHeader/>
          <w:jc w:val="center"/>
        </w:trPr>
        <w:tc>
          <w:tcPr>
            <w:tcW w:w="2295" w:type="dxa"/>
            <w:tcBorders>
              <w:top w:val="nil"/>
              <w:left w:val="single" w:sz="4" w:space="0" w:color="auto"/>
              <w:bottom w:val="single" w:sz="4" w:space="0" w:color="auto"/>
              <w:right w:val="single" w:sz="4" w:space="0" w:color="auto"/>
            </w:tcBorders>
            <w:shd w:val="clear" w:color="000000" w:fill="538DD5"/>
            <w:noWrap/>
            <w:vAlign w:val="bottom"/>
            <w:hideMark/>
          </w:tcPr>
          <w:p w:rsidR="000B1964" w:rsidRDefault="000B1964" w:rsidP="008150CF">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消息总数</w:t>
            </w:r>
          </w:p>
        </w:tc>
        <w:tc>
          <w:tcPr>
            <w:tcW w:w="6540" w:type="dxa"/>
            <w:tcBorders>
              <w:top w:val="nil"/>
              <w:left w:val="nil"/>
              <w:bottom w:val="single" w:sz="4" w:space="0" w:color="auto"/>
              <w:right w:val="single" w:sz="4" w:space="0" w:color="auto"/>
            </w:tcBorders>
            <w:shd w:val="clear" w:color="auto" w:fill="auto"/>
            <w:noWrap/>
            <w:vAlign w:val="bottom"/>
            <w:hideMark/>
          </w:tcPr>
          <w:p w:rsidR="000B1964" w:rsidRPr="00CE2662" w:rsidRDefault="004C47F7" w:rsidP="00891ADD">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Cs w:val="21"/>
                <w:lang w:val="en-US" w:eastAsia="zh-CN"/>
              </w:rPr>
              <w:t>每个</w:t>
            </w:r>
            <w:r w:rsidR="002611E1">
              <w:rPr>
                <w:rFonts w:ascii="微软雅黑" w:eastAsia="微软雅黑" w:hAnsi="微软雅黑" w:cs="宋体" w:hint="eastAsia"/>
                <w:szCs w:val="21"/>
                <w:lang w:val="en-US" w:eastAsia="zh-CN"/>
              </w:rPr>
              <w:t>服务</w:t>
            </w:r>
            <w:r>
              <w:rPr>
                <w:rFonts w:ascii="微软雅黑" w:eastAsia="微软雅黑" w:hAnsi="微软雅黑" w:cs="宋体" w:hint="eastAsia"/>
                <w:szCs w:val="21"/>
                <w:lang w:val="en-US" w:eastAsia="zh-CN"/>
              </w:rPr>
              <w:t>某个</w:t>
            </w:r>
            <w:r w:rsidR="00025E56">
              <w:rPr>
                <w:rFonts w:ascii="微软雅黑" w:eastAsia="微软雅黑" w:hAnsi="微软雅黑" w:cs="宋体" w:hint="eastAsia"/>
                <w:szCs w:val="21"/>
                <w:lang w:val="en-US" w:eastAsia="zh-CN"/>
              </w:rPr>
              <w:t>系统</w:t>
            </w:r>
            <w:r w:rsidR="002611E1">
              <w:rPr>
                <w:rFonts w:ascii="微软雅黑" w:eastAsia="微软雅黑" w:hAnsi="微软雅黑" w:cs="宋体" w:hint="eastAsia"/>
                <w:szCs w:val="21"/>
                <w:lang w:val="en-US" w:eastAsia="zh-CN"/>
              </w:rPr>
              <w:t>输出队列消息总和</w:t>
            </w:r>
            <w:r>
              <w:rPr>
                <w:rFonts w:ascii="微软雅黑" w:eastAsia="微软雅黑" w:hAnsi="微软雅黑" w:cs="宋体" w:hint="eastAsia"/>
                <w:szCs w:val="21"/>
                <w:lang w:val="en-US" w:eastAsia="zh-CN"/>
              </w:rPr>
              <w:t xml:space="preserve">  </w:t>
            </w:r>
            <w:r w:rsidRPr="00F957B0">
              <w:rPr>
                <w:rFonts w:ascii="微软雅黑" w:eastAsia="微软雅黑" w:hAnsi="微软雅黑" w:cs="宋体" w:hint="eastAsia"/>
                <w:sz w:val="15"/>
                <w:szCs w:val="15"/>
                <w:lang w:val="en-US" w:eastAsia="zh-CN"/>
              </w:rPr>
              <w:t>具体明细参见 表</w:t>
            </w:r>
            <w:r>
              <w:rPr>
                <w:rFonts w:ascii="微软雅黑" w:eastAsia="微软雅黑" w:hAnsi="微软雅黑" w:cs="宋体" w:hint="eastAsia"/>
                <w:sz w:val="15"/>
                <w:szCs w:val="15"/>
                <w:lang w:val="en-US" w:eastAsia="zh-CN"/>
              </w:rPr>
              <w:t>3</w:t>
            </w:r>
            <w:r w:rsidRPr="00F957B0">
              <w:rPr>
                <w:rFonts w:ascii="微软雅黑" w:eastAsia="微软雅黑" w:hAnsi="微软雅黑" w:cs="宋体" w:hint="eastAsia"/>
                <w:sz w:val="15"/>
                <w:szCs w:val="15"/>
                <w:lang w:val="en-US" w:eastAsia="zh-CN"/>
              </w:rPr>
              <w:t xml:space="preserve"> 输入、输出队列</w:t>
            </w:r>
            <w:r>
              <w:rPr>
                <w:rFonts w:ascii="微软雅黑" w:eastAsia="微软雅黑" w:hAnsi="微软雅黑" w:cs="宋体" w:hint="eastAsia"/>
                <w:sz w:val="15"/>
                <w:szCs w:val="15"/>
                <w:lang w:val="en-US" w:eastAsia="zh-CN"/>
              </w:rPr>
              <w:t>表</w:t>
            </w:r>
          </w:p>
        </w:tc>
      </w:tr>
      <w:tr w:rsidR="00076BBF" w:rsidRPr="00891ADD" w:rsidTr="00FB5706">
        <w:trPr>
          <w:cantSplit/>
          <w:trHeight w:val="502"/>
          <w:tblHeader/>
          <w:jc w:val="center"/>
        </w:trPr>
        <w:tc>
          <w:tcPr>
            <w:tcW w:w="2295" w:type="dxa"/>
            <w:tcBorders>
              <w:top w:val="nil"/>
              <w:left w:val="single" w:sz="4" w:space="0" w:color="auto"/>
              <w:bottom w:val="single" w:sz="4" w:space="0" w:color="auto"/>
              <w:right w:val="single" w:sz="4" w:space="0" w:color="auto"/>
            </w:tcBorders>
            <w:shd w:val="clear" w:color="000000" w:fill="538DD5"/>
            <w:noWrap/>
            <w:vAlign w:val="bottom"/>
            <w:hideMark/>
          </w:tcPr>
          <w:p w:rsidR="00076BBF" w:rsidRDefault="00076BBF" w:rsidP="008150CF">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运行时间</w:t>
            </w:r>
          </w:p>
        </w:tc>
        <w:tc>
          <w:tcPr>
            <w:tcW w:w="6540" w:type="dxa"/>
            <w:tcBorders>
              <w:top w:val="nil"/>
              <w:left w:val="nil"/>
              <w:bottom w:val="single" w:sz="4" w:space="0" w:color="auto"/>
              <w:right w:val="single" w:sz="4" w:space="0" w:color="auto"/>
            </w:tcBorders>
            <w:shd w:val="clear" w:color="auto" w:fill="auto"/>
            <w:noWrap/>
            <w:vAlign w:val="bottom"/>
            <w:hideMark/>
          </w:tcPr>
          <w:p w:rsidR="00076BBF" w:rsidRDefault="00076BBF" w:rsidP="00891ADD">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 w:val="24"/>
                <w:szCs w:val="24"/>
                <w:lang w:val="en-US" w:eastAsia="zh-CN"/>
              </w:rPr>
              <w:t>5分钟</w:t>
            </w:r>
          </w:p>
        </w:tc>
      </w:tr>
      <w:tr w:rsidR="008150CF" w:rsidRPr="00891ADD" w:rsidTr="00FB5706">
        <w:trPr>
          <w:cantSplit/>
          <w:trHeight w:val="502"/>
          <w:tblHeader/>
          <w:jc w:val="center"/>
        </w:trPr>
        <w:tc>
          <w:tcPr>
            <w:tcW w:w="2295" w:type="dxa"/>
            <w:tcBorders>
              <w:top w:val="nil"/>
              <w:left w:val="single" w:sz="4" w:space="0" w:color="auto"/>
              <w:bottom w:val="single" w:sz="4" w:space="0" w:color="auto"/>
              <w:right w:val="single" w:sz="4" w:space="0" w:color="auto"/>
            </w:tcBorders>
            <w:shd w:val="clear" w:color="000000" w:fill="538DD5"/>
            <w:noWrap/>
            <w:vAlign w:val="bottom"/>
            <w:hideMark/>
          </w:tcPr>
          <w:p w:rsidR="008150CF" w:rsidRDefault="008150CF" w:rsidP="008150CF">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性能指标</w:t>
            </w:r>
          </w:p>
        </w:tc>
        <w:tc>
          <w:tcPr>
            <w:tcW w:w="6540" w:type="dxa"/>
            <w:tcBorders>
              <w:top w:val="nil"/>
              <w:left w:val="nil"/>
              <w:bottom w:val="single" w:sz="4" w:space="0" w:color="auto"/>
              <w:right w:val="single" w:sz="4" w:space="0" w:color="auto"/>
            </w:tcBorders>
            <w:shd w:val="clear" w:color="auto" w:fill="auto"/>
            <w:noWrap/>
            <w:vAlign w:val="bottom"/>
            <w:hideMark/>
          </w:tcPr>
          <w:p w:rsidR="008150CF" w:rsidRDefault="008150CF" w:rsidP="00891ADD">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 w:val="24"/>
                <w:szCs w:val="24"/>
                <w:lang w:val="en-US" w:eastAsia="zh-CN"/>
              </w:rPr>
              <w:t>消息总数、TPS、CPU利用率</w:t>
            </w:r>
          </w:p>
        </w:tc>
      </w:tr>
      <w:tr w:rsidR="00891ADD" w:rsidRPr="00895306" w:rsidTr="00FB5706">
        <w:trPr>
          <w:cantSplit/>
          <w:trHeight w:val="240"/>
          <w:tblHeader/>
          <w:jc w:val="center"/>
        </w:trPr>
        <w:tc>
          <w:tcPr>
            <w:tcW w:w="2295" w:type="dxa"/>
            <w:tcBorders>
              <w:top w:val="nil"/>
              <w:left w:val="single" w:sz="4" w:space="0" w:color="auto"/>
              <w:bottom w:val="single" w:sz="4" w:space="0" w:color="auto"/>
              <w:right w:val="single" w:sz="4" w:space="0" w:color="auto"/>
            </w:tcBorders>
            <w:shd w:val="clear" w:color="000000" w:fill="538DD5"/>
            <w:noWrap/>
            <w:vAlign w:val="bottom"/>
            <w:hideMark/>
          </w:tcPr>
          <w:p w:rsidR="00891ADD" w:rsidRPr="00891ADD" w:rsidRDefault="00891ADD" w:rsidP="008150CF">
            <w:pPr>
              <w:spacing w:before="0" w:after="0"/>
              <w:ind w:firstLine="0"/>
              <w:rPr>
                <w:rFonts w:ascii="微软雅黑" w:eastAsia="微软雅黑" w:hAnsi="微软雅黑" w:cs="宋体"/>
                <w:b/>
                <w:bCs/>
                <w:color w:val="FFFFFF"/>
                <w:sz w:val="24"/>
                <w:szCs w:val="24"/>
                <w:lang w:val="en-US" w:eastAsia="zh-CN"/>
              </w:rPr>
            </w:pPr>
            <w:r w:rsidRPr="00891ADD">
              <w:rPr>
                <w:rFonts w:ascii="微软雅黑" w:eastAsia="微软雅黑" w:hAnsi="微软雅黑" w:cs="宋体" w:hint="eastAsia"/>
                <w:b/>
                <w:bCs/>
                <w:color w:val="FFFFFF"/>
                <w:sz w:val="24"/>
                <w:szCs w:val="24"/>
                <w:lang w:val="en-US" w:eastAsia="zh-CN"/>
              </w:rPr>
              <w:t>测试工具</w:t>
            </w:r>
          </w:p>
        </w:tc>
        <w:tc>
          <w:tcPr>
            <w:tcW w:w="6540" w:type="dxa"/>
            <w:tcBorders>
              <w:top w:val="nil"/>
              <w:left w:val="nil"/>
              <w:bottom w:val="single" w:sz="4" w:space="0" w:color="auto"/>
              <w:right w:val="single" w:sz="4" w:space="0" w:color="auto"/>
            </w:tcBorders>
            <w:shd w:val="clear" w:color="auto" w:fill="auto"/>
            <w:noWrap/>
            <w:vAlign w:val="bottom"/>
            <w:hideMark/>
          </w:tcPr>
          <w:p w:rsidR="00891ADD" w:rsidRPr="00891ADD" w:rsidRDefault="00895306" w:rsidP="00891ADD">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 w:val="24"/>
                <w:szCs w:val="24"/>
                <w:lang w:val="en-US" w:eastAsia="zh-CN"/>
              </w:rPr>
              <w:t>性能测试工具</w:t>
            </w:r>
            <w:r w:rsidR="001C5931">
              <w:rPr>
                <w:rFonts w:ascii="微软雅黑" w:eastAsia="微软雅黑" w:hAnsi="微软雅黑" w:cs="宋体" w:hint="eastAsia"/>
                <w:sz w:val="24"/>
                <w:szCs w:val="24"/>
                <w:lang w:val="en-US" w:eastAsia="zh-CN"/>
              </w:rPr>
              <w:t>、</w:t>
            </w:r>
            <w:r w:rsidR="00C24F6B">
              <w:rPr>
                <w:rFonts w:ascii="微软雅黑" w:eastAsia="微软雅黑" w:hAnsi="微软雅黑" w:cs="宋体" w:hint="eastAsia"/>
                <w:sz w:val="24"/>
                <w:szCs w:val="24"/>
                <w:lang w:val="en-US" w:eastAsia="zh-CN"/>
              </w:rPr>
              <w:t>JAVA客户端</w:t>
            </w:r>
          </w:p>
        </w:tc>
      </w:tr>
      <w:tr w:rsidR="00891ADD" w:rsidRPr="00891ADD" w:rsidTr="00FB5706">
        <w:trPr>
          <w:cantSplit/>
          <w:trHeight w:val="240"/>
          <w:tblHeader/>
          <w:jc w:val="center"/>
        </w:trPr>
        <w:tc>
          <w:tcPr>
            <w:tcW w:w="2295" w:type="dxa"/>
            <w:tcBorders>
              <w:top w:val="nil"/>
              <w:left w:val="single" w:sz="4" w:space="0" w:color="auto"/>
              <w:bottom w:val="single" w:sz="4" w:space="0" w:color="auto"/>
              <w:right w:val="single" w:sz="4" w:space="0" w:color="auto"/>
            </w:tcBorders>
            <w:shd w:val="clear" w:color="000000" w:fill="538DD5"/>
            <w:noWrap/>
            <w:vAlign w:val="bottom"/>
            <w:hideMark/>
          </w:tcPr>
          <w:p w:rsidR="00891ADD" w:rsidRPr="00891ADD" w:rsidRDefault="00891ADD" w:rsidP="008150CF">
            <w:pPr>
              <w:spacing w:before="0" w:after="0"/>
              <w:ind w:firstLine="0"/>
              <w:rPr>
                <w:rFonts w:ascii="微软雅黑" w:eastAsia="微软雅黑" w:hAnsi="微软雅黑" w:cs="宋体"/>
                <w:b/>
                <w:bCs/>
                <w:color w:val="FFFFFF"/>
                <w:sz w:val="24"/>
                <w:szCs w:val="24"/>
                <w:lang w:val="en-US" w:eastAsia="zh-CN"/>
              </w:rPr>
            </w:pPr>
            <w:r w:rsidRPr="00891ADD">
              <w:rPr>
                <w:rFonts w:ascii="微软雅黑" w:eastAsia="微软雅黑" w:hAnsi="微软雅黑" w:cs="宋体" w:hint="eastAsia"/>
                <w:b/>
                <w:bCs/>
                <w:color w:val="FFFFFF"/>
                <w:sz w:val="24"/>
                <w:szCs w:val="24"/>
                <w:lang w:val="en-US" w:eastAsia="zh-CN"/>
              </w:rPr>
              <w:t>测试周期</w:t>
            </w:r>
          </w:p>
        </w:tc>
        <w:tc>
          <w:tcPr>
            <w:tcW w:w="6540" w:type="dxa"/>
            <w:tcBorders>
              <w:top w:val="nil"/>
              <w:left w:val="nil"/>
              <w:bottom w:val="single" w:sz="4" w:space="0" w:color="auto"/>
              <w:right w:val="single" w:sz="4" w:space="0" w:color="auto"/>
            </w:tcBorders>
            <w:shd w:val="clear" w:color="auto" w:fill="auto"/>
            <w:noWrap/>
            <w:vAlign w:val="bottom"/>
            <w:hideMark/>
          </w:tcPr>
          <w:p w:rsidR="00891ADD" w:rsidRPr="00891ADD" w:rsidRDefault="00891ADD" w:rsidP="00891ADD">
            <w:pPr>
              <w:spacing w:before="0" w:after="0"/>
              <w:ind w:firstLine="0"/>
              <w:rPr>
                <w:rFonts w:ascii="微软雅黑" w:eastAsia="微软雅黑" w:hAnsi="微软雅黑" w:cs="宋体"/>
                <w:sz w:val="24"/>
                <w:szCs w:val="24"/>
                <w:lang w:val="en-US" w:eastAsia="zh-CN"/>
              </w:rPr>
            </w:pPr>
            <w:r w:rsidRPr="00891ADD">
              <w:rPr>
                <w:rFonts w:ascii="微软雅黑" w:eastAsia="微软雅黑" w:hAnsi="微软雅黑" w:cs="宋体" w:hint="eastAsia"/>
                <w:sz w:val="24"/>
                <w:szCs w:val="24"/>
                <w:lang w:val="en-US" w:eastAsia="zh-CN"/>
              </w:rPr>
              <w:t>2012</w:t>
            </w:r>
            <w:r w:rsidRPr="003E1710">
              <w:rPr>
                <w:rFonts w:ascii="微软雅黑" w:eastAsia="微软雅黑" w:hAnsi="微软雅黑" w:cs="宋体" w:hint="eastAsia"/>
                <w:sz w:val="24"/>
                <w:szCs w:val="24"/>
                <w:lang w:val="en-US" w:eastAsia="zh-CN"/>
              </w:rPr>
              <w:t>年</w:t>
            </w:r>
            <w:r w:rsidR="00DF1C97">
              <w:rPr>
                <w:rFonts w:ascii="微软雅黑" w:eastAsia="微软雅黑" w:hAnsi="微软雅黑" w:cs="宋体" w:hint="eastAsia"/>
                <w:sz w:val="24"/>
                <w:szCs w:val="24"/>
                <w:lang w:val="en-US" w:eastAsia="zh-CN"/>
              </w:rPr>
              <w:t>12</w:t>
            </w:r>
            <w:r w:rsidRPr="003E1710">
              <w:rPr>
                <w:rFonts w:ascii="微软雅黑" w:eastAsia="微软雅黑" w:hAnsi="微软雅黑" w:cs="宋体" w:hint="eastAsia"/>
                <w:sz w:val="24"/>
                <w:szCs w:val="24"/>
                <w:lang w:val="en-US" w:eastAsia="zh-CN"/>
              </w:rPr>
              <w:t>月</w:t>
            </w:r>
            <w:r w:rsidR="006D10CE">
              <w:rPr>
                <w:rFonts w:ascii="微软雅黑" w:eastAsia="微软雅黑" w:hAnsi="微软雅黑" w:cs="宋体" w:hint="eastAsia"/>
                <w:sz w:val="24"/>
                <w:szCs w:val="24"/>
                <w:lang w:val="en-US" w:eastAsia="zh-CN"/>
              </w:rPr>
              <w:t>17</w:t>
            </w:r>
            <w:r w:rsidRPr="003E1710">
              <w:rPr>
                <w:rFonts w:ascii="微软雅黑" w:eastAsia="微软雅黑" w:hAnsi="微软雅黑" w:cs="宋体" w:hint="eastAsia"/>
                <w:sz w:val="24"/>
                <w:szCs w:val="24"/>
                <w:lang w:val="en-US" w:eastAsia="zh-CN"/>
              </w:rPr>
              <w:t>日——</w:t>
            </w:r>
            <w:r w:rsidRPr="00891ADD">
              <w:rPr>
                <w:rFonts w:ascii="微软雅黑" w:eastAsia="微软雅黑" w:hAnsi="微软雅黑" w:cs="宋体" w:hint="eastAsia"/>
                <w:sz w:val="24"/>
                <w:szCs w:val="24"/>
                <w:lang w:val="en-US" w:eastAsia="zh-CN"/>
              </w:rPr>
              <w:t>2012</w:t>
            </w:r>
            <w:r w:rsidRPr="003E1710">
              <w:rPr>
                <w:rFonts w:ascii="微软雅黑" w:eastAsia="微软雅黑" w:hAnsi="微软雅黑" w:cs="宋体" w:hint="eastAsia"/>
                <w:sz w:val="24"/>
                <w:szCs w:val="24"/>
                <w:lang w:val="en-US" w:eastAsia="zh-CN"/>
              </w:rPr>
              <w:t>年</w:t>
            </w:r>
            <w:r w:rsidR="00DF1C97">
              <w:rPr>
                <w:rFonts w:ascii="微软雅黑" w:eastAsia="微软雅黑" w:hAnsi="微软雅黑" w:cs="宋体" w:hint="eastAsia"/>
                <w:sz w:val="24"/>
                <w:szCs w:val="24"/>
                <w:lang w:val="en-US" w:eastAsia="zh-CN"/>
              </w:rPr>
              <w:t>12</w:t>
            </w:r>
            <w:r w:rsidRPr="003E1710">
              <w:rPr>
                <w:rFonts w:ascii="微软雅黑" w:eastAsia="微软雅黑" w:hAnsi="微软雅黑" w:cs="宋体" w:hint="eastAsia"/>
                <w:sz w:val="24"/>
                <w:szCs w:val="24"/>
                <w:lang w:val="en-US" w:eastAsia="zh-CN"/>
              </w:rPr>
              <w:t>月</w:t>
            </w:r>
            <w:r w:rsidR="00895306">
              <w:rPr>
                <w:rFonts w:ascii="微软雅黑" w:eastAsia="微软雅黑" w:hAnsi="微软雅黑" w:cs="宋体" w:hint="eastAsia"/>
                <w:sz w:val="24"/>
                <w:szCs w:val="24"/>
                <w:lang w:val="en-US" w:eastAsia="zh-CN"/>
              </w:rPr>
              <w:t>21</w:t>
            </w:r>
            <w:r w:rsidRPr="003E1710">
              <w:rPr>
                <w:rFonts w:ascii="微软雅黑" w:eastAsia="微软雅黑" w:hAnsi="微软雅黑" w:cs="宋体" w:hint="eastAsia"/>
                <w:sz w:val="24"/>
                <w:szCs w:val="24"/>
                <w:lang w:val="en-US" w:eastAsia="zh-CN"/>
              </w:rPr>
              <w:t>日</w:t>
            </w:r>
          </w:p>
        </w:tc>
      </w:tr>
    </w:tbl>
    <w:p w:rsidR="008660B5" w:rsidRDefault="008660B5" w:rsidP="00B8652F">
      <w:pPr>
        <w:pStyle w:val="X001"/>
        <w:ind w:firstLine="0"/>
      </w:pPr>
      <w:bookmarkStart w:id="21" w:name="_Toc341949785"/>
    </w:p>
    <w:p w:rsidR="00440C2C" w:rsidRPr="00586319" w:rsidRDefault="00586319" w:rsidP="00586319">
      <w:pPr>
        <w:pStyle w:val="11"/>
        <w:rPr>
          <w:rFonts w:ascii="微软雅黑" w:eastAsia="微软雅黑" w:hAnsi="微软雅黑"/>
          <w:lang w:eastAsia="zh-CN"/>
        </w:rPr>
      </w:pPr>
      <w:r>
        <w:rPr>
          <w:rFonts w:ascii="微软雅黑" w:eastAsia="微软雅黑" w:hAnsi="微软雅黑" w:hint="eastAsia"/>
          <w:lang w:eastAsia="zh-CN"/>
        </w:rPr>
        <w:t>测试</w:t>
      </w:r>
      <w:r w:rsidR="00AF0A93">
        <w:rPr>
          <w:rFonts w:ascii="微软雅黑" w:eastAsia="微软雅黑" w:hAnsi="微软雅黑" w:hint="eastAsia"/>
          <w:lang w:eastAsia="zh-CN"/>
        </w:rPr>
        <w:t>数据</w:t>
      </w:r>
      <w:bookmarkEnd w:id="21"/>
    </w:p>
    <w:p w:rsidR="0065009A" w:rsidRDefault="0065009A" w:rsidP="0065009A">
      <w:pPr>
        <w:pStyle w:val="Z001-2"/>
      </w:pPr>
      <w:r>
        <w:rPr>
          <w:rFonts w:hint="eastAsia"/>
        </w:rPr>
        <w:t>消息总数</w:t>
      </w:r>
    </w:p>
    <w:p w:rsidR="006F22E3" w:rsidRPr="007F5745" w:rsidRDefault="006F22E3" w:rsidP="007F5745">
      <w:pPr>
        <w:pStyle w:val="X001"/>
        <w:rPr>
          <w:lang w:val="en-US"/>
        </w:rPr>
      </w:pPr>
      <w:r>
        <w:rPr>
          <w:rFonts w:hint="eastAsia"/>
        </w:rPr>
        <w:t>根据</w:t>
      </w:r>
      <w:r w:rsidR="00172FE1">
        <w:rPr>
          <w:rFonts w:hint="eastAsia"/>
        </w:rPr>
        <w:t xml:space="preserve">表2 </w:t>
      </w:r>
      <w:r>
        <w:rPr>
          <w:rFonts w:hint="eastAsia"/>
        </w:rPr>
        <w:t>输入、输出队列</w:t>
      </w:r>
      <w:r w:rsidR="00172FE1">
        <w:rPr>
          <w:rFonts w:hint="eastAsia"/>
        </w:rPr>
        <w:t>明细表，</w:t>
      </w:r>
      <w:r w:rsidR="008F31DB">
        <w:rPr>
          <w:rFonts w:hint="eastAsia"/>
        </w:rPr>
        <w:t>通过</w:t>
      </w:r>
      <w:r w:rsidR="00DC7998">
        <w:rPr>
          <w:rFonts w:hint="eastAsia"/>
        </w:rPr>
        <w:t>统计各输入队列</w:t>
      </w:r>
      <w:r w:rsidR="00172FE1">
        <w:rPr>
          <w:rFonts w:hint="eastAsia"/>
        </w:rPr>
        <w:t>消息总数</w:t>
      </w:r>
      <w:r w:rsidR="008F31DB">
        <w:rPr>
          <w:rFonts w:hint="eastAsia"/>
        </w:rPr>
        <w:t>得出此次性能测试消息总数为</w:t>
      </w:r>
      <w:r w:rsidR="00632A0E">
        <w:rPr>
          <w:rFonts w:hint="eastAsia"/>
        </w:rPr>
        <w:t>26.8W；</w:t>
      </w:r>
      <w:r w:rsidR="002220DB" w:rsidRPr="00E1629D">
        <w:rPr>
          <w:lang w:val="en-US"/>
        </w:rPr>
        <w:t xml:space="preserve"> </w:t>
      </w:r>
    </w:p>
    <w:p w:rsidR="006F22E3" w:rsidRDefault="00604E88" w:rsidP="00604E88">
      <w:pPr>
        <w:pStyle w:val="Z001-2"/>
      </w:pPr>
      <w:r>
        <w:rPr>
          <w:rFonts w:hint="eastAsia"/>
        </w:rPr>
        <w:lastRenderedPageBreak/>
        <w:t>并发用户数</w:t>
      </w:r>
    </w:p>
    <w:p w:rsidR="003B7D01" w:rsidRDefault="00604E88" w:rsidP="006227F2">
      <w:pPr>
        <w:pStyle w:val="X001"/>
      </w:pPr>
      <w:r>
        <w:rPr>
          <w:rFonts w:hint="eastAsia"/>
        </w:rPr>
        <w:t>根据多次性能测试，</w:t>
      </w:r>
      <w:r w:rsidR="001430AF">
        <w:rPr>
          <w:rFonts w:hint="eastAsia"/>
        </w:rPr>
        <w:t>通过</w:t>
      </w:r>
      <w:r>
        <w:rPr>
          <w:rFonts w:hint="eastAsia"/>
        </w:rPr>
        <w:t>观测CPU的利用率，当并发用户达到600时，CPU</w:t>
      </w:r>
      <w:r w:rsidR="001430AF">
        <w:rPr>
          <w:rFonts w:hint="eastAsia"/>
        </w:rPr>
        <w:t>利用率平均值为53.415，</w:t>
      </w:r>
      <w:r w:rsidR="003B7D01">
        <w:rPr>
          <w:rFonts w:hint="eastAsia"/>
        </w:rPr>
        <w:t>见图</w:t>
      </w:r>
      <w:r w:rsidR="008470B7">
        <w:rPr>
          <w:rFonts w:hint="eastAsia"/>
        </w:rPr>
        <w:t xml:space="preserve"> 1</w:t>
      </w:r>
      <w:r w:rsidR="003B7D01">
        <w:rPr>
          <w:rFonts w:hint="eastAsia"/>
        </w:rPr>
        <w:t xml:space="preserve"> CPU利用率；</w:t>
      </w:r>
    </w:p>
    <w:p w:rsidR="001430AF" w:rsidRPr="0061056F" w:rsidRDefault="00604E88" w:rsidP="002745F6">
      <w:pPr>
        <w:pStyle w:val="X001"/>
      </w:pPr>
      <w:r>
        <w:rPr>
          <w:rFonts w:hint="eastAsia"/>
        </w:rPr>
        <w:t>根据业内标准，服务器CPU的利用率</w:t>
      </w:r>
      <w:r w:rsidR="001430AF">
        <w:rPr>
          <w:rFonts w:hint="eastAsia"/>
        </w:rPr>
        <w:t>应该要</w:t>
      </w:r>
      <w:r>
        <w:rPr>
          <w:rFonts w:hint="eastAsia"/>
        </w:rPr>
        <w:t>保持在</w:t>
      </w:r>
      <w:r w:rsidR="001430AF">
        <w:rPr>
          <w:rFonts w:hint="eastAsia"/>
        </w:rPr>
        <w:t>6</w:t>
      </w:r>
      <w:r>
        <w:rPr>
          <w:rFonts w:hint="eastAsia"/>
        </w:rPr>
        <w:t>0%以下</w:t>
      </w:r>
      <w:r w:rsidR="001430AF">
        <w:rPr>
          <w:rFonts w:hint="eastAsia"/>
        </w:rPr>
        <w:t>，</w:t>
      </w:r>
      <w:r w:rsidR="00667732">
        <w:rPr>
          <w:rFonts w:hint="eastAsia"/>
        </w:rPr>
        <w:t>考虑到CPU的利用率在满足要求情况下，</w:t>
      </w:r>
      <w:r w:rsidR="001430AF">
        <w:rPr>
          <w:rFonts w:hint="eastAsia"/>
        </w:rPr>
        <w:t>所以此次性能测试最大并发用户数为600;</w:t>
      </w:r>
      <w:r w:rsidR="003B7D01">
        <w:rPr>
          <w:rFonts w:hint="eastAsia"/>
        </w:rPr>
        <w:t xml:space="preserve"> 见图</w:t>
      </w:r>
      <w:r w:rsidR="008470B7">
        <w:rPr>
          <w:rFonts w:hint="eastAsia"/>
        </w:rPr>
        <w:t>2</w:t>
      </w:r>
      <w:r w:rsidR="003B7D01">
        <w:rPr>
          <w:rFonts w:hint="eastAsia"/>
        </w:rPr>
        <w:t xml:space="preserve"> </w:t>
      </w:r>
      <w:r w:rsidR="0061056F">
        <w:rPr>
          <w:rFonts w:hint="eastAsia"/>
        </w:rPr>
        <w:t>虚拟</w:t>
      </w:r>
      <w:r w:rsidR="003B7D01">
        <w:rPr>
          <w:rFonts w:hint="eastAsia"/>
        </w:rPr>
        <w:t>用户数</w:t>
      </w:r>
    </w:p>
    <w:p w:rsidR="001430AF" w:rsidRDefault="001430AF" w:rsidP="001430AF">
      <w:pPr>
        <w:pStyle w:val="X001"/>
      </w:pPr>
      <w:r>
        <w:rPr>
          <w:noProof/>
          <w:lang w:val="en-US"/>
        </w:rPr>
        <w:drawing>
          <wp:inline distT="0" distB="0" distL="0" distR="0">
            <wp:extent cx="5724525" cy="3533775"/>
            <wp:effectExtent l="19050" t="0" r="9525"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24525" cy="3533775"/>
                    </a:xfrm>
                    <a:prstGeom prst="rect">
                      <a:avLst/>
                    </a:prstGeom>
                    <a:noFill/>
                    <a:ln w="9525">
                      <a:noFill/>
                      <a:miter lim="800000"/>
                      <a:headEnd/>
                      <a:tailEnd/>
                    </a:ln>
                  </pic:spPr>
                </pic:pic>
              </a:graphicData>
            </a:graphic>
          </wp:inline>
        </w:drawing>
      </w:r>
    </w:p>
    <w:p w:rsidR="001430AF" w:rsidRPr="00DD6CEF" w:rsidRDefault="001430AF" w:rsidP="001430AF">
      <w:pPr>
        <w:pStyle w:val="X001"/>
      </w:pPr>
      <w:r>
        <w:rPr>
          <w:rFonts w:hint="eastAsia"/>
        </w:rPr>
        <w:t xml:space="preserve">                         图</w:t>
      </w:r>
      <w:r w:rsidR="006E70DF">
        <w:rPr>
          <w:rFonts w:hint="eastAsia"/>
        </w:rPr>
        <w:t>1</w:t>
      </w:r>
      <w:r>
        <w:rPr>
          <w:rFonts w:hint="eastAsia"/>
        </w:rPr>
        <w:t xml:space="preserve">  CPU利用率图</w:t>
      </w:r>
    </w:p>
    <w:p w:rsidR="001430AF" w:rsidRDefault="001430AF" w:rsidP="001430AF">
      <w:pPr>
        <w:pStyle w:val="X001"/>
      </w:pPr>
    </w:p>
    <w:p w:rsidR="001430AF" w:rsidRPr="00E16C64" w:rsidRDefault="001430AF" w:rsidP="001430AF">
      <w:pPr>
        <w:pStyle w:val="X001"/>
      </w:pPr>
      <w:r w:rsidRPr="00C2640C">
        <w:rPr>
          <w:noProof/>
          <w:lang w:val="en-US"/>
        </w:rPr>
        <w:lastRenderedPageBreak/>
        <w:drawing>
          <wp:inline distT="0" distB="0" distL="0" distR="0">
            <wp:extent cx="5725160" cy="3535045"/>
            <wp:effectExtent l="19050" t="0" r="889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25160" cy="3535045"/>
                    </a:xfrm>
                    <a:prstGeom prst="rect">
                      <a:avLst/>
                    </a:prstGeom>
                    <a:noFill/>
                    <a:ln w="9525">
                      <a:noFill/>
                      <a:miter lim="800000"/>
                      <a:headEnd/>
                      <a:tailEnd/>
                    </a:ln>
                  </pic:spPr>
                </pic:pic>
              </a:graphicData>
            </a:graphic>
          </wp:inline>
        </w:drawing>
      </w:r>
    </w:p>
    <w:p w:rsidR="001430AF" w:rsidRDefault="001430AF" w:rsidP="001430AF">
      <w:pPr>
        <w:pStyle w:val="X001"/>
      </w:pPr>
      <w:r>
        <w:rPr>
          <w:rFonts w:hint="eastAsia"/>
        </w:rPr>
        <w:t xml:space="preserve">                            图2  虚拟用户数</w:t>
      </w:r>
    </w:p>
    <w:p w:rsidR="00B63A7E" w:rsidRDefault="00B63A7E" w:rsidP="00B63A7E">
      <w:pPr>
        <w:pStyle w:val="Z001-2"/>
      </w:pPr>
      <w:r>
        <w:rPr>
          <w:rFonts w:hint="eastAsia"/>
        </w:rPr>
        <w:t>TPS</w:t>
      </w:r>
    </w:p>
    <w:p w:rsidR="00694026" w:rsidRDefault="00911CE0" w:rsidP="00911CE0">
      <w:pPr>
        <w:pStyle w:val="X001"/>
        <w:ind w:firstLineChars="150" w:firstLine="360"/>
      </w:pPr>
      <w:r>
        <w:rPr>
          <w:rFonts w:hint="eastAsia"/>
          <w:lang w:val="en-AU"/>
        </w:rPr>
        <w:t>通过消息总数和运行时间，</w:t>
      </w:r>
      <w:r w:rsidR="001430AF">
        <w:rPr>
          <w:rFonts w:hint="eastAsia"/>
        </w:rPr>
        <w:t>得</w:t>
      </w:r>
      <w:r>
        <w:rPr>
          <w:rFonts w:hint="eastAsia"/>
        </w:rPr>
        <w:t>出此次性能测试TPS为893</w:t>
      </w:r>
      <w:r w:rsidR="00C27652">
        <w:rPr>
          <w:rFonts w:hint="eastAsia"/>
        </w:rPr>
        <w:t>，根据集</w:t>
      </w:r>
      <w:r w:rsidR="00954769">
        <w:rPr>
          <w:rFonts w:hint="eastAsia"/>
        </w:rPr>
        <w:t>成</w:t>
      </w:r>
      <w:r w:rsidR="00C27652">
        <w:rPr>
          <w:rFonts w:hint="eastAsia"/>
        </w:rPr>
        <w:t>平台规则说明书的性能指标</w:t>
      </w:r>
      <w:r w:rsidR="00954769">
        <w:rPr>
          <w:rFonts w:hint="eastAsia"/>
        </w:rPr>
        <w:t>标准</w:t>
      </w:r>
      <w:r w:rsidR="00C27652">
        <w:rPr>
          <w:rFonts w:hint="eastAsia"/>
        </w:rPr>
        <w:t>为777TPS，</w:t>
      </w:r>
      <w:r w:rsidR="00954769">
        <w:rPr>
          <w:rFonts w:hint="eastAsia"/>
        </w:rPr>
        <w:t>验证集成环境IE平台</w:t>
      </w:r>
      <w:r w:rsidR="00C27652">
        <w:rPr>
          <w:rFonts w:hint="eastAsia"/>
        </w:rPr>
        <w:t>符合</w:t>
      </w:r>
      <w:r w:rsidR="00954769">
        <w:rPr>
          <w:rFonts w:hint="eastAsia"/>
        </w:rPr>
        <w:t>院方</w:t>
      </w:r>
      <w:r w:rsidR="00175697">
        <w:rPr>
          <w:rFonts w:hint="eastAsia"/>
        </w:rPr>
        <w:t>要求，</w:t>
      </w:r>
      <w:r w:rsidR="00C27652">
        <w:rPr>
          <w:rFonts w:hint="eastAsia"/>
        </w:rPr>
        <w:t>请参</w:t>
      </w:r>
      <w:r>
        <w:rPr>
          <w:rFonts w:hint="eastAsia"/>
        </w:rPr>
        <w:t>见表4性能测试数据；</w:t>
      </w:r>
    </w:p>
    <w:p w:rsidR="00750CE7" w:rsidRPr="003E1710" w:rsidRDefault="00750CE7" w:rsidP="00750CE7">
      <w:pPr>
        <w:pStyle w:val="ab"/>
        <w:jc w:val="center"/>
        <w:rPr>
          <w:rFonts w:ascii="微软雅黑" w:eastAsia="微软雅黑" w:hAnsi="微软雅黑"/>
          <w:sz w:val="24"/>
          <w:szCs w:val="24"/>
        </w:rPr>
      </w:pPr>
      <w:r w:rsidRPr="003E1710">
        <w:rPr>
          <w:rFonts w:ascii="微软雅黑" w:eastAsia="微软雅黑" w:hAnsi="微软雅黑"/>
          <w:sz w:val="24"/>
          <w:szCs w:val="24"/>
        </w:rPr>
        <w:t>表</w:t>
      </w:r>
      <w:r w:rsidR="004B6F84">
        <w:rPr>
          <w:rFonts w:ascii="微软雅黑" w:eastAsia="微软雅黑" w:hAnsi="微软雅黑" w:hint="eastAsia"/>
          <w:sz w:val="24"/>
          <w:szCs w:val="24"/>
        </w:rPr>
        <w:t>4</w:t>
      </w:r>
      <w:r w:rsidRPr="003E1710">
        <w:rPr>
          <w:rFonts w:ascii="微软雅黑" w:eastAsia="微软雅黑" w:hAnsi="微软雅黑" w:hint="eastAsia"/>
          <w:sz w:val="24"/>
          <w:szCs w:val="24"/>
        </w:rPr>
        <w:t xml:space="preserve"> 性能测试</w:t>
      </w:r>
      <w:r>
        <w:rPr>
          <w:rFonts w:ascii="微软雅黑" w:eastAsia="微软雅黑" w:hAnsi="微软雅黑" w:hint="eastAsia"/>
          <w:sz w:val="24"/>
          <w:szCs w:val="24"/>
        </w:rPr>
        <w:t>数据</w:t>
      </w:r>
    </w:p>
    <w:tbl>
      <w:tblPr>
        <w:tblW w:w="8166" w:type="dxa"/>
        <w:jc w:val="center"/>
        <w:tblInd w:w="93" w:type="dxa"/>
        <w:tblLook w:val="04A0"/>
      </w:tblPr>
      <w:tblGrid>
        <w:gridCol w:w="2972"/>
        <w:gridCol w:w="5194"/>
      </w:tblGrid>
      <w:tr w:rsidR="003D5B59" w:rsidRPr="00891ADD" w:rsidTr="00E413A6">
        <w:trPr>
          <w:trHeight w:val="240"/>
          <w:jc w:val="center"/>
        </w:trPr>
        <w:tc>
          <w:tcPr>
            <w:tcW w:w="2972"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3D5B59" w:rsidRPr="00891ADD" w:rsidRDefault="003D5B59" w:rsidP="00525AB8">
            <w:pPr>
              <w:spacing w:before="0" w:after="0"/>
              <w:ind w:firstLine="0"/>
              <w:rPr>
                <w:rFonts w:ascii="微软雅黑" w:eastAsia="微软雅黑" w:hAnsi="微软雅黑" w:cs="宋体"/>
                <w:b/>
                <w:bCs/>
                <w:color w:val="FFFFFF"/>
                <w:sz w:val="24"/>
                <w:szCs w:val="24"/>
                <w:lang w:val="en-US" w:eastAsia="zh-CN"/>
              </w:rPr>
            </w:pPr>
            <w:bookmarkStart w:id="22" w:name="_Toc320625821"/>
            <w:bookmarkEnd w:id="19"/>
            <w:r>
              <w:rPr>
                <w:rFonts w:ascii="微软雅黑" w:eastAsia="微软雅黑" w:hAnsi="微软雅黑" w:cs="宋体" w:hint="eastAsia"/>
                <w:b/>
                <w:bCs/>
                <w:color w:val="FFFFFF"/>
                <w:sz w:val="24"/>
                <w:szCs w:val="24"/>
                <w:lang w:val="en-US" w:eastAsia="zh-CN"/>
              </w:rPr>
              <w:t>消息总数</w:t>
            </w:r>
          </w:p>
        </w:tc>
        <w:tc>
          <w:tcPr>
            <w:tcW w:w="5194" w:type="dxa"/>
            <w:tcBorders>
              <w:top w:val="single" w:sz="4" w:space="0" w:color="auto"/>
              <w:left w:val="nil"/>
              <w:bottom w:val="single" w:sz="4" w:space="0" w:color="auto"/>
              <w:right w:val="single" w:sz="4" w:space="0" w:color="auto"/>
            </w:tcBorders>
            <w:shd w:val="clear" w:color="auto" w:fill="auto"/>
            <w:noWrap/>
            <w:vAlign w:val="bottom"/>
            <w:hideMark/>
          </w:tcPr>
          <w:p w:rsidR="003D5B59" w:rsidRPr="00891ADD" w:rsidRDefault="002A7053" w:rsidP="00525AB8">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 w:val="24"/>
                <w:szCs w:val="24"/>
                <w:lang w:val="en-US" w:eastAsia="zh-CN"/>
              </w:rPr>
              <w:t>26.8</w:t>
            </w:r>
            <w:r w:rsidR="007E1C55">
              <w:rPr>
                <w:rFonts w:ascii="微软雅黑" w:eastAsia="微软雅黑" w:hAnsi="微软雅黑" w:cs="宋体" w:hint="eastAsia"/>
                <w:sz w:val="24"/>
                <w:szCs w:val="24"/>
                <w:lang w:val="en-US" w:eastAsia="zh-CN"/>
              </w:rPr>
              <w:t>万</w:t>
            </w:r>
          </w:p>
        </w:tc>
      </w:tr>
      <w:tr w:rsidR="003D5B59" w:rsidRPr="00891ADD" w:rsidTr="00E413A6">
        <w:trPr>
          <w:trHeight w:val="240"/>
          <w:jc w:val="center"/>
        </w:trPr>
        <w:tc>
          <w:tcPr>
            <w:tcW w:w="2972" w:type="dxa"/>
            <w:tcBorders>
              <w:top w:val="nil"/>
              <w:left w:val="single" w:sz="4" w:space="0" w:color="auto"/>
              <w:bottom w:val="single" w:sz="4" w:space="0" w:color="auto"/>
              <w:right w:val="single" w:sz="4" w:space="0" w:color="auto"/>
            </w:tcBorders>
            <w:shd w:val="clear" w:color="000000" w:fill="538DD5"/>
            <w:noWrap/>
            <w:vAlign w:val="bottom"/>
            <w:hideMark/>
          </w:tcPr>
          <w:p w:rsidR="003D5B59" w:rsidRPr="00891ADD" w:rsidRDefault="003D5B59" w:rsidP="00525AB8">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TPS</w:t>
            </w:r>
            <w:r w:rsidR="00E413A6">
              <w:rPr>
                <w:rFonts w:ascii="微软雅黑" w:eastAsia="微软雅黑" w:hAnsi="微软雅黑" w:cs="宋体" w:hint="eastAsia"/>
                <w:b/>
                <w:bCs/>
                <w:color w:val="FFFFFF"/>
                <w:sz w:val="24"/>
                <w:szCs w:val="24"/>
                <w:lang w:val="en-US" w:eastAsia="zh-CN"/>
              </w:rPr>
              <w:t>（消息总数/运行时间）</w:t>
            </w:r>
          </w:p>
        </w:tc>
        <w:tc>
          <w:tcPr>
            <w:tcW w:w="5194" w:type="dxa"/>
            <w:tcBorders>
              <w:top w:val="nil"/>
              <w:left w:val="nil"/>
              <w:bottom w:val="single" w:sz="4" w:space="0" w:color="auto"/>
              <w:right w:val="single" w:sz="4" w:space="0" w:color="auto"/>
            </w:tcBorders>
            <w:shd w:val="clear" w:color="auto" w:fill="auto"/>
            <w:noWrap/>
            <w:vAlign w:val="bottom"/>
            <w:hideMark/>
          </w:tcPr>
          <w:p w:rsidR="003D5B59" w:rsidRPr="00891ADD" w:rsidRDefault="00201332" w:rsidP="006C31C0">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 w:val="24"/>
                <w:szCs w:val="24"/>
                <w:lang w:val="en-US" w:eastAsia="zh-CN"/>
              </w:rPr>
              <w:t>26.8</w:t>
            </w:r>
            <w:r w:rsidR="00377462">
              <w:rPr>
                <w:rFonts w:ascii="微软雅黑" w:eastAsia="微软雅黑" w:hAnsi="微软雅黑" w:cs="宋体" w:hint="eastAsia"/>
                <w:sz w:val="24"/>
                <w:szCs w:val="24"/>
                <w:lang w:val="en-US" w:eastAsia="zh-CN"/>
              </w:rPr>
              <w:t>万/300</w:t>
            </w:r>
            <w:r w:rsidR="009132B3">
              <w:rPr>
                <w:rFonts w:ascii="微软雅黑" w:eastAsia="微软雅黑" w:hAnsi="微软雅黑" w:cs="宋体" w:hint="eastAsia"/>
                <w:sz w:val="24"/>
                <w:szCs w:val="24"/>
                <w:lang w:val="en-US" w:eastAsia="zh-CN"/>
              </w:rPr>
              <w:t>s</w:t>
            </w:r>
            <w:r w:rsidR="00377462">
              <w:rPr>
                <w:rFonts w:ascii="微软雅黑" w:eastAsia="微软雅黑" w:hAnsi="微软雅黑" w:cs="宋体" w:hint="eastAsia"/>
                <w:sz w:val="24"/>
                <w:szCs w:val="24"/>
                <w:lang w:val="en-US" w:eastAsia="zh-CN"/>
              </w:rPr>
              <w:t>=8</w:t>
            </w:r>
            <w:r>
              <w:rPr>
                <w:rFonts w:ascii="微软雅黑" w:eastAsia="微软雅黑" w:hAnsi="微软雅黑" w:cs="宋体" w:hint="eastAsia"/>
                <w:sz w:val="24"/>
                <w:szCs w:val="24"/>
                <w:lang w:val="en-US" w:eastAsia="zh-CN"/>
              </w:rPr>
              <w:t>93</w:t>
            </w:r>
            <w:r w:rsidR="00A53DA0">
              <w:rPr>
                <w:rFonts w:ascii="微软雅黑" w:eastAsia="微软雅黑" w:hAnsi="微软雅黑" w:cs="宋体" w:hint="eastAsia"/>
                <w:sz w:val="24"/>
                <w:szCs w:val="24"/>
                <w:lang w:val="en-US" w:eastAsia="zh-CN"/>
              </w:rPr>
              <w:t xml:space="preserve">   </w:t>
            </w:r>
          </w:p>
        </w:tc>
      </w:tr>
      <w:tr w:rsidR="00A53DA0" w:rsidRPr="00891ADD" w:rsidTr="00E413A6">
        <w:trPr>
          <w:trHeight w:val="502"/>
          <w:jc w:val="center"/>
        </w:trPr>
        <w:tc>
          <w:tcPr>
            <w:tcW w:w="2972" w:type="dxa"/>
            <w:tcBorders>
              <w:top w:val="nil"/>
              <w:left w:val="single" w:sz="4" w:space="0" w:color="auto"/>
              <w:bottom w:val="single" w:sz="4" w:space="0" w:color="auto"/>
              <w:right w:val="single" w:sz="4" w:space="0" w:color="auto"/>
            </w:tcBorders>
            <w:shd w:val="clear" w:color="000000" w:fill="538DD5"/>
            <w:noWrap/>
            <w:vAlign w:val="bottom"/>
            <w:hideMark/>
          </w:tcPr>
          <w:p w:rsidR="00A53DA0" w:rsidRDefault="00A53DA0" w:rsidP="00525AB8">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最大并发数</w:t>
            </w:r>
          </w:p>
        </w:tc>
        <w:tc>
          <w:tcPr>
            <w:tcW w:w="5194" w:type="dxa"/>
            <w:tcBorders>
              <w:top w:val="nil"/>
              <w:left w:val="nil"/>
              <w:bottom w:val="single" w:sz="4" w:space="0" w:color="auto"/>
              <w:right w:val="single" w:sz="4" w:space="0" w:color="auto"/>
            </w:tcBorders>
            <w:shd w:val="clear" w:color="auto" w:fill="auto"/>
            <w:noWrap/>
            <w:vAlign w:val="bottom"/>
            <w:hideMark/>
          </w:tcPr>
          <w:p w:rsidR="00A53DA0" w:rsidRDefault="00A53DA0" w:rsidP="00525AB8">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 w:val="24"/>
                <w:szCs w:val="24"/>
                <w:lang w:val="en-US" w:eastAsia="zh-CN"/>
              </w:rPr>
              <w:t>600</w:t>
            </w:r>
          </w:p>
        </w:tc>
      </w:tr>
      <w:tr w:rsidR="00A53DA0" w:rsidRPr="00891ADD" w:rsidTr="00E413A6">
        <w:trPr>
          <w:trHeight w:val="502"/>
          <w:jc w:val="center"/>
        </w:trPr>
        <w:tc>
          <w:tcPr>
            <w:tcW w:w="2972" w:type="dxa"/>
            <w:tcBorders>
              <w:top w:val="nil"/>
              <w:left w:val="single" w:sz="4" w:space="0" w:color="auto"/>
              <w:bottom w:val="single" w:sz="4" w:space="0" w:color="auto"/>
              <w:right w:val="single" w:sz="4" w:space="0" w:color="auto"/>
            </w:tcBorders>
            <w:shd w:val="clear" w:color="000000" w:fill="538DD5"/>
            <w:noWrap/>
            <w:vAlign w:val="bottom"/>
            <w:hideMark/>
          </w:tcPr>
          <w:p w:rsidR="00A53DA0" w:rsidRDefault="00A53DA0" w:rsidP="00525AB8">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硬盘空间</w:t>
            </w:r>
          </w:p>
        </w:tc>
        <w:tc>
          <w:tcPr>
            <w:tcW w:w="5194" w:type="dxa"/>
            <w:tcBorders>
              <w:top w:val="nil"/>
              <w:left w:val="nil"/>
              <w:bottom w:val="single" w:sz="4" w:space="0" w:color="auto"/>
              <w:right w:val="single" w:sz="4" w:space="0" w:color="auto"/>
            </w:tcBorders>
            <w:shd w:val="clear" w:color="auto" w:fill="auto"/>
            <w:noWrap/>
            <w:vAlign w:val="bottom"/>
            <w:hideMark/>
          </w:tcPr>
          <w:p w:rsidR="00A53DA0" w:rsidRDefault="00A53DA0" w:rsidP="00525AB8">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 w:val="24"/>
                <w:szCs w:val="24"/>
                <w:lang w:val="en-US" w:eastAsia="zh-CN"/>
              </w:rPr>
              <w:t xml:space="preserve">123.91G   </w:t>
            </w:r>
          </w:p>
        </w:tc>
      </w:tr>
      <w:tr w:rsidR="003D5B59" w:rsidRPr="00891ADD" w:rsidTr="00E413A6">
        <w:trPr>
          <w:trHeight w:val="502"/>
          <w:jc w:val="center"/>
        </w:trPr>
        <w:tc>
          <w:tcPr>
            <w:tcW w:w="2972" w:type="dxa"/>
            <w:tcBorders>
              <w:top w:val="nil"/>
              <w:left w:val="single" w:sz="4" w:space="0" w:color="auto"/>
              <w:bottom w:val="single" w:sz="4" w:space="0" w:color="auto"/>
              <w:right w:val="single" w:sz="4" w:space="0" w:color="auto"/>
            </w:tcBorders>
            <w:shd w:val="clear" w:color="000000" w:fill="538DD5"/>
            <w:noWrap/>
            <w:vAlign w:val="bottom"/>
            <w:hideMark/>
          </w:tcPr>
          <w:p w:rsidR="003D5B59" w:rsidRPr="00891ADD" w:rsidRDefault="00700752" w:rsidP="00525AB8">
            <w:pPr>
              <w:spacing w:before="0" w:after="0"/>
              <w:ind w:firstLine="0"/>
              <w:rPr>
                <w:rFonts w:ascii="微软雅黑" w:eastAsia="微软雅黑" w:hAnsi="微软雅黑" w:cs="宋体"/>
                <w:b/>
                <w:bCs/>
                <w:color w:val="FFFFFF"/>
                <w:sz w:val="24"/>
                <w:szCs w:val="24"/>
                <w:lang w:val="en-US" w:eastAsia="zh-CN"/>
              </w:rPr>
            </w:pPr>
            <w:r>
              <w:rPr>
                <w:rFonts w:ascii="微软雅黑" w:eastAsia="微软雅黑" w:hAnsi="微软雅黑" w:cs="宋体" w:hint="eastAsia"/>
                <w:b/>
                <w:bCs/>
                <w:color w:val="FFFFFF"/>
                <w:sz w:val="24"/>
                <w:szCs w:val="24"/>
                <w:lang w:val="en-US" w:eastAsia="zh-CN"/>
              </w:rPr>
              <w:t>CPU利用率</w:t>
            </w:r>
          </w:p>
        </w:tc>
        <w:tc>
          <w:tcPr>
            <w:tcW w:w="5194" w:type="dxa"/>
            <w:tcBorders>
              <w:top w:val="nil"/>
              <w:left w:val="nil"/>
              <w:bottom w:val="single" w:sz="4" w:space="0" w:color="auto"/>
              <w:right w:val="single" w:sz="4" w:space="0" w:color="auto"/>
            </w:tcBorders>
            <w:shd w:val="clear" w:color="auto" w:fill="auto"/>
            <w:noWrap/>
            <w:vAlign w:val="bottom"/>
            <w:hideMark/>
          </w:tcPr>
          <w:p w:rsidR="003D5B59" w:rsidRDefault="003E4136" w:rsidP="00525AB8">
            <w:pPr>
              <w:spacing w:before="0" w:after="0"/>
              <w:ind w:firstLine="0"/>
              <w:rPr>
                <w:rFonts w:ascii="微软雅黑" w:eastAsia="微软雅黑" w:hAnsi="微软雅黑" w:cs="宋体"/>
                <w:sz w:val="24"/>
                <w:szCs w:val="24"/>
                <w:lang w:val="en-US" w:eastAsia="zh-CN"/>
              </w:rPr>
            </w:pPr>
            <w:r>
              <w:rPr>
                <w:rFonts w:ascii="微软雅黑" w:eastAsia="微软雅黑" w:hAnsi="微软雅黑" w:cs="宋体" w:hint="eastAsia"/>
                <w:sz w:val="24"/>
                <w:szCs w:val="24"/>
                <w:lang w:val="en-US" w:eastAsia="zh-CN"/>
              </w:rPr>
              <w:t>Min 2.16</w:t>
            </w:r>
            <w:r w:rsidR="009A5462">
              <w:rPr>
                <w:rFonts w:ascii="微软雅黑" w:eastAsia="微软雅黑" w:hAnsi="微软雅黑" w:cs="宋体" w:hint="eastAsia"/>
                <w:sz w:val="24"/>
                <w:szCs w:val="24"/>
                <w:lang w:val="en-US" w:eastAsia="zh-CN"/>
              </w:rPr>
              <w:t xml:space="preserve">    </w:t>
            </w:r>
            <w:r>
              <w:rPr>
                <w:rFonts w:ascii="微软雅黑" w:eastAsia="微软雅黑" w:hAnsi="微软雅黑" w:cs="宋体" w:hint="eastAsia"/>
                <w:sz w:val="24"/>
                <w:szCs w:val="24"/>
                <w:lang w:val="en-US" w:eastAsia="zh-CN"/>
              </w:rPr>
              <w:t>Ave53.415    Max  61</w:t>
            </w:r>
            <w:r w:rsidR="008454A5">
              <w:rPr>
                <w:rFonts w:ascii="微软雅黑" w:eastAsia="微软雅黑" w:hAnsi="微软雅黑" w:cs="宋体" w:hint="eastAsia"/>
                <w:sz w:val="24"/>
                <w:szCs w:val="24"/>
                <w:lang w:val="en-US" w:eastAsia="zh-CN"/>
              </w:rPr>
              <w:t>.</w:t>
            </w:r>
            <w:r>
              <w:rPr>
                <w:rFonts w:ascii="微软雅黑" w:eastAsia="微软雅黑" w:hAnsi="微软雅黑" w:cs="宋体" w:hint="eastAsia"/>
                <w:sz w:val="24"/>
                <w:szCs w:val="24"/>
                <w:lang w:val="en-US" w:eastAsia="zh-CN"/>
              </w:rPr>
              <w:t>483</w:t>
            </w:r>
          </w:p>
        </w:tc>
      </w:tr>
    </w:tbl>
    <w:p w:rsidR="00717C35" w:rsidRPr="00B32991" w:rsidRDefault="00B66B4A" w:rsidP="00B32991">
      <w:pPr>
        <w:pStyle w:val="11"/>
        <w:rPr>
          <w:rFonts w:ascii="微软雅黑" w:eastAsia="微软雅黑" w:hAnsi="微软雅黑"/>
          <w:lang w:eastAsia="zh-CN"/>
        </w:rPr>
      </w:pPr>
      <w:bookmarkStart w:id="23" w:name="_Toc341949786"/>
      <w:r>
        <w:rPr>
          <w:rFonts w:ascii="微软雅黑" w:eastAsia="微软雅黑" w:hAnsi="微软雅黑" w:hint="eastAsia"/>
          <w:lang w:eastAsia="zh-CN"/>
        </w:rPr>
        <w:lastRenderedPageBreak/>
        <w:t>结论</w:t>
      </w:r>
      <w:bookmarkEnd w:id="23"/>
    </w:p>
    <w:p w:rsidR="00717C35" w:rsidRPr="00E96E16" w:rsidRDefault="008726D3" w:rsidP="002817D7">
      <w:pPr>
        <w:pStyle w:val="X001"/>
      </w:pPr>
      <w:r>
        <w:rPr>
          <w:rFonts w:hint="eastAsia"/>
        </w:rPr>
        <w:t>通过对</w:t>
      </w:r>
      <w:r w:rsidR="00E3407D">
        <w:rPr>
          <w:rFonts w:hint="eastAsia"/>
        </w:rPr>
        <w:t>上述</w:t>
      </w:r>
      <w:r>
        <w:rPr>
          <w:rFonts w:hint="eastAsia"/>
        </w:rPr>
        <w:t>测试</w:t>
      </w:r>
      <w:r w:rsidR="00C13F3D">
        <w:rPr>
          <w:rFonts w:hint="eastAsia"/>
        </w:rPr>
        <w:t>结果</w:t>
      </w:r>
      <w:r>
        <w:rPr>
          <w:rFonts w:hint="eastAsia"/>
        </w:rPr>
        <w:t>进行分析</w:t>
      </w:r>
      <w:r w:rsidR="00480400">
        <w:rPr>
          <w:rFonts w:hint="eastAsia"/>
        </w:rPr>
        <w:t>，</w:t>
      </w:r>
      <w:r w:rsidR="00C13F3D">
        <w:rPr>
          <w:rFonts w:hint="eastAsia"/>
        </w:rPr>
        <w:t>我们认为</w:t>
      </w:r>
      <w:r w:rsidR="00AF520A">
        <w:rPr>
          <w:rFonts w:hint="eastAsia"/>
        </w:rPr>
        <w:t>IE平台</w:t>
      </w:r>
      <w:r w:rsidR="0046384A">
        <w:rPr>
          <w:rFonts w:hint="eastAsia"/>
        </w:rPr>
        <w:t>在性能上</w:t>
      </w:r>
      <w:r w:rsidR="00BD2E4D">
        <w:rPr>
          <w:rFonts w:hint="eastAsia"/>
        </w:rPr>
        <w:t>可以</w:t>
      </w:r>
      <w:r w:rsidR="00C13F3D">
        <w:rPr>
          <w:rFonts w:hint="eastAsia"/>
        </w:rPr>
        <w:t>满足人民医院</w:t>
      </w:r>
      <w:r w:rsidR="00C306DF">
        <w:rPr>
          <w:rFonts w:hint="eastAsia"/>
        </w:rPr>
        <w:t>实际业务需要</w:t>
      </w:r>
      <w:bookmarkEnd w:id="13"/>
      <w:bookmarkEnd w:id="14"/>
      <w:bookmarkEnd w:id="15"/>
      <w:bookmarkEnd w:id="16"/>
      <w:bookmarkEnd w:id="22"/>
      <w:r w:rsidR="007A1B98">
        <w:rPr>
          <w:rFonts w:hint="eastAsia"/>
        </w:rPr>
        <w:t>。</w:t>
      </w:r>
    </w:p>
    <w:sectPr w:rsidR="00717C35" w:rsidRPr="00E96E16" w:rsidSect="008266CF">
      <w:footerReference w:type="default" r:id="rId13"/>
      <w:pgSz w:w="11906" w:h="16838"/>
      <w:pgMar w:top="1440" w:right="1440" w:bottom="1440" w:left="1440" w:header="720" w:footer="720" w:gutter="0"/>
      <w:pgNumType w:start="2"/>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8D9" w:rsidRDefault="000E48D9" w:rsidP="00910EAD">
      <w:r>
        <w:separator/>
      </w:r>
    </w:p>
  </w:endnote>
  <w:endnote w:type="continuationSeparator" w:id="1">
    <w:p w:rsidR="000E48D9" w:rsidRDefault="000E48D9" w:rsidP="00910E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Bold">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方正细等线简体">
    <w:altName w:val="Arial Unicode MS"/>
    <w:charset w:val="86"/>
    <w:family w:val="auto"/>
    <w:pitch w:val="variable"/>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7DA" w:rsidRPr="000605B0" w:rsidRDefault="00F062E3" w:rsidP="000605B0">
    <w:pPr>
      <w:spacing w:before="0" w:after="0" w:line="240" w:lineRule="atLeast"/>
      <w:ind w:firstLine="0"/>
      <w:rPr>
        <w:rFonts w:eastAsiaTheme="minorEastAsia"/>
        <w:lang w:eastAsia="zh-CN"/>
      </w:rPr>
    </w:pPr>
    <w:r w:rsidRPr="00F062E3">
      <w:rPr>
        <w:rFonts w:ascii="华文细黑" w:eastAsia="华文细黑" w:hAnsi="华文细黑" w:cs="宋体"/>
        <w:noProof/>
        <w:sz w:val="14"/>
        <w:szCs w:val="14"/>
        <w:lang w:val="en-US" w:eastAsia="zh-CN"/>
      </w:rPr>
      <w:pict>
        <v:line id="Line 17" o:spid="_x0000_s4099" style="position:absolute;z-index:251663360;visibility:visible;mso-wrap-distance-left:3.17486mm;mso-wrap-distance-right:3.17486mm" from="177.75pt,4.7pt" to="177.7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" strokecolor="#ea5703" strokeweight="1.5pt"/>
      </w:pict>
    </w:r>
    <w:r w:rsidR="000B77DA">
      <w:rPr>
        <w:rFonts w:ascii="华文细黑" w:eastAsia="华文细黑" w:hAnsi="华文细黑" w:cs="宋体"/>
        <w:noProof/>
        <w:sz w:val="14"/>
        <w:szCs w:val="14"/>
        <w:lang w:val="en-US" w:eastAsia="zh-CN"/>
      </w:rPr>
      <w:drawing>
        <wp:anchor distT="0" distB="0" distL="114300" distR="114300" simplePos="0" relativeHeight="251661312" behindDoc="0" locked="0" layoutInCell="1" allowOverlap="1">
          <wp:simplePos x="0" y="0"/>
          <wp:positionH relativeFrom="column">
            <wp:posOffset>5905500</wp:posOffset>
          </wp:positionH>
          <wp:positionV relativeFrom="paragraph">
            <wp:posOffset>-45085</wp:posOffset>
          </wp:positionV>
          <wp:extent cx="741680" cy="809625"/>
          <wp:effectExtent l="19050" t="0" r="1270" b="0"/>
          <wp:wrapNone/>
          <wp:docPr id="14" name="图片 12" descr="说明: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F"/>
                  <pic:cNvPicPr>
                    <a:picLocks noChangeAspect="1" noChangeArrowheads="1"/>
                  </pic:cNvPicPr>
                </pic:nvPicPr>
                <pic:blipFill>
                  <a:blip r:embed="rId1"/>
                  <a:srcRect/>
                  <a:stretch>
                    <a:fillRect/>
                  </a:stretch>
                </pic:blipFill>
                <pic:spPr bwMode="auto">
                  <a:xfrm>
                    <a:off x="0" y="0"/>
                    <a:ext cx="741680" cy="809625"/>
                  </a:xfrm>
                  <a:prstGeom prst="rect">
                    <a:avLst/>
                  </a:prstGeom>
                  <a:noFill/>
                  <a:ln w="9525">
                    <a:noFill/>
                    <a:miter lim="800000"/>
                    <a:headEnd/>
                    <a:tailEnd/>
                  </a:ln>
                </pic:spPr>
              </pic:pic>
            </a:graphicData>
          </a:graphic>
        </wp:anchor>
      </w:drawing>
    </w:r>
    <w:r w:rsidRPr="00F062E3">
      <w:rPr>
        <w:rFonts w:ascii="华文细黑" w:eastAsia="华文细黑" w:hAnsi="华文细黑" w:cs="宋体"/>
        <w:noProof/>
        <w:sz w:val="14"/>
        <w:szCs w:val="14"/>
        <w:lang w:val="en-US" w:eastAsia="zh-CN"/>
      </w:rPr>
      <w:pict>
        <v:shapetype id="_x0000_t202" coordsize="21600,21600" o:spt="202" path="m,l,21600r21600,l21600,xe">
          <v:stroke joinstyle="miter"/>
          <v:path gradientshapeok="t" o:connecttype="rect"/>
        </v:shapetype>
        <v:shape id="Text Box 11" o:spid="_x0000_s4098" type="#_x0000_t202" style="position:absolute;margin-left:173.25pt;margin-top:-2.8pt;width:300.75pt;height:82.0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" stroked="f">
          <v:textbox style="mso-next-textbox:#Text Box 11">
            <w:txbxContent>
              <w:p w:rsidR="000B77DA" w:rsidRPr="00BE7F0A" w:rsidRDefault="000B77DA" w:rsidP="00BE0DEA">
                <w:pPr>
                  <w:spacing w:before="0" w:after="0" w:line="240" w:lineRule="atLeast"/>
                  <w:ind w:firstLine="0"/>
                  <w:rPr>
                    <w:rFonts w:eastAsia="方正细等线简体" w:cs="Arial"/>
                    <w:b/>
                    <w:sz w:val="16"/>
                    <w:szCs w:val="16"/>
                  </w:rPr>
                </w:pPr>
                <w:r w:rsidRPr="00BE7F0A">
                  <w:rPr>
                    <w:rStyle w:val="ae"/>
                    <w:rFonts w:ascii="华文细黑" w:eastAsia="华文细黑" w:hAnsi="华文细黑" w:hint="eastAsia"/>
                    <w:sz w:val="18"/>
                    <w:szCs w:val="18"/>
                  </w:rPr>
                  <w:t>方正</w:t>
                </w:r>
                <w:r>
                  <w:rPr>
                    <w:rStyle w:val="ae"/>
                    <w:rFonts w:ascii="华文细黑" w:eastAsia="华文细黑" w:hAnsi="华文细黑" w:hint="eastAsia"/>
                    <w:sz w:val="18"/>
                    <w:szCs w:val="18"/>
                  </w:rPr>
                  <w:t>国际软件</w:t>
                </w:r>
                <w:r w:rsidRPr="00BE7F0A">
                  <w:rPr>
                    <w:rStyle w:val="ae"/>
                    <w:rFonts w:ascii="华文细黑" w:eastAsia="华文细黑" w:hAnsi="华文细黑" w:hint="eastAsia"/>
                    <w:sz w:val="18"/>
                    <w:szCs w:val="18"/>
                  </w:rPr>
                  <w:t xml:space="preserve">有限公司 </w:t>
                </w:r>
                <w:r w:rsidRPr="00BE7F0A">
                  <w:rPr>
                    <w:rFonts w:eastAsia="方正细等线简体" w:cs="Arial"/>
                    <w:b/>
                    <w:sz w:val="16"/>
                    <w:szCs w:val="16"/>
                  </w:rPr>
                  <w:t xml:space="preserve">Founder </w:t>
                </w:r>
                <w:r>
                  <w:rPr>
                    <w:rFonts w:eastAsia="方正细等线简体" w:cs="Arial" w:hint="eastAsia"/>
                    <w:b/>
                    <w:sz w:val="16"/>
                    <w:szCs w:val="16"/>
                  </w:rPr>
                  <w:t>International</w:t>
                </w:r>
                <w:r w:rsidRPr="00BE7F0A">
                  <w:rPr>
                    <w:rFonts w:eastAsia="方正细等线简体" w:cs="Arial"/>
                    <w:b/>
                    <w:sz w:val="16"/>
                    <w:szCs w:val="16"/>
                  </w:rPr>
                  <w:t>Co.,Ltd </w:t>
                </w:r>
                <w:r>
                  <w:rPr>
                    <w:rFonts w:eastAsia="方正细等线简体" w:cs="Arial" w:hint="eastAsia"/>
                    <w:b/>
                    <w:sz w:val="16"/>
                    <w:szCs w:val="16"/>
                  </w:rPr>
                  <w:t>.</w:t>
                </w:r>
              </w:p>
              <w:p w:rsidR="000B77DA" w:rsidRPr="00BE7F0A" w:rsidRDefault="000B77DA" w:rsidP="00BE0DEA">
                <w:pPr>
                  <w:spacing w:before="0" w:after="0" w:line="240" w:lineRule="atLeast"/>
                  <w:ind w:firstLine="0"/>
                  <w:rPr>
                    <w:rFonts w:eastAsia="方正细等线简体" w:cs="Arial"/>
                    <w:b/>
                    <w:color w:val="EA5703"/>
                    <w:sz w:val="16"/>
                    <w:szCs w:val="16"/>
                  </w:rPr>
                </w:pPr>
                <w:r w:rsidRPr="00BE7F0A">
                  <w:rPr>
                    <w:rFonts w:ascii="华文细黑" w:eastAsia="华文细黑" w:hAnsi="华文细黑" w:cs="宋体" w:hint="eastAsia"/>
                    <w:bCs/>
                    <w:sz w:val="14"/>
                    <w:szCs w:val="14"/>
                  </w:rPr>
                  <w:t>方正集团IT产业集信息技术之大成，提供IT服务、软件、硬件和数据运营在内的综合解决方案。</w:t>
                </w:r>
                <w:r w:rsidRPr="00BE7F0A">
                  <w:rPr>
                    <w:rFonts w:eastAsia="方正细等线简体" w:cs="Arial"/>
                    <w:sz w:val="14"/>
                    <w:szCs w:val="14"/>
                  </w:rPr>
                  <w:t>Founder Group's IT sector is a leader in information technology, providing comprehensive solutions, includingITservices, software, hardware, and data operation.</w:t>
                </w:r>
                <w:r w:rsidRPr="008A698C">
                  <w:rPr>
                    <w:rFonts w:cs="Arial"/>
                    <w:b/>
                    <w:color w:val="EA5703"/>
                    <w:sz w:val="16"/>
                  </w:rPr>
                  <w:t>www.founder</w:t>
                </w:r>
                <w:r w:rsidRPr="008A698C">
                  <w:rPr>
                    <w:rFonts w:cs="Arial" w:hint="eastAsia"/>
                    <w:b/>
                    <w:color w:val="EA5703"/>
                    <w:sz w:val="16"/>
                  </w:rPr>
                  <w:t>international</w:t>
                </w:r>
                <w:r w:rsidRPr="008A698C">
                  <w:rPr>
                    <w:rFonts w:cs="Arial"/>
                    <w:b/>
                    <w:color w:val="EA5703"/>
                    <w:sz w:val="16"/>
                  </w:rPr>
                  <w:t>.com</w:t>
                </w:r>
              </w:p>
            </w:txbxContent>
          </v:textbox>
        </v:shape>
      </w:pict>
    </w:r>
    <w:r w:rsidR="000B77DA" w:rsidRPr="0097429D">
      <w:rPr>
        <w:rFonts w:eastAsia="方正细等线简体" w:cs="Arial" w:hint="eastAsia"/>
        <w:sz w:val="14"/>
        <w:szCs w:val="14"/>
        <w:lang w:eastAsia="zh-CN"/>
      </w:rPr>
      <w:t>北京市海淀区北四环西路</w:t>
    </w:r>
    <w:r w:rsidR="000B77DA" w:rsidRPr="0097429D">
      <w:rPr>
        <w:rFonts w:eastAsia="方正细等线简体" w:cs="Arial"/>
        <w:sz w:val="14"/>
        <w:szCs w:val="14"/>
        <w:lang w:eastAsia="zh-CN"/>
      </w:rPr>
      <w:t>52</w:t>
    </w:r>
    <w:r w:rsidR="000B77DA" w:rsidRPr="0097429D">
      <w:rPr>
        <w:rFonts w:eastAsia="方正细等线简体" w:cs="Arial" w:hint="eastAsia"/>
        <w:sz w:val="14"/>
        <w:szCs w:val="14"/>
        <w:lang w:eastAsia="zh-CN"/>
      </w:rPr>
      <w:t>号中芯大厦</w:t>
    </w:r>
    <w:r w:rsidR="000B77DA" w:rsidRPr="0097429D">
      <w:rPr>
        <w:rFonts w:eastAsia="方正细等线简体" w:cs="Arial"/>
        <w:sz w:val="14"/>
        <w:szCs w:val="14"/>
        <w:lang w:eastAsia="zh-CN"/>
      </w:rPr>
      <w:t>5</w:t>
    </w:r>
    <w:r w:rsidR="000B77DA" w:rsidRPr="0097429D">
      <w:rPr>
        <w:rFonts w:eastAsia="方正细等线简体" w:cs="Arial" w:hint="eastAsia"/>
        <w:sz w:val="14"/>
        <w:szCs w:val="14"/>
        <w:lang w:eastAsia="zh-CN"/>
      </w:rPr>
      <w:t>层</w:t>
    </w:r>
    <w:r w:rsidR="000B77DA">
      <w:rPr>
        <w:rFonts w:eastAsia="方正细等线简体" w:cs="Arial" w:hint="eastAsia"/>
        <w:sz w:val="14"/>
        <w:szCs w:val="14"/>
        <w:lang w:eastAsia="zh-CN"/>
      </w:rPr>
      <w:t>,</w:t>
    </w:r>
    <w:r w:rsidR="000B77DA" w:rsidRPr="0097429D">
      <w:rPr>
        <w:rFonts w:eastAsia="方正细等线简体" w:cs="Arial"/>
        <w:sz w:val="14"/>
        <w:szCs w:val="14"/>
        <w:lang w:eastAsia="zh-CN"/>
      </w:rPr>
      <w:t>100080</w:t>
    </w:r>
    <w:r w:rsidR="000B77DA">
      <w:rPr>
        <w:rFonts w:eastAsia="方正细等线简体" w:cs="Arial" w:hint="eastAsia"/>
        <w:sz w:val="14"/>
        <w:szCs w:val="14"/>
        <w:lang w:eastAsia="zh-CN"/>
      </w:rPr>
      <w:t>.</w:t>
    </w:r>
  </w:p>
  <w:p w:rsidR="000B77DA" w:rsidRDefault="000B77DA" w:rsidP="000605B0">
    <w:pPr>
      <w:spacing w:before="0" w:after="0" w:line="240" w:lineRule="atLeast"/>
      <w:ind w:firstLine="0"/>
      <w:jc w:val="both"/>
      <w:rPr>
        <w:rFonts w:eastAsia="方正细等线简体" w:cs="Arial"/>
        <w:sz w:val="14"/>
        <w:szCs w:val="14"/>
      </w:rPr>
    </w:pPr>
    <w:r w:rsidRPr="0097429D">
      <w:rPr>
        <w:rFonts w:eastAsia="方正细等线简体" w:cs="Arial"/>
        <w:sz w:val="14"/>
        <w:szCs w:val="14"/>
      </w:rPr>
      <w:t xml:space="preserve">5F,E-Center Building,No52 Beisihuan West Road, </w:t>
    </w:r>
  </w:p>
  <w:p w:rsidR="000B77DA" w:rsidRDefault="000B77DA" w:rsidP="000605B0">
    <w:pPr>
      <w:spacing w:before="0" w:after="0" w:line="240" w:lineRule="atLeast"/>
      <w:ind w:firstLine="0"/>
      <w:jc w:val="both"/>
      <w:rPr>
        <w:rFonts w:eastAsia="方正细等线简体" w:cs="Arial"/>
        <w:sz w:val="14"/>
        <w:szCs w:val="14"/>
      </w:rPr>
    </w:pPr>
    <w:r w:rsidRPr="0097429D">
      <w:rPr>
        <w:rFonts w:eastAsia="方正细等线简体" w:cs="Arial"/>
        <w:sz w:val="14"/>
        <w:szCs w:val="14"/>
      </w:rPr>
      <w:t>Haidian District, Beijing 100080. P.R.China.</w:t>
    </w:r>
  </w:p>
  <w:p w:rsidR="000B77DA" w:rsidRDefault="000B77DA" w:rsidP="000605B0">
    <w:pPr>
      <w:spacing w:before="0" w:after="0" w:line="240" w:lineRule="atLeast"/>
      <w:ind w:firstLine="0"/>
      <w:jc w:val="both"/>
      <w:rPr>
        <w:rFonts w:eastAsia="方正细等线简体" w:cs="Arial"/>
        <w:sz w:val="14"/>
        <w:szCs w:val="14"/>
        <w:lang w:eastAsia="zh-CN"/>
      </w:rPr>
    </w:pPr>
    <w:r w:rsidRPr="00004987">
      <w:rPr>
        <w:rFonts w:eastAsia="方正细等线简体" w:cs="Arial"/>
        <w:sz w:val="14"/>
        <w:szCs w:val="14"/>
        <w:lang w:eastAsia="zh-CN"/>
      </w:rPr>
      <w:t>Tel</w:t>
    </w:r>
    <w:r w:rsidRPr="00004987">
      <w:rPr>
        <w:rFonts w:eastAsia="方正细等线简体" w:cs="Arial"/>
        <w:sz w:val="14"/>
        <w:szCs w:val="14"/>
        <w:lang w:eastAsia="zh-CN"/>
      </w:rPr>
      <w:t>：</w:t>
    </w:r>
    <w:r>
      <w:rPr>
        <w:rFonts w:eastAsia="方正细等线简体" w:cs="Arial"/>
        <w:sz w:val="14"/>
        <w:szCs w:val="14"/>
        <w:lang w:eastAsia="zh-CN"/>
      </w:rPr>
      <w:t>+</w:t>
    </w:r>
    <w:r>
      <w:rPr>
        <w:rFonts w:eastAsia="方正细等线简体" w:cs="Arial" w:hint="eastAsia"/>
        <w:sz w:val="14"/>
        <w:szCs w:val="14"/>
        <w:lang w:eastAsia="zh-CN"/>
      </w:rPr>
      <w:t>108234 3333</w:t>
    </w:r>
    <w:r w:rsidRPr="0097429D">
      <w:rPr>
        <w:rFonts w:eastAsia="方正细等线简体" w:cs="Arial"/>
        <w:sz w:val="14"/>
        <w:szCs w:val="14"/>
        <w:lang w:eastAsia="zh-CN"/>
      </w:rPr>
      <w:t xml:space="preserve">   </w:t>
    </w:r>
    <w:r w:rsidRPr="00004987">
      <w:rPr>
        <w:rFonts w:eastAsia="方正细等线简体" w:cs="Arial"/>
        <w:sz w:val="14"/>
        <w:szCs w:val="14"/>
        <w:lang w:eastAsia="zh-CN"/>
      </w:rPr>
      <w:t>Fax</w:t>
    </w:r>
    <w:r w:rsidRPr="00004987">
      <w:rPr>
        <w:rFonts w:eastAsia="方正细等线简体" w:cs="Arial"/>
        <w:sz w:val="14"/>
        <w:szCs w:val="14"/>
        <w:lang w:eastAsia="zh-CN"/>
      </w:rPr>
      <w:t>：</w:t>
    </w:r>
    <w:r w:rsidRPr="00004987">
      <w:rPr>
        <w:rFonts w:eastAsia="方正细等线简体" w:cs="Arial"/>
        <w:sz w:val="14"/>
        <w:szCs w:val="14"/>
        <w:lang w:eastAsia="zh-CN"/>
      </w:rPr>
      <w:t xml:space="preserve">+86 </w:t>
    </w:r>
    <w:r>
      <w:rPr>
        <w:rFonts w:eastAsia="方正细等线简体" w:cs="Arial" w:hint="eastAsia"/>
        <w:sz w:val="14"/>
        <w:szCs w:val="14"/>
        <w:lang w:eastAsia="zh-CN"/>
      </w:rPr>
      <w:t>8217 9001</w:t>
    </w:r>
  </w:p>
  <w:p w:rsidR="000B77DA" w:rsidRPr="00BE0DEA" w:rsidRDefault="000B77DA" w:rsidP="000605B0">
    <w:pPr>
      <w:pStyle w:val="a7"/>
      <w:spacing w:before="0" w:after="0" w:line="240" w:lineRule="atLeast"/>
      <w:ind w:firstLine="0"/>
      <w:jc w:val="both"/>
      <w:rPr>
        <w:rFonts w:eastAsia="方正细等线简体" w:cs="Arial"/>
        <w:color w:val="000000"/>
        <w:sz w:val="14"/>
        <w:szCs w:val="14"/>
        <w:lang w:eastAsia="zh-CN"/>
      </w:rPr>
    </w:pPr>
    <w:r>
      <w:rPr>
        <w:rFonts w:eastAsia="方正细等线简体" w:cs="Arial" w:hint="eastAsia"/>
        <w:sz w:val="14"/>
        <w:szCs w:val="14"/>
        <w:lang w:eastAsia="zh-CN"/>
      </w:rPr>
      <w:t>服务平台：苏州、北京、武汉、江阴、东莞、东京、大阪</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eastAsia="zh-CN"/>
      </w:rPr>
      <w:id w:val="250395305"/>
      <w:docPartObj>
        <w:docPartGallery w:val="Page Numbers (Top of Page)"/>
        <w:docPartUnique/>
      </w:docPartObj>
    </w:sdtPr>
    <w:sdtContent>
      <w:sdt>
        <w:sdtPr>
          <w:rPr>
            <w:lang w:eastAsia="zh-CN"/>
          </w:rPr>
          <w:id w:val="22590237"/>
          <w:docPartObj>
            <w:docPartGallery w:val="Page Numbers (Top of Page)"/>
            <w:docPartUnique/>
          </w:docPartObj>
        </w:sdtPr>
        <w:sdtContent>
          <w:p w:rsidR="000B77DA" w:rsidRPr="00B00035" w:rsidRDefault="00F062E3" w:rsidP="00B00035">
            <w:pPr>
              <w:jc w:val="center"/>
              <w:rPr>
                <w:lang w:eastAsia="zh-CN"/>
              </w:rPr>
            </w:pPr>
            <w:r>
              <w:rPr>
                <w:lang w:eastAsia="zh-CN"/>
              </w:rPr>
              <w:fldChar w:fldCharType="begin"/>
            </w:r>
            <w:r w:rsidR="000B77DA">
              <w:rPr>
                <w:lang w:eastAsia="zh-CN"/>
              </w:rPr>
              <w:instrText xml:space="preserve"> PAGE </w:instrText>
            </w:r>
            <w:r>
              <w:rPr>
                <w:lang w:eastAsia="zh-CN"/>
              </w:rPr>
              <w:fldChar w:fldCharType="separate"/>
            </w:r>
            <w:r w:rsidR="002745F6">
              <w:rPr>
                <w:noProof/>
                <w:lang w:eastAsia="zh-CN"/>
              </w:rPr>
              <w:t>10</w:t>
            </w:r>
            <w:r>
              <w:rPr>
                <w:lang w:eastAsia="zh-CN"/>
              </w:rPr>
              <w:fldChar w:fldCharType="end"/>
            </w:r>
            <w:r w:rsidR="000B77DA">
              <w:rPr>
                <w:lang w:val="zh-CN" w:eastAsia="zh-CN"/>
              </w:rPr>
              <w:t xml:space="preserve"> / </w:t>
            </w:r>
            <w:r>
              <w:rPr>
                <w:lang w:eastAsia="zh-CN"/>
              </w:rPr>
              <w:fldChar w:fldCharType="begin"/>
            </w:r>
            <w:r w:rsidR="000B77DA">
              <w:rPr>
                <w:lang w:eastAsia="zh-CN"/>
              </w:rPr>
              <w:instrText xml:space="preserve"> NUMPAGES  </w:instrText>
            </w:r>
            <w:r>
              <w:rPr>
                <w:lang w:eastAsia="zh-CN"/>
              </w:rPr>
              <w:fldChar w:fldCharType="separate"/>
            </w:r>
            <w:r w:rsidR="002745F6">
              <w:rPr>
                <w:noProof/>
                <w:lang w:eastAsia="zh-CN"/>
              </w:rPr>
              <w:t>11</w:t>
            </w:r>
            <w:r>
              <w:rPr>
                <w:lang w:eastAsia="zh-CN"/>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8D9" w:rsidRDefault="000E48D9" w:rsidP="00910EAD">
      <w:r>
        <w:separator/>
      </w:r>
    </w:p>
  </w:footnote>
  <w:footnote w:type="continuationSeparator" w:id="1">
    <w:p w:rsidR="000E48D9" w:rsidRDefault="000E48D9" w:rsidP="00910E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7DA" w:rsidRDefault="000B77DA" w:rsidP="00603D85">
    <w:pPr>
      <w:wordWrap w:val="0"/>
      <w:jc w:val="right"/>
      <w:rPr>
        <w:rStyle w:val="ae"/>
        <w:rFonts w:ascii="方正细等线简体" w:eastAsia="方正细等线简体" w:hAnsi="宋体"/>
        <w:sz w:val="18"/>
        <w:szCs w:val="18"/>
        <w:lang w:eastAsia="zh-CN"/>
      </w:rPr>
    </w:pPr>
    <w:r>
      <w:rPr>
        <w:rFonts w:ascii="华文细黑" w:eastAsia="华文细黑" w:hAnsi="华文细黑" w:cs="宋体"/>
        <w:noProof/>
        <w:sz w:val="14"/>
        <w:szCs w:val="14"/>
        <w:lang w:val="en-US" w:eastAsia="zh-CN"/>
      </w:rPr>
      <w:drawing>
        <wp:anchor distT="0" distB="0" distL="114300" distR="114300" simplePos="0" relativeHeight="251660288" behindDoc="0" locked="0" layoutInCell="1" allowOverlap="0">
          <wp:simplePos x="0" y="0"/>
          <wp:positionH relativeFrom="column">
            <wp:posOffset>-28575</wp:posOffset>
          </wp:positionH>
          <wp:positionV relativeFrom="paragraph">
            <wp:posOffset>85725</wp:posOffset>
          </wp:positionV>
          <wp:extent cx="2150745" cy="304800"/>
          <wp:effectExtent l="19050" t="0" r="1905" b="0"/>
          <wp:wrapSquare wrapText="bothSides"/>
          <wp:docPr id="12"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founder"/>
                  <pic:cNvPicPr>
                    <a:picLocks noChangeAspect="1" noChangeArrowheads="1"/>
                  </pic:cNvPicPr>
                </pic:nvPicPr>
                <pic:blipFill>
                  <a:blip r:embed="rId1"/>
                  <a:srcRect/>
                  <a:stretch>
                    <a:fillRect/>
                  </a:stretch>
                </pic:blipFill>
                <pic:spPr bwMode="auto">
                  <a:xfrm>
                    <a:off x="0" y="0"/>
                    <a:ext cx="2150745" cy="304800"/>
                  </a:xfrm>
                  <a:prstGeom prst="rect">
                    <a:avLst/>
                  </a:prstGeom>
                  <a:noFill/>
                  <a:ln w="9525">
                    <a:noFill/>
                    <a:miter lim="800000"/>
                    <a:headEnd/>
                    <a:tailEnd/>
                  </a:ln>
                </pic:spPr>
              </pic:pic>
            </a:graphicData>
          </a:graphic>
        </wp:anchor>
      </w:drawing>
    </w:r>
    <w:r w:rsidR="00F062E3" w:rsidRPr="00F062E3">
      <w:rPr>
        <w:rFonts w:ascii="华文细黑" w:eastAsia="华文细黑" w:hAnsi="华文细黑" w:cs="宋体"/>
        <w:noProof/>
        <w:sz w:val="14"/>
        <w:szCs w:val="14"/>
        <w:lang w:val="en-US" w:eastAsia="zh-CN"/>
      </w:rPr>
      <w:pict>
        <v:line id="Line 5" o:spid="_x0000_s4100" style="position:absolute;left:0;text-align:left;z-index:251659264;visibility:visible;mso-wrap-distance-top:-1e-4mm;mso-wrap-distance-bottom:-1e-4mm;mso-position-horizontal-relative:text;mso-position-vertical-relative:text" from="336.85pt,21pt" to="45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" strokecolor="#ea5703" strokeweight="1pt"/>
      </w:pict>
    </w:r>
    <w:r w:rsidRPr="00D333D5">
      <w:rPr>
        <w:rStyle w:val="ae"/>
        <w:rFonts w:ascii="华文细黑" w:eastAsia="华文细黑" w:hAnsi="华文细黑" w:hint="eastAsia"/>
        <w:spacing w:val="10"/>
        <w:sz w:val="18"/>
        <w:szCs w:val="18"/>
        <w:fitText w:val="1980" w:id="-109336320"/>
      </w:rPr>
      <w:t>方正国际软件有限公</w:t>
    </w:r>
    <w:r w:rsidRPr="00D333D5">
      <w:rPr>
        <w:rStyle w:val="ae"/>
        <w:rFonts w:ascii="华文细黑" w:eastAsia="华文细黑" w:hAnsi="华文细黑" w:hint="eastAsia"/>
        <w:sz w:val="18"/>
        <w:szCs w:val="18"/>
        <w:fitText w:val="1980" w:id="-109336320"/>
      </w:rPr>
      <w:t>司</w:t>
    </w:r>
  </w:p>
  <w:p w:rsidR="000B77DA" w:rsidRPr="00B00035" w:rsidRDefault="000B77DA" w:rsidP="00B00035">
    <w:pPr>
      <w:jc w:val="right"/>
      <w:rPr>
        <w:rFonts w:eastAsia="方正细等线简体" w:cs="Arial"/>
        <w:b/>
        <w:sz w:val="16"/>
        <w:szCs w:val="16"/>
        <w:lang w:eastAsia="zh-CN"/>
      </w:rPr>
    </w:pPr>
    <w:r w:rsidRPr="00BE7F0A">
      <w:rPr>
        <w:rFonts w:eastAsia="方正细等线简体" w:cs="Arial"/>
        <w:b/>
        <w:sz w:val="16"/>
        <w:szCs w:val="16"/>
      </w:rPr>
      <w:t xml:space="preserve">Founder </w:t>
    </w:r>
    <w:r>
      <w:rPr>
        <w:rFonts w:eastAsia="方正细等线简体" w:cs="Arial" w:hint="eastAsia"/>
        <w:b/>
        <w:sz w:val="16"/>
        <w:szCs w:val="16"/>
      </w:rPr>
      <w:t>International</w:t>
    </w:r>
    <w:r>
      <w:rPr>
        <w:rFonts w:eastAsia="方正细等线简体" w:cs="Arial"/>
        <w:b/>
        <w:sz w:val="16"/>
        <w:szCs w:val="16"/>
      </w:rPr>
      <w:t xml:space="preserve"> Co.,Ltd</w:t>
    </w:r>
    <w:r>
      <w:rPr>
        <w:rFonts w:eastAsia="方正细等线简体" w:cs="Arial" w:hint="eastAsia"/>
        <w:b/>
        <w:sz w:val="16"/>
        <w:szCs w:val="16"/>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7DA" w:rsidRDefault="000B77DA" w:rsidP="00B00035">
    <w:pPr>
      <w:wordWrap w:val="0"/>
      <w:jc w:val="right"/>
      <w:rPr>
        <w:rStyle w:val="ae"/>
        <w:rFonts w:ascii="方正细等线简体" w:eastAsia="方正细等线简体" w:hAnsi="宋体"/>
        <w:sz w:val="18"/>
        <w:szCs w:val="18"/>
        <w:lang w:eastAsia="zh-CN"/>
      </w:rPr>
    </w:pPr>
    <w:r>
      <w:rPr>
        <w:rFonts w:ascii="华文细黑" w:eastAsia="华文细黑" w:hAnsi="华文细黑" w:cs="宋体"/>
        <w:noProof/>
        <w:sz w:val="14"/>
        <w:szCs w:val="14"/>
        <w:lang w:val="en-US" w:eastAsia="zh-CN"/>
      </w:rPr>
      <w:drawing>
        <wp:anchor distT="0" distB="0" distL="114300" distR="114300" simplePos="0" relativeHeight="251665408" behindDoc="0" locked="0" layoutInCell="1" allowOverlap="0">
          <wp:simplePos x="0" y="0"/>
          <wp:positionH relativeFrom="column">
            <wp:posOffset>-28575</wp:posOffset>
          </wp:positionH>
          <wp:positionV relativeFrom="paragraph">
            <wp:posOffset>85725</wp:posOffset>
          </wp:positionV>
          <wp:extent cx="2150745" cy="304800"/>
          <wp:effectExtent l="19050" t="0" r="1905" b="0"/>
          <wp:wrapSquare wrapText="bothSides"/>
          <wp:docPr id="29"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founder"/>
                  <pic:cNvPicPr>
                    <a:picLocks noChangeAspect="1" noChangeArrowheads="1"/>
                  </pic:cNvPicPr>
                </pic:nvPicPr>
                <pic:blipFill>
                  <a:blip r:embed="rId1"/>
                  <a:srcRect/>
                  <a:stretch>
                    <a:fillRect/>
                  </a:stretch>
                </pic:blipFill>
                <pic:spPr bwMode="auto">
                  <a:xfrm>
                    <a:off x="0" y="0"/>
                    <a:ext cx="2150745" cy="304800"/>
                  </a:xfrm>
                  <a:prstGeom prst="rect">
                    <a:avLst/>
                  </a:prstGeom>
                  <a:noFill/>
                  <a:ln w="9525">
                    <a:noFill/>
                    <a:miter lim="800000"/>
                    <a:headEnd/>
                    <a:tailEnd/>
                  </a:ln>
                </pic:spPr>
              </pic:pic>
            </a:graphicData>
          </a:graphic>
        </wp:anchor>
      </w:drawing>
    </w:r>
    <w:r w:rsidR="00F062E3" w:rsidRPr="00F062E3">
      <w:rPr>
        <w:rFonts w:ascii="华文细黑" w:eastAsia="华文细黑" w:hAnsi="华文细黑" w:cs="宋体"/>
        <w:noProof/>
        <w:sz w:val="14"/>
        <w:szCs w:val="14"/>
        <w:lang w:val="en-US" w:eastAsia="zh-CN"/>
      </w:rPr>
      <w:pict>
        <v:line id="_x0000_s4097" style="position:absolute;left:0;text-align:left;z-index:251664384;visibility:visible;mso-wrap-distance-top:-1e-4mm;mso-wrap-distance-bottom:-1e-4mm;mso-position-horizontal-relative:text;mso-position-vertical-relative:text" from="336.85pt,21pt" to="45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" strokecolor="#ea5703" strokeweight="1pt"/>
      </w:pict>
    </w:r>
    <w:r w:rsidRPr="00B00035">
      <w:rPr>
        <w:rStyle w:val="ae"/>
        <w:rFonts w:ascii="华文细黑" w:eastAsia="华文细黑" w:hAnsi="华文细黑" w:hint="eastAsia"/>
        <w:spacing w:val="19"/>
        <w:w w:val="91"/>
        <w:sz w:val="18"/>
        <w:szCs w:val="18"/>
        <w:fitText w:val="1980" w:id="-109320960"/>
      </w:rPr>
      <w:t>方正国际软件有限公</w:t>
    </w:r>
    <w:r w:rsidRPr="00B00035">
      <w:rPr>
        <w:rStyle w:val="ae"/>
        <w:rFonts w:ascii="华文细黑" w:eastAsia="华文细黑" w:hAnsi="华文细黑" w:hint="eastAsia"/>
        <w:spacing w:val="-1"/>
        <w:w w:val="91"/>
        <w:sz w:val="18"/>
        <w:szCs w:val="18"/>
        <w:fitText w:val="1980" w:id="-109320960"/>
      </w:rPr>
      <w:t>司</w:t>
    </w:r>
  </w:p>
  <w:p w:rsidR="000B77DA" w:rsidRPr="00B00035" w:rsidRDefault="000B77DA" w:rsidP="00B00035">
    <w:pPr>
      <w:jc w:val="right"/>
      <w:rPr>
        <w:lang w:eastAsia="zh-CN"/>
      </w:rPr>
    </w:pPr>
    <w:r w:rsidRPr="00BE7F0A">
      <w:rPr>
        <w:rFonts w:eastAsia="方正细等线简体" w:cs="Arial"/>
        <w:b/>
        <w:sz w:val="16"/>
        <w:szCs w:val="16"/>
      </w:rPr>
      <w:t xml:space="preserve">Founder </w:t>
    </w:r>
    <w:r>
      <w:rPr>
        <w:rFonts w:eastAsia="方正细等线简体" w:cs="Arial" w:hint="eastAsia"/>
        <w:b/>
        <w:sz w:val="16"/>
        <w:szCs w:val="16"/>
      </w:rPr>
      <w:t>International</w:t>
    </w:r>
    <w:r>
      <w:rPr>
        <w:rFonts w:eastAsia="方正细等线简体" w:cs="Arial"/>
        <w:b/>
        <w:sz w:val="16"/>
        <w:szCs w:val="16"/>
      </w:rPr>
      <w:t>Co.,Ltd</w:t>
    </w:r>
    <w:r>
      <w:rPr>
        <w:rFonts w:eastAsia="方正细等线简体" w:cs="Arial" w:hint="eastAsia"/>
        <w:b/>
        <w:sz w:val="16"/>
        <w:szCs w:val="16"/>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27E"/>
    <w:multiLevelType w:val="hybridMultilevel"/>
    <w:tmpl w:val="63CAA2CE"/>
    <w:lvl w:ilvl="0" w:tplc="CCDC90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E231672"/>
    <w:multiLevelType w:val="hybridMultilevel"/>
    <w:tmpl w:val="3ECEC756"/>
    <w:lvl w:ilvl="0" w:tplc="04090011">
      <w:start w:val="1"/>
      <w:numFmt w:val="decimal"/>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2">
    <w:nsid w:val="1028758C"/>
    <w:multiLevelType w:val="hybridMultilevel"/>
    <w:tmpl w:val="AD94ADDA"/>
    <w:lvl w:ilvl="0" w:tplc="0AACE3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B8A2746"/>
    <w:multiLevelType w:val="hybridMultilevel"/>
    <w:tmpl w:val="7B6C710C"/>
    <w:lvl w:ilvl="0" w:tplc="395E3D5E">
      <w:start w:val="1"/>
      <w:numFmt w:val="bullet"/>
      <w:pStyle w:val="a"/>
      <w:lvlText w:val=""/>
      <w:lvlJc w:val="left"/>
      <w:pPr>
        <w:tabs>
          <w:tab w:val="num" w:pos="900"/>
        </w:tabs>
        <w:ind w:left="900" w:hanging="420"/>
      </w:pPr>
      <w:rPr>
        <w:rFonts w:ascii="Wingdings" w:hAnsi="Wingdings" w:hint="default"/>
      </w:rPr>
    </w:lvl>
    <w:lvl w:ilvl="1" w:tplc="0409000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nsid w:val="1D9C2937"/>
    <w:multiLevelType w:val="hybridMultilevel"/>
    <w:tmpl w:val="8DF8C410"/>
    <w:lvl w:ilvl="0" w:tplc="B9A0B3F6">
      <w:start w:val="1"/>
      <w:numFmt w:val="decimal"/>
      <w:lvlText w:val="%1）"/>
      <w:lvlJc w:val="left"/>
      <w:pPr>
        <w:ind w:left="1138" w:hanging="72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5">
    <w:nsid w:val="20587CCF"/>
    <w:multiLevelType w:val="hybridMultilevel"/>
    <w:tmpl w:val="4BB27C72"/>
    <w:lvl w:ilvl="0" w:tplc="7616938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4655FC2"/>
    <w:multiLevelType w:val="hybridMultilevel"/>
    <w:tmpl w:val="D32CFC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8E8075E"/>
    <w:multiLevelType w:val="hybridMultilevel"/>
    <w:tmpl w:val="2CA89AF2"/>
    <w:lvl w:ilvl="0" w:tplc="04090011">
      <w:start w:val="1"/>
      <w:numFmt w:val="decimal"/>
      <w:lvlText w:val="%1)"/>
      <w:lvlJc w:val="left"/>
      <w:pPr>
        <w:ind w:left="4684" w:hanging="420"/>
      </w:pPr>
      <w:rPr>
        <w:rFonts w:hint="default"/>
      </w:rPr>
    </w:lvl>
    <w:lvl w:ilvl="1" w:tplc="04090003" w:tentative="1">
      <w:start w:val="1"/>
      <w:numFmt w:val="bullet"/>
      <w:lvlText w:val=""/>
      <w:lvlJc w:val="left"/>
      <w:pPr>
        <w:ind w:left="5104" w:hanging="420"/>
      </w:pPr>
      <w:rPr>
        <w:rFonts w:ascii="Wingdings" w:hAnsi="Wingdings" w:hint="default"/>
      </w:rPr>
    </w:lvl>
    <w:lvl w:ilvl="2" w:tplc="04090005" w:tentative="1">
      <w:start w:val="1"/>
      <w:numFmt w:val="bullet"/>
      <w:lvlText w:val=""/>
      <w:lvlJc w:val="left"/>
      <w:pPr>
        <w:ind w:left="5524" w:hanging="420"/>
      </w:pPr>
      <w:rPr>
        <w:rFonts w:ascii="Wingdings" w:hAnsi="Wingdings" w:hint="default"/>
      </w:rPr>
    </w:lvl>
    <w:lvl w:ilvl="3" w:tplc="04090001" w:tentative="1">
      <w:start w:val="1"/>
      <w:numFmt w:val="bullet"/>
      <w:lvlText w:val=""/>
      <w:lvlJc w:val="left"/>
      <w:pPr>
        <w:ind w:left="5944" w:hanging="420"/>
      </w:pPr>
      <w:rPr>
        <w:rFonts w:ascii="Wingdings" w:hAnsi="Wingdings" w:hint="default"/>
      </w:rPr>
    </w:lvl>
    <w:lvl w:ilvl="4" w:tplc="04090003" w:tentative="1">
      <w:start w:val="1"/>
      <w:numFmt w:val="bullet"/>
      <w:lvlText w:val=""/>
      <w:lvlJc w:val="left"/>
      <w:pPr>
        <w:ind w:left="6364" w:hanging="420"/>
      </w:pPr>
      <w:rPr>
        <w:rFonts w:ascii="Wingdings" w:hAnsi="Wingdings" w:hint="default"/>
      </w:rPr>
    </w:lvl>
    <w:lvl w:ilvl="5" w:tplc="04090005" w:tentative="1">
      <w:start w:val="1"/>
      <w:numFmt w:val="bullet"/>
      <w:lvlText w:val=""/>
      <w:lvlJc w:val="left"/>
      <w:pPr>
        <w:ind w:left="6784" w:hanging="420"/>
      </w:pPr>
      <w:rPr>
        <w:rFonts w:ascii="Wingdings" w:hAnsi="Wingdings" w:hint="default"/>
      </w:rPr>
    </w:lvl>
    <w:lvl w:ilvl="6" w:tplc="04090001" w:tentative="1">
      <w:start w:val="1"/>
      <w:numFmt w:val="bullet"/>
      <w:lvlText w:val=""/>
      <w:lvlJc w:val="left"/>
      <w:pPr>
        <w:ind w:left="7204" w:hanging="420"/>
      </w:pPr>
      <w:rPr>
        <w:rFonts w:ascii="Wingdings" w:hAnsi="Wingdings" w:hint="default"/>
      </w:rPr>
    </w:lvl>
    <w:lvl w:ilvl="7" w:tplc="04090003" w:tentative="1">
      <w:start w:val="1"/>
      <w:numFmt w:val="bullet"/>
      <w:lvlText w:val=""/>
      <w:lvlJc w:val="left"/>
      <w:pPr>
        <w:ind w:left="7624" w:hanging="420"/>
      </w:pPr>
      <w:rPr>
        <w:rFonts w:ascii="Wingdings" w:hAnsi="Wingdings" w:hint="default"/>
      </w:rPr>
    </w:lvl>
    <w:lvl w:ilvl="8" w:tplc="04090005" w:tentative="1">
      <w:start w:val="1"/>
      <w:numFmt w:val="bullet"/>
      <w:lvlText w:val=""/>
      <w:lvlJc w:val="left"/>
      <w:pPr>
        <w:ind w:left="8044" w:hanging="420"/>
      </w:pPr>
      <w:rPr>
        <w:rFonts w:ascii="Wingdings" w:hAnsi="Wingdings" w:hint="default"/>
      </w:rPr>
    </w:lvl>
  </w:abstractNum>
  <w:abstractNum w:abstractNumId="8">
    <w:nsid w:val="2CDA6E70"/>
    <w:multiLevelType w:val="hybridMultilevel"/>
    <w:tmpl w:val="85E4F688"/>
    <w:lvl w:ilvl="0" w:tplc="04090011">
      <w:start w:val="1"/>
      <w:numFmt w:val="decimal"/>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9">
    <w:nsid w:val="34A37F35"/>
    <w:multiLevelType w:val="hybridMultilevel"/>
    <w:tmpl w:val="DD3A7FD0"/>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35CE4F75"/>
    <w:multiLevelType w:val="multilevel"/>
    <w:tmpl w:val="9D2AC9B2"/>
    <w:lvl w:ilvl="0">
      <w:start w:val="1"/>
      <w:numFmt w:val="decimal"/>
      <w:lvlText w:val="%1"/>
      <w:lvlJc w:val="left"/>
      <w:pPr>
        <w:tabs>
          <w:tab w:val="num" w:pos="432"/>
        </w:tabs>
        <w:ind w:left="432" w:hanging="432"/>
      </w:pPr>
    </w:lvl>
    <w:lvl w:ilvl="1">
      <w:start w:val="1"/>
      <w:numFmt w:val="decimal"/>
      <w:pStyle w:val="MOHHFooterAcnLogo"/>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3CD45062"/>
    <w:multiLevelType w:val="hybridMultilevel"/>
    <w:tmpl w:val="9E8283D8"/>
    <w:lvl w:ilvl="0" w:tplc="C33A26B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C57E85"/>
    <w:multiLevelType w:val="multilevel"/>
    <w:tmpl w:val="E852399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i w:val="0"/>
      </w:rPr>
    </w:lvl>
    <w:lvl w:ilvl="2">
      <w:start w:val="2"/>
      <w:numFmt w:val="decimal"/>
      <w:pStyle w:val="W"/>
      <w:lvlText w:val="%1.%2.%3"/>
      <w:lvlJc w:val="left"/>
      <w:pPr>
        <w:ind w:left="720" w:hanging="720"/>
      </w:pPr>
      <w:rPr>
        <w:rFonts w:asciiTheme="majorEastAsia" w:eastAsia="宋体" w:hAnsiTheme="majorEastAsia" w:hint="eastAsia"/>
        <w:i w:val="0"/>
      </w:rPr>
    </w:lvl>
    <w:lvl w:ilvl="3">
      <w:start w:val="1"/>
      <w:numFmt w:val="decimal"/>
      <w:pStyle w:val="4"/>
      <w:lvlText w:val="%1.%2.%3.%4"/>
      <w:lvlJc w:val="left"/>
      <w:pPr>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pStyle w:val="5"/>
      <w:lvlText w:val="3.%2.%3.3.%5"/>
      <w:lvlJc w:val="left"/>
      <w:pPr>
        <w:ind w:left="1008" w:hanging="1008"/>
      </w:pPr>
      <w:rPr>
        <w:rFonts w:cs="Times New Roman" w:hint="eastAsia"/>
        <w:b w:val="0"/>
        <w:bCs w:val="0"/>
        <w:i/>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color w:val="auto"/>
      </w:rPr>
    </w:lvl>
  </w:abstractNum>
  <w:abstractNum w:abstractNumId="14">
    <w:nsid w:val="56071542"/>
    <w:multiLevelType w:val="hybridMultilevel"/>
    <w:tmpl w:val="B04E3222"/>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nsid w:val="579369B8"/>
    <w:multiLevelType w:val="hybridMultilevel"/>
    <w:tmpl w:val="B04E3222"/>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6">
    <w:nsid w:val="60CC37B4"/>
    <w:multiLevelType w:val="hybridMultilevel"/>
    <w:tmpl w:val="41861254"/>
    <w:lvl w:ilvl="0" w:tplc="6AB4192E">
      <w:start w:val="1"/>
      <w:numFmt w:val="decimal"/>
      <w:lvlText w:val="%1）"/>
      <w:lvlJc w:val="left"/>
      <w:pPr>
        <w:ind w:left="1138" w:hanging="72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7">
    <w:nsid w:val="6CFB2B69"/>
    <w:multiLevelType w:val="hybridMultilevel"/>
    <w:tmpl w:val="38349E8A"/>
    <w:lvl w:ilvl="0" w:tplc="04090011">
      <w:start w:val="1"/>
      <w:numFmt w:val="decimal"/>
      <w:lvlText w:val="%1)"/>
      <w:lvlJc w:val="left"/>
      <w:pPr>
        <w:ind w:left="1271" w:hanging="420"/>
      </w:pPr>
    </w:lvl>
    <w:lvl w:ilvl="1" w:tplc="04090019">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8">
    <w:nsid w:val="6D3316A9"/>
    <w:multiLevelType w:val="hybridMultilevel"/>
    <w:tmpl w:val="B04E3222"/>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9">
    <w:nsid w:val="6FBA7AD6"/>
    <w:multiLevelType w:val="hybridMultilevel"/>
    <w:tmpl w:val="43BAA080"/>
    <w:lvl w:ilvl="0" w:tplc="537C51CA">
      <w:start w:val="1"/>
      <w:numFmt w:val="decimal"/>
      <w:lvlText w:val="%1)"/>
      <w:lvlJc w:val="left"/>
      <w:pPr>
        <w:ind w:left="778" w:hanging="36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0">
    <w:nsid w:val="70E849DE"/>
    <w:multiLevelType w:val="multilevel"/>
    <w:tmpl w:val="941462DE"/>
    <w:lvl w:ilvl="0">
      <w:start w:val="1"/>
      <w:numFmt w:val="decimal"/>
      <w:pStyle w:val="StyleHeading1Arial"/>
      <w:lvlText w:val="%1."/>
      <w:lvlJc w:val="left"/>
      <w:pPr>
        <w:tabs>
          <w:tab w:val="num" w:pos="432"/>
        </w:tabs>
        <w:ind w:left="432" w:hanging="432"/>
      </w:pPr>
      <w:rPr>
        <w:rFonts w:hint="default"/>
      </w:rPr>
    </w:lvl>
    <w:lvl w:ilvl="1">
      <w:start w:val="1"/>
      <w:numFmt w:val="decimal"/>
      <w:pStyle w:val="head2"/>
      <w:lvlText w:val="%1.%2."/>
      <w:lvlJc w:val="left"/>
      <w:pPr>
        <w:tabs>
          <w:tab w:val="num" w:pos="1656"/>
        </w:tabs>
        <w:ind w:left="1656" w:hanging="576"/>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1">
    <w:nsid w:val="7EB82838"/>
    <w:multiLevelType w:val="hybridMultilevel"/>
    <w:tmpl w:val="204EA8AE"/>
    <w:lvl w:ilvl="0" w:tplc="28B2812E">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3"/>
  </w:num>
  <w:num w:numId="2">
    <w:abstractNumId w:val="20"/>
  </w:num>
  <w:num w:numId="3">
    <w:abstractNumId w:val="10"/>
  </w:num>
  <w:num w:numId="4">
    <w:abstractNumId w:val="3"/>
  </w:num>
  <w:num w:numId="5">
    <w:abstractNumId w:val="6"/>
  </w:num>
  <w:num w:numId="6">
    <w:abstractNumId w:val="12"/>
  </w:num>
  <w:num w:numId="7">
    <w:abstractNumId w:val="17"/>
  </w:num>
  <w:num w:numId="8">
    <w:abstractNumId w:val="18"/>
  </w:num>
  <w:num w:numId="9">
    <w:abstractNumId w:val="14"/>
  </w:num>
  <w:num w:numId="10">
    <w:abstractNumId w:val="8"/>
  </w:num>
  <w:num w:numId="11">
    <w:abstractNumId w:val="15"/>
  </w:num>
  <w:num w:numId="12">
    <w:abstractNumId w:val="1"/>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21"/>
  </w:num>
  <w:num w:numId="23">
    <w:abstractNumId w:val="5"/>
  </w:num>
  <w:num w:numId="24">
    <w:abstractNumId w:val="12"/>
  </w:num>
  <w:num w:numId="25">
    <w:abstractNumId w:val="7"/>
  </w:num>
  <w:num w:numId="26">
    <w:abstractNumId w:val="9"/>
  </w:num>
  <w:num w:numId="27">
    <w:abstractNumId w:val="12"/>
  </w:num>
  <w:num w:numId="28">
    <w:abstractNumId w:val="2"/>
  </w:num>
  <w:num w:numId="29">
    <w:abstractNumId w:val="0"/>
  </w:num>
  <w:num w:numId="30">
    <w:abstractNumId w:val="11"/>
  </w:num>
  <w:num w:numId="31">
    <w:abstractNumId w:val="12"/>
  </w:num>
  <w:num w:numId="32">
    <w:abstractNumId w:val="12"/>
  </w:num>
  <w:num w:numId="33">
    <w:abstractNumId w:val="4"/>
  </w:num>
  <w:num w:numId="34">
    <w:abstractNumId w:val="19"/>
  </w:num>
  <w:num w:numId="35">
    <w:abstractNumId w:val="12"/>
  </w:num>
  <w:num w:numId="36">
    <w:abstractNumId w:val="16"/>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7FBD"/>
    <w:rsid w:val="00001778"/>
    <w:rsid w:val="0000192A"/>
    <w:rsid w:val="00002C7F"/>
    <w:rsid w:val="00002E40"/>
    <w:rsid w:val="00004C0B"/>
    <w:rsid w:val="00004FF0"/>
    <w:rsid w:val="0000540B"/>
    <w:rsid w:val="00005B10"/>
    <w:rsid w:val="0000627F"/>
    <w:rsid w:val="00007895"/>
    <w:rsid w:val="00007E12"/>
    <w:rsid w:val="00010175"/>
    <w:rsid w:val="000110EB"/>
    <w:rsid w:val="000111D4"/>
    <w:rsid w:val="00011583"/>
    <w:rsid w:val="00012DBB"/>
    <w:rsid w:val="00013072"/>
    <w:rsid w:val="00013B08"/>
    <w:rsid w:val="00014274"/>
    <w:rsid w:val="00015933"/>
    <w:rsid w:val="000165DF"/>
    <w:rsid w:val="000177EA"/>
    <w:rsid w:val="00020A08"/>
    <w:rsid w:val="00020E1B"/>
    <w:rsid w:val="00021207"/>
    <w:rsid w:val="00021696"/>
    <w:rsid w:val="00021B32"/>
    <w:rsid w:val="00022190"/>
    <w:rsid w:val="00023BE0"/>
    <w:rsid w:val="0002463D"/>
    <w:rsid w:val="000252B2"/>
    <w:rsid w:val="00025C08"/>
    <w:rsid w:val="00025E56"/>
    <w:rsid w:val="00026072"/>
    <w:rsid w:val="000264BA"/>
    <w:rsid w:val="00026A1B"/>
    <w:rsid w:val="00026D6E"/>
    <w:rsid w:val="00030605"/>
    <w:rsid w:val="00032DD5"/>
    <w:rsid w:val="000332EF"/>
    <w:rsid w:val="00033C30"/>
    <w:rsid w:val="00033F51"/>
    <w:rsid w:val="00034019"/>
    <w:rsid w:val="0003408A"/>
    <w:rsid w:val="00034156"/>
    <w:rsid w:val="000348B7"/>
    <w:rsid w:val="00034A1A"/>
    <w:rsid w:val="00034AF7"/>
    <w:rsid w:val="00035721"/>
    <w:rsid w:val="00035777"/>
    <w:rsid w:val="00035C2F"/>
    <w:rsid w:val="00035E26"/>
    <w:rsid w:val="00035E54"/>
    <w:rsid w:val="0003644E"/>
    <w:rsid w:val="00036BAB"/>
    <w:rsid w:val="00036F8A"/>
    <w:rsid w:val="00037345"/>
    <w:rsid w:val="0003738B"/>
    <w:rsid w:val="0003796D"/>
    <w:rsid w:val="00037F82"/>
    <w:rsid w:val="00040310"/>
    <w:rsid w:val="00040C7E"/>
    <w:rsid w:val="0004154C"/>
    <w:rsid w:val="00041A39"/>
    <w:rsid w:val="00041F13"/>
    <w:rsid w:val="0004272E"/>
    <w:rsid w:val="00042B3F"/>
    <w:rsid w:val="00042CFE"/>
    <w:rsid w:val="00042EE3"/>
    <w:rsid w:val="00043AE5"/>
    <w:rsid w:val="00043BE7"/>
    <w:rsid w:val="00043C7A"/>
    <w:rsid w:val="000442AB"/>
    <w:rsid w:val="00044F12"/>
    <w:rsid w:val="0004584A"/>
    <w:rsid w:val="00046D47"/>
    <w:rsid w:val="00047E42"/>
    <w:rsid w:val="00050EAA"/>
    <w:rsid w:val="00050F69"/>
    <w:rsid w:val="00051D8F"/>
    <w:rsid w:val="00051DDA"/>
    <w:rsid w:val="00053052"/>
    <w:rsid w:val="000531AA"/>
    <w:rsid w:val="000533A7"/>
    <w:rsid w:val="00053402"/>
    <w:rsid w:val="000535FB"/>
    <w:rsid w:val="000540CD"/>
    <w:rsid w:val="000541DA"/>
    <w:rsid w:val="00054236"/>
    <w:rsid w:val="00054A1D"/>
    <w:rsid w:val="00054E05"/>
    <w:rsid w:val="000551ED"/>
    <w:rsid w:val="00055731"/>
    <w:rsid w:val="00055813"/>
    <w:rsid w:val="0005686C"/>
    <w:rsid w:val="00056A34"/>
    <w:rsid w:val="00056B74"/>
    <w:rsid w:val="0006043D"/>
    <w:rsid w:val="0006056D"/>
    <w:rsid w:val="000605B0"/>
    <w:rsid w:val="0006103F"/>
    <w:rsid w:val="00061242"/>
    <w:rsid w:val="00061C32"/>
    <w:rsid w:val="00061D35"/>
    <w:rsid w:val="0006421A"/>
    <w:rsid w:val="000649A6"/>
    <w:rsid w:val="00065B91"/>
    <w:rsid w:val="00065DAD"/>
    <w:rsid w:val="00065FC3"/>
    <w:rsid w:val="0006687A"/>
    <w:rsid w:val="0006742D"/>
    <w:rsid w:val="00067577"/>
    <w:rsid w:val="000679EB"/>
    <w:rsid w:val="00067CA5"/>
    <w:rsid w:val="00067D58"/>
    <w:rsid w:val="000707DF"/>
    <w:rsid w:val="000712C0"/>
    <w:rsid w:val="000715CD"/>
    <w:rsid w:val="00071D8F"/>
    <w:rsid w:val="00071DDB"/>
    <w:rsid w:val="00073540"/>
    <w:rsid w:val="0007383A"/>
    <w:rsid w:val="00073A8A"/>
    <w:rsid w:val="00073FFB"/>
    <w:rsid w:val="00074051"/>
    <w:rsid w:val="00074E7D"/>
    <w:rsid w:val="000756F3"/>
    <w:rsid w:val="00075B41"/>
    <w:rsid w:val="00076BBF"/>
    <w:rsid w:val="00076C58"/>
    <w:rsid w:val="00077888"/>
    <w:rsid w:val="000805F1"/>
    <w:rsid w:val="00080E09"/>
    <w:rsid w:val="00081041"/>
    <w:rsid w:val="00081B85"/>
    <w:rsid w:val="00081BAD"/>
    <w:rsid w:val="00082190"/>
    <w:rsid w:val="00083D9F"/>
    <w:rsid w:val="0008450E"/>
    <w:rsid w:val="000854CE"/>
    <w:rsid w:val="000862D7"/>
    <w:rsid w:val="0008669C"/>
    <w:rsid w:val="000867DD"/>
    <w:rsid w:val="00086AC0"/>
    <w:rsid w:val="000918BE"/>
    <w:rsid w:val="00091CC9"/>
    <w:rsid w:val="0009219D"/>
    <w:rsid w:val="00092AF1"/>
    <w:rsid w:val="00092C55"/>
    <w:rsid w:val="0009302A"/>
    <w:rsid w:val="000932A3"/>
    <w:rsid w:val="00093589"/>
    <w:rsid w:val="000935C3"/>
    <w:rsid w:val="00093721"/>
    <w:rsid w:val="000937F2"/>
    <w:rsid w:val="000941B7"/>
    <w:rsid w:val="000943A4"/>
    <w:rsid w:val="00094484"/>
    <w:rsid w:val="00094E1B"/>
    <w:rsid w:val="0009654D"/>
    <w:rsid w:val="00096CAB"/>
    <w:rsid w:val="00096D4F"/>
    <w:rsid w:val="000970DD"/>
    <w:rsid w:val="00097458"/>
    <w:rsid w:val="00097654"/>
    <w:rsid w:val="000A02AB"/>
    <w:rsid w:val="000A1044"/>
    <w:rsid w:val="000A2659"/>
    <w:rsid w:val="000A2B5F"/>
    <w:rsid w:val="000A2B92"/>
    <w:rsid w:val="000A3368"/>
    <w:rsid w:val="000A3C41"/>
    <w:rsid w:val="000A3EAB"/>
    <w:rsid w:val="000A4033"/>
    <w:rsid w:val="000A48E8"/>
    <w:rsid w:val="000A4934"/>
    <w:rsid w:val="000A4A56"/>
    <w:rsid w:val="000A5403"/>
    <w:rsid w:val="000A5452"/>
    <w:rsid w:val="000A6A34"/>
    <w:rsid w:val="000A6FC8"/>
    <w:rsid w:val="000A7375"/>
    <w:rsid w:val="000A7A56"/>
    <w:rsid w:val="000A7CB2"/>
    <w:rsid w:val="000B0021"/>
    <w:rsid w:val="000B03ED"/>
    <w:rsid w:val="000B048E"/>
    <w:rsid w:val="000B076F"/>
    <w:rsid w:val="000B1964"/>
    <w:rsid w:val="000B2291"/>
    <w:rsid w:val="000B2B20"/>
    <w:rsid w:val="000B37CD"/>
    <w:rsid w:val="000B43B9"/>
    <w:rsid w:val="000B43DA"/>
    <w:rsid w:val="000B48C9"/>
    <w:rsid w:val="000B4C17"/>
    <w:rsid w:val="000B5218"/>
    <w:rsid w:val="000B5393"/>
    <w:rsid w:val="000B57BB"/>
    <w:rsid w:val="000B5AD5"/>
    <w:rsid w:val="000B6508"/>
    <w:rsid w:val="000B6EFB"/>
    <w:rsid w:val="000B7670"/>
    <w:rsid w:val="000B77DA"/>
    <w:rsid w:val="000B7A76"/>
    <w:rsid w:val="000B7BFC"/>
    <w:rsid w:val="000B7CC9"/>
    <w:rsid w:val="000C00EB"/>
    <w:rsid w:val="000C0748"/>
    <w:rsid w:val="000C1A4B"/>
    <w:rsid w:val="000C1D13"/>
    <w:rsid w:val="000C23E8"/>
    <w:rsid w:val="000C2E64"/>
    <w:rsid w:val="000C318C"/>
    <w:rsid w:val="000C3472"/>
    <w:rsid w:val="000C367C"/>
    <w:rsid w:val="000C39F4"/>
    <w:rsid w:val="000C47BE"/>
    <w:rsid w:val="000C483B"/>
    <w:rsid w:val="000C4BE8"/>
    <w:rsid w:val="000C4D69"/>
    <w:rsid w:val="000C505D"/>
    <w:rsid w:val="000C5A01"/>
    <w:rsid w:val="000C693A"/>
    <w:rsid w:val="000C7CB1"/>
    <w:rsid w:val="000D1146"/>
    <w:rsid w:val="000D15AE"/>
    <w:rsid w:val="000D1E16"/>
    <w:rsid w:val="000D20C3"/>
    <w:rsid w:val="000D2300"/>
    <w:rsid w:val="000D2A6F"/>
    <w:rsid w:val="000D2F27"/>
    <w:rsid w:val="000D3333"/>
    <w:rsid w:val="000D36C5"/>
    <w:rsid w:val="000D3F1D"/>
    <w:rsid w:val="000D4F6C"/>
    <w:rsid w:val="000D4F88"/>
    <w:rsid w:val="000D504A"/>
    <w:rsid w:val="000D532E"/>
    <w:rsid w:val="000D5846"/>
    <w:rsid w:val="000D5C5C"/>
    <w:rsid w:val="000D61ED"/>
    <w:rsid w:val="000D74EE"/>
    <w:rsid w:val="000D75BD"/>
    <w:rsid w:val="000D77BC"/>
    <w:rsid w:val="000D7CA0"/>
    <w:rsid w:val="000E08B0"/>
    <w:rsid w:val="000E0ED5"/>
    <w:rsid w:val="000E0FD7"/>
    <w:rsid w:val="000E13BD"/>
    <w:rsid w:val="000E16A4"/>
    <w:rsid w:val="000E22B3"/>
    <w:rsid w:val="000E2AB2"/>
    <w:rsid w:val="000E2DA1"/>
    <w:rsid w:val="000E2FA0"/>
    <w:rsid w:val="000E2FAE"/>
    <w:rsid w:val="000E37B0"/>
    <w:rsid w:val="000E37B6"/>
    <w:rsid w:val="000E3BA4"/>
    <w:rsid w:val="000E3C3D"/>
    <w:rsid w:val="000E48D9"/>
    <w:rsid w:val="000E4C90"/>
    <w:rsid w:val="000E5932"/>
    <w:rsid w:val="000E5D0B"/>
    <w:rsid w:val="000E65F3"/>
    <w:rsid w:val="000E679D"/>
    <w:rsid w:val="000E6FB5"/>
    <w:rsid w:val="000E7302"/>
    <w:rsid w:val="000E779A"/>
    <w:rsid w:val="000E7FA5"/>
    <w:rsid w:val="000F320D"/>
    <w:rsid w:val="000F3B69"/>
    <w:rsid w:val="000F3EC1"/>
    <w:rsid w:val="000F3EDD"/>
    <w:rsid w:val="000F3F63"/>
    <w:rsid w:val="000F5234"/>
    <w:rsid w:val="000F5ADD"/>
    <w:rsid w:val="000F6585"/>
    <w:rsid w:val="000F66C8"/>
    <w:rsid w:val="000F6A7C"/>
    <w:rsid w:val="000F72AA"/>
    <w:rsid w:val="001001B4"/>
    <w:rsid w:val="0010112D"/>
    <w:rsid w:val="0010135E"/>
    <w:rsid w:val="0010139C"/>
    <w:rsid w:val="00101B8D"/>
    <w:rsid w:val="001025E3"/>
    <w:rsid w:val="00102991"/>
    <w:rsid w:val="00103183"/>
    <w:rsid w:val="00103213"/>
    <w:rsid w:val="00103B5B"/>
    <w:rsid w:val="00104401"/>
    <w:rsid w:val="00104AB2"/>
    <w:rsid w:val="00105BFC"/>
    <w:rsid w:val="00105DB5"/>
    <w:rsid w:val="0010621A"/>
    <w:rsid w:val="00106924"/>
    <w:rsid w:val="0010739A"/>
    <w:rsid w:val="00107443"/>
    <w:rsid w:val="001074BD"/>
    <w:rsid w:val="00107AA9"/>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ED"/>
    <w:rsid w:val="001163CE"/>
    <w:rsid w:val="001164E1"/>
    <w:rsid w:val="00116700"/>
    <w:rsid w:val="00116C6D"/>
    <w:rsid w:val="00116F6E"/>
    <w:rsid w:val="0011703C"/>
    <w:rsid w:val="001178F7"/>
    <w:rsid w:val="00117FA3"/>
    <w:rsid w:val="001207A8"/>
    <w:rsid w:val="00120B93"/>
    <w:rsid w:val="00121B8A"/>
    <w:rsid w:val="00121C8B"/>
    <w:rsid w:val="00122D1B"/>
    <w:rsid w:val="00122F8F"/>
    <w:rsid w:val="0012375A"/>
    <w:rsid w:val="0012421F"/>
    <w:rsid w:val="00124EDF"/>
    <w:rsid w:val="0012562F"/>
    <w:rsid w:val="001266FC"/>
    <w:rsid w:val="00127B42"/>
    <w:rsid w:val="00131C6D"/>
    <w:rsid w:val="0013202F"/>
    <w:rsid w:val="0013250C"/>
    <w:rsid w:val="00132E83"/>
    <w:rsid w:val="001338D3"/>
    <w:rsid w:val="00133A5A"/>
    <w:rsid w:val="0013460C"/>
    <w:rsid w:val="00134ABE"/>
    <w:rsid w:val="00134CC6"/>
    <w:rsid w:val="0013635E"/>
    <w:rsid w:val="00136912"/>
    <w:rsid w:val="0013713C"/>
    <w:rsid w:val="001408B8"/>
    <w:rsid w:val="001411ED"/>
    <w:rsid w:val="001413E4"/>
    <w:rsid w:val="00141975"/>
    <w:rsid w:val="00142BDF"/>
    <w:rsid w:val="00142BE9"/>
    <w:rsid w:val="00142F87"/>
    <w:rsid w:val="001430AF"/>
    <w:rsid w:val="0014332C"/>
    <w:rsid w:val="0014391B"/>
    <w:rsid w:val="00143AEE"/>
    <w:rsid w:val="001449A1"/>
    <w:rsid w:val="00145FF1"/>
    <w:rsid w:val="00150D7A"/>
    <w:rsid w:val="00151821"/>
    <w:rsid w:val="001519AE"/>
    <w:rsid w:val="0015221F"/>
    <w:rsid w:val="0015237B"/>
    <w:rsid w:val="00152D32"/>
    <w:rsid w:val="0015307E"/>
    <w:rsid w:val="001536B8"/>
    <w:rsid w:val="00153D6C"/>
    <w:rsid w:val="0015432C"/>
    <w:rsid w:val="00154BF8"/>
    <w:rsid w:val="00155755"/>
    <w:rsid w:val="001560BF"/>
    <w:rsid w:val="00156228"/>
    <w:rsid w:val="00156D76"/>
    <w:rsid w:val="00157059"/>
    <w:rsid w:val="001575B7"/>
    <w:rsid w:val="00157AA9"/>
    <w:rsid w:val="00157E63"/>
    <w:rsid w:val="0016005A"/>
    <w:rsid w:val="001607F8"/>
    <w:rsid w:val="00162381"/>
    <w:rsid w:val="0016250B"/>
    <w:rsid w:val="0016266A"/>
    <w:rsid w:val="001627FB"/>
    <w:rsid w:val="00162AB6"/>
    <w:rsid w:val="00163315"/>
    <w:rsid w:val="00163889"/>
    <w:rsid w:val="001639B9"/>
    <w:rsid w:val="00163BC9"/>
    <w:rsid w:val="001641B7"/>
    <w:rsid w:val="001641E2"/>
    <w:rsid w:val="00164B1A"/>
    <w:rsid w:val="00166407"/>
    <w:rsid w:val="00166716"/>
    <w:rsid w:val="00166730"/>
    <w:rsid w:val="00167592"/>
    <w:rsid w:val="001675D3"/>
    <w:rsid w:val="00167A80"/>
    <w:rsid w:val="00167ED4"/>
    <w:rsid w:val="00167F00"/>
    <w:rsid w:val="0017013E"/>
    <w:rsid w:val="001709F7"/>
    <w:rsid w:val="00170EF0"/>
    <w:rsid w:val="001711E8"/>
    <w:rsid w:val="00171CFB"/>
    <w:rsid w:val="00171D61"/>
    <w:rsid w:val="00171FF4"/>
    <w:rsid w:val="00172816"/>
    <w:rsid w:val="00172FE1"/>
    <w:rsid w:val="00173D57"/>
    <w:rsid w:val="00173F62"/>
    <w:rsid w:val="00174520"/>
    <w:rsid w:val="00174BD7"/>
    <w:rsid w:val="00174F1B"/>
    <w:rsid w:val="00175312"/>
    <w:rsid w:val="00175697"/>
    <w:rsid w:val="00176202"/>
    <w:rsid w:val="00176C01"/>
    <w:rsid w:val="00176C70"/>
    <w:rsid w:val="00176E1A"/>
    <w:rsid w:val="00176FFD"/>
    <w:rsid w:val="001779F2"/>
    <w:rsid w:val="00177B48"/>
    <w:rsid w:val="00180824"/>
    <w:rsid w:val="00181048"/>
    <w:rsid w:val="001823A0"/>
    <w:rsid w:val="00182A5C"/>
    <w:rsid w:val="00183560"/>
    <w:rsid w:val="00183EAC"/>
    <w:rsid w:val="00185028"/>
    <w:rsid w:val="001854F4"/>
    <w:rsid w:val="00185F8C"/>
    <w:rsid w:val="0018641C"/>
    <w:rsid w:val="00186EDB"/>
    <w:rsid w:val="0018729F"/>
    <w:rsid w:val="001874D0"/>
    <w:rsid w:val="00187D25"/>
    <w:rsid w:val="00190E4A"/>
    <w:rsid w:val="00192440"/>
    <w:rsid w:val="001925B6"/>
    <w:rsid w:val="0019309F"/>
    <w:rsid w:val="00193A34"/>
    <w:rsid w:val="00193AB4"/>
    <w:rsid w:val="001959D7"/>
    <w:rsid w:val="00195FB2"/>
    <w:rsid w:val="001964C4"/>
    <w:rsid w:val="00196DD9"/>
    <w:rsid w:val="00197154"/>
    <w:rsid w:val="0019728C"/>
    <w:rsid w:val="00197FFA"/>
    <w:rsid w:val="001A0761"/>
    <w:rsid w:val="001A07E2"/>
    <w:rsid w:val="001A1395"/>
    <w:rsid w:val="001A141C"/>
    <w:rsid w:val="001A17C6"/>
    <w:rsid w:val="001A18B8"/>
    <w:rsid w:val="001A191A"/>
    <w:rsid w:val="001A2357"/>
    <w:rsid w:val="001A23A2"/>
    <w:rsid w:val="001A23B8"/>
    <w:rsid w:val="001A2F71"/>
    <w:rsid w:val="001A3214"/>
    <w:rsid w:val="001A3354"/>
    <w:rsid w:val="001A36A8"/>
    <w:rsid w:val="001A3B2C"/>
    <w:rsid w:val="001A4BD0"/>
    <w:rsid w:val="001A4C15"/>
    <w:rsid w:val="001A4FA5"/>
    <w:rsid w:val="001A640D"/>
    <w:rsid w:val="001A65FC"/>
    <w:rsid w:val="001A7772"/>
    <w:rsid w:val="001A790B"/>
    <w:rsid w:val="001A7CDD"/>
    <w:rsid w:val="001B00D8"/>
    <w:rsid w:val="001B0CC8"/>
    <w:rsid w:val="001B19AD"/>
    <w:rsid w:val="001B465D"/>
    <w:rsid w:val="001B4923"/>
    <w:rsid w:val="001B4CDA"/>
    <w:rsid w:val="001B527E"/>
    <w:rsid w:val="001B55DF"/>
    <w:rsid w:val="001B5C75"/>
    <w:rsid w:val="001B61E4"/>
    <w:rsid w:val="001B63A5"/>
    <w:rsid w:val="001B6403"/>
    <w:rsid w:val="001B6485"/>
    <w:rsid w:val="001B64DF"/>
    <w:rsid w:val="001B653E"/>
    <w:rsid w:val="001B7B4C"/>
    <w:rsid w:val="001B7B9E"/>
    <w:rsid w:val="001B7DB1"/>
    <w:rsid w:val="001C022E"/>
    <w:rsid w:val="001C0D01"/>
    <w:rsid w:val="001C179D"/>
    <w:rsid w:val="001C2956"/>
    <w:rsid w:val="001C3A7F"/>
    <w:rsid w:val="001C4674"/>
    <w:rsid w:val="001C50A7"/>
    <w:rsid w:val="001C5931"/>
    <w:rsid w:val="001C6E04"/>
    <w:rsid w:val="001C7825"/>
    <w:rsid w:val="001D061B"/>
    <w:rsid w:val="001D0C2B"/>
    <w:rsid w:val="001D0C4B"/>
    <w:rsid w:val="001D14A2"/>
    <w:rsid w:val="001D1787"/>
    <w:rsid w:val="001D266A"/>
    <w:rsid w:val="001D339B"/>
    <w:rsid w:val="001D3B31"/>
    <w:rsid w:val="001D444E"/>
    <w:rsid w:val="001D4666"/>
    <w:rsid w:val="001D4BD6"/>
    <w:rsid w:val="001D505E"/>
    <w:rsid w:val="001D5175"/>
    <w:rsid w:val="001D5FF6"/>
    <w:rsid w:val="001D60A9"/>
    <w:rsid w:val="001D6430"/>
    <w:rsid w:val="001D65FF"/>
    <w:rsid w:val="001D6758"/>
    <w:rsid w:val="001D675C"/>
    <w:rsid w:val="001D73EA"/>
    <w:rsid w:val="001D764E"/>
    <w:rsid w:val="001D795D"/>
    <w:rsid w:val="001E027E"/>
    <w:rsid w:val="001E04EB"/>
    <w:rsid w:val="001E061E"/>
    <w:rsid w:val="001E1D4F"/>
    <w:rsid w:val="001E1E54"/>
    <w:rsid w:val="001E20DB"/>
    <w:rsid w:val="001E2326"/>
    <w:rsid w:val="001E27F1"/>
    <w:rsid w:val="001E2937"/>
    <w:rsid w:val="001E29EF"/>
    <w:rsid w:val="001E2E3D"/>
    <w:rsid w:val="001E311C"/>
    <w:rsid w:val="001E37C7"/>
    <w:rsid w:val="001E3C4E"/>
    <w:rsid w:val="001E513E"/>
    <w:rsid w:val="001E585B"/>
    <w:rsid w:val="001E6037"/>
    <w:rsid w:val="001E7463"/>
    <w:rsid w:val="001E76AC"/>
    <w:rsid w:val="001E7B2E"/>
    <w:rsid w:val="001E7E47"/>
    <w:rsid w:val="001F0100"/>
    <w:rsid w:val="001F0887"/>
    <w:rsid w:val="001F09F3"/>
    <w:rsid w:val="001F128A"/>
    <w:rsid w:val="001F25D8"/>
    <w:rsid w:val="001F2631"/>
    <w:rsid w:val="001F34CD"/>
    <w:rsid w:val="001F3CF7"/>
    <w:rsid w:val="001F3E7F"/>
    <w:rsid w:val="001F40D8"/>
    <w:rsid w:val="001F4167"/>
    <w:rsid w:val="001F53CB"/>
    <w:rsid w:val="001F5415"/>
    <w:rsid w:val="001F5720"/>
    <w:rsid w:val="001F599F"/>
    <w:rsid w:val="001F5E21"/>
    <w:rsid w:val="001F6249"/>
    <w:rsid w:val="001F69B1"/>
    <w:rsid w:val="001F6D2A"/>
    <w:rsid w:val="001F6F4E"/>
    <w:rsid w:val="001F7552"/>
    <w:rsid w:val="001F7AA1"/>
    <w:rsid w:val="001F7DBC"/>
    <w:rsid w:val="00201332"/>
    <w:rsid w:val="0020159D"/>
    <w:rsid w:val="00201C86"/>
    <w:rsid w:val="00201EFF"/>
    <w:rsid w:val="00201FF8"/>
    <w:rsid w:val="00202AA0"/>
    <w:rsid w:val="0020313A"/>
    <w:rsid w:val="00203177"/>
    <w:rsid w:val="00203714"/>
    <w:rsid w:val="0020384A"/>
    <w:rsid w:val="002040FD"/>
    <w:rsid w:val="0020500E"/>
    <w:rsid w:val="00205121"/>
    <w:rsid w:val="00206F44"/>
    <w:rsid w:val="002075FF"/>
    <w:rsid w:val="00207DEE"/>
    <w:rsid w:val="00210344"/>
    <w:rsid w:val="00210873"/>
    <w:rsid w:val="002121F2"/>
    <w:rsid w:val="002129E1"/>
    <w:rsid w:val="00212E31"/>
    <w:rsid w:val="00213165"/>
    <w:rsid w:val="0021342C"/>
    <w:rsid w:val="00213A09"/>
    <w:rsid w:val="0021400A"/>
    <w:rsid w:val="0021411C"/>
    <w:rsid w:val="00214611"/>
    <w:rsid w:val="0021612E"/>
    <w:rsid w:val="00216ABE"/>
    <w:rsid w:val="00216ED2"/>
    <w:rsid w:val="00216FBF"/>
    <w:rsid w:val="00217875"/>
    <w:rsid w:val="00220153"/>
    <w:rsid w:val="0022092C"/>
    <w:rsid w:val="00220F80"/>
    <w:rsid w:val="00221350"/>
    <w:rsid w:val="00221832"/>
    <w:rsid w:val="00221D36"/>
    <w:rsid w:val="00221F9D"/>
    <w:rsid w:val="002220DB"/>
    <w:rsid w:val="00223129"/>
    <w:rsid w:val="002234B7"/>
    <w:rsid w:val="00223729"/>
    <w:rsid w:val="00224DBA"/>
    <w:rsid w:val="00224E55"/>
    <w:rsid w:val="00225E52"/>
    <w:rsid w:val="00226144"/>
    <w:rsid w:val="0022673E"/>
    <w:rsid w:val="00226B29"/>
    <w:rsid w:val="0022728D"/>
    <w:rsid w:val="00227614"/>
    <w:rsid w:val="00227909"/>
    <w:rsid w:val="00227E43"/>
    <w:rsid w:val="00227F59"/>
    <w:rsid w:val="002307A9"/>
    <w:rsid w:val="002307FD"/>
    <w:rsid w:val="00231B3D"/>
    <w:rsid w:val="00231BE1"/>
    <w:rsid w:val="00232F6C"/>
    <w:rsid w:val="00232FA8"/>
    <w:rsid w:val="00233B33"/>
    <w:rsid w:val="00233DBF"/>
    <w:rsid w:val="0023408F"/>
    <w:rsid w:val="00234229"/>
    <w:rsid w:val="00234800"/>
    <w:rsid w:val="00234AC5"/>
    <w:rsid w:val="0023663B"/>
    <w:rsid w:val="00236883"/>
    <w:rsid w:val="00236AED"/>
    <w:rsid w:val="00236D5D"/>
    <w:rsid w:val="0023716F"/>
    <w:rsid w:val="00237AB1"/>
    <w:rsid w:val="00237BC1"/>
    <w:rsid w:val="0024002E"/>
    <w:rsid w:val="0024096C"/>
    <w:rsid w:val="00241B41"/>
    <w:rsid w:val="00241B5C"/>
    <w:rsid w:val="0024225D"/>
    <w:rsid w:val="00243A99"/>
    <w:rsid w:val="00243C75"/>
    <w:rsid w:val="00243D35"/>
    <w:rsid w:val="0024434B"/>
    <w:rsid w:val="0024457E"/>
    <w:rsid w:val="002445EA"/>
    <w:rsid w:val="002448AD"/>
    <w:rsid w:val="002451AB"/>
    <w:rsid w:val="002474A2"/>
    <w:rsid w:val="002476E8"/>
    <w:rsid w:val="0025082C"/>
    <w:rsid w:val="00250AE4"/>
    <w:rsid w:val="002514C0"/>
    <w:rsid w:val="00252433"/>
    <w:rsid w:val="00253FD1"/>
    <w:rsid w:val="00254250"/>
    <w:rsid w:val="0025439D"/>
    <w:rsid w:val="0025487C"/>
    <w:rsid w:val="002552B8"/>
    <w:rsid w:val="00256016"/>
    <w:rsid w:val="00256581"/>
    <w:rsid w:val="00256D9B"/>
    <w:rsid w:val="00257918"/>
    <w:rsid w:val="00260535"/>
    <w:rsid w:val="002611E1"/>
    <w:rsid w:val="00263522"/>
    <w:rsid w:val="002643FF"/>
    <w:rsid w:val="0026528E"/>
    <w:rsid w:val="002655C3"/>
    <w:rsid w:val="00265EAF"/>
    <w:rsid w:val="002660B7"/>
    <w:rsid w:val="002666EB"/>
    <w:rsid w:val="00267183"/>
    <w:rsid w:val="002674BF"/>
    <w:rsid w:val="0026797D"/>
    <w:rsid w:val="00270202"/>
    <w:rsid w:val="002704AF"/>
    <w:rsid w:val="0027087B"/>
    <w:rsid w:val="002716A4"/>
    <w:rsid w:val="00271B54"/>
    <w:rsid w:val="00272059"/>
    <w:rsid w:val="00272214"/>
    <w:rsid w:val="0027241B"/>
    <w:rsid w:val="00272CE8"/>
    <w:rsid w:val="00272E29"/>
    <w:rsid w:val="00273A32"/>
    <w:rsid w:val="002743B0"/>
    <w:rsid w:val="002745F6"/>
    <w:rsid w:val="00275EFC"/>
    <w:rsid w:val="00276367"/>
    <w:rsid w:val="00277132"/>
    <w:rsid w:val="0027744B"/>
    <w:rsid w:val="0027770B"/>
    <w:rsid w:val="00277728"/>
    <w:rsid w:val="00277770"/>
    <w:rsid w:val="002777EC"/>
    <w:rsid w:val="00280376"/>
    <w:rsid w:val="00280B4D"/>
    <w:rsid w:val="002817D7"/>
    <w:rsid w:val="002825CF"/>
    <w:rsid w:val="002838E4"/>
    <w:rsid w:val="00283FB9"/>
    <w:rsid w:val="00284593"/>
    <w:rsid w:val="00284F51"/>
    <w:rsid w:val="00284F8D"/>
    <w:rsid w:val="002852DD"/>
    <w:rsid w:val="002855F0"/>
    <w:rsid w:val="00285B37"/>
    <w:rsid w:val="002867E8"/>
    <w:rsid w:val="00286AC6"/>
    <w:rsid w:val="00287176"/>
    <w:rsid w:val="002879A5"/>
    <w:rsid w:val="00287E87"/>
    <w:rsid w:val="002900BC"/>
    <w:rsid w:val="00290D96"/>
    <w:rsid w:val="002910DB"/>
    <w:rsid w:val="002917BD"/>
    <w:rsid w:val="00291924"/>
    <w:rsid w:val="00291A24"/>
    <w:rsid w:val="0029223A"/>
    <w:rsid w:val="0029256B"/>
    <w:rsid w:val="0029296A"/>
    <w:rsid w:val="00292AF5"/>
    <w:rsid w:val="00292B70"/>
    <w:rsid w:val="00293025"/>
    <w:rsid w:val="00293261"/>
    <w:rsid w:val="0029471B"/>
    <w:rsid w:val="00295518"/>
    <w:rsid w:val="00295DBB"/>
    <w:rsid w:val="0029690F"/>
    <w:rsid w:val="00296914"/>
    <w:rsid w:val="00297C29"/>
    <w:rsid w:val="00297DB3"/>
    <w:rsid w:val="002A1987"/>
    <w:rsid w:val="002A2C6B"/>
    <w:rsid w:val="002A34D1"/>
    <w:rsid w:val="002A3A9B"/>
    <w:rsid w:val="002A3CC6"/>
    <w:rsid w:val="002A4E04"/>
    <w:rsid w:val="002A5124"/>
    <w:rsid w:val="002A5167"/>
    <w:rsid w:val="002A5288"/>
    <w:rsid w:val="002A5BB3"/>
    <w:rsid w:val="002A5CB3"/>
    <w:rsid w:val="002A5D94"/>
    <w:rsid w:val="002A7053"/>
    <w:rsid w:val="002A76A9"/>
    <w:rsid w:val="002A78A3"/>
    <w:rsid w:val="002A7C65"/>
    <w:rsid w:val="002B08C1"/>
    <w:rsid w:val="002B0B80"/>
    <w:rsid w:val="002B2081"/>
    <w:rsid w:val="002B24FC"/>
    <w:rsid w:val="002B26F6"/>
    <w:rsid w:val="002B29CF"/>
    <w:rsid w:val="002B3BA8"/>
    <w:rsid w:val="002B4E5D"/>
    <w:rsid w:val="002B4F44"/>
    <w:rsid w:val="002B56D2"/>
    <w:rsid w:val="002B680F"/>
    <w:rsid w:val="002B70C5"/>
    <w:rsid w:val="002B7D5D"/>
    <w:rsid w:val="002B7F73"/>
    <w:rsid w:val="002C08D3"/>
    <w:rsid w:val="002C1EF8"/>
    <w:rsid w:val="002C2062"/>
    <w:rsid w:val="002C2212"/>
    <w:rsid w:val="002C315F"/>
    <w:rsid w:val="002C31FD"/>
    <w:rsid w:val="002C36F5"/>
    <w:rsid w:val="002C4625"/>
    <w:rsid w:val="002C71E2"/>
    <w:rsid w:val="002D07C9"/>
    <w:rsid w:val="002D0C51"/>
    <w:rsid w:val="002D1650"/>
    <w:rsid w:val="002D1C9B"/>
    <w:rsid w:val="002D3053"/>
    <w:rsid w:val="002D32A7"/>
    <w:rsid w:val="002D3590"/>
    <w:rsid w:val="002D3F10"/>
    <w:rsid w:val="002D466C"/>
    <w:rsid w:val="002D4F1B"/>
    <w:rsid w:val="002D5B01"/>
    <w:rsid w:val="002D67F3"/>
    <w:rsid w:val="002D6DF5"/>
    <w:rsid w:val="002D70EF"/>
    <w:rsid w:val="002D73C8"/>
    <w:rsid w:val="002D7533"/>
    <w:rsid w:val="002D7FD6"/>
    <w:rsid w:val="002E01BE"/>
    <w:rsid w:val="002E0F42"/>
    <w:rsid w:val="002E1287"/>
    <w:rsid w:val="002E1C0E"/>
    <w:rsid w:val="002E1E89"/>
    <w:rsid w:val="002E2162"/>
    <w:rsid w:val="002E2AA7"/>
    <w:rsid w:val="002E3095"/>
    <w:rsid w:val="002E311E"/>
    <w:rsid w:val="002E392A"/>
    <w:rsid w:val="002E3B12"/>
    <w:rsid w:val="002E3DE3"/>
    <w:rsid w:val="002E4518"/>
    <w:rsid w:val="002E50FC"/>
    <w:rsid w:val="002E5E7A"/>
    <w:rsid w:val="002E6060"/>
    <w:rsid w:val="002E6151"/>
    <w:rsid w:val="002E7BCB"/>
    <w:rsid w:val="002F08C6"/>
    <w:rsid w:val="002F1255"/>
    <w:rsid w:val="002F2C04"/>
    <w:rsid w:val="002F2CB3"/>
    <w:rsid w:val="002F3BE8"/>
    <w:rsid w:val="002F407B"/>
    <w:rsid w:val="002F4532"/>
    <w:rsid w:val="002F4F28"/>
    <w:rsid w:val="002F5425"/>
    <w:rsid w:val="002F5A0E"/>
    <w:rsid w:val="002F5CD6"/>
    <w:rsid w:val="002F5DD0"/>
    <w:rsid w:val="002F6BC7"/>
    <w:rsid w:val="002F6F23"/>
    <w:rsid w:val="002F7393"/>
    <w:rsid w:val="00302C54"/>
    <w:rsid w:val="00302D26"/>
    <w:rsid w:val="003030D3"/>
    <w:rsid w:val="003032D4"/>
    <w:rsid w:val="003036B2"/>
    <w:rsid w:val="00304039"/>
    <w:rsid w:val="00305314"/>
    <w:rsid w:val="003063A1"/>
    <w:rsid w:val="00306B2B"/>
    <w:rsid w:val="00306B9C"/>
    <w:rsid w:val="00310716"/>
    <w:rsid w:val="00310823"/>
    <w:rsid w:val="00310D9D"/>
    <w:rsid w:val="00310DD9"/>
    <w:rsid w:val="00311718"/>
    <w:rsid w:val="00311C47"/>
    <w:rsid w:val="00312A2F"/>
    <w:rsid w:val="00312CE4"/>
    <w:rsid w:val="00312ECC"/>
    <w:rsid w:val="00312FDA"/>
    <w:rsid w:val="00313538"/>
    <w:rsid w:val="00314881"/>
    <w:rsid w:val="00314A7A"/>
    <w:rsid w:val="003152C1"/>
    <w:rsid w:val="00316612"/>
    <w:rsid w:val="00316CCB"/>
    <w:rsid w:val="0031715B"/>
    <w:rsid w:val="003179BB"/>
    <w:rsid w:val="00320523"/>
    <w:rsid w:val="003209E2"/>
    <w:rsid w:val="00320A35"/>
    <w:rsid w:val="003212CC"/>
    <w:rsid w:val="003214A8"/>
    <w:rsid w:val="00321C5F"/>
    <w:rsid w:val="00321C73"/>
    <w:rsid w:val="00321E59"/>
    <w:rsid w:val="00322383"/>
    <w:rsid w:val="003241D0"/>
    <w:rsid w:val="00325203"/>
    <w:rsid w:val="003252F0"/>
    <w:rsid w:val="0032567A"/>
    <w:rsid w:val="00326122"/>
    <w:rsid w:val="003265FF"/>
    <w:rsid w:val="00327727"/>
    <w:rsid w:val="003279CD"/>
    <w:rsid w:val="003302AF"/>
    <w:rsid w:val="003307FB"/>
    <w:rsid w:val="00332301"/>
    <w:rsid w:val="003328AF"/>
    <w:rsid w:val="00332EAD"/>
    <w:rsid w:val="00333090"/>
    <w:rsid w:val="00333EEA"/>
    <w:rsid w:val="0033423E"/>
    <w:rsid w:val="003344FF"/>
    <w:rsid w:val="00334B95"/>
    <w:rsid w:val="00334C82"/>
    <w:rsid w:val="00334E19"/>
    <w:rsid w:val="00334F84"/>
    <w:rsid w:val="00335461"/>
    <w:rsid w:val="00336269"/>
    <w:rsid w:val="00337340"/>
    <w:rsid w:val="00337AB1"/>
    <w:rsid w:val="00337F19"/>
    <w:rsid w:val="00340BDB"/>
    <w:rsid w:val="00341458"/>
    <w:rsid w:val="00342ECD"/>
    <w:rsid w:val="0034374C"/>
    <w:rsid w:val="00343A0D"/>
    <w:rsid w:val="00343CDD"/>
    <w:rsid w:val="003457C1"/>
    <w:rsid w:val="00346B35"/>
    <w:rsid w:val="00347566"/>
    <w:rsid w:val="00347DAF"/>
    <w:rsid w:val="00350242"/>
    <w:rsid w:val="003508DB"/>
    <w:rsid w:val="00350D05"/>
    <w:rsid w:val="00351BA1"/>
    <w:rsid w:val="0035316C"/>
    <w:rsid w:val="00353E69"/>
    <w:rsid w:val="003544CD"/>
    <w:rsid w:val="0035464E"/>
    <w:rsid w:val="00354C75"/>
    <w:rsid w:val="003556AA"/>
    <w:rsid w:val="00355F5C"/>
    <w:rsid w:val="0035601D"/>
    <w:rsid w:val="00356049"/>
    <w:rsid w:val="003567A4"/>
    <w:rsid w:val="0035723C"/>
    <w:rsid w:val="003579D2"/>
    <w:rsid w:val="0036002D"/>
    <w:rsid w:val="0036086F"/>
    <w:rsid w:val="00361C02"/>
    <w:rsid w:val="003623BD"/>
    <w:rsid w:val="0036337C"/>
    <w:rsid w:val="0036463B"/>
    <w:rsid w:val="003646FA"/>
    <w:rsid w:val="003659C4"/>
    <w:rsid w:val="00365F7F"/>
    <w:rsid w:val="00366169"/>
    <w:rsid w:val="003671CD"/>
    <w:rsid w:val="003674C0"/>
    <w:rsid w:val="00367941"/>
    <w:rsid w:val="00367A2A"/>
    <w:rsid w:val="00367C85"/>
    <w:rsid w:val="0037044B"/>
    <w:rsid w:val="0037060A"/>
    <w:rsid w:val="00370A6E"/>
    <w:rsid w:val="00370CC6"/>
    <w:rsid w:val="003711F0"/>
    <w:rsid w:val="003727B4"/>
    <w:rsid w:val="003727D1"/>
    <w:rsid w:val="00372A6E"/>
    <w:rsid w:val="0037331E"/>
    <w:rsid w:val="0037417A"/>
    <w:rsid w:val="00374B48"/>
    <w:rsid w:val="00374BD7"/>
    <w:rsid w:val="00375503"/>
    <w:rsid w:val="00375BA8"/>
    <w:rsid w:val="00376746"/>
    <w:rsid w:val="0037687B"/>
    <w:rsid w:val="00376E99"/>
    <w:rsid w:val="00377462"/>
    <w:rsid w:val="00380B2D"/>
    <w:rsid w:val="00380CB0"/>
    <w:rsid w:val="0038110B"/>
    <w:rsid w:val="00381D1A"/>
    <w:rsid w:val="003820BA"/>
    <w:rsid w:val="00382244"/>
    <w:rsid w:val="00382509"/>
    <w:rsid w:val="003832DF"/>
    <w:rsid w:val="003833FC"/>
    <w:rsid w:val="0038477D"/>
    <w:rsid w:val="00385D1E"/>
    <w:rsid w:val="003866AA"/>
    <w:rsid w:val="00386708"/>
    <w:rsid w:val="003867D0"/>
    <w:rsid w:val="00386DD1"/>
    <w:rsid w:val="0038755B"/>
    <w:rsid w:val="00390435"/>
    <w:rsid w:val="0039051D"/>
    <w:rsid w:val="00390C41"/>
    <w:rsid w:val="0039118F"/>
    <w:rsid w:val="00391A95"/>
    <w:rsid w:val="00391C98"/>
    <w:rsid w:val="00393711"/>
    <w:rsid w:val="0039393A"/>
    <w:rsid w:val="00394075"/>
    <w:rsid w:val="00394D5D"/>
    <w:rsid w:val="00395AB1"/>
    <w:rsid w:val="00395D07"/>
    <w:rsid w:val="003960C9"/>
    <w:rsid w:val="00396260"/>
    <w:rsid w:val="00396ACF"/>
    <w:rsid w:val="00396B88"/>
    <w:rsid w:val="00397333"/>
    <w:rsid w:val="003978D6"/>
    <w:rsid w:val="00397EEE"/>
    <w:rsid w:val="00397F32"/>
    <w:rsid w:val="003A08E3"/>
    <w:rsid w:val="003A1239"/>
    <w:rsid w:val="003A183F"/>
    <w:rsid w:val="003A1BA5"/>
    <w:rsid w:val="003A1C6E"/>
    <w:rsid w:val="003A2152"/>
    <w:rsid w:val="003A22E7"/>
    <w:rsid w:val="003A2490"/>
    <w:rsid w:val="003A2C5A"/>
    <w:rsid w:val="003A2E1E"/>
    <w:rsid w:val="003A3413"/>
    <w:rsid w:val="003A3FF2"/>
    <w:rsid w:val="003A4C57"/>
    <w:rsid w:val="003A5380"/>
    <w:rsid w:val="003A58AC"/>
    <w:rsid w:val="003A5A98"/>
    <w:rsid w:val="003A5B27"/>
    <w:rsid w:val="003A63D8"/>
    <w:rsid w:val="003A68D6"/>
    <w:rsid w:val="003A6A34"/>
    <w:rsid w:val="003A6EF3"/>
    <w:rsid w:val="003A717F"/>
    <w:rsid w:val="003A746D"/>
    <w:rsid w:val="003A7C0F"/>
    <w:rsid w:val="003B028E"/>
    <w:rsid w:val="003B17C1"/>
    <w:rsid w:val="003B2994"/>
    <w:rsid w:val="003B303C"/>
    <w:rsid w:val="003B4889"/>
    <w:rsid w:val="003B4B04"/>
    <w:rsid w:val="003B51E1"/>
    <w:rsid w:val="003B5B24"/>
    <w:rsid w:val="003B5F51"/>
    <w:rsid w:val="003B6450"/>
    <w:rsid w:val="003B6904"/>
    <w:rsid w:val="003B75BD"/>
    <w:rsid w:val="003B7986"/>
    <w:rsid w:val="003B7D01"/>
    <w:rsid w:val="003B7F2D"/>
    <w:rsid w:val="003C06CB"/>
    <w:rsid w:val="003C0E4A"/>
    <w:rsid w:val="003C1F74"/>
    <w:rsid w:val="003C21D1"/>
    <w:rsid w:val="003C22A8"/>
    <w:rsid w:val="003C2488"/>
    <w:rsid w:val="003C27AC"/>
    <w:rsid w:val="003C3745"/>
    <w:rsid w:val="003C56B3"/>
    <w:rsid w:val="003C687B"/>
    <w:rsid w:val="003C7478"/>
    <w:rsid w:val="003C7BFA"/>
    <w:rsid w:val="003C7F71"/>
    <w:rsid w:val="003D0CC2"/>
    <w:rsid w:val="003D1D9E"/>
    <w:rsid w:val="003D2060"/>
    <w:rsid w:val="003D393B"/>
    <w:rsid w:val="003D4C71"/>
    <w:rsid w:val="003D5179"/>
    <w:rsid w:val="003D5901"/>
    <w:rsid w:val="003D59B2"/>
    <w:rsid w:val="003D5B59"/>
    <w:rsid w:val="003D6881"/>
    <w:rsid w:val="003D7E93"/>
    <w:rsid w:val="003E0A3B"/>
    <w:rsid w:val="003E0AD4"/>
    <w:rsid w:val="003E1710"/>
    <w:rsid w:val="003E186A"/>
    <w:rsid w:val="003E2A13"/>
    <w:rsid w:val="003E3B94"/>
    <w:rsid w:val="003E3EED"/>
    <w:rsid w:val="003E4136"/>
    <w:rsid w:val="003E4AC6"/>
    <w:rsid w:val="003E5D5D"/>
    <w:rsid w:val="003E651E"/>
    <w:rsid w:val="003E74BE"/>
    <w:rsid w:val="003E7A57"/>
    <w:rsid w:val="003E7A6B"/>
    <w:rsid w:val="003E7EFB"/>
    <w:rsid w:val="003F0101"/>
    <w:rsid w:val="003F0652"/>
    <w:rsid w:val="003F1CBE"/>
    <w:rsid w:val="003F2463"/>
    <w:rsid w:val="003F27AE"/>
    <w:rsid w:val="003F3F85"/>
    <w:rsid w:val="003F448E"/>
    <w:rsid w:val="003F48E3"/>
    <w:rsid w:val="003F606D"/>
    <w:rsid w:val="003F6178"/>
    <w:rsid w:val="003F6C04"/>
    <w:rsid w:val="003F752E"/>
    <w:rsid w:val="003F7F9B"/>
    <w:rsid w:val="00400759"/>
    <w:rsid w:val="00400A8A"/>
    <w:rsid w:val="00400DDF"/>
    <w:rsid w:val="0040145D"/>
    <w:rsid w:val="00401F38"/>
    <w:rsid w:val="004025D4"/>
    <w:rsid w:val="004030B0"/>
    <w:rsid w:val="00403261"/>
    <w:rsid w:val="00403F57"/>
    <w:rsid w:val="004052EA"/>
    <w:rsid w:val="0040546E"/>
    <w:rsid w:val="004057D1"/>
    <w:rsid w:val="00405A88"/>
    <w:rsid w:val="00405BE5"/>
    <w:rsid w:val="00405EE8"/>
    <w:rsid w:val="0040672B"/>
    <w:rsid w:val="00406F6F"/>
    <w:rsid w:val="0040756D"/>
    <w:rsid w:val="0040763F"/>
    <w:rsid w:val="00407FAC"/>
    <w:rsid w:val="004101EC"/>
    <w:rsid w:val="00410511"/>
    <w:rsid w:val="00412118"/>
    <w:rsid w:val="0041229F"/>
    <w:rsid w:val="00412723"/>
    <w:rsid w:val="004129BA"/>
    <w:rsid w:val="00412FF8"/>
    <w:rsid w:val="0041388A"/>
    <w:rsid w:val="00413A24"/>
    <w:rsid w:val="004167A6"/>
    <w:rsid w:val="00420796"/>
    <w:rsid w:val="004207BA"/>
    <w:rsid w:val="0042171D"/>
    <w:rsid w:val="00421AF0"/>
    <w:rsid w:val="00421D20"/>
    <w:rsid w:val="00421EA3"/>
    <w:rsid w:val="00422304"/>
    <w:rsid w:val="004224D9"/>
    <w:rsid w:val="00424378"/>
    <w:rsid w:val="00424C87"/>
    <w:rsid w:val="004259A2"/>
    <w:rsid w:val="00425C64"/>
    <w:rsid w:val="00426834"/>
    <w:rsid w:val="004268BB"/>
    <w:rsid w:val="00426B4F"/>
    <w:rsid w:val="00426B56"/>
    <w:rsid w:val="004278CE"/>
    <w:rsid w:val="00427966"/>
    <w:rsid w:val="00427DDD"/>
    <w:rsid w:val="00430CCB"/>
    <w:rsid w:val="00431257"/>
    <w:rsid w:val="00431DB4"/>
    <w:rsid w:val="004320FF"/>
    <w:rsid w:val="00433278"/>
    <w:rsid w:val="0043364C"/>
    <w:rsid w:val="00433778"/>
    <w:rsid w:val="00433ADC"/>
    <w:rsid w:val="0043401A"/>
    <w:rsid w:val="00434640"/>
    <w:rsid w:val="004346D8"/>
    <w:rsid w:val="004348AF"/>
    <w:rsid w:val="00435177"/>
    <w:rsid w:val="004360F6"/>
    <w:rsid w:val="00436373"/>
    <w:rsid w:val="00437354"/>
    <w:rsid w:val="00437417"/>
    <w:rsid w:val="004374F5"/>
    <w:rsid w:val="0043756C"/>
    <w:rsid w:val="004377C4"/>
    <w:rsid w:val="00437870"/>
    <w:rsid w:val="00440A96"/>
    <w:rsid w:val="00440C2C"/>
    <w:rsid w:val="004410A8"/>
    <w:rsid w:val="00441221"/>
    <w:rsid w:val="00441276"/>
    <w:rsid w:val="00441901"/>
    <w:rsid w:val="00441B19"/>
    <w:rsid w:val="00441D97"/>
    <w:rsid w:val="004421E6"/>
    <w:rsid w:val="00442ADA"/>
    <w:rsid w:val="004433E9"/>
    <w:rsid w:val="00443613"/>
    <w:rsid w:val="00443645"/>
    <w:rsid w:val="00443B82"/>
    <w:rsid w:val="0044485F"/>
    <w:rsid w:val="00444CDB"/>
    <w:rsid w:val="00444F4F"/>
    <w:rsid w:val="00445361"/>
    <w:rsid w:val="00445420"/>
    <w:rsid w:val="00445623"/>
    <w:rsid w:val="00445F65"/>
    <w:rsid w:val="004460FA"/>
    <w:rsid w:val="00446FE4"/>
    <w:rsid w:val="004470F2"/>
    <w:rsid w:val="004474D4"/>
    <w:rsid w:val="00447732"/>
    <w:rsid w:val="00447B09"/>
    <w:rsid w:val="00447D8D"/>
    <w:rsid w:val="00450096"/>
    <w:rsid w:val="00450943"/>
    <w:rsid w:val="00450D9D"/>
    <w:rsid w:val="004513BC"/>
    <w:rsid w:val="0045160D"/>
    <w:rsid w:val="00451654"/>
    <w:rsid w:val="0045186C"/>
    <w:rsid w:val="00451B64"/>
    <w:rsid w:val="00451BB7"/>
    <w:rsid w:val="0045205B"/>
    <w:rsid w:val="004520DF"/>
    <w:rsid w:val="004520E4"/>
    <w:rsid w:val="004539AF"/>
    <w:rsid w:val="004552BB"/>
    <w:rsid w:val="004556FB"/>
    <w:rsid w:val="00456697"/>
    <w:rsid w:val="00456DA2"/>
    <w:rsid w:val="00456E49"/>
    <w:rsid w:val="00457313"/>
    <w:rsid w:val="00457ABE"/>
    <w:rsid w:val="00457E83"/>
    <w:rsid w:val="004604C1"/>
    <w:rsid w:val="00460FDB"/>
    <w:rsid w:val="00461359"/>
    <w:rsid w:val="00462196"/>
    <w:rsid w:val="004623A2"/>
    <w:rsid w:val="00462C6F"/>
    <w:rsid w:val="0046384A"/>
    <w:rsid w:val="00463861"/>
    <w:rsid w:val="00463C3B"/>
    <w:rsid w:val="00463EAB"/>
    <w:rsid w:val="004662E9"/>
    <w:rsid w:val="0046679F"/>
    <w:rsid w:val="00466A39"/>
    <w:rsid w:val="00466D35"/>
    <w:rsid w:val="0046714D"/>
    <w:rsid w:val="00467162"/>
    <w:rsid w:val="00467907"/>
    <w:rsid w:val="00467D71"/>
    <w:rsid w:val="00467DF5"/>
    <w:rsid w:val="00470A95"/>
    <w:rsid w:val="00470E7D"/>
    <w:rsid w:val="00470EF4"/>
    <w:rsid w:val="0047142D"/>
    <w:rsid w:val="00471F42"/>
    <w:rsid w:val="00472827"/>
    <w:rsid w:val="00472A00"/>
    <w:rsid w:val="004730C0"/>
    <w:rsid w:val="0047313B"/>
    <w:rsid w:val="00473328"/>
    <w:rsid w:val="004735D2"/>
    <w:rsid w:val="00474C30"/>
    <w:rsid w:val="00474EB9"/>
    <w:rsid w:val="00475A09"/>
    <w:rsid w:val="00475AB7"/>
    <w:rsid w:val="00475FAA"/>
    <w:rsid w:val="00477245"/>
    <w:rsid w:val="0047761E"/>
    <w:rsid w:val="00480323"/>
    <w:rsid w:val="00480400"/>
    <w:rsid w:val="00480744"/>
    <w:rsid w:val="00480E7C"/>
    <w:rsid w:val="004811EB"/>
    <w:rsid w:val="0048188E"/>
    <w:rsid w:val="00481B0E"/>
    <w:rsid w:val="00483012"/>
    <w:rsid w:val="00483655"/>
    <w:rsid w:val="00484A7C"/>
    <w:rsid w:val="00484F5C"/>
    <w:rsid w:val="00485085"/>
    <w:rsid w:val="004856BB"/>
    <w:rsid w:val="00485FB5"/>
    <w:rsid w:val="00486B4D"/>
    <w:rsid w:val="0048757A"/>
    <w:rsid w:val="00487866"/>
    <w:rsid w:val="00487D3B"/>
    <w:rsid w:val="00491884"/>
    <w:rsid w:val="00492472"/>
    <w:rsid w:val="0049264E"/>
    <w:rsid w:val="00492816"/>
    <w:rsid w:val="00492A5D"/>
    <w:rsid w:val="0049314B"/>
    <w:rsid w:val="0049455C"/>
    <w:rsid w:val="00494B68"/>
    <w:rsid w:val="004955C1"/>
    <w:rsid w:val="0049561A"/>
    <w:rsid w:val="00495888"/>
    <w:rsid w:val="00495C98"/>
    <w:rsid w:val="004965FA"/>
    <w:rsid w:val="0049758F"/>
    <w:rsid w:val="00497976"/>
    <w:rsid w:val="004A0822"/>
    <w:rsid w:val="004A09C2"/>
    <w:rsid w:val="004A0D37"/>
    <w:rsid w:val="004A1484"/>
    <w:rsid w:val="004A188A"/>
    <w:rsid w:val="004A1BBD"/>
    <w:rsid w:val="004A29A1"/>
    <w:rsid w:val="004A4019"/>
    <w:rsid w:val="004A40AF"/>
    <w:rsid w:val="004A7402"/>
    <w:rsid w:val="004A7C09"/>
    <w:rsid w:val="004B0616"/>
    <w:rsid w:val="004B0AA4"/>
    <w:rsid w:val="004B0D07"/>
    <w:rsid w:val="004B1A8D"/>
    <w:rsid w:val="004B1C36"/>
    <w:rsid w:val="004B1D6F"/>
    <w:rsid w:val="004B1F4A"/>
    <w:rsid w:val="004B3574"/>
    <w:rsid w:val="004B3AF6"/>
    <w:rsid w:val="004B3D86"/>
    <w:rsid w:val="004B4535"/>
    <w:rsid w:val="004B46BB"/>
    <w:rsid w:val="004B48FE"/>
    <w:rsid w:val="004B4978"/>
    <w:rsid w:val="004B507D"/>
    <w:rsid w:val="004B581C"/>
    <w:rsid w:val="004B680E"/>
    <w:rsid w:val="004B6F84"/>
    <w:rsid w:val="004B747C"/>
    <w:rsid w:val="004B74EA"/>
    <w:rsid w:val="004C054D"/>
    <w:rsid w:val="004C148E"/>
    <w:rsid w:val="004C170B"/>
    <w:rsid w:val="004C1F54"/>
    <w:rsid w:val="004C21AE"/>
    <w:rsid w:val="004C2F62"/>
    <w:rsid w:val="004C2FB0"/>
    <w:rsid w:val="004C47F7"/>
    <w:rsid w:val="004C4B72"/>
    <w:rsid w:val="004C5307"/>
    <w:rsid w:val="004C561A"/>
    <w:rsid w:val="004C58BD"/>
    <w:rsid w:val="004C595D"/>
    <w:rsid w:val="004C790A"/>
    <w:rsid w:val="004C7E0F"/>
    <w:rsid w:val="004D0318"/>
    <w:rsid w:val="004D0F05"/>
    <w:rsid w:val="004D139A"/>
    <w:rsid w:val="004D1DDC"/>
    <w:rsid w:val="004D1EA0"/>
    <w:rsid w:val="004D211B"/>
    <w:rsid w:val="004D2495"/>
    <w:rsid w:val="004D2E4F"/>
    <w:rsid w:val="004D2ED2"/>
    <w:rsid w:val="004D370A"/>
    <w:rsid w:val="004D4F53"/>
    <w:rsid w:val="004D6DC1"/>
    <w:rsid w:val="004D6DF5"/>
    <w:rsid w:val="004D71C4"/>
    <w:rsid w:val="004D7715"/>
    <w:rsid w:val="004D7A65"/>
    <w:rsid w:val="004D7FB3"/>
    <w:rsid w:val="004E00B4"/>
    <w:rsid w:val="004E00B8"/>
    <w:rsid w:val="004E08E0"/>
    <w:rsid w:val="004E1760"/>
    <w:rsid w:val="004E19B3"/>
    <w:rsid w:val="004E1B1D"/>
    <w:rsid w:val="004E1E99"/>
    <w:rsid w:val="004E1F07"/>
    <w:rsid w:val="004E2CB2"/>
    <w:rsid w:val="004E37BA"/>
    <w:rsid w:val="004E543A"/>
    <w:rsid w:val="004E56AF"/>
    <w:rsid w:val="004E5E75"/>
    <w:rsid w:val="004E62F3"/>
    <w:rsid w:val="004E6CA2"/>
    <w:rsid w:val="004E6D3D"/>
    <w:rsid w:val="004F06F6"/>
    <w:rsid w:val="004F0932"/>
    <w:rsid w:val="004F1E4C"/>
    <w:rsid w:val="004F1FBC"/>
    <w:rsid w:val="004F30A4"/>
    <w:rsid w:val="004F3136"/>
    <w:rsid w:val="004F3732"/>
    <w:rsid w:val="004F3C01"/>
    <w:rsid w:val="004F437D"/>
    <w:rsid w:val="004F5969"/>
    <w:rsid w:val="004F5D58"/>
    <w:rsid w:val="004F5E8D"/>
    <w:rsid w:val="004F6463"/>
    <w:rsid w:val="004F6EFB"/>
    <w:rsid w:val="004F729C"/>
    <w:rsid w:val="004F762F"/>
    <w:rsid w:val="004F7D76"/>
    <w:rsid w:val="00500D9C"/>
    <w:rsid w:val="005012C0"/>
    <w:rsid w:val="005019F3"/>
    <w:rsid w:val="00502284"/>
    <w:rsid w:val="00502B4E"/>
    <w:rsid w:val="005031E3"/>
    <w:rsid w:val="005032C5"/>
    <w:rsid w:val="00503477"/>
    <w:rsid w:val="00503E27"/>
    <w:rsid w:val="00504D1D"/>
    <w:rsid w:val="00504E62"/>
    <w:rsid w:val="0050687B"/>
    <w:rsid w:val="005069C4"/>
    <w:rsid w:val="00506D47"/>
    <w:rsid w:val="00506DDD"/>
    <w:rsid w:val="005077CB"/>
    <w:rsid w:val="00510E3D"/>
    <w:rsid w:val="00511227"/>
    <w:rsid w:val="0051129F"/>
    <w:rsid w:val="005131A6"/>
    <w:rsid w:val="005131D9"/>
    <w:rsid w:val="00513928"/>
    <w:rsid w:val="00513B2D"/>
    <w:rsid w:val="00513D48"/>
    <w:rsid w:val="00513E8C"/>
    <w:rsid w:val="00513F99"/>
    <w:rsid w:val="00514385"/>
    <w:rsid w:val="005143D7"/>
    <w:rsid w:val="005147E8"/>
    <w:rsid w:val="00514BB5"/>
    <w:rsid w:val="005151EB"/>
    <w:rsid w:val="005153BF"/>
    <w:rsid w:val="00515546"/>
    <w:rsid w:val="00515D2F"/>
    <w:rsid w:val="00517BD2"/>
    <w:rsid w:val="00517ED2"/>
    <w:rsid w:val="0052146F"/>
    <w:rsid w:val="0052182D"/>
    <w:rsid w:val="00522311"/>
    <w:rsid w:val="0052374D"/>
    <w:rsid w:val="00524645"/>
    <w:rsid w:val="00524C74"/>
    <w:rsid w:val="0052535C"/>
    <w:rsid w:val="005253A6"/>
    <w:rsid w:val="005267E6"/>
    <w:rsid w:val="0052683F"/>
    <w:rsid w:val="00526F99"/>
    <w:rsid w:val="005270B0"/>
    <w:rsid w:val="00527214"/>
    <w:rsid w:val="005272C7"/>
    <w:rsid w:val="00527311"/>
    <w:rsid w:val="005275E4"/>
    <w:rsid w:val="00527625"/>
    <w:rsid w:val="00530909"/>
    <w:rsid w:val="005316C2"/>
    <w:rsid w:val="00531B2C"/>
    <w:rsid w:val="00531F4E"/>
    <w:rsid w:val="005323C2"/>
    <w:rsid w:val="005324AD"/>
    <w:rsid w:val="005328BC"/>
    <w:rsid w:val="00532C51"/>
    <w:rsid w:val="00532C61"/>
    <w:rsid w:val="00533E0B"/>
    <w:rsid w:val="005343BB"/>
    <w:rsid w:val="00534A02"/>
    <w:rsid w:val="00534FA8"/>
    <w:rsid w:val="00535536"/>
    <w:rsid w:val="005369C4"/>
    <w:rsid w:val="00536A4A"/>
    <w:rsid w:val="0054011F"/>
    <w:rsid w:val="005401C9"/>
    <w:rsid w:val="005402D2"/>
    <w:rsid w:val="0054045B"/>
    <w:rsid w:val="00541143"/>
    <w:rsid w:val="00542081"/>
    <w:rsid w:val="00542783"/>
    <w:rsid w:val="005427B8"/>
    <w:rsid w:val="00542E4C"/>
    <w:rsid w:val="0054381E"/>
    <w:rsid w:val="00543D08"/>
    <w:rsid w:val="00543FBF"/>
    <w:rsid w:val="005449D8"/>
    <w:rsid w:val="00544C5F"/>
    <w:rsid w:val="00544F2D"/>
    <w:rsid w:val="0054517C"/>
    <w:rsid w:val="00545522"/>
    <w:rsid w:val="0054557B"/>
    <w:rsid w:val="00545F7D"/>
    <w:rsid w:val="00545F8B"/>
    <w:rsid w:val="0054734B"/>
    <w:rsid w:val="00550D56"/>
    <w:rsid w:val="00550DEB"/>
    <w:rsid w:val="00551132"/>
    <w:rsid w:val="00551364"/>
    <w:rsid w:val="005513BC"/>
    <w:rsid w:val="005514FC"/>
    <w:rsid w:val="00552E1D"/>
    <w:rsid w:val="0055355E"/>
    <w:rsid w:val="00554087"/>
    <w:rsid w:val="00554618"/>
    <w:rsid w:val="00554BB4"/>
    <w:rsid w:val="00555155"/>
    <w:rsid w:val="005565C9"/>
    <w:rsid w:val="005565FD"/>
    <w:rsid w:val="00557A65"/>
    <w:rsid w:val="00560073"/>
    <w:rsid w:val="0056074C"/>
    <w:rsid w:val="005613B3"/>
    <w:rsid w:val="00561A75"/>
    <w:rsid w:val="005620CD"/>
    <w:rsid w:val="0056255B"/>
    <w:rsid w:val="0056350B"/>
    <w:rsid w:val="00563A20"/>
    <w:rsid w:val="00563A78"/>
    <w:rsid w:val="00563C48"/>
    <w:rsid w:val="00563F2F"/>
    <w:rsid w:val="00564AF2"/>
    <w:rsid w:val="00567A1E"/>
    <w:rsid w:val="00567E73"/>
    <w:rsid w:val="0057022C"/>
    <w:rsid w:val="005707A1"/>
    <w:rsid w:val="00570AE0"/>
    <w:rsid w:val="00570D5F"/>
    <w:rsid w:val="0057105B"/>
    <w:rsid w:val="00571878"/>
    <w:rsid w:val="00571D15"/>
    <w:rsid w:val="0057398B"/>
    <w:rsid w:val="005746AA"/>
    <w:rsid w:val="00574CC2"/>
    <w:rsid w:val="005750AB"/>
    <w:rsid w:val="00576AD1"/>
    <w:rsid w:val="00577108"/>
    <w:rsid w:val="00582A3B"/>
    <w:rsid w:val="005831AA"/>
    <w:rsid w:val="005832A2"/>
    <w:rsid w:val="00583FAC"/>
    <w:rsid w:val="005840E8"/>
    <w:rsid w:val="00584471"/>
    <w:rsid w:val="0058454C"/>
    <w:rsid w:val="0058496D"/>
    <w:rsid w:val="0058541B"/>
    <w:rsid w:val="005861F1"/>
    <w:rsid w:val="00586319"/>
    <w:rsid w:val="005863F9"/>
    <w:rsid w:val="005866B1"/>
    <w:rsid w:val="0058689D"/>
    <w:rsid w:val="0058762F"/>
    <w:rsid w:val="00587DD0"/>
    <w:rsid w:val="00587E37"/>
    <w:rsid w:val="00590B92"/>
    <w:rsid w:val="0059105C"/>
    <w:rsid w:val="00591848"/>
    <w:rsid w:val="00591AC4"/>
    <w:rsid w:val="00591D1E"/>
    <w:rsid w:val="005921F6"/>
    <w:rsid w:val="005923CC"/>
    <w:rsid w:val="0059346F"/>
    <w:rsid w:val="0059368A"/>
    <w:rsid w:val="005946D7"/>
    <w:rsid w:val="00595B2A"/>
    <w:rsid w:val="00595BEF"/>
    <w:rsid w:val="00595CCF"/>
    <w:rsid w:val="0059662B"/>
    <w:rsid w:val="00597B0B"/>
    <w:rsid w:val="00597E4C"/>
    <w:rsid w:val="005A090B"/>
    <w:rsid w:val="005A1304"/>
    <w:rsid w:val="005A232C"/>
    <w:rsid w:val="005A27DA"/>
    <w:rsid w:val="005A2828"/>
    <w:rsid w:val="005A4369"/>
    <w:rsid w:val="005A52C2"/>
    <w:rsid w:val="005A5302"/>
    <w:rsid w:val="005A583A"/>
    <w:rsid w:val="005A60BB"/>
    <w:rsid w:val="005A68F8"/>
    <w:rsid w:val="005A6D77"/>
    <w:rsid w:val="005A6F8C"/>
    <w:rsid w:val="005B00E0"/>
    <w:rsid w:val="005B0593"/>
    <w:rsid w:val="005B28C8"/>
    <w:rsid w:val="005B3A87"/>
    <w:rsid w:val="005B45F4"/>
    <w:rsid w:val="005B540C"/>
    <w:rsid w:val="005B6D5B"/>
    <w:rsid w:val="005B722C"/>
    <w:rsid w:val="005B7D48"/>
    <w:rsid w:val="005C0687"/>
    <w:rsid w:val="005C0BA8"/>
    <w:rsid w:val="005C0E4F"/>
    <w:rsid w:val="005C1C3D"/>
    <w:rsid w:val="005C29EC"/>
    <w:rsid w:val="005C2CA4"/>
    <w:rsid w:val="005C2FA2"/>
    <w:rsid w:val="005C3163"/>
    <w:rsid w:val="005C319F"/>
    <w:rsid w:val="005C31F3"/>
    <w:rsid w:val="005C3482"/>
    <w:rsid w:val="005C36AA"/>
    <w:rsid w:val="005C436F"/>
    <w:rsid w:val="005C4C3A"/>
    <w:rsid w:val="005C5108"/>
    <w:rsid w:val="005C5148"/>
    <w:rsid w:val="005C51D2"/>
    <w:rsid w:val="005C5765"/>
    <w:rsid w:val="005C58F3"/>
    <w:rsid w:val="005C58F9"/>
    <w:rsid w:val="005C5C7E"/>
    <w:rsid w:val="005C622B"/>
    <w:rsid w:val="005C664C"/>
    <w:rsid w:val="005C6823"/>
    <w:rsid w:val="005C68E0"/>
    <w:rsid w:val="005C69B3"/>
    <w:rsid w:val="005C6B75"/>
    <w:rsid w:val="005C75E1"/>
    <w:rsid w:val="005C7FE5"/>
    <w:rsid w:val="005D02BD"/>
    <w:rsid w:val="005D0366"/>
    <w:rsid w:val="005D1216"/>
    <w:rsid w:val="005D2065"/>
    <w:rsid w:val="005D2680"/>
    <w:rsid w:val="005D2954"/>
    <w:rsid w:val="005D2AF6"/>
    <w:rsid w:val="005D2D52"/>
    <w:rsid w:val="005D3886"/>
    <w:rsid w:val="005D3C3C"/>
    <w:rsid w:val="005D3CC0"/>
    <w:rsid w:val="005D4004"/>
    <w:rsid w:val="005D50AB"/>
    <w:rsid w:val="005D52F8"/>
    <w:rsid w:val="005D645C"/>
    <w:rsid w:val="005D67F6"/>
    <w:rsid w:val="005D68D0"/>
    <w:rsid w:val="005D698C"/>
    <w:rsid w:val="005D6ECB"/>
    <w:rsid w:val="005D7BDD"/>
    <w:rsid w:val="005D7E39"/>
    <w:rsid w:val="005E05A6"/>
    <w:rsid w:val="005E0F6D"/>
    <w:rsid w:val="005E24DE"/>
    <w:rsid w:val="005E2F21"/>
    <w:rsid w:val="005E3E12"/>
    <w:rsid w:val="005E3E21"/>
    <w:rsid w:val="005E4601"/>
    <w:rsid w:val="005E4622"/>
    <w:rsid w:val="005E474B"/>
    <w:rsid w:val="005E49D0"/>
    <w:rsid w:val="005E5A70"/>
    <w:rsid w:val="005E5F97"/>
    <w:rsid w:val="005E6002"/>
    <w:rsid w:val="005E6115"/>
    <w:rsid w:val="005E6298"/>
    <w:rsid w:val="005E6CC3"/>
    <w:rsid w:val="005F055E"/>
    <w:rsid w:val="005F15E5"/>
    <w:rsid w:val="005F174D"/>
    <w:rsid w:val="005F1B4F"/>
    <w:rsid w:val="005F208C"/>
    <w:rsid w:val="005F2388"/>
    <w:rsid w:val="005F3836"/>
    <w:rsid w:val="005F4650"/>
    <w:rsid w:val="005F54FE"/>
    <w:rsid w:val="005F621E"/>
    <w:rsid w:val="005F6655"/>
    <w:rsid w:val="005F68C1"/>
    <w:rsid w:val="005F70BC"/>
    <w:rsid w:val="005F7397"/>
    <w:rsid w:val="005F73A2"/>
    <w:rsid w:val="005F7AF5"/>
    <w:rsid w:val="005F7BCF"/>
    <w:rsid w:val="005F7FC1"/>
    <w:rsid w:val="00601481"/>
    <w:rsid w:val="006019C8"/>
    <w:rsid w:val="00601B3F"/>
    <w:rsid w:val="0060253D"/>
    <w:rsid w:val="00603197"/>
    <w:rsid w:val="00603D85"/>
    <w:rsid w:val="00604E88"/>
    <w:rsid w:val="0060505C"/>
    <w:rsid w:val="00605329"/>
    <w:rsid w:val="006054B6"/>
    <w:rsid w:val="00606360"/>
    <w:rsid w:val="006072D0"/>
    <w:rsid w:val="00607A82"/>
    <w:rsid w:val="00607DB6"/>
    <w:rsid w:val="00610405"/>
    <w:rsid w:val="0061056F"/>
    <w:rsid w:val="006109F4"/>
    <w:rsid w:val="0061103C"/>
    <w:rsid w:val="00611371"/>
    <w:rsid w:val="00611D31"/>
    <w:rsid w:val="00611D81"/>
    <w:rsid w:val="00611E27"/>
    <w:rsid w:val="006122AD"/>
    <w:rsid w:val="006124EB"/>
    <w:rsid w:val="0061259D"/>
    <w:rsid w:val="00612607"/>
    <w:rsid w:val="00612A19"/>
    <w:rsid w:val="00613B86"/>
    <w:rsid w:val="00615458"/>
    <w:rsid w:val="00615464"/>
    <w:rsid w:val="00615660"/>
    <w:rsid w:val="00617378"/>
    <w:rsid w:val="006175E2"/>
    <w:rsid w:val="00620426"/>
    <w:rsid w:val="00620871"/>
    <w:rsid w:val="00621133"/>
    <w:rsid w:val="006212C1"/>
    <w:rsid w:val="00622216"/>
    <w:rsid w:val="006227F2"/>
    <w:rsid w:val="006228B6"/>
    <w:rsid w:val="006231E1"/>
    <w:rsid w:val="00623DDD"/>
    <w:rsid w:val="00624B27"/>
    <w:rsid w:val="006253E1"/>
    <w:rsid w:val="00627DB4"/>
    <w:rsid w:val="006316C6"/>
    <w:rsid w:val="006319AC"/>
    <w:rsid w:val="00631BA8"/>
    <w:rsid w:val="00631C60"/>
    <w:rsid w:val="00632599"/>
    <w:rsid w:val="00632A0E"/>
    <w:rsid w:val="006335C9"/>
    <w:rsid w:val="0063438A"/>
    <w:rsid w:val="00634815"/>
    <w:rsid w:val="00634ED7"/>
    <w:rsid w:val="00635128"/>
    <w:rsid w:val="0063563A"/>
    <w:rsid w:val="00635781"/>
    <w:rsid w:val="00635E4D"/>
    <w:rsid w:val="006363DF"/>
    <w:rsid w:val="0063664E"/>
    <w:rsid w:val="0063666F"/>
    <w:rsid w:val="006367F8"/>
    <w:rsid w:val="00636877"/>
    <w:rsid w:val="006369A4"/>
    <w:rsid w:val="00636AA3"/>
    <w:rsid w:val="00636C41"/>
    <w:rsid w:val="00636DC5"/>
    <w:rsid w:val="00636E48"/>
    <w:rsid w:val="006371DE"/>
    <w:rsid w:val="006379A6"/>
    <w:rsid w:val="00640496"/>
    <w:rsid w:val="0064093E"/>
    <w:rsid w:val="006440A4"/>
    <w:rsid w:val="00644D57"/>
    <w:rsid w:val="006452E3"/>
    <w:rsid w:val="00645418"/>
    <w:rsid w:val="006461B9"/>
    <w:rsid w:val="006466FB"/>
    <w:rsid w:val="00647778"/>
    <w:rsid w:val="00650099"/>
    <w:rsid w:val="0065009A"/>
    <w:rsid w:val="0065050C"/>
    <w:rsid w:val="006512DE"/>
    <w:rsid w:val="006514DD"/>
    <w:rsid w:val="00652ADA"/>
    <w:rsid w:val="00653038"/>
    <w:rsid w:val="0065528E"/>
    <w:rsid w:val="00655349"/>
    <w:rsid w:val="0065546A"/>
    <w:rsid w:val="00655B68"/>
    <w:rsid w:val="00657064"/>
    <w:rsid w:val="006573DA"/>
    <w:rsid w:val="00657917"/>
    <w:rsid w:val="006601D6"/>
    <w:rsid w:val="00660ABF"/>
    <w:rsid w:val="0066162E"/>
    <w:rsid w:val="00661A42"/>
    <w:rsid w:val="00662B4F"/>
    <w:rsid w:val="006636AF"/>
    <w:rsid w:val="00663784"/>
    <w:rsid w:val="00663916"/>
    <w:rsid w:val="00663C42"/>
    <w:rsid w:val="00664029"/>
    <w:rsid w:val="00664806"/>
    <w:rsid w:val="00664C38"/>
    <w:rsid w:val="00664F06"/>
    <w:rsid w:val="0066561B"/>
    <w:rsid w:val="0066679D"/>
    <w:rsid w:val="00666D30"/>
    <w:rsid w:val="00667732"/>
    <w:rsid w:val="00667909"/>
    <w:rsid w:val="00667910"/>
    <w:rsid w:val="00671D74"/>
    <w:rsid w:val="00672676"/>
    <w:rsid w:val="006726AD"/>
    <w:rsid w:val="00672760"/>
    <w:rsid w:val="00672BB7"/>
    <w:rsid w:val="00673184"/>
    <w:rsid w:val="00673626"/>
    <w:rsid w:val="00674103"/>
    <w:rsid w:val="006747B8"/>
    <w:rsid w:val="00674B96"/>
    <w:rsid w:val="00674CD4"/>
    <w:rsid w:val="006751F6"/>
    <w:rsid w:val="006757E4"/>
    <w:rsid w:val="00676402"/>
    <w:rsid w:val="00676446"/>
    <w:rsid w:val="00676970"/>
    <w:rsid w:val="00677C07"/>
    <w:rsid w:val="00677E07"/>
    <w:rsid w:val="0068013B"/>
    <w:rsid w:val="006801E7"/>
    <w:rsid w:val="0068118E"/>
    <w:rsid w:val="00681AE5"/>
    <w:rsid w:val="00681E41"/>
    <w:rsid w:val="00683A48"/>
    <w:rsid w:val="00685515"/>
    <w:rsid w:val="006855FE"/>
    <w:rsid w:val="0068672C"/>
    <w:rsid w:val="00686B4B"/>
    <w:rsid w:val="006870F8"/>
    <w:rsid w:val="00687970"/>
    <w:rsid w:val="00690A95"/>
    <w:rsid w:val="00690DFA"/>
    <w:rsid w:val="00690FDE"/>
    <w:rsid w:val="00691787"/>
    <w:rsid w:val="006920AA"/>
    <w:rsid w:val="00693665"/>
    <w:rsid w:val="00693877"/>
    <w:rsid w:val="00694026"/>
    <w:rsid w:val="00694124"/>
    <w:rsid w:val="00694566"/>
    <w:rsid w:val="00694A32"/>
    <w:rsid w:val="006951C6"/>
    <w:rsid w:val="00696FF3"/>
    <w:rsid w:val="006979D5"/>
    <w:rsid w:val="006A0A1B"/>
    <w:rsid w:val="006A0CA5"/>
    <w:rsid w:val="006A0D7D"/>
    <w:rsid w:val="006A2970"/>
    <w:rsid w:val="006A2992"/>
    <w:rsid w:val="006A2D89"/>
    <w:rsid w:val="006A3881"/>
    <w:rsid w:val="006A3AE4"/>
    <w:rsid w:val="006A4351"/>
    <w:rsid w:val="006A48C4"/>
    <w:rsid w:val="006A4B76"/>
    <w:rsid w:val="006A51E5"/>
    <w:rsid w:val="006A550A"/>
    <w:rsid w:val="006A5B66"/>
    <w:rsid w:val="006A6930"/>
    <w:rsid w:val="006A6A6F"/>
    <w:rsid w:val="006A6B00"/>
    <w:rsid w:val="006A6FBA"/>
    <w:rsid w:val="006A6FF8"/>
    <w:rsid w:val="006A7233"/>
    <w:rsid w:val="006B0186"/>
    <w:rsid w:val="006B0384"/>
    <w:rsid w:val="006B13F3"/>
    <w:rsid w:val="006B1FA1"/>
    <w:rsid w:val="006B251D"/>
    <w:rsid w:val="006B2866"/>
    <w:rsid w:val="006B2DB4"/>
    <w:rsid w:val="006B31FB"/>
    <w:rsid w:val="006B345F"/>
    <w:rsid w:val="006B3916"/>
    <w:rsid w:val="006B4DCB"/>
    <w:rsid w:val="006B4F45"/>
    <w:rsid w:val="006B5EF1"/>
    <w:rsid w:val="006B5F28"/>
    <w:rsid w:val="006B67E4"/>
    <w:rsid w:val="006B7481"/>
    <w:rsid w:val="006B79FE"/>
    <w:rsid w:val="006B7F05"/>
    <w:rsid w:val="006C1330"/>
    <w:rsid w:val="006C215C"/>
    <w:rsid w:val="006C31C0"/>
    <w:rsid w:val="006C5493"/>
    <w:rsid w:val="006C596B"/>
    <w:rsid w:val="006C63A2"/>
    <w:rsid w:val="006C6954"/>
    <w:rsid w:val="006C697A"/>
    <w:rsid w:val="006C6A30"/>
    <w:rsid w:val="006C6C30"/>
    <w:rsid w:val="006D072F"/>
    <w:rsid w:val="006D0D4A"/>
    <w:rsid w:val="006D10CE"/>
    <w:rsid w:val="006D1CF0"/>
    <w:rsid w:val="006D1D23"/>
    <w:rsid w:val="006D2916"/>
    <w:rsid w:val="006D2D90"/>
    <w:rsid w:val="006D3684"/>
    <w:rsid w:val="006D3CFE"/>
    <w:rsid w:val="006D446D"/>
    <w:rsid w:val="006D50A3"/>
    <w:rsid w:val="006D58D8"/>
    <w:rsid w:val="006D59A2"/>
    <w:rsid w:val="006D5A7E"/>
    <w:rsid w:val="006D5E17"/>
    <w:rsid w:val="006D6550"/>
    <w:rsid w:val="006D65CC"/>
    <w:rsid w:val="006D66D3"/>
    <w:rsid w:val="006D7FA0"/>
    <w:rsid w:val="006E0296"/>
    <w:rsid w:val="006E05DF"/>
    <w:rsid w:val="006E0A2D"/>
    <w:rsid w:val="006E0C54"/>
    <w:rsid w:val="006E0D70"/>
    <w:rsid w:val="006E1BD4"/>
    <w:rsid w:val="006E201B"/>
    <w:rsid w:val="006E279D"/>
    <w:rsid w:val="006E3C5E"/>
    <w:rsid w:val="006E42DC"/>
    <w:rsid w:val="006E496E"/>
    <w:rsid w:val="006E5207"/>
    <w:rsid w:val="006E540E"/>
    <w:rsid w:val="006E5528"/>
    <w:rsid w:val="006E56AB"/>
    <w:rsid w:val="006E6326"/>
    <w:rsid w:val="006E696C"/>
    <w:rsid w:val="006E6DA3"/>
    <w:rsid w:val="006E70DF"/>
    <w:rsid w:val="006E76E0"/>
    <w:rsid w:val="006E781D"/>
    <w:rsid w:val="006E7C22"/>
    <w:rsid w:val="006E7D2D"/>
    <w:rsid w:val="006F0645"/>
    <w:rsid w:val="006F06A9"/>
    <w:rsid w:val="006F096C"/>
    <w:rsid w:val="006F0B45"/>
    <w:rsid w:val="006F16AC"/>
    <w:rsid w:val="006F1E20"/>
    <w:rsid w:val="006F22E3"/>
    <w:rsid w:val="006F23BE"/>
    <w:rsid w:val="006F28B6"/>
    <w:rsid w:val="006F2B54"/>
    <w:rsid w:val="006F38F4"/>
    <w:rsid w:val="006F3A0E"/>
    <w:rsid w:val="006F40A7"/>
    <w:rsid w:val="006F46E5"/>
    <w:rsid w:val="006F4C44"/>
    <w:rsid w:val="006F50BB"/>
    <w:rsid w:val="006F5915"/>
    <w:rsid w:val="006F5C32"/>
    <w:rsid w:val="006F6194"/>
    <w:rsid w:val="006F6283"/>
    <w:rsid w:val="006F6D24"/>
    <w:rsid w:val="006F7AB0"/>
    <w:rsid w:val="006F7E91"/>
    <w:rsid w:val="006F7FA2"/>
    <w:rsid w:val="00700581"/>
    <w:rsid w:val="00700752"/>
    <w:rsid w:val="00700DCF"/>
    <w:rsid w:val="0070165B"/>
    <w:rsid w:val="00702606"/>
    <w:rsid w:val="00702B5B"/>
    <w:rsid w:val="00702FB3"/>
    <w:rsid w:val="00704688"/>
    <w:rsid w:val="00704A64"/>
    <w:rsid w:val="00705222"/>
    <w:rsid w:val="007053D4"/>
    <w:rsid w:val="0070557B"/>
    <w:rsid w:val="00705C20"/>
    <w:rsid w:val="00705F1C"/>
    <w:rsid w:val="00706849"/>
    <w:rsid w:val="00707543"/>
    <w:rsid w:val="00707BD8"/>
    <w:rsid w:val="00707CBE"/>
    <w:rsid w:val="00711E48"/>
    <w:rsid w:val="00712050"/>
    <w:rsid w:val="0071217E"/>
    <w:rsid w:val="007131DD"/>
    <w:rsid w:val="00714A3A"/>
    <w:rsid w:val="00715D25"/>
    <w:rsid w:val="00715FF9"/>
    <w:rsid w:val="00716494"/>
    <w:rsid w:val="00717C35"/>
    <w:rsid w:val="007204F7"/>
    <w:rsid w:val="00720730"/>
    <w:rsid w:val="00720B87"/>
    <w:rsid w:val="00720B98"/>
    <w:rsid w:val="00721C4F"/>
    <w:rsid w:val="00721EA8"/>
    <w:rsid w:val="007225C4"/>
    <w:rsid w:val="0072268F"/>
    <w:rsid w:val="007229C8"/>
    <w:rsid w:val="0072374C"/>
    <w:rsid w:val="00724A69"/>
    <w:rsid w:val="00725958"/>
    <w:rsid w:val="00725D03"/>
    <w:rsid w:val="007263AB"/>
    <w:rsid w:val="00726DD8"/>
    <w:rsid w:val="0072798C"/>
    <w:rsid w:val="007310A3"/>
    <w:rsid w:val="00731512"/>
    <w:rsid w:val="007317A4"/>
    <w:rsid w:val="00731FE4"/>
    <w:rsid w:val="007322DF"/>
    <w:rsid w:val="007326DC"/>
    <w:rsid w:val="00732A03"/>
    <w:rsid w:val="007333B0"/>
    <w:rsid w:val="007338EB"/>
    <w:rsid w:val="00733F64"/>
    <w:rsid w:val="007346FC"/>
    <w:rsid w:val="00736050"/>
    <w:rsid w:val="007367C1"/>
    <w:rsid w:val="00736C5A"/>
    <w:rsid w:val="00736EA3"/>
    <w:rsid w:val="00737003"/>
    <w:rsid w:val="00737266"/>
    <w:rsid w:val="00740E6F"/>
    <w:rsid w:val="00740E7B"/>
    <w:rsid w:val="007416EF"/>
    <w:rsid w:val="00741779"/>
    <w:rsid w:val="0074191F"/>
    <w:rsid w:val="00741933"/>
    <w:rsid w:val="00742213"/>
    <w:rsid w:val="007426DA"/>
    <w:rsid w:val="00743734"/>
    <w:rsid w:val="00743CC3"/>
    <w:rsid w:val="0074436A"/>
    <w:rsid w:val="007446DD"/>
    <w:rsid w:val="00744E74"/>
    <w:rsid w:val="00746550"/>
    <w:rsid w:val="00746A82"/>
    <w:rsid w:val="007504EE"/>
    <w:rsid w:val="00750CBB"/>
    <w:rsid w:val="00750CE7"/>
    <w:rsid w:val="007517E5"/>
    <w:rsid w:val="0075208C"/>
    <w:rsid w:val="00752351"/>
    <w:rsid w:val="0075239D"/>
    <w:rsid w:val="00752B42"/>
    <w:rsid w:val="00752C49"/>
    <w:rsid w:val="00752FC8"/>
    <w:rsid w:val="007531EA"/>
    <w:rsid w:val="007535B6"/>
    <w:rsid w:val="007535E8"/>
    <w:rsid w:val="00753952"/>
    <w:rsid w:val="00753AF5"/>
    <w:rsid w:val="00753D11"/>
    <w:rsid w:val="0075435F"/>
    <w:rsid w:val="00756235"/>
    <w:rsid w:val="00756C07"/>
    <w:rsid w:val="00756C8D"/>
    <w:rsid w:val="00756F95"/>
    <w:rsid w:val="00757B3A"/>
    <w:rsid w:val="00757CB9"/>
    <w:rsid w:val="00760744"/>
    <w:rsid w:val="00760AB7"/>
    <w:rsid w:val="00761593"/>
    <w:rsid w:val="00761EEC"/>
    <w:rsid w:val="00762D2B"/>
    <w:rsid w:val="00762F2C"/>
    <w:rsid w:val="007632DA"/>
    <w:rsid w:val="007636D1"/>
    <w:rsid w:val="00763DD0"/>
    <w:rsid w:val="007649E9"/>
    <w:rsid w:val="00764DAE"/>
    <w:rsid w:val="00765388"/>
    <w:rsid w:val="0076595A"/>
    <w:rsid w:val="0076639A"/>
    <w:rsid w:val="00766AFE"/>
    <w:rsid w:val="00766C26"/>
    <w:rsid w:val="00767B59"/>
    <w:rsid w:val="00767F1F"/>
    <w:rsid w:val="00770662"/>
    <w:rsid w:val="007707FE"/>
    <w:rsid w:val="007708B1"/>
    <w:rsid w:val="00772293"/>
    <w:rsid w:val="00772666"/>
    <w:rsid w:val="00774803"/>
    <w:rsid w:val="00775084"/>
    <w:rsid w:val="0077542D"/>
    <w:rsid w:val="00775742"/>
    <w:rsid w:val="007768C8"/>
    <w:rsid w:val="007771EB"/>
    <w:rsid w:val="007773E1"/>
    <w:rsid w:val="00777533"/>
    <w:rsid w:val="00777E33"/>
    <w:rsid w:val="007810BE"/>
    <w:rsid w:val="007816D3"/>
    <w:rsid w:val="00781B33"/>
    <w:rsid w:val="00781D51"/>
    <w:rsid w:val="0078333C"/>
    <w:rsid w:val="00783359"/>
    <w:rsid w:val="007834F1"/>
    <w:rsid w:val="0078398E"/>
    <w:rsid w:val="00783DC0"/>
    <w:rsid w:val="00783F05"/>
    <w:rsid w:val="00784E95"/>
    <w:rsid w:val="00785978"/>
    <w:rsid w:val="00786777"/>
    <w:rsid w:val="00786A54"/>
    <w:rsid w:val="007871C8"/>
    <w:rsid w:val="00787391"/>
    <w:rsid w:val="007878A5"/>
    <w:rsid w:val="007878E1"/>
    <w:rsid w:val="00787B60"/>
    <w:rsid w:val="007901CE"/>
    <w:rsid w:val="0079154B"/>
    <w:rsid w:val="00792549"/>
    <w:rsid w:val="0079294C"/>
    <w:rsid w:val="00792CDB"/>
    <w:rsid w:val="00792CE7"/>
    <w:rsid w:val="00793556"/>
    <w:rsid w:val="0079384E"/>
    <w:rsid w:val="00793A86"/>
    <w:rsid w:val="007946A2"/>
    <w:rsid w:val="007953B6"/>
    <w:rsid w:val="00795E4C"/>
    <w:rsid w:val="00796741"/>
    <w:rsid w:val="00797279"/>
    <w:rsid w:val="007976DB"/>
    <w:rsid w:val="00797735"/>
    <w:rsid w:val="00797DA4"/>
    <w:rsid w:val="007A03A9"/>
    <w:rsid w:val="007A06A2"/>
    <w:rsid w:val="007A1B98"/>
    <w:rsid w:val="007A1C93"/>
    <w:rsid w:val="007A38EE"/>
    <w:rsid w:val="007A4723"/>
    <w:rsid w:val="007A4A6F"/>
    <w:rsid w:val="007A4B82"/>
    <w:rsid w:val="007A4CDA"/>
    <w:rsid w:val="007A4E21"/>
    <w:rsid w:val="007A6073"/>
    <w:rsid w:val="007A6770"/>
    <w:rsid w:val="007A7ED2"/>
    <w:rsid w:val="007B046D"/>
    <w:rsid w:val="007B059E"/>
    <w:rsid w:val="007B0B9D"/>
    <w:rsid w:val="007B149C"/>
    <w:rsid w:val="007B2ABD"/>
    <w:rsid w:val="007B37D8"/>
    <w:rsid w:val="007B3D8D"/>
    <w:rsid w:val="007B474A"/>
    <w:rsid w:val="007B4E99"/>
    <w:rsid w:val="007B5050"/>
    <w:rsid w:val="007B508D"/>
    <w:rsid w:val="007B541D"/>
    <w:rsid w:val="007B5D04"/>
    <w:rsid w:val="007B61DF"/>
    <w:rsid w:val="007C006E"/>
    <w:rsid w:val="007C010D"/>
    <w:rsid w:val="007C1017"/>
    <w:rsid w:val="007C1231"/>
    <w:rsid w:val="007C1BB2"/>
    <w:rsid w:val="007C292D"/>
    <w:rsid w:val="007C296E"/>
    <w:rsid w:val="007C2FBF"/>
    <w:rsid w:val="007C561F"/>
    <w:rsid w:val="007C5AF8"/>
    <w:rsid w:val="007C6289"/>
    <w:rsid w:val="007C67C7"/>
    <w:rsid w:val="007C7380"/>
    <w:rsid w:val="007C7426"/>
    <w:rsid w:val="007D04FA"/>
    <w:rsid w:val="007D05F0"/>
    <w:rsid w:val="007D0B8E"/>
    <w:rsid w:val="007D0E43"/>
    <w:rsid w:val="007D16A7"/>
    <w:rsid w:val="007D1DBC"/>
    <w:rsid w:val="007D2311"/>
    <w:rsid w:val="007D27CF"/>
    <w:rsid w:val="007D2EC8"/>
    <w:rsid w:val="007D2F4E"/>
    <w:rsid w:val="007D46C2"/>
    <w:rsid w:val="007D585C"/>
    <w:rsid w:val="007D5D07"/>
    <w:rsid w:val="007D5E31"/>
    <w:rsid w:val="007D634F"/>
    <w:rsid w:val="007D7649"/>
    <w:rsid w:val="007D7E5A"/>
    <w:rsid w:val="007E0968"/>
    <w:rsid w:val="007E1AEC"/>
    <w:rsid w:val="007E1C55"/>
    <w:rsid w:val="007E1D61"/>
    <w:rsid w:val="007E23C8"/>
    <w:rsid w:val="007E2C13"/>
    <w:rsid w:val="007E3C23"/>
    <w:rsid w:val="007E4F08"/>
    <w:rsid w:val="007E51EA"/>
    <w:rsid w:val="007E57B1"/>
    <w:rsid w:val="007E67AD"/>
    <w:rsid w:val="007E78E0"/>
    <w:rsid w:val="007E7D0B"/>
    <w:rsid w:val="007E7D1F"/>
    <w:rsid w:val="007F07E2"/>
    <w:rsid w:val="007F086C"/>
    <w:rsid w:val="007F0F38"/>
    <w:rsid w:val="007F1348"/>
    <w:rsid w:val="007F1500"/>
    <w:rsid w:val="007F164D"/>
    <w:rsid w:val="007F1923"/>
    <w:rsid w:val="007F24CD"/>
    <w:rsid w:val="007F2C60"/>
    <w:rsid w:val="007F35A9"/>
    <w:rsid w:val="007F387F"/>
    <w:rsid w:val="007F411E"/>
    <w:rsid w:val="007F4F45"/>
    <w:rsid w:val="007F5745"/>
    <w:rsid w:val="007F5AB6"/>
    <w:rsid w:val="007F6BEB"/>
    <w:rsid w:val="007F77E1"/>
    <w:rsid w:val="007F7918"/>
    <w:rsid w:val="00800533"/>
    <w:rsid w:val="00802259"/>
    <w:rsid w:val="008027ED"/>
    <w:rsid w:val="00803666"/>
    <w:rsid w:val="008043C2"/>
    <w:rsid w:val="00804B3D"/>
    <w:rsid w:val="0080501D"/>
    <w:rsid w:val="0080542E"/>
    <w:rsid w:val="008054FA"/>
    <w:rsid w:val="008057E1"/>
    <w:rsid w:val="008059DE"/>
    <w:rsid w:val="008065EF"/>
    <w:rsid w:val="008072E5"/>
    <w:rsid w:val="0080759B"/>
    <w:rsid w:val="008077EA"/>
    <w:rsid w:val="00807848"/>
    <w:rsid w:val="00810B82"/>
    <w:rsid w:val="00811837"/>
    <w:rsid w:val="008122D0"/>
    <w:rsid w:val="0081266E"/>
    <w:rsid w:val="00812C3D"/>
    <w:rsid w:val="008132B8"/>
    <w:rsid w:val="0081415C"/>
    <w:rsid w:val="00814A6A"/>
    <w:rsid w:val="008150CF"/>
    <w:rsid w:val="0081534E"/>
    <w:rsid w:val="008166A2"/>
    <w:rsid w:val="008167EA"/>
    <w:rsid w:val="00817775"/>
    <w:rsid w:val="00817E8A"/>
    <w:rsid w:val="00817F60"/>
    <w:rsid w:val="008201D4"/>
    <w:rsid w:val="008215EF"/>
    <w:rsid w:val="00821B0C"/>
    <w:rsid w:val="00821BA3"/>
    <w:rsid w:val="008220DB"/>
    <w:rsid w:val="008220EE"/>
    <w:rsid w:val="00822551"/>
    <w:rsid w:val="008225EF"/>
    <w:rsid w:val="008226F3"/>
    <w:rsid w:val="008228F5"/>
    <w:rsid w:val="00822FA3"/>
    <w:rsid w:val="008230BD"/>
    <w:rsid w:val="0082366F"/>
    <w:rsid w:val="00823B74"/>
    <w:rsid w:val="00823F5B"/>
    <w:rsid w:val="00824071"/>
    <w:rsid w:val="00824E49"/>
    <w:rsid w:val="008253C0"/>
    <w:rsid w:val="0082658E"/>
    <w:rsid w:val="008266CF"/>
    <w:rsid w:val="00826B75"/>
    <w:rsid w:val="00826D95"/>
    <w:rsid w:val="008278D8"/>
    <w:rsid w:val="008305D5"/>
    <w:rsid w:val="00831104"/>
    <w:rsid w:val="00831688"/>
    <w:rsid w:val="00832087"/>
    <w:rsid w:val="008326C6"/>
    <w:rsid w:val="00832A5B"/>
    <w:rsid w:val="00832C5A"/>
    <w:rsid w:val="00833353"/>
    <w:rsid w:val="00835A5B"/>
    <w:rsid w:val="00835D2B"/>
    <w:rsid w:val="0083610B"/>
    <w:rsid w:val="00837381"/>
    <w:rsid w:val="00841306"/>
    <w:rsid w:val="00841C12"/>
    <w:rsid w:val="00841FC9"/>
    <w:rsid w:val="008432CD"/>
    <w:rsid w:val="0084402B"/>
    <w:rsid w:val="0084442E"/>
    <w:rsid w:val="008448CA"/>
    <w:rsid w:val="00844BB9"/>
    <w:rsid w:val="00844E07"/>
    <w:rsid w:val="00844E0A"/>
    <w:rsid w:val="008454A5"/>
    <w:rsid w:val="00845598"/>
    <w:rsid w:val="00845771"/>
    <w:rsid w:val="008461CF"/>
    <w:rsid w:val="008470B7"/>
    <w:rsid w:val="008477F6"/>
    <w:rsid w:val="00847B05"/>
    <w:rsid w:val="00847B06"/>
    <w:rsid w:val="00850697"/>
    <w:rsid w:val="00850D7B"/>
    <w:rsid w:val="00850E9A"/>
    <w:rsid w:val="00851448"/>
    <w:rsid w:val="00851562"/>
    <w:rsid w:val="00851688"/>
    <w:rsid w:val="0085243E"/>
    <w:rsid w:val="00852F51"/>
    <w:rsid w:val="00853323"/>
    <w:rsid w:val="008538A3"/>
    <w:rsid w:val="008538F7"/>
    <w:rsid w:val="00853C01"/>
    <w:rsid w:val="00854667"/>
    <w:rsid w:val="00854D87"/>
    <w:rsid w:val="00855450"/>
    <w:rsid w:val="00855DA2"/>
    <w:rsid w:val="00856E0F"/>
    <w:rsid w:val="00857959"/>
    <w:rsid w:val="00861C29"/>
    <w:rsid w:val="00861D91"/>
    <w:rsid w:val="00861FC7"/>
    <w:rsid w:val="00862478"/>
    <w:rsid w:val="00862797"/>
    <w:rsid w:val="00862CB2"/>
    <w:rsid w:val="00863DBD"/>
    <w:rsid w:val="00863DDC"/>
    <w:rsid w:val="00864030"/>
    <w:rsid w:val="008649F1"/>
    <w:rsid w:val="00864F69"/>
    <w:rsid w:val="008660B5"/>
    <w:rsid w:val="0086655A"/>
    <w:rsid w:val="008668FD"/>
    <w:rsid w:val="00866A03"/>
    <w:rsid w:val="00866E3A"/>
    <w:rsid w:val="0086714A"/>
    <w:rsid w:val="008679A7"/>
    <w:rsid w:val="00867DEE"/>
    <w:rsid w:val="00870205"/>
    <w:rsid w:val="0087066E"/>
    <w:rsid w:val="008726D3"/>
    <w:rsid w:val="00872B57"/>
    <w:rsid w:val="008736AF"/>
    <w:rsid w:val="008739B6"/>
    <w:rsid w:val="0087409C"/>
    <w:rsid w:val="00874873"/>
    <w:rsid w:val="00874EBB"/>
    <w:rsid w:val="00875763"/>
    <w:rsid w:val="008760BC"/>
    <w:rsid w:val="00876809"/>
    <w:rsid w:val="00876A3D"/>
    <w:rsid w:val="00877022"/>
    <w:rsid w:val="00877075"/>
    <w:rsid w:val="0087772E"/>
    <w:rsid w:val="008777CE"/>
    <w:rsid w:val="00877F52"/>
    <w:rsid w:val="008804E0"/>
    <w:rsid w:val="008804EB"/>
    <w:rsid w:val="008804ED"/>
    <w:rsid w:val="00880606"/>
    <w:rsid w:val="008807B1"/>
    <w:rsid w:val="00880F4E"/>
    <w:rsid w:val="0088149C"/>
    <w:rsid w:val="008814EB"/>
    <w:rsid w:val="00881C45"/>
    <w:rsid w:val="00881C92"/>
    <w:rsid w:val="008826BE"/>
    <w:rsid w:val="0088284A"/>
    <w:rsid w:val="00882957"/>
    <w:rsid w:val="00882A10"/>
    <w:rsid w:val="00883115"/>
    <w:rsid w:val="00885197"/>
    <w:rsid w:val="008852BD"/>
    <w:rsid w:val="008853B0"/>
    <w:rsid w:val="00887269"/>
    <w:rsid w:val="008878D0"/>
    <w:rsid w:val="008900A5"/>
    <w:rsid w:val="008902CF"/>
    <w:rsid w:val="008909FD"/>
    <w:rsid w:val="00890AE8"/>
    <w:rsid w:val="00891A7D"/>
    <w:rsid w:val="00891ADD"/>
    <w:rsid w:val="0089223B"/>
    <w:rsid w:val="00892535"/>
    <w:rsid w:val="008928FC"/>
    <w:rsid w:val="00892E1A"/>
    <w:rsid w:val="00894983"/>
    <w:rsid w:val="00894B30"/>
    <w:rsid w:val="00895306"/>
    <w:rsid w:val="00895EA3"/>
    <w:rsid w:val="008962BE"/>
    <w:rsid w:val="00897FE0"/>
    <w:rsid w:val="008A0C17"/>
    <w:rsid w:val="008A0E0E"/>
    <w:rsid w:val="008A0E62"/>
    <w:rsid w:val="008A1367"/>
    <w:rsid w:val="008A1718"/>
    <w:rsid w:val="008A1D1C"/>
    <w:rsid w:val="008A1D79"/>
    <w:rsid w:val="008A3127"/>
    <w:rsid w:val="008A4AB4"/>
    <w:rsid w:val="008A53F1"/>
    <w:rsid w:val="008A58D4"/>
    <w:rsid w:val="008A5904"/>
    <w:rsid w:val="008A7973"/>
    <w:rsid w:val="008B073B"/>
    <w:rsid w:val="008B08F5"/>
    <w:rsid w:val="008B163D"/>
    <w:rsid w:val="008B16EB"/>
    <w:rsid w:val="008B1B52"/>
    <w:rsid w:val="008B1D09"/>
    <w:rsid w:val="008B224A"/>
    <w:rsid w:val="008B2CC0"/>
    <w:rsid w:val="008B2D68"/>
    <w:rsid w:val="008B36F3"/>
    <w:rsid w:val="008B3C54"/>
    <w:rsid w:val="008B43F0"/>
    <w:rsid w:val="008B61B0"/>
    <w:rsid w:val="008B66C9"/>
    <w:rsid w:val="008B66FA"/>
    <w:rsid w:val="008B6DB4"/>
    <w:rsid w:val="008B6F1A"/>
    <w:rsid w:val="008B72F7"/>
    <w:rsid w:val="008B7555"/>
    <w:rsid w:val="008B763B"/>
    <w:rsid w:val="008B77A2"/>
    <w:rsid w:val="008C0F97"/>
    <w:rsid w:val="008C2DF9"/>
    <w:rsid w:val="008C30BE"/>
    <w:rsid w:val="008C44FD"/>
    <w:rsid w:val="008C45AF"/>
    <w:rsid w:val="008C4A25"/>
    <w:rsid w:val="008C4CEF"/>
    <w:rsid w:val="008C4E91"/>
    <w:rsid w:val="008C5750"/>
    <w:rsid w:val="008C5B7C"/>
    <w:rsid w:val="008C720B"/>
    <w:rsid w:val="008C79DA"/>
    <w:rsid w:val="008C7DA7"/>
    <w:rsid w:val="008D11A4"/>
    <w:rsid w:val="008D1F56"/>
    <w:rsid w:val="008D2E8B"/>
    <w:rsid w:val="008D2F17"/>
    <w:rsid w:val="008D33B9"/>
    <w:rsid w:val="008D4262"/>
    <w:rsid w:val="008D499F"/>
    <w:rsid w:val="008D60B1"/>
    <w:rsid w:val="008D628E"/>
    <w:rsid w:val="008D6335"/>
    <w:rsid w:val="008D69E5"/>
    <w:rsid w:val="008D74FA"/>
    <w:rsid w:val="008D7C5D"/>
    <w:rsid w:val="008E0003"/>
    <w:rsid w:val="008E010A"/>
    <w:rsid w:val="008E1DB9"/>
    <w:rsid w:val="008E230D"/>
    <w:rsid w:val="008E2638"/>
    <w:rsid w:val="008E2673"/>
    <w:rsid w:val="008E26A7"/>
    <w:rsid w:val="008E2DD3"/>
    <w:rsid w:val="008E3463"/>
    <w:rsid w:val="008E3F95"/>
    <w:rsid w:val="008E4281"/>
    <w:rsid w:val="008E4916"/>
    <w:rsid w:val="008E5376"/>
    <w:rsid w:val="008E577B"/>
    <w:rsid w:val="008E5922"/>
    <w:rsid w:val="008E5ED3"/>
    <w:rsid w:val="008E63FB"/>
    <w:rsid w:val="008E6A2E"/>
    <w:rsid w:val="008E6E8F"/>
    <w:rsid w:val="008E7297"/>
    <w:rsid w:val="008E788B"/>
    <w:rsid w:val="008F0278"/>
    <w:rsid w:val="008F1FBF"/>
    <w:rsid w:val="008F2DC9"/>
    <w:rsid w:val="008F31DB"/>
    <w:rsid w:val="008F39F6"/>
    <w:rsid w:val="008F3A0C"/>
    <w:rsid w:val="008F4AED"/>
    <w:rsid w:val="008F7050"/>
    <w:rsid w:val="008F77CF"/>
    <w:rsid w:val="008F7C5B"/>
    <w:rsid w:val="008F7D24"/>
    <w:rsid w:val="008F7F37"/>
    <w:rsid w:val="00900919"/>
    <w:rsid w:val="009011B9"/>
    <w:rsid w:val="009016F2"/>
    <w:rsid w:val="00901D30"/>
    <w:rsid w:val="00902579"/>
    <w:rsid w:val="00902E66"/>
    <w:rsid w:val="0090428D"/>
    <w:rsid w:val="00904506"/>
    <w:rsid w:val="009048D1"/>
    <w:rsid w:val="009058D1"/>
    <w:rsid w:val="00905A50"/>
    <w:rsid w:val="00905E92"/>
    <w:rsid w:val="009067EC"/>
    <w:rsid w:val="00906B98"/>
    <w:rsid w:val="00906CFF"/>
    <w:rsid w:val="00907025"/>
    <w:rsid w:val="00907164"/>
    <w:rsid w:val="00910E5B"/>
    <w:rsid w:val="00910EAD"/>
    <w:rsid w:val="00911954"/>
    <w:rsid w:val="00911CE0"/>
    <w:rsid w:val="00911FBC"/>
    <w:rsid w:val="009124EA"/>
    <w:rsid w:val="0091253C"/>
    <w:rsid w:val="009126C3"/>
    <w:rsid w:val="00912D42"/>
    <w:rsid w:val="009132B3"/>
    <w:rsid w:val="00913E2C"/>
    <w:rsid w:val="00913FB5"/>
    <w:rsid w:val="0091400A"/>
    <w:rsid w:val="009141F6"/>
    <w:rsid w:val="009159E5"/>
    <w:rsid w:val="00915C46"/>
    <w:rsid w:val="00915D0A"/>
    <w:rsid w:val="00915DE4"/>
    <w:rsid w:val="009162F4"/>
    <w:rsid w:val="009167E3"/>
    <w:rsid w:val="00916857"/>
    <w:rsid w:val="00916DED"/>
    <w:rsid w:val="00917FA0"/>
    <w:rsid w:val="009224F8"/>
    <w:rsid w:val="009235DE"/>
    <w:rsid w:val="00923C8F"/>
    <w:rsid w:val="0092483B"/>
    <w:rsid w:val="00924CD7"/>
    <w:rsid w:val="00925B69"/>
    <w:rsid w:val="00926D75"/>
    <w:rsid w:val="00927DE6"/>
    <w:rsid w:val="00930A73"/>
    <w:rsid w:val="0093145D"/>
    <w:rsid w:val="0093163C"/>
    <w:rsid w:val="00931E71"/>
    <w:rsid w:val="00931E73"/>
    <w:rsid w:val="0093206B"/>
    <w:rsid w:val="00932268"/>
    <w:rsid w:val="009324ED"/>
    <w:rsid w:val="00932754"/>
    <w:rsid w:val="009329B5"/>
    <w:rsid w:val="009332AD"/>
    <w:rsid w:val="00933618"/>
    <w:rsid w:val="0093438E"/>
    <w:rsid w:val="009350B4"/>
    <w:rsid w:val="0093536A"/>
    <w:rsid w:val="00935424"/>
    <w:rsid w:val="009359A5"/>
    <w:rsid w:val="00935CCA"/>
    <w:rsid w:val="00936EDB"/>
    <w:rsid w:val="0093701B"/>
    <w:rsid w:val="00937654"/>
    <w:rsid w:val="00937B51"/>
    <w:rsid w:val="00937D39"/>
    <w:rsid w:val="0094134B"/>
    <w:rsid w:val="009414F1"/>
    <w:rsid w:val="009417B1"/>
    <w:rsid w:val="00941AE9"/>
    <w:rsid w:val="00941FE5"/>
    <w:rsid w:val="00942F2F"/>
    <w:rsid w:val="009438A0"/>
    <w:rsid w:val="009439EF"/>
    <w:rsid w:val="00943F63"/>
    <w:rsid w:val="00944C9A"/>
    <w:rsid w:val="00945899"/>
    <w:rsid w:val="00946495"/>
    <w:rsid w:val="009465CC"/>
    <w:rsid w:val="00946A48"/>
    <w:rsid w:val="009504AD"/>
    <w:rsid w:val="00950BB3"/>
    <w:rsid w:val="00951C1D"/>
    <w:rsid w:val="009522C2"/>
    <w:rsid w:val="009527E7"/>
    <w:rsid w:val="00953932"/>
    <w:rsid w:val="00954061"/>
    <w:rsid w:val="0095434D"/>
    <w:rsid w:val="0095440D"/>
    <w:rsid w:val="00954769"/>
    <w:rsid w:val="00954DA6"/>
    <w:rsid w:val="00955EE7"/>
    <w:rsid w:val="00956CC3"/>
    <w:rsid w:val="00957195"/>
    <w:rsid w:val="00957400"/>
    <w:rsid w:val="00957CFB"/>
    <w:rsid w:val="00960175"/>
    <w:rsid w:val="00961682"/>
    <w:rsid w:val="0096192D"/>
    <w:rsid w:val="00962077"/>
    <w:rsid w:val="0096264F"/>
    <w:rsid w:val="00962B1C"/>
    <w:rsid w:val="00963DA8"/>
    <w:rsid w:val="00964108"/>
    <w:rsid w:val="00964D20"/>
    <w:rsid w:val="00965B68"/>
    <w:rsid w:val="00966172"/>
    <w:rsid w:val="00966390"/>
    <w:rsid w:val="009667E4"/>
    <w:rsid w:val="00966C81"/>
    <w:rsid w:val="00967348"/>
    <w:rsid w:val="00967DF7"/>
    <w:rsid w:val="00970F2F"/>
    <w:rsid w:val="00971291"/>
    <w:rsid w:val="0097179D"/>
    <w:rsid w:val="00971956"/>
    <w:rsid w:val="00973FEA"/>
    <w:rsid w:val="00974AB9"/>
    <w:rsid w:val="00974B88"/>
    <w:rsid w:val="00975742"/>
    <w:rsid w:val="009757B3"/>
    <w:rsid w:val="00975827"/>
    <w:rsid w:val="00976360"/>
    <w:rsid w:val="00976DDA"/>
    <w:rsid w:val="009773C5"/>
    <w:rsid w:val="00977EBE"/>
    <w:rsid w:val="00980821"/>
    <w:rsid w:val="00980BA3"/>
    <w:rsid w:val="0098106C"/>
    <w:rsid w:val="00983637"/>
    <w:rsid w:val="00983CDA"/>
    <w:rsid w:val="009844A6"/>
    <w:rsid w:val="009847A7"/>
    <w:rsid w:val="00984B1E"/>
    <w:rsid w:val="00985AE3"/>
    <w:rsid w:val="00987D2D"/>
    <w:rsid w:val="00990398"/>
    <w:rsid w:val="00990EA1"/>
    <w:rsid w:val="00991333"/>
    <w:rsid w:val="009917BB"/>
    <w:rsid w:val="009919C8"/>
    <w:rsid w:val="009921FA"/>
    <w:rsid w:val="009928E2"/>
    <w:rsid w:val="00992F78"/>
    <w:rsid w:val="009934F6"/>
    <w:rsid w:val="00993A6D"/>
    <w:rsid w:val="00993D83"/>
    <w:rsid w:val="00994319"/>
    <w:rsid w:val="00994610"/>
    <w:rsid w:val="00994B38"/>
    <w:rsid w:val="00994ECB"/>
    <w:rsid w:val="009950EC"/>
    <w:rsid w:val="00995D63"/>
    <w:rsid w:val="009961B7"/>
    <w:rsid w:val="00997A04"/>
    <w:rsid w:val="00997FA0"/>
    <w:rsid w:val="009A02DE"/>
    <w:rsid w:val="009A0705"/>
    <w:rsid w:val="009A1DD2"/>
    <w:rsid w:val="009A244B"/>
    <w:rsid w:val="009A3286"/>
    <w:rsid w:val="009A32FC"/>
    <w:rsid w:val="009A3560"/>
    <w:rsid w:val="009A3C9A"/>
    <w:rsid w:val="009A5462"/>
    <w:rsid w:val="009A57BE"/>
    <w:rsid w:val="009A5BC8"/>
    <w:rsid w:val="009A5ED0"/>
    <w:rsid w:val="009A60BF"/>
    <w:rsid w:val="009A6186"/>
    <w:rsid w:val="009A6822"/>
    <w:rsid w:val="009A6FB4"/>
    <w:rsid w:val="009A717E"/>
    <w:rsid w:val="009A7F60"/>
    <w:rsid w:val="009B0ECF"/>
    <w:rsid w:val="009B1A87"/>
    <w:rsid w:val="009B1D59"/>
    <w:rsid w:val="009B1F83"/>
    <w:rsid w:val="009B38FA"/>
    <w:rsid w:val="009B3F9E"/>
    <w:rsid w:val="009B4098"/>
    <w:rsid w:val="009B5F50"/>
    <w:rsid w:val="009B6811"/>
    <w:rsid w:val="009B6846"/>
    <w:rsid w:val="009B69C9"/>
    <w:rsid w:val="009B6ABA"/>
    <w:rsid w:val="009B6FB3"/>
    <w:rsid w:val="009B7BE1"/>
    <w:rsid w:val="009C0403"/>
    <w:rsid w:val="009C135B"/>
    <w:rsid w:val="009C18AF"/>
    <w:rsid w:val="009C19FD"/>
    <w:rsid w:val="009C2BE8"/>
    <w:rsid w:val="009C3069"/>
    <w:rsid w:val="009C363E"/>
    <w:rsid w:val="009C38F3"/>
    <w:rsid w:val="009C3DEF"/>
    <w:rsid w:val="009C3FD0"/>
    <w:rsid w:val="009C5073"/>
    <w:rsid w:val="009C569B"/>
    <w:rsid w:val="009C5A31"/>
    <w:rsid w:val="009C6564"/>
    <w:rsid w:val="009C68FC"/>
    <w:rsid w:val="009C6B41"/>
    <w:rsid w:val="009C6B5F"/>
    <w:rsid w:val="009C6ED4"/>
    <w:rsid w:val="009C718B"/>
    <w:rsid w:val="009C763C"/>
    <w:rsid w:val="009C7E67"/>
    <w:rsid w:val="009D00CC"/>
    <w:rsid w:val="009D027B"/>
    <w:rsid w:val="009D0342"/>
    <w:rsid w:val="009D038E"/>
    <w:rsid w:val="009D08A0"/>
    <w:rsid w:val="009D0C8F"/>
    <w:rsid w:val="009D12C9"/>
    <w:rsid w:val="009D1380"/>
    <w:rsid w:val="009D196E"/>
    <w:rsid w:val="009D1C60"/>
    <w:rsid w:val="009D2B89"/>
    <w:rsid w:val="009D2E06"/>
    <w:rsid w:val="009D3C96"/>
    <w:rsid w:val="009D3EAD"/>
    <w:rsid w:val="009D3FA8"/>
    <w:rsid w:val="009D4039"/>
    <w:rsid w:val="009D5E42"/>
    <w:rsid w:val="009D6636"/>
    <w:rsid w:val="009D6CD0"/>
    <w:rsid w:val="009D6F97"/>
    <w:rsid w:val="009D767E"/>
    <w:rsid w:val="009D7D4F"/>
    <w:rsid w:val="009E06E0"/>
    <w:rsid w:val="009E0A6F"/>
    <w:rsid w:val="009E0CAA"/>
    <w:rsid w:val="009E1962"/>
    <w:rsid w:val="009E1EEE"/>
    <w:rsid w:val="009E24FB"/>
    <w:rsid w:val="009E2C26"/>
    <w:rsid w:val="009E3435"/>
    <w:rsid w:val="009E3632"/>
    <w:rsid w:val="009E40B3"/>
    <w:rsid w:val="009E43FF"/>
    <w:rsid w:val="009E50AD"/>
    <w:rsid w:val="009E52D2"/>
    <w:rsid w:val="009E5824"/>
    <w:rsid w:val="009E5F8D"/>
    <w:rsid w:val="009E684D"/>
    <w:rsid w:val="009E6D09"/>
    <w:rsid w:val="009E6EAC"/>
    <w:rsid w:val="009E7387"/>
    <w:rsid w:val="009E7A89"/>
    <w:rsid w:val="009E7C9C"/>
    <w:rsid w:val="009F0451"/>
    <w:rsid w:val="009F0767"/>
    <w:rsid w:val="009F0B11"/>
    <w:rsid w:val="009F1483"/>
    <w:rsid w:val="009F2AA8"/>
    <w:rsid w:val="009F327C"/>
    <w:rsid w:val="009F36BC"/>
    <w:rsid w:val="009F3839"/>
    <w:rsid w:val="009F443E"/>
    <w:rsid w:val="009F4AF9"/>
    <w:rsid w:val="009F4BB8"/>
    <w:rsid w:val="009F4CC4"/>
    <w:rsid w:val="009F5049"/>
    <w:rsid w:val="009F68DF"/>
    <w:rsid w:val="009F6CE6"/>
    <w:rsid w:val="009F6DC8"/>
    <w:rsid w:val="00A0046C"/>
    <w:rsid w:val="00A00E45"/>
    <w:rsid w:val="00A010DB"/>
    <w:rsid w:val="00A01366"/>
    <w:rsid w:val="00A014FC"/>
    <w:rsid w:val="00A019D9"/>
    <w:rsid w:val="00A01FB2"/>
    <w:rsid w:val="00A02446"/>
    <w:rsid w:val="00A0244C"/>
    <w:rsid w:val="00A0288E"/>
    <w:rsid w:val="00A02F02"/>
    <w:rsid w:val="00A0397A"/>
    <w:rsid w:val="00A04CB3"/>
    <w:rsid w:val="00A04E99"/>
    <w:rsid w:val="00A05811"/>
    <w:rsid w:val="00A062FA"/>
    <w:rsid w:val="00A066CF"/>
    <w:rsid w:val="00A070F8"/>
    <w:rsid w:val="00A07676"/>
    <w:rsid w:val="00A07B3A"/>
    <w:rsid w:val="00A114FB"/>
    <w:rsid w:val="00A11516"/>
    <w:rsid w:val="00A120F7"/>
    <w:rsid w:val="00A128B6"/>
    <w:rsid w:val="00A12E04"/>
    <w:rsid w:val="00A1359D"/>
    <w:rsid w:val="00A1383E"/>
    <w:rsid w:val="00A1389D"/>
    <w:rsid w:val="00A1398D"/>
    <w:rsid w:val="00A143B4"/>
    <w:rsid w:val="00A149BE"/>
    <w:rsid w:val="00A17FE3"/>
    <w:rsid w:val="00A2015A"/>
    <w:rsid w:val="00A2025C"/>
    <w:rsid w:val="00A20D14"/>
    <w:rsid w:val="00A216E2"/>
    <w:rsid w:val="00A21CB6"/>
    <w:rsid w:val="00A2263A"/>
    <w:rsid w:val="00A24672"/>
    <w:rsid w:val="00A2479F"/>
    <w:rsid w:val="00A24D2E"/>
    <w:rsid w:val="00A24E7D"/>
    <w:rsid w:val="00A26084"/>
    <w:rsid w:val="00A266CA"/>
    <w:rsid w:val="00A26755"/>
    <w:rsid w:val="00A26C9D"/>
    <w:rsid w:val="00A2741E"/>
    <w:rsid w:val="00A278F4"/>
    <w:rsid w:val="00A27DBE"/>
    <w:rsid w:val="00A27F7C"/>
    <w:rsid w:val="00A30481"/>
    <w:rsid w:val="00A3138B"/>
    <w:rsid w:val="00A31898"/>
    <w:rsid w:val="00A318C0"/>
    <w:rsid w:val="00A31A6F"/>
    <w:rsid w:val="00A32603"/>
    <w:rsid w:val="00A32C7E"/>
    <w:rsid w:val="00A33204"/>
    <w:rsid w:val="00A333EA"/>
    <w:rsid w:val="00A33573"/>
    <w:rsid w:val="00A339D6"/>
    <w:rsid w:val="00A33FF9"/>
    <w:rsid w:val="00A34573"/>
    <w:rsid w:val="00A347AA"/>
    <w:rsid w:val="00A34C9A"/>
    <w:rsid w:val="00A34D3D"/>
    <w:rsid w:val="00A3584F"/>
    <w:rsid w:val="00A35EC8"/>
    <w:rsid w:val="00A35F34"/>
    <w:rsid w:val="00A3661D"/>
    <w:rsid w:val="00A3664D"/>
    <w:rsid w:val="00A36B53"/>
    <w:rsid w:val="00A3764C"/>
    <w:rsid w:val="00A40E0F"/>
    <w:rsid w:val="00A40FCB"/>
    <w:rsid w:val="00A410BA"/>
    <w:rsid w:val="00A41C7A"/>
    <w:rsid w:val="00A4278F"/>
    <w:rsid w:val="00A42A86"/>
    <w:rsid w:val="00A43616"/>
    <w:rsid w:val="00A44391"/>
    <w:rsid w:val="00A44501"/>
    <w:rsid w:val="00A4482C"/>
    <w:rsid w:val="00A453D7"/>
    <w:rsid w:val="00A4579D"/>
    <w:rsid w:val="00A45A7E"/>
    <w:rsid w:val="00A463AA"/>
    <w:rsid w:val="00A46F99"/>
    <w:rsid w:val="00A47059"/>
    <w:rsid w:val="00A47665"/>
    <w:rsid w:val="00A47698"/>
    <w:rsid w:val="00A500CF"/>
    <w:rsid w:val="00A515ED"/>
    <w:rsid w:val="00A526BB"/>
    <w:rsid w:val="00A53377"/>
    <w:rsid w:val="00A53DA0"/>
    <w:rsid w:val="00A54163"/>
    <w:rsid w:val="00A5543D"/>
    <w:rsid w:val="00A55D30"/>
    <w:rsid w:val="00A55FB4"/>
    <w:rsid w:val="00A564C8"/>
    <w:rsid w:val="00A56814"/>
    <w:rsid w:val="00A56B7C"/>
    <w:rsid w:val="00A57924"/>
    <w:rsid w:val="00A60041"/>
    <w:rsid w:val="00A60279"/>
    <w:rsid w:val="00A60CF7"/>
    <w:rsid w:val="00A60DE5"/>
    <w:rsid w:val="00A61D2F"/>
    <w:rsid w:val="00A6246C"/>
    <w:rsid w:val="00A6291B"/>
    <w:rsid w:val="00A62C61"/>
    <w:rsid w:val="00A62CCB"/>
    <w:rsid w:val="00A645D0"/>
    <w:rsid w:val="00A64BDB"/>
    <w:rsid w:val="00A64CA9"/>
    <w:rsid w:val="00A652A6"/>
    <w:rsid w:val="00A66001"/>
    <w:rsid w:val="00A66B97"/>
    <w:rsid w:val="00A67F0C"/>
    <w:rsid w:val="00A7035F"/>
    <w:rsid w:val="00A71CBD"/>
    <w:rsid w:val="00A72483"/>
    <w:rsid w:val="00A72CB0"/>
    <w:rsid w:val="00A74588"/>
    <w:rsid w:val="00A7495F"/>
    <w:rsid w:val="00A749A1"/>
    <w:rsid w:val="00A751D3"/>
    <w:rsid w:val="00A75243"/>
    <w:rsid w:val="00A75318"/>
    <w:rsid w:val="00A75488"/>
    <w:rsid w:val="00A7568A"/>
    <w:rsid w:val="00A75859"/>
    <w:rsid w:val="00A75DC6"/>
    <w:rsid w:val="00A75DCF"/>
    <w:rsid w:val="00A76259"/>
    <w:rsid w:val="00A76AF4"/>
    <w:rsid w:val="00A76CC6"/>
    <w:rsid w:val="00A76DF7"/>
    <w:rsid w:val="00A77768"/>
    <w:rsid w:val="00A77DB3"/>
    <w:rsid w:val="00A8049A"/>
    <w:rsid w:val="00A807EA"/>
    <w:rsid w:val="00A80998"/>
    <w:rsid w:val="00A80D95"/>
    <w:rsid w:val="00A80F2F"/>
    <w:rsid w:val="00A80F5D"/>
    <w:rsid w:val="00A8120E"/>
    <w:rsid w:val="00A8161F"/>
    <w:rsid w:val="00A81684"/>
    <w:rsid w:val="00A81CD5"/>
    <w:rsid w:val="00A81D31"/>
    <w:rsid w:val="00A8221F"/>
    <w:rsid w:val="00A82814"/>
    <w:rsid w:val="00A82F32"/>
    <w:rsid w:val="00A83DE3"/>
    <w:rsid w:val="00A85043"/>
    <w:rsid w:val="00A85B68"/>
    <w:rsid w:val="00A86906"/>
    <w:rsid w:val="00A8738C"/>
    <w:rsid w:val="00A87B77"/>
    <w:rsid w:val="00A90B05"/>
    <w:rsid w:val="00A9198A"/>
    <w:rsid w:val="00A91BAC"/>
    <w:rsid w:val="00A92908"/>
    <w:rsid w:val="00A929D0"/>
    <w:rsid w:val="00A940BA"/>
    <w:rsid w:val="00A94D98"/>
    <w:rsid w:val="00A9523D"/>
    <w:rsid w:val="00A95B8B"/>
    <w:rsid w:val="00A95F2B"/>
    <w:rsid w:val="00A9659A"/>
    <w:rsid w:val="00A96846"/>
    <w:rsid w:val="00A97232"/>
    <w:rsid w:val="00A97767"/>
    <w:rsid w:val="00AA0E57"/>
    <w:rsid w:val="00AA188A"/>
    <w:rsid w:val="00AA1970"/>
    <w:rsid w:val="00AA1B09"/>
    <w:rsid w:val="00AA1C33"/>
    <w:rsid w:val="00AA1D3B"/>
    <w:rsid w:val="00AA2067"/>
    <w:rsid w:val="00AA27C9"/>
    <w:rsid w:val="00AA2E83"/>
    <w:rsid w:val="00AA33DC"/>
    <w:rsid w:val="00AA3C9C"/>
    <w:rsid w:val="00AA5348"/>
    <w:rsid w:val="00AA57BF"/>
    <w:rsid w:val="00AA5F5E"/>
    <w:rsid w:val="00AA5FBA"/>
    <w:rsid w:val="00AA6225"/>
    <w:rsid w:val="00AA6B12"/>
    <w:rsid w:val="00AA6D03"/>
    <w:rsid w:val="00AA6ED8"/>
    <w:rsid w:val="00AA7C50"/>
    <w:rsid w:val="00AB01DE"/>
    <w:rsid w:val="00AB1081"/>
    <w:rsid w:val="00AB177F"/>
    <w:rsid w:val="00AB1A83"/>
    <w:rsid w:val="00AB1DC2"/>
    <w:rsid w:val="00AB2360"/>
    <w:rsid w:val="00AB237A"/>
    <w:rsid w:val="00AB25D6"/>
    <w:rsid w:val="00AB298F"/>
    <w:rsid w:val="00AB2C04"/>
    <w:rsid w:val="00AB3575"/>
    <w:rsid w:val="00AB3AF1"/>
    <w:rsid w:val="00AB52ED"/>
    <w:rsid w:val="00AB5A2B"/>
    <w:rsid w:val="00AB6F4D"/>
    <w:rsid w:val="00AB7735"/>
    <w:rsid w:val="00AB7962"/>
    <w:rsid w:val="00AB7A40"/>
    <w:rsid w:val="00AC057D"/>
    <w:rsid w:val="00AC0850"/>
    <w:rsid w:val="00AC0879"/>
    <w:rsid w:val="00AC0941"/>
    <w:rsid w:val="00AC0BEE"/>
    <w:rsid w:val="00AC0D00"/>
    <w:rsid w:val="00AC0D8C"/>
    <w:rsid w:val="00AC27BC"/>
    <w:rsid w:val="00AC2A7D"/>
    <w:rsid w:val="00AC2CD0"/>
    <w:rsid w:val="00AC330A"/>
    <w:rsid w:val="00AC3A7A"/>
    <w:rsid w:val="00AC471B"/>
    <w:rsid w:val="00AC4759"/>
    <w:rsid w:val="00AC47FB"/>
    <w:rsid w:val="00AC537A"/>
    <w:rsid w:val="00AC587D"/>
    <w:rsid w:val="00AC5CE8"/>
    <w:rsid w:val="00AC7A85"/>
    <w:rsid w:val="00AC7AFB"/>
    <w:rsid w:val="00AD0206"/>
    <w:rsid w:val="00AD109F"/>
    <w:rsid w:val="00AD1E3C"/>
    <w:rsid w:val="00AD26F0"/>
    <w:rsid w:val="00AD28CF"/>
    <w:rsid w:val="00AD3E61"/>
    <w:rsid w:val="00AD448E"/>
    <w:rsid w:val="00AD586A"/>
    <w:rsid w:val="00AD6364"/>
    <w:rsid w:val="00AD65F5"/>
    <w:rsid w:val="00AD6E41"/>
    <w:rsid w:val="00AD7124"/>
    <w:rsid w:val="00AD7143"/>
    <w:rsid w:val="00AD7974"/>
    <w:rsid w:val="00AD7F04"/>
    <w:rsid w:val="00AE0E4B"/>
    <w:rsid w:val="00AE163F"/>
    <w:rsid w:val="00AE17DB"/>
    <w:rsid w:val="00AE19A1"/>
    <w:rsid w:val="00AE1A60"/>
    <w:rsid w:val="00AE1AE4"/>
    <w:rsid w:val="00AE247B"/>
    <w:rsid w:val="00AE27C8"/>
    <w:rsid w:val="00AE2960"/>
    <w:rsid w:val="00AE3F9D"/>
    <w:rsid w:val="00AE426E"/>
    <w:rsid w:val="00AE49EB"/>
    <w:rsid w:val="00AE69CD"/>
    <w:rsid w:val="00AF04DF"/>
    <w:rsid w:val="00AF0732"/>
    <w:rsid w:val="00AF0A93"/>
    <w:rsid w:val="00AF1036"/>
    <w:rsid w:val="00AF150E"/>
    <w:rsid w:val="00AF3580"/>
    <w:rsid w:val="00AF4126"/>
    <w:rsid w:val="00AF49FB"/>
    <w:rsid w:val="00AF520A"/>
    <w:rsid w:val="00AF65D2"/>
    <w:rsid w:val="00AF6A24"/>
    <w:rsid w:val="00AF7639"/>
    <w:rsid w:val="00AF7641"/>
    <w:rsid w:val="00B00035"/>
    <w:rsid w:val="00B00237"/>
    <w:rsid w:val="00B00670"/>
    <w:rsid w:val="00B0085D"/>
    <w:rsid w:val="00B00C83"/>
    <w:rsid w:val="00B00F3F"/>
    <w:rsid w:val="00B013E6"/>
    <w:rsid w:val="00B01C70"/>
    <w:rsid w:val="00B02B2C"/>
    <w:rsid w:val="00B0320A"/>
    <w:rsid w:val="00B03862"/>
    <w:rsid w:val="00B03C05"/>
    <w:rsid w:val="00B0432E"/>
    <w:rsid w:val="00B04DD6"/>
    <w:rsid w:val="00B054FA"/>
    <w:rsid w:val="00B05782"/>
    <w:rsid w:val="00B05F88"/>
    <w:rsid w:val="00B06093"/>
    <w:rsid w:val="00B10A88"/>
    <w:rsid w:val="00B10C8D"/>
    <w:rsid w:val="00B110CD"/>
    <w:rsid w:val="00B11B91"/>
    <w:rsid w:val="00B125D5"/>
    <w:rsid w:val="00B129C4"/>
    <w:rsid w:val="00B13361"/>
    <w:rsid w:val="00B133C4"/>
    <w:rsid w:val="00B135CA"/>
    <w:rsid w:val="00B13631"/>
    <w:rsid w:val="00B1527E"/>
    <w:rsid w:val="00B15AED"/>
    <w:rsid w:val="00B15E48"/>
    <w:rsid w:val="00B16405"/>
    <w:rsid w:val="00B1667C"/>
    <w:rsid w:val="00B16758"/>
    <w:rsid w:val="00B20961"/>
    <w:rsid w:val="00B209D6"/>
    <w:rsid w:val="00B210A2"/>
    <w:rsid w:val="00B21145"/>
    <w:rsid w:val="00B22197"/>
    <w:rsid w:val="00B222B5"/>
    <w:rsid w:val="00B222F1"/>
    <w:rsid w:val="00B2299B"/>
    <w:rsid w:val="00B237E2"/>
    <w:rsid w:val="00B24491"/>
    <w:rsid w:val="00B24A1D"/>
    <w:rsid w:val="00B24DF8"/>
    <w:rsid w:val="00B24E6E"/>
    <w:rsid w:val="00B25EA6"/>
    <w:rsid w:val="00B271AF"/>
    <w:rsid w:val="00B3049A"/>
    <w:rsid w:val="00B30A7C"/>
    <w:rsid w:val="00B3114B"/>
    <w:rsid w:val="00B31AAE"/>
    <w:rsid w:val="00B31CF6"/>
    <w:rsid w:val="00B32549"/>
    <w:rsid w:val="00B32991"/>
    <w:rsid w:val="00B32FFE"/>
    <w:rsid w:val="00B334D6"/>
    <w:rsid w:val="00B33901"/>
    <w:rsid w:val="00B33C2D"/>
    <w:rsid w:val="00B342E5"/>
    <w:rsid w:val="00B342E9"/>
    <w:rsid w:val="00B35D5D"/>
    <w:rsid w:val="00B3687A"/>
    <w:rsid w:val="00B369EC"/>
    <w:rsid w:val="00B36C77"/>
    <w:rsid w:val="00B37772"/>
    <w:rsid w:val="00B37C49"/>
    <w:rsid w:val="00B4042A"/>
    <w:rsid w:val="00B4064A"/>
    <w:rsid w:val="00B407FD"/>
    <w:rsid w:val="00B4179A"/>
    <w:rsid w:val="00B41C56"/>
    <w:rsid w:val="00B41F20"/>
    <w:rsid w:val="00B42C08"/>
    <w:rsid w:val="00B43088"/>
    <w:rsid w:val="00B44126"/>
    <w:rsid w:val="00B44282"/>
    <w:rsid w:val="00B44DE1"/>
    <w:rsid w:val="00B459AE"/>
    <w:rsid w:val="00B4709F"/>
    <w:rsid w:val="00B472B7"/>
    <w:rsid w:val="00B4734C"/>
    <w:rsid w:val="00B478E8"/>
    <w:rsid w:val="00B47CB4"/>
    <w:rsid w:val="00B501BA"/>
    <w:rsid w:val="00B5026E"/>
    <w:rsid w:val="00B50444"/>
    <w:rsid w:val="00B50E13"/>
    <w:rsid w:val="00B5107A"/>
    <w:rsid w:val="00B51D22"/>
    <w:rsid w:val="00B51E22"/>
    <w:rsid w:val="00B5215F"/>
    <w:rsid w:val="00B52279"/>
    <w:rsid w:val="00B52E6B"/>
    <w:rsid w:val="00B53D4C"/>
    <w:rsid w:val="00B54278"/>
    <w:rsid w:val="00B542DA"/>
    <w:rsid w:val="00B5548A"/>
    <w:rsid w:val="00B5634E"/>
    <w:rsid w:val="00B57D30"/>
    <w:rsid w:val="00B60C66"/>
    <w:rsid w:val="00B60FB5"/>
    <w:rsid w:val="00B6151A"/>
    <w:rsid w:val="00B61713"/>
    <w:rsid w:val="00B62A5B"/>
    <w:rsid w:val="00B62AE7"/>
    <w:rsid w:val="00B62C6D"/>
    <w:rsid w:val="00B62F40"/>
    <w:rsid w:val="00B63A7E"/>
    <w:rsid w:val="00B6501F"/>
    <w:rsid w:val="00B655C4"/>
    <w:rsid w:val="00B65DF5"/>
    <w:rsid w:val="00B6639B"/>
    <w:rsid w:val="00B66B4A"/>
    <w:rsid w:val="00B66E3F"/>
    <w:rsid w:val="00B67035"/>
    <w:rsid w:val="00B67BA4"/>
    <w:rsid w:val="00B70693"/>
    <w:rsid w:val="00B70731"/>
    <w:rsid w:val="00B713D9"/>
    <w:rsid w:val="00B71B5C"/>
    <w:rsid w:val="00B72675"/>
    <w:rsid w:val="00B73B3D"/>
    <w:rsid w:val="00B745E2"/>
    <w:rsid w:val="00B756FC"/>
    <w:rsid w:val="00B772AD"/>
    <w:rsid w:val="00B7752D"/>
    <w:rsid w:val="00B80342"/>
    <w:rsid w:val="00B81820"/>
    <w:rsid w:val="00B83637"/>
    <w:rsid w:val="00B83AFE"/>
    <w:rsid w:val="00B83D52"/>
    <w:rsid w:val="00B84257"/>
    <w:rsid w:val="00B84C86"/>
    <w:rsid w:val="00B84D80"/>
    <w:rsid w:val="00B85594"/>
    <w:rsid w:val="00B8580B"/>
    <w:rsid w:val="00B8652F"/>
    <w:rsid w:val="00B8670E"/>
    <w:rsid w:val="00B86B42"/>
    <w:rsid w:val="00B9078B"/>
    <w:rsid w:val="00B90BB1"/>
    <w:rsid w:val="00B90BF3"/>
    <w:rsid w:val="00B92759"/>
    <w:rsid w:val="00B92EFC"/>
    <w:rsid w:val="00B93608"/>
    <w:rsid w:val="00B938F4"/>
    <w:rsid w:val="00B939F5"/>
    <w:rsid w:val="00B93DB5"/>
    <w:rsid w:val="00B94125"/>
    <w:rsid w:val="00B94575"/>
    <w:rsid w:val="00B94DAF"/>
    <w:rsid w:val="00B95301"/>
    <w:rsid w:val="00B957C6"/>
    <w:rsid w:val="00B9653B"/>
    <w:rsid w:val="00B96866"/>
    <w:rsid w:val="00B9698E"/>
    <w:rsid w:val="00B96DD7"/>
    <w:rsid w:val="00B96E5F"/>
    <w:rsid w:val="00B9728C"/>
    <w:rsid w:val="00BA04B5"/>
    <w:rsid w:val="00BA1DD1"/>
    <w:rsid w:val="00BA272D"/>
    <w:rsid w:val="00BA298D"/>
    <w:rsid w:val="00BA3144"/>
    <w:rsid w:val="00BA351C"/>
    <w:rsid w:val="00BA3B2F"/>
    <w:rsid w:val="00BA4184"/>
    <w:rsid w:val="00BA47F0"/>
    <w:rsid w:val="00BA4BD5"/>
    <w:rsid w:val="00BA5318"/>
    <w:rsid w:val="00BA59F3"/>
    <w:rsid w:val="00BA5F4D"/>
    <w:rsid w:val="00BA62F0"/>
    <w:rsid w:val="00BA6487"/>
    <w:rsid w:val="00BA6848"/>
    <w:rsid w:val="00BA74CE"/>
    <w:rsid w:val="00BB0095"/>
    <w:rsid w:val="00BB00DE"/>
    <w:rsid w:val="00BB162C"/>
    <w:rsid w:val="00BB1793"/>
    <w:rsid w:val="00BB24FC"/>
    <w:rsid w:val="00BB2B15"/>
    <w:rsid w:val="00BB2DF8"/>
    <w:rsid w:val="00BB2EA7"/>
    <w:rsid w:val="00BB31BA"/>
    <w:rsid w:val="00BB35EE"/>
    <w:rsid w:val="00BB36E1"/>
    <w:rsid w:val="00BB4667"/>
    <w:rsid w:val="00BB4A49"/>
    <w:rsid w:val="00BB4AA5"/>
    <w:rsid w:val="00BB5019"/>
    <w:rsid w:val="00BB5049"/>
    <w:rsid w:val="00BB51FA"/>
    <w:rsid w:val="00BB63B0"/>
    <w:rsid w:val="00BB6763"/>
    <w:rsid w:val="00BB698D"/>
    <w:rsid w:val="00BB6A3D"/>
    <w:rsid w:val="00BB6F16"/>
    <w:rsid w:val="00BB7C3E"/>
    <w:rsid w:val="00BB7FFD"/>
    <w:rsid w:val="00BC0974"/>
    <w:rsid w:val="00BC13F9"/>
    <w:rsid w:val="00BC17BC"/>
    <w:rsid w:val="00BC2128"/>
    <w:rsid w:val="00BC293F"/>
    <w:rsid w:val="00BC3379"/>
    <w:rsid w:val="00BC397E"/>
    <w:rsid w:val="00BC3A95"/>
    <w:rsid w:val="00BC4066"/>
    <w:rsid w:val="00BC42D7"/>
    <w:rsid w:val="00BC5201"/>
    <w:rsid w:val="00BC5415"/>
    <w:rsid w:val="00BC5497"/>
    <w:rsid w:val="00BC59B5"/>
    <w:rsid w:val="00BC6533"/>
    <w:rsid w:val="00BC6AC1"/>
    <w:rsid w:val="00BC71D6"/>
    <w:rsid w:val="00BD0069"/>
    <w:rsid w:val="00BD0255"/>
    <w:rsid w:val="00BD119C"/>
    <w:rsid w:val="00BD16BD"/>
    <w:rsid w:val="00BD2959"/>
    <w:rsid w:val="00BD29C2"/>
    <w:rsid w:val="00BD2E4D"/>
    <w:rsid w:val="00BD396E"/>
    <w:rsid w:val="00BD4157"/>
    <w:rsid w:val="00BD4329"/>
    <w:rsid w:val="00BD45D0"/>
    <w:rsid w:val="00BD5156"/>
    <w:rsid w:val="00BD534F"/>
    <w:rsid w:val="00BD622A"/>
    <w:rsid w:val="00BD69B3"/>
    <w:rsid w:val="00BD6A1D"/>
    <w:rsid w:val="00BD6F02"/>
    <w:rsid w:val="00BD726E"/>
    <w:rsid w:val="00BD72E3"/>
    <w:rsid w:val="00BE0DEA"/>
    <w:rsid w:val="00BE0DFF"/>
    <w:rsid w:val="00BE178D"/>
    <w:rsid w:val="00BE192F"/>
    <w:rsid w:val="00BE2887"/>
    <w:rsid w:val="00BE3165"/>
    <w:rsid w:val="00BE3290"/>
    <w:rsid w:val="00BE33AD"/>
    <w:rsid w:val="00BE38AB"/>
    <w:rsid w:val="00BE4832"/>
    <w:rsid w:val="00BE4AD7"/>
    <w:rsid w:val="00BE4CE2"/>
    <w:rsid w:val="00BE53F9"/>
    <w:rsid w:val="00BE5ABF"/>
    <w:rsid w:val="00BE5E17"/>
    <w:rsid w:val="00BE6857"/>
    <w:rsid w:val="00BE70AF"/>
    <w:rsid w:val="00BE74F4"/>
    <w:rsid w:val="00BE751C"/>
    <w:rsid w:val="00BE799D"/>
    <w:rsid w:val="00BF23FB"/>
    <w:rsid w:val="00BF252C"/>
    <w:rsid w:val="00BF26F3"/>
    <w:rsid w:val="00BF2D51"/>
    <w:rsid w:val="00BF2E06"/>
    <w:rsid w:val="00BF2FCF"/>
    <w:rsid w:val="00BF3371"/>
    <w:rsid w:val="00BF3CAF"/>
    <w:rsid w:val="00BF3F3A"/>
    <w:rsid w:val="00BF43E5"/>
    <w:rsid w:val="00BF44D8"/>
    <w:rsid w:val="00BF4FED"/>
    <w:rsid w:val="00BF54A4"/>
    <w:rsid w:val="00BF566D"/>
    <w:rsid w:val="00BF605C"/>
    <w:rsid w:val="00C0027E"/>
    <w:rsid w:val="00C0043E"/>
    <w:rsid w:val="00C007F6"/>
    <w:rsid w:val="00C02200"/>
    <w:rsid w:val="00C02A76"/>
    <w:rsid w:val="00C02F50"/>
    <w:rsid w:val="00C03D13"/>
    <w:rsid w:val="00C04B5B"/>
    <w:rsid w:val="00C060BC"/>
    <w:rsid w:val="00C0703C"/>
    <w:rsid w:val="00C07779"/>
    <w:rsid w:val="00C07EE7"/>
    <w:rsid w:val="00C104FC"/>
    <w:rsid w:val="00C105B7"/>
    <w:rsid w:val="00C105F3"/>
    <w:rsid w:val="00C11152"/>
    <w:rsid w:val="00C11820"/>
    <w:rsid w:val="00C12723"/>
    <w:rsid w:val="00C1297E"/>
    <w:rsid w:val="00C136E9"/>
    <w:rsid w:val="00C137BE"/>
    <w:rsid w:val="00C13ECB"/>
    <w:rsid w:val="00C13F3D"/>
    <w:rsid w:val="00C150E0"/>
    <w:rsid w:val="00C150FE"/>
    <w:rsid w:val="00C15688"/>
    <w:rsid w:val="00C157A5"/>
    <w:rsid w:val="00C1590C"/>
    <w:rsid w:val="00C16231"/>
    <w:rsid w:val="00C16A8E"/>
    <w:rsid w:val="00C17353"/>
    <w:rsid w:val="00C20314"/>
    <w:rsid w:val="00C20759"/>
    <w:rsid w:val="00C20D1D"/>
    <w:rsid w:val="00C20D6C"/>
    <w:rsid w:val="00C22256"/>
    <w:rsid w:val="00C22F86"/>
    <w:rsid w:val="00C22FC1"/>
    <w:rsid w:val="00C239D4"/>
    <w:rsid w:val="00C2432C"/>
    <w:rsid w:val="00C2454B"/>
    <w:rsid w:val="00C24573"/>
    <w:rsid w:val="00C24F6B"/>
    <w:rsid w:val="00C25123"/>
    <w:rsid w:val="00C253AB"/>
    <w:rsid w:val="00C2640C"/>
    <w:rsid w:val="00C27652"/>
    <w:rsid w:val="00C27DE5"/>
    <w:rsid w:val="00C30680"/>
    <w:rsid w:val="00C306DF"/>
    <w:rsid w:val="00C3093C"/>
    <w:rsid w:val="00C30BCE"/>
    <w:rsid w:val="00C323BC"/>
    <w:rsid w:val="00C33017"/>
    <w:rsid w:val="00C333EF"/>
    <w:rsid w:val="00C334DF"/>
    <w:rsid w:val="00C336F4"/>
    <w:rsid w:val="00C34BDB"/>
    <w:rsid w:val="00C34CFC"/>
    <w:rsid w:val="00C3550C"/>
    <w:rsid w:val="00C35734"/>
    <w:rsid w:val="00C35D2B"/>
    <w:rsid w:val="00C36637"/>
    <w:rsid w:val="00C3667C"/>
    <w:rsid w:val="00C36CF4"/>
    <w:rsid w:val="00C37127"/>
    <w:rsid w:val="00C37DA2"/>
    <w:rsid w:val="00C40350"/>
    <w:rsid w:val="00C41D09"/>
    <w:rsid w:val="00C41F16"/>
    <w:rsid w:val="00C428C5"/>
    <w:rsid w:val="00C42BE7"/>
    <w:rsid w:val="00C43B09"/>
    <w:rsid w:val="00C43EF8"/>
    <w:rsid w:val="00C44AA6"/>
    <w:rsid w:val="00C45BE5"/>
    <w:rsid w:val="00C45FA0"/>
    <w:rsid w:val="00C46293"/>
    <w:rsid w:val="00C467E3"/>
    <w:rsid w:val="00C46964"/>
    <w:rsid w:val="00C469A8"/>
    <w:rsid w:val="00C46F55"/>
    <w:rsid w:val="00C474D9"/>
    <w:rsid w:val="00C47541"/>
    <w:rsid w:val="00C47BE0"/>
    <w:rsid w:val="00C50659"/>
    <w:rsid w:val="00C51417"/>
    <w:rsid w:val="00C5181F"/>
    <w:rsid w:val="00C51897"/>
    <w:rsid w:val="00C519C8"/>
    <w:rsid w:val="00C52140"/>
    <w:rsid w:val="00C526D2"/>
    <w:rsid w:val="00C5287A"/>
    <w:rsid w:val="00C52903"/>
    <w:rsid w:val="00C52F77"/>
    <w:rsid w:val="00C5308F"/>
    <w:rsid w:val="00C53177"/>
    <w:rsid w:val="00C53579"/>
    <w:rsid w:val="00C53DE7"/>
    <w:rsid w:val="00C554CC"/>
    <w:rsid w:val="00C554E5"/>
    <w:rsid w:val="00C56635"/>
    <w:rsid w:val="00C57BC4"/>
    <w:rsid w:val="00C57C23"/>
    <w:rsid w:val="00C57E84"/>
    <w:rsid w:val="00C57FA0"/>
    <w:rsid w:val="00C605E7"/>
    <w:rsid w:val="00C60AE7"/>
    <w:rsid w:val="00C60EA5"/>
    <w:rsid w:val="00C61926"/>
    <w:rsid w:val="00C61AB9"/>
    <w:rsid w:val="00C61C45"/>
    <w:rsid w:val="00C61EAF"/>
    <w:rsid w:val="00C62246"/>
    <w:rsid w:val="00C62F39"/>
    <w:rsid w:val="00C63DD4"/>
    <w:rsid w:val="00C64631"/>
    <w:rsid w:val="00C64DC5"/>
    <w:rsid w:val="00C64FF6"/>
    <w:rsid w:val="00C656B3"/>
    <w:rsid w:val="00C658DE"/>
    <w:rsid w:val="00C709D3"/>
    <w:rsid w:val="00C7169A"/>
    <w:rsid w:val="00C71793"/>
    <w:rsid w:val="00C71A42"/>
    <w:rsid w:val="00C71AE6"/>
    <w:rsid w:val="00C727D5"/>
    <w:rsid w:val="00C7306F"/>
    <w:rsid w:val="00C732F8"/>
    <w:rsid w:val="00C7359A"/>
    <w:rsid w:val="00C74171"/>
    <w:rsid w:val="00C7429C"/>
    <w:rsid w:val="00C743FE"/>
    <w:rsid w:val="00C756D2"/>
    <w:rsid w:val="00C756F2"/>
    <w:rsid w:val="00C759B2"/>
    <w:rsid w:val="00C75D86"/>
    <w:rsid w:val="00C764D6"/>
    <w:rsid w:val="00C7751F"/>
    <w:rsid w:val="00C77776"/>
    <w:rsid w:val="00C77E48"/>
    <w:rsid w:val="00C80284"/>
    <w:rsid w:val="00C8081C"/>
    <w:rsid w:val="00C822D3"/>
    <w:rsid w:val="00C82AE7"/>
    <w:rsid w:val="00C82B2F"/>
    <w:rsid w:val="00C82BE9"/>
    <w:rsid w:val="00C83310"/>
    <w:rsid w:val="00C837B8"/>
    <w:rsid w:val="00C8389A"/>
    <w:rsid w:val="00C8394B"/>
    <w:rsid w:val="00C83BCC"/>
    <w:rsid w:val="00C84078"/>
    <w:rsid w:val="00C85261"/>
    <w:rsid w:val="00C85C01"/>
    <w:rsid w:val="00C85C1A"/>
    <w:rsid w:val="00C860F0"/>
    <w:rsid w:val="00C86A79"/>
    <w:rsid w:val="00C86D59"/>
    <w:rsid w:val="00C875D8"/>
    <w:rsid w:val="00C87B96"/>
    <w:rsid w:val="00C9088A"/>
    <w:rsid w:val="00C90E57"/>
    <w:rsid w:val="00C91C57"/>
    <w:rsid w:val="00C920E8"/>
    <w:rsid w:val="00C9222B"/>
    <w:rsid w:val="00C9239E"/>
    <w:rsid w:val="00C923EA"/>
    <w:rsid w:val="00C926B2"/>
    <w:rsid w:val="00C92D0F"/>
    <w:rsid w:val="00C93E0B"/>
    <w:rsid w:val="00C93E19"/>
    <w:rsid w:val="00C943CA"/>
    <w:rsid w:val="00C9452D"/>
    <w:rsid w:val="00C94BC5"/>
    <w:rsid w:val="00C95B96"/>
    <w:rsid w:val="00C97150"/>
    <w:rsid w:val="00C97709"/>
    <w:rsid w:val="00C97842"/>
    <w:rsid w:val="00CA00F4"/>
    <w:rsid w:val="00CA0B3E"/>
    <w:rsid w:val="00CA11EF"/>
    <w:rsid w:val="00CA18DE"/>
    <w:rsid w:val="00CA1C1A"/>
    <w:rsid w:val="00CA2192"/>
    <w:rsid w:val="00CA260F"/>
    <w:rsid w:val="00CA2D27"/>
    <w:rsid w:val="00CA3754"/>
    <w:rsid w:val="00CA3DD2"/>
    <w:rsid w:val="00CA4C71"/>
    <w:rsid w:val="00CA52AF"/>
    <w:rsid w:val="00CA5CB9"/>
    <w:rsid w:val="00CA6285"/>
    <w:rsid w:val="00CA64BC"/>
    <w:rsid w:val="00CA7B69"/>
    <w:rsid w:val="00CA7FE2"/>
    <w:rsid w:val="00CB065E"/>
    <w:rsid w:val="00CB074E"/>
    <w:rsid w:val="00CB0FDE"/>
    <w:rsid w:val="00CB19C4"/>
    <w:rsid w:val="00CB1CDF"/>
    <w:rsid w:val="00CB1CF0"/>
    <w:rsid w:val="00CB1F75"/>
    <w:rsid w:val="00CB2A58"/>
    <w:rsid w:val="00CB3003"/>
    <w:rsid w:val="00CB3099"/>
    <w:rsid w:val="00CB30B2"/>
    <w:rsid w:val="00CB3BDE"/>
    <w:rsid w:val="00CB3C05"/>
    <w:rsid w:val="00CB4563"/>
    <w:rsid w:val="00CB4A49"/>
    <w:rsid w:val="00CB5089"/>
    <w:rsid w:val="00CB5F56"/>
    <w:rsid w:val="00CB60AF"/>
    <w:rsid w:val="00CB6AA9"/>
    <w:rsid w:val="00CC06E9"/>
    <w:rsid w:val="00CC0B33"/>
    <w:rsid w:val="00CC1AB1"/>
    <w:rsid w:val="00CC2AB3"/>
    <w:rsid w:val="00CC4492"/>
    <w:rsid w:val="00CC49BF"/>
    <w:rsid w:val="00CC5025"/>
    <w:rsid w:val="00CC5953"/>
    <w:rsid w:val="00CC5E35"/>
    <w:rsid w:val="00CC68B6"/>
    <w:rsid w:val="00CC7007"/>
    <w:rsid w:val="00CD0180"/>
    <w:rsid w:val="00CD0CBE"/>
    <w:rsid w:val="00CD1B4D"/>
    <w:rsid w:val="00CD1EA3"/>
    <w:rsid w:val="00CD2032"/>
    <w:rsid w:val="00CD2273"/>
    <w:rsid w:val="00CD259D"/>
    <w:rsid w:val="00CD290F"/>
    <w:rsid w:val="00CD2AE6"/>
    <w:rsid w:val="00CD2DC6"/>
    <w:rsid w:val="00CD3497"/>
    <w:rsid w:val="00CD3674"/>
    <w:rsid w:val="00CD3F23"/>
    <w:rsid w:val="00CD3F4F"/>
    <w:rsid w:val="00CD492F"/>
    <w:rsid w:val="00CD4C81"/>
    <w:rsid w:val="00CD52BC"/>
    <w:rsid w:val="00CD734F"/>
    <w:rsid w:val="00CD73F5"/>
    <w:rsid w:val="00CD77E1"/>
    <w:rsid w:val="00CD7CC9"/>
    <w:rsid w:val="00CE016C"/>
    <w:rsid w:val="00CE084A"/>
    <w:rsid w:val="00CE0A07"/>
    <w:rsid w:val="00CE0C31"/>
    <w:rsid w:val="00CE0EE1"/>
    <w:rsid w:val="00CE1627"/>
    <w:rsid w:val="00CE1706"/>
    <w:rsid w:val="00CE1896"/>
    <w:rsid w:val="00CE2433"/>
    <w:rsid w:val="00CE2662"/>
    <w:rsid w:val="00CE281A"/>
    <w:rsid w:val="00CE3868"/>
    <w:rsid w:val="00CE39D3"/>
    <w:rsid w:val="00CE3F59"/>
    <w:rsid w:val="00CE4856"/>
    <w:rsid w:val="00CE5805"/>
    <w:rsid w:val="00CE5D30"/>
    <w:rsid w:val="00CE5D5F"/>
    <w:rsid w:val="00CE5E47"/>
    <w:rsid w:val="00CE61C8"/>
    <w:rsid w:val="00CE745E"/>
    <w:rsid w:val="00CE7796"/>
    <w:rsid w:val="00CE793D"/>
    <w:rsid w:val="00CE7CE4"/>
    <w:rsid w:val="00CE7D3E"/>
    <w:rsid w:val="00CF04DE"/>
    <w:rsid w:val="00CF06EC"/>
    <w:rsid w:val="00CF107D"/>
    <w:rsid w:val="00CF11FF"/>
    <w:rsid w:val="00CF17D7"/>
    <w:rsid w:val="00CF1A72"/>
    <w:rsid w:val="00CF2226"/>
    <w:rsid w:val="00CF3928"/>
    <w:rsid w:val="00CF4930"/>
    <w:rsid w:val="00CF50C8"/>
    <w:rsid w:val="00CF5139"/>
    <w:rsid w:val="00CF5F03"/>
    <w:rsid w:val="00CF5FA7"/>
    <w:rsid w:val="00CF6177"/>
    <w:rsid w:val="00CF693A"/>
    <w:rsid w:val="00CF7686"/>
    <w:rsid w:val="00CF7813"/>
    <w:rsid w:val="00D00263"/>
    <w:rsid w:val="00D01682"/>
    <w:rsid w:val="00D018CC"/>
    <w:rsid w:val="00D0224F"/>
    <w:rsid w:val="00D02A9D"/>
    <w:rsid w:val="00D02B2A"/>
    <w:rsid w:val="00D03BDE"/>
    <w:rsid w:val="00D03DD8"/>
    <w:rsid w:val="00D04B2C"/>
    <w:rsid w:val="00D055B7"/>
    <w:rsid w:val="00D05665"/>
    <w:rsid w:val="00D05792"/>
    <w:rsid w:val="00D05914"/>
    <w:rsid w:val="00D07B12"/>
    <w:rsid w:val="00D07EC3"/>
    <w:rsid w:val="00D1024D"/>
    <w:rsid w:val="00D10323"/>
    <w:rsid w:val="00D104E1"/>
    <w:rsid w:val="00D10FD2"/>
    <w:rsid w:val="00D11A15"/>
    <w:rsid w:val="00D11CB4"/>
    <w:rsid w:val="00D11D43"/>
    <w:rsid w:val="00D12BCD"/>
    <w:rsid w:val="00D1309D"/>
    <w:rsid w:val="00D1380A"/>
    <w:rsid w:val="00D13AD3"/>
    <w:rsid w:val="00D14265"/>
    <w:rsid w:val="00D1456A"/>
    <w:rsid w:val="00D148E2"/>
    <w:rsid w:val="00D14AEE"/>
    <w:rsid w:val="00D152FF"/>
    <w:rsid w:val="00D15E35"/>
    <w:rsid w:val="00D169D1"/>
    <w:rsid w:val="00D16EAE"/>
    <w:rsid w:val="00D205CA"/>
    <w:rsid w:val="00D206C4"/>
    <w:rsid w:val="00D20BA3"/>
    <w:rsid w:val="00D21924"/>
    <w:rsid w:val="00D23E7D"/>
    <w:rsid w:val="00D240BE"/>
    <w:rsid w:val="00D241A0"/>
    <w:rsid w:val="00D24518"/>
    <w:rsid w:val="00D24D60"/>
    <w:rsid w:val="00D25071"/>
    <w:rsid w:val="00D255DC"/>
    <w:rsid w:val="00D2641D"/>
    <w:rsid w:val="00D26C9A"/>
    <w:rsid w:val="00D26E77"/>
    <w:rsid w:val="00D27B99"/>
    <w:rsid w:val="00D27EF7"/>
    <w:rsid w:val="00D31308"/>
    <w:rsid w:val="00D314AF"/>
    <w:rsid w:val="00D31FE9"/>
    <w:rsid w:val="00D32560"/>
    <w:rsid w:val="00D32835"/>
    <w:rsid w:val="00D32A50"/>
    <w:rsid w:val="00D333D5"/>
    <w:rsid w:val="00D34407"/>
    <w:rsid w:val="00D34AFA"/>
    <w:rsid w:val="00D3512B"/>
    <w:rsid w:val="00D35905"/>
    <w:rsid w:val="00D35BAE"/>
    <w:rsid w:val="00D35ED1"/>
    <w:rsid w:val="00D364CD"/>
    <w:rsid w:val="00D36957"/>
    <w:rsid w:val="00D36993"/>
    <w:rsid w:val="00D37A4E"/>
    <w:rsid w:val="00D4060C"/>
    <w:rsid w:val="00D406FD"/>
    <w:rsid w:val="00D40A25"/>
    <w:rsid w:val="00D40C31"/>
    <w:rsid w:val="00D415FA"/>
    <w:rsid w:val="00D42364"/>
    <w:rsid w:val="00D42C36"/>
    <w:rsid w:val="00D42D7F"/>
    <w:rsid w:val="00D42F6E"/>
    <w:rsid w:val="00D4314F"/>
    <w:rsid w:val="00D435D0"/>
    <w:rsid w:val="00D4367F"/>
    <w:rsid w:val="00D44339"/>
    <w:rsid w:val="00D443B6"/>
    <w:rsid w:val="00D446A8"/>
    <w:rsid w:val="00D447C8"/>
    <w:rsid w:val="00D44AF4"/>
    <w:rsid w:val="00D44E69"/>
    <w:rsid w:val="00D45290"/>
    <w:rsid w:val="00D458D9"/>
    <w:rsid w:val="00D4590E"/>
    <w:rsid w:val="00D45B52"/>
    <w:rsid w:val="00D45FF2"/>
    <w:rsid w:val="00D4615E"/>
    <w:rsid w:val="00D46175"/>
    <w:rsid w:val="00D471CE"/>
    <w:rsid w:val="00D47DC0"/>
    <w:rsid w:val="00D47F1D"/>
    <w:rsid w:val="00D5066B"/>
    <w:rsid w:val="00D5228C"/>
    <w:rsid w:val="00D5254A"/>
    <w:rsid w:val="00D53110"/>
    <w:rsid w:val="00D5347E"/>
    <w:rsid w:val="00D53730"/>
    <w:rsid w:val="00D53BCF"/>
    <w:rsid w:val="00D53C2F"/>
    <w:rsid w:val="00D53D9F"/>
    <w:rsid w:val="00D54591"/>
    <w:rsid w:val="00D553CE"/>
    <w:rsid w:val="00D558B3"/>
    <w:rsid w:val="00D56E00"/>
    <w:rsid w:val="00D57236"/>
    <w:rsid w:val="00D57492"/>
    <w:rsid w:val="00D57EDD"/>
    <w:rsid w:val="00D6024A"/>
    <w:rsid w:val="00D61307"/>
    <w:rsid w:val="00D6144E"/>
    <w:rsid w:val="00D61865"/>
    <w:rsid w:val="00D620D4"/>
    <w:rsid w:val="00D6244E"/>
    <w:rsid w:val="00D62499"/>
    <w:rsid w:val="00D625EF"/>
    <w:rsid w:val="00D6272E"/>
    <w:rsid w:val="00D62A43"/>
    <w:rsid w:val="00D62C76"/>
    <w:rsid w:val="00D62F10"/>
    <w:rsid w:val="00D631FA"/>
    <w:rsid w:val="00D63224"/>
    <w:rsid w:val="00D6353B"/>
    <w:rsid w:val="00D63A40"/>
    <w:rsid w:val="00D63A62"/>
    <w:rsid w:val="00D6480C"/>
    <w:rsid w:val="00D64A4D"/>
    <w:rsid w:val="00D64A72"/>
    <w:rsid w:val="00D64ADD"/>
    <w:rsid w:val="00D65B50"/>
    <w:rsid w:val="00D66A1B"/>
    <w:rsid w:val="00D66DF3"/>
    <w:rsid w:val="00D66E7E"/>
    <w:rsid w:val="00D66F80"/>
    <w:rsid w:val="00D67CA1"/>
    <w:rsid w:val="00D70357"/>
    <w:rsid w:val="00D707DA"/>
    <w:rsid w:val="00D71C7F"/>
    <w:rsid w:val="00D7215D"/>
    <w:rsid w:val="00D721BE"/>
    <w:rsid w:val="00D72B25"/>
    <w:rsid w:val="00D736F6"/>
    <w:rsid w:val="00D73AB8"/>
    <w:rsid w:val="00D7469D"/>
    <w:rsid w:val="00D7485C"/>
    <w:rsid w:val="00D74A74"/>
    <w:rsid w:val="00D754E4"/>
    <w:rsid w:val="00D75E40"/>
    <w:rsid w:val="00D765E7"/>
    <w:rsid w:val="00D76B14"/>
    <w:rsid w:val="00D76DC1"/>
    <w:rsid w:val="00D77E1E"/>
    <w:rsid w:val="00D8094D"/>
    <w:rsid w:val="00D809DC"/>
    <w:rsid w:val="00D80B3F"/>
    <w:rsid w:val="00D81017"/>
    <w:rsid w:val="00D81534"/>
    <w:rsid w:val="00D83BEF"/>
    <w:rsid w:val="00D84428"/>
    <w:rsid w:val="00D8470E"/>
    <w:rsid w:val="00D848BF"/>
    <w:rsid w:val="00D8516B"/>
    <w:rsid w:val="00D860BF"/>
    <w:rsid w:val="00D86902"/>
    <w:rsid w:val="00D86D31"/>
    <w:rsid w:val="00D86E63"/>
    <w:rsid w:val="00D87365"/>
    <w:rsid w:val="00D87588"/>
    <w:rsid w:val="00D8792F"/>
    <w:rsid w:val="00D87D9F"/>
    <w:rsid w:val="00D90BF7"/>
    <w:rsid w:val="00D90D69"/>
    <w:rsid w:val="00D912F8"/>
    <w:rsid w:val="00D913B9"/>
    <w:rsid w:val="00D91834"/>
    <w:rsid w:val="00D929DF"/>
    <w:rsid w:val="00D9300A"/>
    <w:rsid w:val="00D939CD"/>
    <w:rsid w:val="00D94176"/>
    <w:rsid w:val="00D94A96"/>
    <w:rsid w:val="00D94D34"/>
    <w:rsid w:val="00D94E9C"/>
    <w:rsid w:val="00D951DA"/>
    <w:rsid w:val="00D957D3"/>
    <w:rsid w:val="00D95A8C"/>
    <w:rsid w:val="00D95DC1"/>
    <w:rsid w:val="00D96385"/>
    <w:rsid w:val="00D9667C"/>
    <w:rsid w:val="00D97956"/>
    <w:rsid w:val="00D97C46"/>
    <w:rsid w:val="00DA02B7"/>
    <w:rsid w:val="00DA0354"/>
    <w:rsid w:val="00DA359E"/>
    <w:rsid w:val="00DA44CD"/>
    <w:rsid w:val="00DA4A98"/>
    <w:rsid w:val="00DA4D96"/>
    <w:rsid w:val="00DA6110"/>
    <w:rsid w:val="00DA621D"/>
    <w:rsid w:val="00DA68FB"/>
    <w:rsid w:val="00DA6CD2"/>
    <w:rsid w:val="00DA6E26"/>
    <w:rsid w:val="00DA7C79"/>
    <w:rsid w:val="00DA7E30"/>
    <w:rsid w:val="00DB042E"/>
    <w:rsid w:val="00DB0E04"/>
    <w:rsid w:val="00DB1096"/>
    <w:rsid w:val="00DB25F3"/>
    <w:rsid w:val="00DB308C"/>
    <w:rsid w:val="00DB39FC"/>
    <w:rsid w:val="00DB3CFC"/>
    <w:rsid w:val="00DB4F85"/>
    <w:rsid w:val="00DB54C4"/>
    <w:rsid w:val="00DB5D42"/>
    <w:rsid w:val="00DB62C6"/>
    <w:rsid w:val="00DB6DF3"/>
    <w:rsid w:val="00DB70FC"/>
    <w:rsid w:val="00DB7236"/>
    <w:rsid w:val="00DB7CB5"/>
    <w:rsid w:val="00DC0E4F"/>
    <w:rsid w:val="00DC162F"/>
    <w:rsid w:val="00DC33A3"/>
    <w:rsid w:val="00DC3D53"/>
    <w:rsid w:val="00DC41D0"/>
    <w:rsid w:val="00DC4DE5"/>
    <w:rsid w:val="00DC55DE"/>
    <w:rsid w:val="00DC566B"/>
    <w:rsid w:val="00DC5D5A"/>
    <w:rsid w:val="00DC6968"/>
    <w:rsid w:val="00DC6AB2"/>
    <w:rsid w:val="00DC6B30"/>
    <w:rsid w:val="00DC6CB1"/>
    <w:rsid w:val="00DC7110"/>
    <w:rsid w:val="00DC7998"/>
    <w:rsid w:val="00DC7BB6"/>
    <w:rsid w:val="00DC7D84"/>
    <w:rsid w:val="00DC7ED0"/>
    <w:rsid w:val="00DC7F4F"/>
    <w:rsid w:val="00DD0B84"/>
    <w:rsid w:val="00DD113F"/>
    <w:rsid w:val="00DD182A"/>
    <w:rsid w:val="00DD1959"/>
    <w:rsid w:val="00DD2446"/>
    <w:rsid w:val="00DD2DCF"/>
    <w:rsid w:val="00DD3530"/>
    <w:rsid w:val="00DD35E9"/>
    <w:rsid w:val="00DD3856"/>
    <w:rsid w:val="00DD4E88"/>
    <w:rsid w:val="00DD5CD9"/>
    <w:rsid w:val="00DD6047"/>
    <w:rsid w:val="00DD6CEF"/>
    <w:rsid w:val="00DD6F54"/>
    <w:rsid w:val="00DD7523"/>
    <w:rsid w:val="00DE0C27"/>
    <w:rsid w:val="00DE0E14"/>
    <w:rsid w:val="00DE2324"/>
    <w:rsid w:val="00DE2416"/>
    <w:rsid w:val="00DE3A79"/>
    <w:rsid w:val="00DE423C"/>
    <w:rsid w:val="00DE4436"/>
    <w:rsid w:val="00DE44BE"/>
    <w:rsid w:val="00DE4507"/>
    <w:rsid w:val="00DE45AF"/>
    <w:rsid w:val="00DE5010"/>
    <w:rsid w:val="00DE6401"/>
    <w:rsid w:val="00DE67FC"/>
    <w:rsid w:val="00DE6BD1"/>
    <w:rsid w:val="00DE736E"/>
    <w:rsid w:val="00DF00C8"/>
    <w:rsid w:val="00DF0744"/>
    <w:rsid w:val="00DF1578"/>
    <w:rsid w:val="00DF1B88"/>
    <w:rsid w:val="00DF1C97"/>
    <w:rsid w:val="00DF1DF7"/>
    <w:rsid w:val="00DF210B"/>
    <w:rsid w:val="00DF3032"/>
    <w:rsid w:val="00DF3036"/>
    <w:rsid w:val="00DF3B5C"/>
    <w:rsid w:val="00DF3EC1"/>
    <w:rsid w:val="00DF4473"/>
    <w:rsid w:val="00DF47AF"/>
    <w:rsid w:val="00DF4DE4"/>
    <w:rsid w:val="00DF58DB"/>
    <w:rsid w:val="00E002FC"/>
    <w:rsid w:val="00E00845"/>
    <w:rsid w:val="00E0095D"/>
    <w:rsid w:val="00E00B73"/>
    <w:rsid w:val="00E010BE"/>
    <w:rsid w:val="00E01269"/>
    <w:rsid w:val="00E01EBE"/>
    <w:rsid w:val="00E02013"/>
    <w:rsid w:val="00E02CE4"/>
    <w:rsid w:val="00E03296"/>
    <w:rsid w:val="00E048A6"/>
    <w:rsid w:val="00E056FF"/>
    <w:rsid w:val="00E06252"/>
    <w:rsid w:val="00E06ABB"/>
    <w:rsid w:val="00E070FA"/>
    <w:rsid w:val="00E0715D"/>
    <w:rsid w:val="00E077AF"/>
    <w:rsid w:val="00E07A2C"/>
    <w:rsid w:val="00E10ADF"/>
    <w:rsid w:val="00E10CCD"/>
    <w:rsid w:val="00E10DD5"/>
    <w:rsid w:val="00E11105"/>
    <w:rsid w:val="00E118B9"/>
    <w:rsid w:val="00E12B26"/>
    <w:rsid w:val="00E12C01"/>
    <w:rsid w:val="00E134A7"/>
    <w:rsid w:val="00E13D0D"/>
    <w:rsid w:val="00E13DB1"/>
    <w:rsid w:val="00E14B7C"/>
    <w:rsid w:val="00E15563"/>
    <w:rsid w:val="00E1629D"/>
    <w:rsid w:val="00E16C64"/>
    <w:rsid w:val="00E177FC"/>
    <w:rsid w:val="00E20258"/>
    <w:rsid w:val="00E20BB4"/>
    <w:rsid w:val="00E216CC"/>
    <w:rsid w:val="00E216CD"/>
    <w:rsid w:val="00E21D3B"/>
    <w:rsid w:val="00E21F6D"/>
    <w:rsid w:val="00E22525"/>
    <w:rsid w:val="00E23372"/>
    <w:rsid w:val="00E234C0"/>
    <w:rsid w:val="00E2363A"/>
    <w:rsid w:val="00E236CE"/>
    <w:rsid w:val="00E24BCA"/>
    <w:rsid w:val="00E25AA6"/>
    <w:rsid w:val="00E25CE7"/>
    <w:rsid w:val="00E25EDD"/>
    <w:rsid w:val="00E260C3"/>
    <w:rsid w:val="00E26D53"/>
    <w:rsid w:val="00E30FC7"/>
    <w:rsid w:val="00E31CB7"/>
    <w:rsid w:val="00E324FA"/>
    <w:rsid w:val="00E332BC"/>
    <w:rsid w:val="00E33CDA"/>
    <w:rsid w:val="00E3407D"/>
    <w:rsid w:val="00E35153"/>
    <w:rsid w:val="00E351F5"/>
    <w:rsid w:val="00E35B32"/>
    <w:rsid w:val="00E36371"/>
    <w:rsid w:val="00E36E72"/>
    <w:rsid w:val="00E37327"/>
    <w:rsid w:val="00E373A5"/>
    <w:rsid w:val="00E37862"/>
    <w:rsid w:val="00E40201"/>
    <w:rsid w:val="00E4048C"/>
    <w:rsid w:val="00E40650"/>
    <w:rsid w:val="00E4089D"/>
    <w:rsid w:val="00E41235"/>
    <w:rsid w:val="00E412FB"/>
    <w:rsid w:val="00E413A6"/>
    <w:rsid w:val="00E416F7"/>
    <w:rsid w:val="00E4179D"/>
    <w:rsid w:val="00E4198E"/>
    <w:rsid w:val="00E41DF5"/>
    <w:rsid w:val="00E42C06"/>
    <w:rsid w:val="00E42FF3"/>
    <w:rsid w:val="00E4318D"/>
    <w:rsid w:val="00E4351D"/>
    <w:rsid w:val="00E449BE"/>
    <w:rsid w:val="00E45E23"/>
    <w:rsid w:val="00E466CE"/>
    <w:rsid w:val="00E46D66"/>
    <w:rsid w:val="00E46FBF"/>
    <w:rsid w:val="00E47616"/>
    <w:rsid w:val="00E476F5"/>
    <w:rsid w:val="00E526D7"/>
    <w:rsid w:val="00E52A7D"/>
    <w:rsid w:val="00E52ED7"/>
    <w:rsid w:val="00E5328E"/>
    <w:rsid w:val="00E53B3C"/>
    <w:rsid w:val="00E54247"/>
    <w:rsid w:val="00E5532B"/>
    <w:rsid w:val="00E55AA1"/>
    <w:rsid w:val="00E55D45"/>
    <w:rsid w:val="00E55D93"/>
    <w:rsid w:val="00E5601E"/>
    <w:rsid w:val="00E56357"/>
    <w:rsid w:val="00E56615"/>
    <w:rsid w:val="00E56731"/>
    <w:rsid w:val="00E5789E"/>
    <w:rsid w:val="00E603C9"/>
    <w:rsid w:val="00E6110F"/>
    <w:rsid w:val="00E61D06"/>
    <w:rsid w:val="00E62128"/>
    <w:rsid w:val="00E623A4"/>
    <w:rsid w:val="00E62FF5"/>
    <w:rsid w:val="00E64F88"/>
    <w:rsid w:val="00E65448"/>
    <w:rsid w:val="00E65DC9"/>
    <w:rsid w:val="00E66193"/>
    <w:rsid w:val="00E6634B"/>
    <w:rsid w:val="00E66A49"/>
    <w:rsid w:val="00E66D28"/>
    <w:rsid w:val="00E7017B"/>
    <w:rsid w:val="00E7077F"/>
    <w:rsid w:val="00E70CD2"/>
    <w:rsid w:val="00E70D0F"/>
    <w:rsid w:val="00E70ECE"/>
    <w:rsid w:val="00E71EBE"/>
    <w:rsid w:val="00E72154"/>
    <w:rsid w:val="00E72B22"/>
    <w:rsid w:val="00E72EDF"/>
    <w:rsid w:val="00E72FE6"/>
    <w:rsid w:val="00E731B8"/>
    <w:rsid w:val="00E7328F"/>
    <w:rsid w:val="00E74372"/>
    <w:rsid w:val="00E7464F"/>
    <w:rsid w:val="00E75D86"/>
    <w:rsid w:val="00E76FE7"/>
    <w:rsid w:val="00E7720A"/>
    <w:rsid w:val="00E7749C"/>
    <w:rsid w:val="00E8091B"/>
    <w:rsid w:val="00E80A9F"/>
    <w:rsid w:val="00E80B28"/>
    <w:rsid w:val="00E80B39"/>
    <w:rsid w:val="00E81AC4"/>
    <w:rsid w:val="00E81ECD"/>
    <w:rsid w:val="00E8201C"/>
    <w:rsid w:val="00E82CDF"/>
    <w:rsid w:val="00E8336B"/>
    <w:rsid w:val="00E83672"/>
    <w:rsid w:val="00E83BF7"/>
    <w:rsid w:val="00E84935"/>
    <w:rsid w:val="00E84D8B"/>
    <w:rsid w:val="00E84E51"/>
    <w:rsid w:val="00E84FEA"/>
    <w:rsid w:val="00E8538B"/>
    <w:rsid w:val="00E86C86"/>
    <w:rsid w:val="00E87A5E"/>
    <w:rsid w:val="00E87BE2"/>
    <w:rsid w:val="00E87E97"/>
    <w:rsid w:val="00E90A2A"/>
    <w:rsid w:val="00E90AC6"/>
    <w:rsid w:val="00E90C5A"/>
    <w:rsid w:val="00E90E31"/>
    <w:rsid w:val="00E91FB8"/>
    <w:rsid w:val="00E92039"/>
    <w:rsid w:val="00E936B9"/>
    <w:rsid w:val="00E93926"/>
    <w:rsid w:val="00E93E89"/>
    <w:rsid w:val="00E9426D"/>
    <w:rsid w:val="00E945E0"/>
    <w:rsid w:val="00E94CED"/>
    <w:rsid w:val="00E95788"/>
    <w:rsid w:val="00E95A07"/>
    <w:rsid w:val="00E96089"/>
    <w:rsid w:val="00E96C32"/>
    <w:rsid w:val="00E96E16"/>
    <w:rsid w:val="00E9744F"/>
    <w:rsid w:val="00E97D89"/>
    <w:rsid w:val="00EA0685"/>
    <w:rsid w:val="00EA0D46"/>
    <w:rsid w:val="00EA0DA5"/>
    <w:rsid w:val="00EA13D8"/>
    <w:rsid w:val="00EA217F"/>
    <w:rsid w:val="00EA233E"/>
    <w:rsid w:val="00EA2F5A"/>
    <w:rsid w:val="00EA300A"/>
    <w:rsid w:val="00EA322C"/>
    <w:rsid w:val="00EA32A3"/>
    <w:rsid w:val="00EA3A22"/>
    <w:rsid w:val="00EA4275"/>
    <w:rsid w:val="00EA4A87"/>
    <w:rsid w:val="00EA59B9"/>
    <w:rsid w:val="00EA62DB"/>
    <w:rsid w:val="00EA6562"/>
    <w:rsid w:val="00EA666E"/>
    <w:rsid w:val="00EA70E3"/>
    <w:rsid w:val="00EA71D4"/>
    <w:rsid w:val="00EA72C5"/>
    <w:rsid w:val="00EA7EF9"/>
    <w:rsid w:val="00EB025E"/>
    <w:rsid w:val="00EB0765"/>
    <w:rsid w:val="00EB084B"/>
    <w:rsid w:val="00EB0A0C"/>
    <w:rsid w:val="00EB127A"/>
    <w:rsid w:val="00EB202D"/>
    <w:rsid w:val="00EB2CE8"/>
    <w:rsid w:val="00EB2FA3"/>
    <w:rsid w:val="00EB368B"/>
    <w:rsid w:val="00EB4EA6"/>
    <w:rsid w:val="00EB4FDE"/>
    <w:rsid w:val="00EB5878"/>
    <w:rsid w:val="00EB5D2E"/>
    <w:rsid w:val="00EB64FD"/>
    <w:rsid w:val="00EB792E"/>
    <w:rsid w:val="00EC01F9"/>
    <w:rsid w:val="00EC043E"/>
    <w:rsid w:val="00EC056F"/>
    <w:rsid w:val="00EC0A0B"/>
    <w:rsid w:val="00EC273F"/>
    <w:rsid w:val="00EC27A1"/>
    <w:rsid w:val="00EC2819"/>
    <w:rsid w:val="00EC3C1F"/>
    <w:rsid w:val="00EC42D1"/>
    <w:rsid w:val="00EC4653"/>
    <w:rsid w:val="00EC48E4"/>
    <w:rsid w:val="00EC4BFA"/>
    <w:rsid w:val="00EC4E3E"/>
    <w:rsid w:val="00EC5123"/>
    <w:rsid w:val="00EC5A5E"/>
    <w:rsid w:val="00EC6486"/>
    <w:rsid w:val="00EC67B7"/>
    <w:rsid w:val="00EC7C49"/>
    <w:rsid w:val="00ED088D"/>
    <w:rsid w:val="00ED096C"/>
    <w:rsid w:val="00ED171A"/>
    <w:rsid w:val="00ED220A"/>
    <w:rsid w:val="00ED256A"/>
    <w:rsid w:val="00ED28B9"/>
    <w:rsid w:val="00ED2E2A"/>
    <w:rsid w:val="00ED2F29"/>
    <w:rsid w:val="00ED305C"/>
    <w:rsid w:val="00ED340A"/>
    <w:rsid w:val="00ED39E3"/>
    <w:rsid w:val="00ED40C4"/>
    <w:rsid w:val="00ED4CC4"/>
    <w:rsid w:val="00ED52FC"/>
    <w:rsid w:val="00ED570F"/>
    <w:rsid w:val="00ED61BB"/>
    <w:rsid w:val="00ED7203"/>
    <w:rsid w:val="00ED7B91"/>
    <w:rsid w:val="00ED7FBD"/>
    <w:rsid w:val="00ED7FCA"/>
    <w:rsid w:val="00EE1746"/>
    <w:rsid w:val="00EE241E"/>
    <w:rsid w:val="00EE255D"/>
    <w:rsid w:val="00EE298C"/>
    <w:rsid w:val="00EE34B3"/>
    <w:rsid w:val="00EE3CD9"/>
    <w:rsid w:val="00EE438A"/>
    <w:rsid w:val="00EE4901"/>
    <w:rsid w:val="00EE63EC"/>
    <w:rsid w:val="00EE6C39"/>
    <w:rsid w:val="00EE6CAF"/>
    <w:rsid w:val="00EE6FD8"/>
    <w:rsid w:val="00EE73D0"/>
    <w:rsid w:val="00EE7A22"/>
    <w:rsid w:val="00EF02BB"/>
    <w:rsid w:val="00EF1390"/>
    <w:rsid w:val="00EF18D7"/>
    <w:rsid w:val="00EF26A3"/>
    <w:rsid w:val="00EF26B1"/>
    <w:rsid w:val="00EF485E"/>
    <w:rsid w:val="00EF498A"/>
    <w:rsid w:val="00EF5182"/>
    <w:rsid w:val="00EF5D32"/>
    <w:rsid w:val="00EF6214"/>
    <w:rsid w:val="00EF679F"/>
    <w:rsid w:val="00EF6B2D"/>
    <w:rsid w:val="00EF6E5E"/>
    <w:rsid w:val="00F00082"/>
    <w:rsid w:val="00F0014C"/>
    <w:rsid w:val="00F00377"/>
    <w:rsid w:val="00F0051E"/>
    <w:rsid w:val="00F0100A"/>
    <w:rsid w:val="00F0123D"/>
    <w:rsid w:val="00F012D8"/>
    <w:rsid w:val="00F03ECC"/>
    <w:rsid w:val="00F0420D"/>
    <w:rsid w:val="00F0427E"/>
    <w:rsid w:val="00F05186"/>
    <w:rsid w:val="00F055AD"/>
    <w:rsid w:val="00F0562C"/>
    <w:rsid w:val="00F05829"/>
    <w:rsid w:val="00F05DAE"/>
    <w:rsid w:val="00F06106"/>
    <w:rsid w:val="00F062E3"/>
    <w:rsid w:val="00F06619"/>
    <w:rsid w:val="00F06871"/>
    <w:rsid w:val="00F06AD9"/>
    <w:rsid w:val="00F06D19"/>
    <w:rsid w:val="00F07319"/>
    <w:rsid w:val="00F074A8"/>
    <w:rsid w:val="00F079CD"/>
    <w:rsid w:val="00F101C4"/>
    <w:rsid w:val="00F10339"/>
    <w:rsid w:val="00F1067E"/>
    <w:rsid w:val="00F10924"/>
    <w:rsid w:val="00F10BD4"/>
    <w:rsid w:val="00F10D79"/>
    <w:rsid w:val="00F11F09"/>
    <w:rsid w:val="00F123BC"/>
    <w:rsid w:val="00F1245A"/>
    <w:rsid w:val="00F127A2"/>
    <w:rsid w:val="00F138CE"/>
    <w:rsid w:val="00F13B4E"/>
    <w:rsid w:val="00F14AE4"/>
    <w:rsid w:val="00F150B5"/>
    <w:rsid w:val="00F15124"/>
    <w:rsid w:val="00F151F8"/>
    <w:rsid w:val="00F17D80"/>
    <w:rsid w:val="00F20616"/>
    <w:rsid w:val="00F208F0"/>
    <w:rsid w:val="00F20A0F"/>
    <w:rsid w:val="00F20BA3"/>
    <w:rsid w:val="00F2156C"/>
    <w:rsid w:val="00F21AFE"/>
    <w:rsid w:val="00F21BBA"/>
    <w:rsid w:val="00F22DE9"/>
    <w:rsid w:val="00F23021"/>
    <w:rsid w:val="00F234E7"/>
    <w:rsid w:val="00F242C6"/>
    <w:rsid w:val="00F246B2"/>
    <w:rsid w:val="00F25F4E"/>
    <w:rsid w:val="00F2630C"/>
    <w:rsid w:val="00F26504"/>
    <w:rsid w:val="00F26512"/>
    <w:rsid w:val="00F26773"/>
    <w:rsid w:val="00F27F52"/>
    <w:rsid w:val="00F300FA"/>
    <w:rsid w:val="00F30903"/>
    <w:rsid w:val="00F30A81"/>
    <w:rsid w:val="00F30C60"/>
    <w:rsid w:val="00F313B7"/>
    <w:rsid w:val="00F31AB6"/>
    <w:rsid w:val="00F31D2E"/>
    <w:rsid w:val="00F32D95"/>
    <w:rsid w:val="00F3363E"/>
    <w:rsid w:val="00F340E7"/>
    <w:rsid w:val="00F34230"/>
    <w:rsid w:val="00F34C62"/>
    <w:rsid w:val="00F34D9B"/>
    <w:rsid w:val="00F35533"/>
    <w:rsid w:val="00F358A8"/>
    <w:rsid w:val="00F35D7E"/>
    <w:rsid w:val="00F36928"/>
    <w:rsid w:val="00F37CCD"/>
    <w:rsid w:val="00F37F3C"/>
    <w:rsid w:val="00F40190"/>
    <w:rsid w:val="00F406AA"/>
    <w:rsid w:val="00F40FE1"/>
    <w:rsid w:val="00F41078"/>
    <w:rsid w:val="00F416B7"/>
    <w:rsid w:val="00F41B9C"/>
    <w:rsid w:val="00F41D00"/>
    <w:rsid w:val="00F421DA"/>
    <w:rsid w:val="00F42900"/>
    <w:rsid w:val="00F42AA1"/>
    <w:rsid w:val="00F42FF3"/>
    <w:rsid w:val="00F43E76"/>
    <w:rsid w:val="00F445EA"/>
    <w:rsid w:val="00F44C3B"/>
    <w:rsid w:val="00F45D63"/>
    <w:rsid w:val="00F468AA"/>
    <w:rsid w:val="00F479B3"/>
    <w:rsid w:val="00F47BF1"/>
    <w:rsid w:val="00F50280"/>
    <w:rsid w:val="00F503CA"/>
    <w:rsid w:val="00F51429"/>
    <w:rsid w:val="00F517F6"/>
    <w:rsid w:val="00F51EC1"/>
    <w:rsid w:val="00F5258B"/>
    <w:rsid w:val="00F53B54"/>
    <w:rsid w:val="00F54DBA"/>
    <w:rsid w:val="00F551F1"/>
    <w:rsid w:val="00F55619"/>
    <w:rsid w:val="00F55788"/>
    <w:rsid w:val="00F55793"/>
    <w:rsid w:val="00F55B47"/>
    <w:rsid w:val="00F56404"/>
    <w:rsid w:val="00F57E81"/>
    <w:rsid w:val="00F57F5A"/>
    <w:rsid w:val="00F61AF8"/>
    <w:rsid w:val="00F6312C"/>
    <w:rsid w:val="00F63D4C"/>
    <w:rsid w:val="00F64A2C"/>
    <w:rsid w:val="00F65049"/>
    <w:rsid w:val="00F6587F"/>
    <w:rsid w:val="00F65CAB"/>
    <w:rsid w:val="00F665D8"/>
    <w:rsid w:val="00F67643"/>
    <w:rsid w:val="00F67FCA"/>
    <w:rsid w:val="00F71132"/>
    <w:rsid w:val="00F726FC"/>
    <w:rsid w:val="00F74A47"/>
    <w:rsid w:val="00F7545B"/>
    <w:rsid w:val="00F75BF5"/>
    <w:rsid w:val="00F75DA2"/>
    <w:rsid w:val="00F763E8"/>
    <w:rsid w:val="00F769AB"/>
    <w:rsid w:val="00F76BD4"/>
    <w:rsid w:val="00F76E00"/>
    <w:rsid w:val="00F76EB5"/>
    <w:rsid w:val="00F77733"/>
    <w:rsid w:val="00F77E41"/>
    <w:rsid w:val="00F77F4A"/>
    <w:rsid w:val="00F801EC"/>
    <w:rsid w:val="00F803A9"/>
    <w:rsid w:val="00F804EA"/>
    <w:rsid w:val="00F806F1"/>
    <w:rsid w:val="00F80818"/>
    <w:rsid w:val="00F80AF2"/>
    <w:rsid w:val="00F80DDF"/>
    <w:rsid w:val="00F813DE"/>
    <w:rsid w:val="00F8149B"/>
    <w:rsid w:val="00F816A3"/>
    <w:rsid w:val="00F81F9B"/>
    <w:rsid w:val="00F82474"/>
    <w:rsid w:val="00F82C3C"/>
    <w:rsid w:val="00F82C56"/>
    <w:rsid w:val="00F8353E"/>
    <w:rsid w:val="00F83648"/>
    <w:rsid w:val="00F841D0"/>
    <w:rsid w:val="00F84463"/>
    <w:rsid w:val="00F845F0"/>
    <w:rsid w:val="00F850FD"/>
    <w:rsid w:val="00F8563E"/>
    <w:rsid w:val="00F8625B"/>
    <w:rsid w:val="00F865E5"/>
    <w:rsid w:val="00F86902"/>
    <w:rsid w:val="00F87CC4"/>
    <w:rsid w:val="00F9009E"/>
    <w:rsid w:val="00F90656"/>
    <w:rsid w:val="00F90B8F"/>
    <w:rsid w:val="00F9242E"/>
    <w:rsid w:val="00F92AF9"/>
    <w:rsid w:val="00F92E84"/>
    <w:rsid w:val="00F9375F"/>
    <w:rsid w:val="00F94371"/>
    <w:rsid w:val="00F94AE1"/>
    <w:rsid w:val="00F95671"/>
    <w:rsid w:val="00F957B0"/>
    <w:rsid w:val="00F95953"/>
    <w:rsid w:val="00F96CDD"/>
    <w:rsid w:val="00F97FF6"/>
    <w:rsid w:val="00FA0194"/>
    <w:rsid w:val="00FA0276"/>
    <w:rsid w:val="00FA04B1"/>
    <w:rsid w:val="00FA0500"/>
    <w:rsid w:val="00FA116E"/>
    <w:rsid w:val="00FA1189"/>
    <w:rsid w:val="00FA18C0"/>
    <w:rsid w:val="00FA1BA9"/>
    <w:rsid w:val="00FA2127"/>
    <w:rsid w:val="00FA2ED9"/>
    <w:rsid w:val="00FA3D25"/>
    <w:rsid w:val="00FA442D"/>
    <w:rsid w:val="00FA54F9"/>
    <w:rsid w:val="00FA5BDD"/>
    <w:rsid w:val="00FA5E4B"/>
    <w:rsid w:val="00FA5FD5"/>
    <w:rsid w:val="00FA6087"/>
    <w:rsid w:val="00FA7CA8"/>
    <w:rsid w:val="00FA7E7C"/>
    <w:rsid w:val="00FB05D9"/>
    <w:rsid w:val="00FB0849"/>
    <w:rsid w:val="00FB0CC9"/>
    <w:rsid w:val="00FB0E55"/>
    <w:rsid w:val="00FB1602"/>
    <w:rsid w:val="00FB1D47"/>
    <w:rsid w:val="00FB1ED0"/>
    <w:rsid w:val="00FB2AFC"/>
    <w:rsid w:val="00FB3121"/>
    <w:rsid w:val="00FB3872"/>
    <w:rsid w:val="00FB5105"/>
    <w:rsid w:val="00FB5706"/>
    <w:rsid w:val="00FB5A4A"/>
    <w:rsid w:val="00FB6027"/>
    <w:rsid w:val="00FB6621"/>
    <w:rsid w:val="00FB6671"/>
    <w:rsid w:val="00FB69E3"/>
    <w:rsid w:val="00FC067D"/>
    <w:rsid w:val="00FC0E12"/>
    <w:rsid w:val="00FC0FE1"/>
    <w:rsid w:val="00FC1180"/>
    <w:rsid w:val="00FC13E8"/>
    <w:rsid w:val="00FC2F3E"/>
    <w:rsid w:val="00FC4423"/>
    <w:rsid w:val="00FC49B5"/>
    <w:rsid w:val="00FC50EC"/>
    <w:rsid w:val="00FC5188"/>
    <w:rsid w:val="00FC5381"/>
    <w:rsid w:val="00FC56AC"/>
    <w:rsid w:val="00FC5B7F"/>
    <w:rsid w:val="00FC7150"/>
    <w:rsid w:val="00FC7C0A"/>
    <w:rsid w:val="00FD0145"/>
    <w:rsid w:val="00FD1CD6"/>
    <w:rsid w:val="00FD3209"/>
    <w:rsid w:val="00FD3DB2"/>
    <w:rsid w:val="00FD421B"/>
    <w:rsid w:val="00FD583E"/>
    <w:rsid w:val="00FD60F8"/>
    <w:rsid w:val="00FD6106"/>
    <w:rsid w:val="00FD6912"/>
    <w:rsid w:val="00FD7788"/>
    <w:rsid w:val="00FD7B31"/>
    <w:rsid w:val="00FD7F03"/>
    <w:rsid w:val="00FD7F22"/>
    <w:rsid w:val="00FE0740"/>
    <w:rsid w:val="00FE0B39"/>
    <w:rsid w:val="00FE0B5B"/>
    <w:rsid w:val="00FE0E93"/>
    <w:rsid w:val="00FE178C"/>
    <w:rsid w:val="00FE1BA2"/>
    <w:rsid w:val="00FE2EE3"/>
    <w:rsid w:val="00FE2F71"/>
    <w:rsid w:val="00FE321F"/>
    <w:rsid w:val="00FE53DE"/>
    <w:rsid w:val="00FE553C"/>
    <w:rsid w:val="00FE602D"/>
    <w:rsid w:val="00FE6B39"/>
    <w:rsid w:val="00FE6EB1"/>
    <w:rsid w:val="00FE7102"/>
    <w:rsid w:val="00FE71B7"/>
    <w:rsid w:val="00FE78E0"/>
    <w:rsid w:val="00FE7F37"/>
    <w:rsid w:val="00FF0236"/>
    <w:rsid w:val="00FF0327"/>
    <w:rsid w:val="00FF04EA"/>
    <w:rsid w:val="00FF0515"/>
    <w:rsid w:val="00FF20A5"/>
    <w:rsid w:val="00FF20DE"/>
    <w:rsid w:val="00FF32A0"/>
    <w:rsid w:val="00FF34A9"/>
    <w:rsid w:val="00FF375E"/>
    <w:rsid w:val="00FF38DA"/>
    <w:rsid w:val="00FF3CBD"/>
    <w:rsid w:val="00FF3F7B"/>
    <w:rsid w:val="00FF42AF"/>
    <w:rsid w:val="00FF49E4"/>
    <w:rsid w:val="00FF5834"/>
    <w:rsid w:val="00FF5D7B"/>
    <w:rsid w:val="00FF6223"/>
    <w:rsid w:val="00FF6715"/>
    <w:rsid w:val="00FF7900"/>
    <w:rsid w:val="00FF7B07"/>
    <w:rsid w:val="00FF7D1D"/>
    <w:rsid w:val="00FF7E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32D95"/>
    <w:rPr>
      <w:rFonts w:ascii="Arial" w:eastAsia="宋体" w:hAnsi="Arial" w:cs="Times New Roman"/>
      <w:kern w:val="0"/>
      <w:szCs w:val="20"/>
      <w:lang w:val="en-GB" w:eastAsia="ja-JP"/>
    </w:rPr>
  </w:style>
  <w:style w:type="paragraph" w:styleId="1">
    <w:name w:val="heading 1"/>
    <w:aliases w:val="MOH Heading 1"/>
    <w:basedOn w:val="a0"/>
    <w:link w:val="1Char"/>
    <w:qFormat/>
    <w:rsid w:val="00B62A5B"/>
    <w:pPr>
      <w:keepNext/>
      <w:numPr>
        <w:numId w:val="6"/>
      </w:numPr>
      <w:tabs>
        <w:tab w:val="left" w:pos="432"/>
      </w:tabs>
      <w:spacing w:before="180"/>
      <w:outlineLvl w:val="0"/>
    </w:pPr>
    <w:rPr>
      <w:rFonts w:eastAsia="Arial Unicode MS" w:cs="Arial"/>
      <w:b/>
      <w:bCs/>
      <w:caps/>
      <w:kern w:val="36"/>
      <w:sz w:val="28"/>
      <w:szCs w:val="28"/>
      <w:lang w:eastAsia="en-US"/>
    </w:rPr>
  </w:style>
  <w:style w:type="paragraph" w:styleId="2">
    <w:name w:val="heading 2"/>
    <w:aliases w:val="Heading 2 Char"/>
    <w:basedOn w:val="a0"/>
    <w:next w:val="a0"/>
    <w:link w:val="2Char"/>
    <w:qFormat/>
    <w:rsid w:val="006F7AB0"/>
    <w:pPr>
      <w:keepNext/>
      <w:numPr>
        <w:ilvl w:val="1"/>
        <w:numId w:val="6"/>
      </w:numPr>
      <w:spacing w:before="240" w:after="60"/>
      <w:outlineLvl w:val="1"/>
    </w:pPr>
    <w:rPr>
      <w:rFonts w:ascii="Book Antiqua" w:hAnsi="Book Antiqua"/>
      <w:b/>
      <w:i/>
      <w:sz w:val="24"/>
    </w:rPr>
  </w:style>
  <w:style w:type="paragraph" w:styleId="3">
    <w:name w:val="heading 3"/>
    <w:aliases w:val="MOH Heading 3"/>
    <w:basedOn w:val="a0"/>
    <w:next w:val="a0"/>
    <w:link w:val="3Char"/>
    <w:qFormat/>
    <w:rsid w:val="006F7AB0"/>
    <w:pPr>
      <w:keepNext/>
      <w:spacing w:before="240" w:after="60"/>
      <w:ind w:left="720" w:hanging="720"/>
      <w:outlineLvl w:val="2"/>
    </w:pPr>
    <w:rPr>
      <w:rFonts w:ascii="Book Antiqua" w:hAnsi="Book Antiqua"/>
      <w:sz w:val="24"/>
    </w:rPr>
  </w:style>
  <w:style w:type="paragraph" w:styleId="4">
    <w:name w:val="heading 4"/>
    <w:aliases w:val="H4"/>
    <w:basedOn w:val="a0"/>
    <w:link w:val="4Char"/>
    <w:unhideWhenUsed/>
    <w:qFormat/>
    <w:rsid w:val="00BE6857"/>
    <w:pPr>
      <w:keepNext/>
      <w:keepLines/>
      <w:numPr>
        <w:ilvl w:val="3"/>
        <w:numId w:val="6"/>
      </w:numPr>
      <w:spacing w:before="200"/>
      <w:outlineLvl w:val="3"/>
    </w:pPr>
    <w:rPr>
      <w:rFonts w:asciiTheme="majorHAnsi" w:eastAsia="微软雅黑" w:hAnsiTheme="majorHAnsi" w:cstheme="majorBidi"/>
      <w:b/>
      <w:bCs/>
      <w:i/>
      <w:iCs/>
      <w:color w:val="000000" w:themeColor="text1"/>
      <w:sz w:val="24"/>
    </w:rPr>
  </w:style>
  <w:style w:type="paragraph" w:styleId="5">
    <w:name w:val="heading 5"/>
    <w:basedOn w:val="a0"/>
    <w:next w:val="a0"/>
    <w:link w:val="5Char"/>
    <w:qFormat/>
    <w:rsid w:val="006F7AB0"/>
    <w:pPr>
      <w:numPr>
        <w:ilvl w:val="4"/>
        <w:numId w:val="6"/>
      </w:numPr>
      <w:spacing w:before="240" w:after="60"/>
      <w:outlineLvl w:val="4"/>
    </w:pPr>
    <w:rPr>
      <w:b/>
      <w:bCs/>
      <w:i/>
      <w:iCs/>
      <w:sz w:val="26"/>
      <w:szCs w:val="26"/>
    </w:rPr>
  </w:style>
  <w:style w:type="paragraph" w:styleId="6">
    <w:name w:val="heading 6"/>
    <w:basedOn w:val="a0"/>
    <w:next w:val="a0"/>
    <w:link w:val="6Char"/>
    <w:qFormat/>
    <w:rsid w:val="006F7AB0"/>
    <w:pPr>
      <w:numPr>
        <w:ilvl w:val="5"/>
        <w:numId w:val="6"/>
      </w:numPr>
      <w:spacing w:before="240" w:after="60"/>
      <w:outlineLvl w:val="5"/>
    </w:pPr>
    <w:rPr>
      <w:b/>
      <w:bCs/>
      <w:sz w:val="22"/>
      <w:szCs w:val="22"/>
    </w:rPr>
  </w:style>
  <w:style w:type="paragraph" w:styleId="7">
    <w:name w:val="heading 7"/>
    <w:basedOn w:val="a0"/>
    <w:next w:val="a0"/>
    <w:link w:val="7Char"/>
    <w:qFormat/>
    <w:rsid w:val="006F7AB0"/>
    <w:pPr>
      <w:numPr>
        <w:ilvl w:val="6"/>
        <w:numId w:val="6"/>
      </w:numPr>
      <w:spacing w:before="240" w:after="60"/>
      <w:outlineLvl w:val="6"/>
    </w:pPr>
  </w:style>
  <w:style w:type="paragraph" w:styleId="8">
    <w:name w:val="heading 8"/>
    <w:basedOn w:val="a0"/>
    <w:next w:val="a0"/>
    <w:link w:val="8Char"/>
    <w:qFormat/>
    <w:rsid w:val="006F7AB0"/>
    <w:pPr>
      <w:numPr>
        <w:ilvl w:val="7"/>
        <w:numId w:val="6"/>
      </w:numPr>
      <w:spacing w:before="240" w:after="60"/>
      <w:outlineLvl w:val="7"/>
    </w:pPr>
    <w:rPr>
      <w:i/>
      <w:iCs/>
    </w:rPr>
  </w:style>
  <w:style w:type="paragraph" w:styleId="9">
    <w:name w:val="heading 9"/>
    <w:basedOn w:val="a0"/>
    <w:next w:val="a0"/>
    <w:link w:val="9Char"/>
    <w:qFormat/>
    <w:rsid w:val="006F7AB0"/>
    <w:pPr>
      <w:numPr>
        <w:ilvl w:val="8"/>
        <w:numId w:val="6"/>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DC7D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List Paragraph"/>
    <w:basedOn w:val="a0"/>
    <w:uiPriority w:val="34"/>
    <w:qFormat/>
    <w:rsid w:val="00851448"/>
    <w:pPr>
      <w:ind w:firstLineChars="200" w:firstLine="420"/>
    </w:pPr>
  </w:style>
  <w:style w:type="paragraph" w:styleId="a6">
    <w:name w:val="header"/>
    <w:basedOn w:val="a0"/>
    <w:link w:val="Char"/>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910EAD"/>
    <w:rPr>
      <w:kern w:val="0"/>
      <w:sz w:val="18"/>
      <w:szCs w:val="18"/>
    </w:rPr>
  </w:style>
  <w:style w:type="paragraph" w:styleId="a7">
    <w:name w:val="footer"/>
    <w:aliases w:val="f,Footer1,ft,Fusszeile,Fusszeile1,Fusszeile2,Fusszeile3,Fusszeile4,Fusszeile5,Fusszeile6,Fusszeile7,Fusszeile11,Fusszeile21"/>
    <w:basedOn w:val="a0"/>
    <w:link w:val="Char0"/>
    <w:uiPriority w:val="99"/>
    <w:unhideWhenUsed/>
    <w:rsid w:val="00910EAD"/>
    <w:pPr>
      <w:tabs>
        <w:tab w:val="center" w:pos="4153"/>
        <w:tab w:val="right" w:pos="8306"/>
      </w:tabs>
      <w:snapToGrid w:val="0"/>
    </w:pPr>
    <w:rPr>
      <w:sz w:val="18"/>
      <w:szCs w:val="18"/>
    </w:rPr>
  </w:style>
  <w:style w:type="character" w:customStyle="1" w:styleId="Char0">
    <w:name w:val="页脚 Char"/>
    <w:aliases w:val="f Char,Footer1 Char,ft Char,Fusszeile Char,Fusszeile1 Char,Fusszeile2 Char,Fusszeile3 Char,Fusszeile4 Char,Fusszeile5 Char,Fusszeile6 Char,Fusszeile7 Char,Fusszeile11 Char,Fusszeile21 Char"/>
    <w:basedOn w:val="a1"/>
    <w:link w:val="a7"/>
    <w:uiPriority w:val="99"/>
    <w:rsid w:val="00910EAD"/>
    <w:rPr>
      <w:kern w:val="0"/>
      <w:sz w:val="18"/>
      <w:szCs w:val="18"/>
    </w:rPr>
  </w:style>
  <w:style w:type="paragraph" w:styleId="a8">
    <w:name w:val="Balloon Text"/>
    <w:basedOn w:val="a0"/>
    <w:link w:val="Char1"/>
    <w:unhideWhenUsed/>
    <w:rsid w:val="00CA260F"/>
    <w:rPr>
      <w:rFonts w:ascii="宋体"/>
      <w:sz w:val="18"/>
      <w:szCs w:val="18"/>
    </w:rPr>
  </w:style>
  <w:style w:type="character" w:customStyle="1" w:styleId="Char1">
    <w:name w:val="批注框文本 Char"/>
    <w:basedOn w:val="a1"/>
    <w:link w:val="a8"/>
    <w:rsid w:val="00CA260F"/>
    <w:rPr>
      <w:rFonts w:ascii="宋体" w:eastAsia="宋体"/>
      <w:kern w:val="0"/>
      <w:sz w:val="18"/>
      <w:szCs w:val="18"/>
    </w:rPr>
  </w:style>
  <w:style w:type="character" w:customStyle="1" w:styleId="1Char">
    <w:name w:val="标题 1 Char"/>
    <w:aliases w:val="MOH Heading 1 Char"/>
    <w:basedOn w:val="a1"/>
    <w:link w:val="1"/>
    <w:rsid w:val="00B62A5B"/>
    <w:rPr>
      <w:rFonts w:ascii="Arial" w:eastAsia="Arial Unicode MS" w:hAnsi="Arial" w:cs="Arial"/>
      <w:b/>
      <w:bCs/>
      <w:caps/>
      <w:kern w:val="36"/>
      <w:sz w:val="28"/>
      <w:szCs w:val="28"/>
      <w:lang w:val="en-GB" w:eastAsia="en-US"/>
    </w:rPr>
  </w:style>
  <w:style w:type="paragraph" w:customStyle="1" w:styleId="tabletxt">
    <w:name w:val="tabletxt"/>
    <w:basedOn w:val="a0"/>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rsid w:val="00B62A5B"/>
    <w:pPr>
      <w:keepLines/>
      <w:widowControl w:val="0"/>
      <w:spacing w:line="240" w:lineRule="atLeast"/>
    </w:pPr>
    <w:rPr>
      <w:rFonts w:eastAsia="Times New Roman"/>
      <w:lang w:eastAsia="en-US"/>
    </w:rPr>
  </w:style>
  <w:style w:type="paragraph" w:customStyle="1" w:styleId="Instructions">
    <w:name w:val="Instructions"/>
    <w:basedOn w:val="a0"/>
    <w:rsid w:val="00B62A5B"/>
    <w:pPr>
      <w:shd w:val="clear" w:color="auto" w:fill="FFFFFF"/>
    </w:pPr>
    <w:rPr>
      <w:rFonts w:ascii="Times New Roman" w:eastAsia="Times New Roman" w:hAnsi="Times New Roman"/>
      <w:i/>
      <w:color w:val="0000FF"/>
      <w:sz w:val="24"/>
      <w:lang w:eastAsia="en-US"/>
    </w:rPr>
  </w:style>
  <w:style w:type="character" w:customStyle="1" w:styleId="4Char">
    <w:name w:val="标题 4 Char"/>
    <w:aliases w:val="H4 Char"/>
    <w:basedOn w:val="a1"/>
    <w:link w:val="4"/>
    <w:rsid w:val="00BE6857"/>
    <w:rPr>
      <w:rFonts w:asciiTheme="majorHAnsi" w:eastAsia="微软雅黑" w:hAnsiTheme="majorHAnsi" w:cstheme="majorBidi"/>
      <w:b/>
      <w:bCs/>
      <w:i/>
      <w:iCs/>
      <w:color w:val="000000" w:themeColor="text1"/>
      <w:kern w:val="0"/>
      <w:sz w:val="24"/>
      <w:szCs w:val="20"/>
      <w:lang w:val="en-GB" w:eastAsia="ja-JP"/>
    </w:rPr>
  </w:style>
  <w:style w:type="character" w:customStyle="1" w:styleId="2Char">
    <w:name w:val="标题 2 Char"/>
    <w:aliases w:val="Heading 2 Char Char"/>
    <w:basedOn w:val="a1"/>
    <w:link w:val="2"/>
    <w:rsid w:val="006F7AB0"/>
    <w:rPr>
      <w:rFonts w:ascii="Book Antiqua" w:eastAsia="宋体" w:hAnsi="Book Antiqua" w:cs="Times New Roman"/>
      <w:b/>
      <w:i/>
      <w:kern w:val="0"/>
      <w:sz w:val="24"/>
      <w:szCs w:val="20"/>
      <w:lang w:val="en-GB" w:eastAsia="ja-JP"/>
    </w:rPr>
  </w:style>
  <w:style w:type="character" w:customStyle="1" w:styleId="3Char">
    <w:name w:val="标题 3 Char"/>
    <w:aliases w:val="MOH Heading 3 Char"/>
    <w:basedOn w:val="a1"/>
    <w:link w:val="3"/>
    <w:rsid w:val="006F7AB0"/>
    <w:rPr>
      <w:rFonts w:ascii="Book Antiqua" w:eastAsia="宋体" w:hAnsi="Book Antiqua" w:cs="Times New Roman"/>
      <w:kern w:val="0"/>
      <w:sz w:val="24"/>
      <w:szCs w:val="20"/>
      <w:lang w:val="en-GB" w:eastAsia="ja-JP"/>
    </w:rPr>
  </w:style>
  <w:style w:type="character" w:customStyle="1" w:styleId="5Char">
    <w:name w:val="标题 5 Char"/>
    <w:basedOn w:val="a1"/>
    <w:link w:val="5"/>
    <w:rsid w:val="006F7AB0"/>
    <w:rPr>
      <w:rFonts w:ascii="Arial" w:eastAsia="宋体" w:hAnsi="Arial" w:cs="Times New Roman"/>
      <w:b/>
      <w:bCs/>
      <w:i/>
      <w:iCs/>
      <w:kern w:val="0"/>
      <w:sz w:val="26"/>
      <w:szCs w:val="26"/>
      <w:lang w:val="en-GB" w:eastAsia="ja-JP"/>
    </w:rPr>
  </w:style>
  <w:style w:type="character" w:customStyle="1" w:styleId="6Char">
    <w:name w:val="标题 6 Char"/>
    <w:basedOn w:val="a1"/>
    <w:link w:val="6"/>
    <w:rsid w:val="006F7AB0"/>
    <w:rPr>
      <w:rFonts w:ascii="Arial" w:eastAsia="宋体" w:hAnsi="Arial" w:cs="Times New Roman"/>
      <w:b/>
      <w:bCs/>
      <w:kern w:val="0"/>
      <w:sz w:val="22"/>
      <w:lang w:val="en-GB" w:eastAsia="ja-JP"/>
    </w:rPr>
  </w:style>
  <w:style w:type="character" w:customStyle="1" w:styleId="7Char">
    <w:name w:val="标题 7 Char"/>
    <w:basedOn w:val="a1"/>
    <w:link w:val="7"/>
    <w:rsid w:val="006F7AB0"/>
    <w:rPr>
      <w:rFonts w:ascii="Arial" w:eastAsia="宋体" w:hAnsi="Arial" w:cs="Times New Roman"/>
      <w:kern w:val="0"/>
      <w:szCs w:val="20"/>
      <w:lang w:val="en-GB" w:eastAsia="ja-JP"/>
    </w:rPr>
  </w:style>
  <w:style w:type="character" w:customStyle="1" w:styleId="8Char">
    <w:name w:val="标题 8 Char"/>
    <w:basedOn w:val="a1"/>
    <w:link w:val="8"/>
    <w:rsid w:val="006F7AB0"/>
    <w:rPr>
      <w:rFonts w:ascii="Arial" w:eastAsia="宋体" w:hAnsi="Arial" w:cs="Times New Roman"/>
      <w:i/>
      <w:iCs/>
      <w:kern w:val="0"/>
      <w:szCs w:val="20"/>
      <w:lang w:val="en-GB" w:eastAsia="ja-JP"/>
    </w:rPr>
  </w:style>
  <w:style w:type="character" w:customStyle="1" w:styleId="9Char">
    <w:name w:val="标题 9 Char"/>
    <w:basedOn w:val="a1"/>
    <w:link w:val="9"/>
    <w:rsid w:val="006F7AB0"/>
    <w:rPr>
      <w:rFonts w:ascii="Arial" w:eastAsia="宋体" w:hAnsi="Arial" w:cs="Arial"/>
      <w:kern w:val="0"/>
      <w:sz w:val="22"/>
      <w:lang w:val="en-GB" w:eastAsia="ja-JP"/>
    </w:rPr>
  </w:style>
  <w:style w:type="paragraph" w:customStyle="1" w:styleId="ABLOCKPARA">
    <w:name w:val="A BLOCK PARA"/>
    <w:basedOn w:val="a0"/>
    <w:rsid w:val="006F7AB0"/>
    <w:rPr>
      <w:rFonts w:ascii="Book Antiqua" w:hAnsi="Book Antiqua"/>
      <w:sz w:val="22"/>
    </w:rPr>
  </w:style>
  <w:style w:type="paragraph" w:customStyle="1" w:styleId="ABULLET">
    <w:name w:val="A BULLET"/>
    <w:basedOn w:val="ABLOCKPARA"/>
    <w:rsid w:val="006F7AB0"/>
    <w:pPr>
      <w:ind w:left="331" w:hanging="331"/>
    </w:pPr>
  </w:style>
  <w:style w:type="paragraph" w:customStyle="1" w:styleId="AINDENTEDBULLET">
    <w:name w:val="A INDENTED BULLET"/>
    <w:basedOn w:val="ABLOCKPARA"/>
    <w:rsid w:val="006F7AB0"/>
    <w:pPr>
      <w:tabs>
        <w:tab w:val="left" w:pos="1080"/>
      </w:tabs>
      <w:ind w:left="662" w:hanging="331"/>
    </w:pPr>
  </w:style>
  <w:style w:type="paragraph" w:customStyle="1" w:styleId="AINDENTEDPARA">
    <w:name w:val="A INDENTED PARA"/>
    <w:basedOn w:val="ABLOCKPARA"/>
    <w:rsid w:val="006F7AB0"/>
    <w:pPr>
      <w:ind w:left="331"/>
    </w:pPr>
  </w:style>
  <w:style w:type="character" w:styleId="a9">
    <w:name w:val="page number"/>
    <w:basedOn w:val="a1"/>
    <w:rsid w:val="006F7AB0"/>
  </w:style>
  <w:style w:type="paragraph" w:customStyle="1" w:styleId="NormalTable">
    <w:name w:val="NormalTable"/>
    <w:basedOn w:val="a0"/>
    <w:rsid w:val="006F7AB0"/>
    <w:rPr>
      <w:rFonts w:ascii="Times New Roman" w:eastAsia="Times New Roman" w:hAnsi="Times New Roman"/>
      <w:sz w:val="22"/>
      <w:lang w:eastAsia="en-GB"/>
    </w:rPr>
  </w:style>
  <w:style w:type="paragraph" w:styleId="10">
    <w:name w:val="toc 1"/>
    <w:basedOn w:val="a0"/>
    <w:next w:val="a0"/>
    <w:autoRedefine/>
    <w:uiPriority w:val="39"/>
    <w:qFormat/>
    <w:rsid w:val="00E42C06"/>
    <w:rPr>
      <w:rFonts w:asciiTheme="minorHAnsi" w:hAnsiTheme="minorHAnsi" w:cstheme="minorHAnsi"/>
      <w:b/>
      <w:bCs/>
      <w:caps/>
      <w:sz w:val="20"/>
    </w:rPr>
  </w:style>
  <w:style w:type="character" w:styleId="aa">
    <w:name w:val="Hyperlink"/>
    <w:basedOn w:val="a1"/>
    <w:uiPriority w:val="99"/>
    <w:rsid w:val="006F7AB0"/>
    <w:rPr>
      <w:color w:val="0000FF"/>
      <w:u w:val="single"/>
    </w:rPr>
  </w:style>
  <w:style w:type="paragraph" w:styleId="20">
    <w:name w:val="toc 2"/>
    <w:basedOn w:val="a0"/>
    <w:next w:val="a0"/>
    <w:autoRedefine/>
    <w:uiPriority w:val="39"/>
    <w:qFormat/>
    <w:rsid w:val="00F101C4"/>
    <w:pPr>
      <w:spacing w:before="0" w:after="0"/>
      <w:ind w:left="210"/>
    </w:pPr>
    <w:rPr>
      <w:rFonts w:asciiTheme="minorHAnsi" w:hAnsiTheme="minorHAnsi" w:cstheme="minorHAnsi"/>
      <w:smallCaps/>
      <w:sz w:val="20"/>
    </w:rPr>
  </w:style>
  <w:style w:type="paragraph" w:customStyle="1" w:styleId="StyleHeading1Arial">
    <w:name w:val="Style Heading 1 + Arial"/>
    <w:basedOn w:val="1"/>
    <w:autoRedefine/>
    <w:rsid w:val="006F7AB0"/>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styleId="30">
    <w:name w:val="toc 3"/>
    <w:basedOn w:val="a0"/>
    <w:next w:val="a0"/>
    <w:autoRedefine/>
    <w:uiPriority w:val="39"/>
    <w:qFormat/>
    <w:rsid w:val="006F7AB0"/>
    <w:pPr>
      <w:spacing w:before="0" w:after="0"/>
      <w:ind w:left="420"/>
    </w:pPr>
    <w:rPr>
      <w:rFonts w:asciiTheme="minorHAnsi" w:hAnsiTheme="minorHAnsi" w:cstheme="minorHAnsi"/>
      <w:i/>
      <w:iCs/>
      <w:sz w:val="20"/>
    </w:rPr>
  </w:style>
  <w:style w:type="paragraph" w:customStyle="1" w:styleId="DelBullets">
    <w:name w:val="Del Bullets"/>
    <w:basedOn w:val="a0"/>
    <w:rsid w:val="006F7AB0"/>
    <w:pPr>
      <w:numPr>
        <w:numId w:val="1"/>
      </w:numPr>
    </w:pPr>
    <w:rPr>
      <w:rFonts w:eastAsia="Times New Roman"/>
      <w:lang w:eastAsia="en-US"/>
    </w:rPr>
  </w:style>
  <w:style w:type="paragraph" w:customStyle="1" w:styleId="head2">
    <w:name w:val="head2"/>
    <w:basedOn w:val="kool2"/>
    <w:rsid w:val="006F7AB0"/>
    <w:pPr>
      <w:numPr>
        <w:ilvl w:val="1"/>
        <w:numId w:val="2"/>
      </w:numPr>
    </w:pPr>
    <w:rPr>
      <w:i w:val="0"/>
      <w:sz w:val="24"/>
    </w:rPr>
  </w:style>
  <w:style w:type="paragraph" w:customStyle="1" w:styleId="kool2">
    <w:name w:val="kool 2"/>
    <w:basedOn w:val="a0"/>
    <w:autoRedefine/>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rsid w:val="006F7AB0"/>
    <w:pPr>
      <w:ind w:left="0" w:firstLine="0"/>
    </w:pPr>
  </w:style>
  <w:style w:type="paragraph" w:customStyle="1" w:styleId="Stylehead2Left075Firstline0">
    <w:name w:val="Style head2 + Left:  0.75&quot; First line:  0&quot;"/>
    <w:basedOn w:val="head2"/>
    <w:rsid w:val="006F7AB0"/>
    <w:pPr>
      <w:ind w:left="1080" w:firstLine="0"/>
    </w:pPr>
    <w:rPr>
      <w:rFonts w:eastAsia="Times New Roman"/>
      <w:bCs/>
      <w:i/>
    </w:rPr>
  </w:style>
  <w:style w:type="paragraph" w:styleId="80">
    <w:name w:val="toc 8"/>
    <w:basedOn w:val="a0"/>
    <w:next w:val="a0"/>
    <w:autoRedefine/>
    <w:uiPriority w:val="39"/>
    <w:unhideWhenUsed/>
    <w:rsid w:val="00A0244C"/>
    <w:pPr>
      <w:spacing w:before="0" w:after="0"/>
      <w:ind w:left="1470"/>
    </w:pPr>
    <w:rPr>
      <w:rFonts w:asciiTheme="minorHAnsi" w:hAnsiTheme="minorHAnsi" w:cstheme="minorHAnsi"/>
      <w:sz w:val="18"/>
      <w:szCs w:val="18"/>
    </w:rPr>
  </w:style>
  <w:style w:type="paragraph" w:customStyle="1" w:styleId="SmallHeading">
    <w:name w:val="Small Heading"/>
    <w:basedOn w:val="a0"/>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rsid w:val="002307A9"/>
    <w:pPr>
      <w:numPr>
        <w:ilvl w:val="1"/>
        <w:numId w:val="3"/>
      </w:numPr>
    </w:pPr>
  </w:style>
  <w:style w:type="paragraph" w:customStyle="1" w:styleId="TableText0">
    <w:name w:val="Table Text"/>
    <w:basedOn w:val="a0"/>
    <w:rsid w:val="00502284"/>
    <w:pPr>
      <w:keepLines/>
    </w:pPr>
    <w:rPr>
      <w:rFonts w:ascii="Book Antiqua" w:hAnsi="Book Antiqua"/>
      <w:sz w:val="16"/>
      <w:lang w:val="en-US" w:eastAsia="zh-CN"/>
    </w:rPr>
  </w:style>
  <w:style w:type="paragraph" w:customStyle="1" w:styleId="TableHeader">
    <w:name w:val="Table Header"/>
    <w:basedOn w:val="a0"/>
    <w:rsid w:val="00502284"/>
    <w:pPr>
      <w:overflowPunct w:val="0"/>
      <w:autoSpaceDE w:val="0"/>
      <w:autoSpaceDN w:val="0"/>
      <w:adjustRightInd w:val="0"/>
      <w:spacing w:after="100"/>
      <w:jc w:val="center"/>
      <w:textAlignment w:val="baseline"/>
    </w:pPr>
    <w:rPr>
      <w:b/>
      <w:noProof/>
      <w:lang w:val="en-US" w:eastAsia="zh-CN"/>
    </w:rPr>
  </w:style>
  <w:style w:type="paragraph" w:styleId="ab">
    <w:name w:val="caption"/>
    <w:basedOn w:val="a0"/>
    <w:next w:val="a0"/>
    <w:qFormat/>
    <w:rsid w:val="00E21D3B"/>
    <w:pPr>
      <w:widowControl w:val="0"/>
      <w:snapToGrid w:val="0"/>
      <w:spacing w:before="0" w:after="0" w:line="300" w:lineRule="auto"/>
      <w:ind w:firstLine="0"/>
      <w:jc w:val="both"/>
    </w:pPr>
    <w:rPr>
      <w:rFonts w:eastAsia="黑体" w:cs="Arial"/>
      <w:kern w:val="2"/>
      <w:lang w:val="en-US" w:eastAsia="zh-CN"/>
    </w:rPr>
  </w:style>
  <w:style w:type="paragraph" w:styleId="ac">
    <w:name w:val="Document Map"/>
    <w:basedOn w:val="a0"/>
    <w:link w:val="Char2"/>
    <w:uiPriority w:val="99"/>
    <w:semiHidden/>
    <w:unhideWhenUsed/>
    <w:rsid w:val="00394075"/>
    <w:pPr>
      <w:spacing w:before="0" w:after="0"/>
    </w:pPr>
    <w:rPr>
      <w:rFonts w:ascii="宋体"/>
      <w:sz w:val="18"/>
      <w:szCs w:val="18"/>
    </w:rPr>
  </w:style>
  <w:style w:type="character" w:customStyle="1" w:styleId="Char2">
    <w:name w:val="文档结构图 Char"/>
    <w:basedOn w:val="a1"/>
    <w:link w:val="ac"/>
    <w:uiPriority w:val="99"/>
    <w:semiHidden/>
    <w:rsid w:val="00394075"/>
    <w:rPr>
      <w:rFonts w:ascii="宋体" w:eastAsia="宋体" w:hAnsi="Arial" w:cs="Times New Roman"/>
      <w:kern w:val="0"/>
      <w:sz w:val="18"/>
      <w:szCs w:val="18"/>
      <w:lang w:val="en-GB" w:eastAsia="ja-JP"/>
    </w:rPr>
  </w:style>
  <w:style w:type="paragraph" w:styleId="ad">
    <w:name w:val="Normal Indent"/>
    <w:basedOn w:val="a0"/>
    <w:semiHidden/>
    <w:rsid w:val="00DD5CD9"/>
    <w:pPr>
      <w:spacing w:before="0" w:after="0"/>
      <w:ind w:firstLine="420"/>
    </w:pPr>
    <w:rPr>
      <w:rFonts w:ascii="Times New Roman" w:hAnsi="Times New Roman"/>
      <w:lang w:val="en-US" w:eastAsia="zh-CN"/>
    </w:rPr>
  </w:style>
  <w:style w:type="character" w:styleId="ae">
    <w:name w:val="Strong"/>
    <w:qFormat/>
    <w:rsid w:val="00E7464F"/>
    <w:rPr>
      <w:b/>
      <w:bCs/>
    </w:rPr>
  </w:style>
  <w:style w:type="paragraph" w:styleId="af">
    <w:name w:val="Body Text"/>
    <w:basedOn w:val="a0"/>
    <w:link w:val="Char3"/>
    <w:rsid w:val="00071D8F"/>
    <w:pPr>
      <w:widowControl w:val="0"/>
      <w:spacing w:before="0" w:after="0" w:line="360" w:lineRule="auto"/>
      <w:ind w:firstLineChars="200" w:firstLine="420"/>
      <w:jc w:val="both"/>
    </w:pPr>
    <w:rPr>
      <w:rFonts w:ascii="宋体" w:hAnsi="宋体"/>
      <w:kern w:val="2"/>
      <w:szCs w:val="21"/>
    </w:rPr>
  </w:style>
  <w:style w:type="character" w:customStyle="1" w:styleId="Char3">
    <w:name w:val="正文文本 Char"/>
    <w:basedOn w:val="a1"/>
    <w:link w:val="af"/>
    <w:rsid w:val="00071D8F"/>
    <w:rPr>
      <w:rFonts w:ascii="宋体" w:eastAsia="宋体" w:hAnsi="宋体" w:cs="Times New Roman"/>
      <w:szCs w:val="21"/>
    </w:rPr>
  </w:style>
  <w:style w:type="paragraph" w:customStyle="1" w:styleId="21">
    <w:name w:val="首行缩进2字符"/>
    <w:basedOn w:val="a0"/>
    <w:link w:val="2Char0"/>
    <w:qFormat/>
    <w:rsid w:val="00071D8F"/>
    <w:pPr>
      <w:widowControl w:val="0"/>
      <w:spacing w:before="0" w:after="0" w:line="276" w:lineRule="auto"/>
      <w:ind w:firstLineChars="200" w:firstLine="420"/>
      <w:jc w:val="both"/>
    </w:pPr>
    <w:rPr>
      <w:rFonts w:ascii="Times New Roman" w:hAnsi="Times New Roman"/>
      <w:kern w:val="2"/>
      <w:sz w:val="24"/>
      <w:szCs w:val="24"/>
    </w:rPr>
  </w:style>
  <w:style w:type="character" w:customStyle="1" w:styleId="2Char0">
    <w:name w:val="首行缩进2字符 Char"/>
    <w:link w:val="21"/>
    <w:rsid w:val="00071D8F"/>
    <w:rPr>
      <w:rFonts w:ascii="Times New Roman" w:eastAsia="宋体" w:hAnsi="Times New Roman" w:cs="Times New Roman"/>
      <w:sz w:val="24"/>
      <w:szCs w:val="24"/>
    </w:rPr>
  </w:style>
  <w:style w:type="paragraph" w:customStyle="1" w:styleId="a">
    <w:name w:val="项目符号：一级"/>
    <w:basedOn w:val="a0"/>
    <w:next w:val="a0"/>
    <w:autoRedefine/>
    <w:rsid w:val="007C7380"/>
    <w:pPr>
      <w:numPr>
        <w:numId w:val="4"/>
      </w:numPr>
      <w:adjustRightInd w:val="0"/>
      <w:snapToGrid w:val="0"/>
      <w:spacing w:before="0" w:after="0" w:line="360" w:lineRule="auto"/>
      <w:textAlignment w:val="baseline"/>
    </w:pPr>
    <w:rPr>
      <w:rFonts w:ascii="宋体" w:hAnsi="宋体"/>
      <w:sz w:val="24"/>
      <w:szCs w:val="24"/>
      <w:lang w:val="en-US" w:eastAsia="zh-CN"/>
    </w:rPr>
  </w:style>
  <w:style w:type="paragraph" w:customStyle="1" w:styleId="Default">
    <w:name w:val="Default"/>
    <w:rsid w:val="007A4CDA"/>
    <w:pPr>
      <w:widowControl w:val="0"/>
      <w:autoSpaceDE w:val="0"/>
      <w:autoSpaceDN w:val="0"/>
      <w:adjustRightInd w:val="0"/>
      <w:spacing w:before="0" w:after="0"/>
      <w:ind w:firstLine="0"/>
    </w:pPr>
    <w:rPr>
      <w:rFonts w:ascii="华文细黑" w:eastAsia="华文细黑" w:cs="华文细黑"/>
      <w:color w:val="000000"/>
      <w:kern w:val="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autoRedefine/>
    <w:rsid w:val="001A4BD0"/>
    <w:pPr>
      <w:spacing w:before="0" w:after="160" w:line="240" w:lineRule="exact"/>
      <w:ind w:firstLine="0"/>
      <w:jc w:val="center"/>
    </w:pPr>
    <w:rPr>
      <w:sz w:val="20"/>
      <w:lang w:val="en-US" w:eastAsia="en-US"/>
    </w:rPr>
  </w:style>
  <w:style w:type="character" w:styleId="af0">
    <w:name w:val="annotation reference"/>
    <w:basedOn w:val="a1"/>
    <w:uiPriority w:val="99"/>
    <w:semiHidden/>
    <w:unhideWhenUsed/>
    <w:rsid w:val="00877022"/>
    <w:rPr>
      <w:sz w:val="21"/>
      <w:szCs w:val="21"/>
    </w:rPr>
  </w:style>
  <w:style w:type="paragraph" w:styleId="af1">
    <w:name w:val="annotation text"/>
    <w:basedOn w:val="a0"/>
    <w:link w:val="Char4"/>
    <w:uiPriority w:val="99"/>
    <w:semiHidden/>
    <w:unhideWhenUsed/>
    <w:rsid w:val="00877022"/>
  </w:style>
  <w:style w:type="character" w:customStyle="1" w:styleId="Char4">
    <w:name w:val="批注文字 Char"/>
    <w:basedOn w:val="a1"/>
    <w:link w:val="af1"/>
    <w:uiPriority w:val="99"/>
    <w:semiHidden/>
    <w:rsid w:val="00877022"/>
    <w:rPr>
      <w:rFonts w:ascii="Arial" w:eastAsia="宋体" w:hAnsi="Arial" w:cs="Times New Roman"/>
      <w:kern w:val="0"/>
      <w:szCs w:val="20"/>
      <w:lang w:val="en-GB" w:eastAsia="ja-JP"/>
    </w:rPr>
  </w:style>
  <w:style w:type="paragraph" w:styleId="af2">
    <w:name w:val="annotation subject"/>
    <w:basedOn w:val="af1"/>
    <w:next w:val="af1"/>
    <w:link w:val="Char5"/>
    <w:uiPriority w:val="99"/>
    <w:semiHidden/>
    <w:unhideWhenUsed/>
    <w:rsid w:val="00877022"/>
    <w:rPr>
      <w:b/>
      <w:bCs/>
    </w:rPr>
  </w:style>
  <w:style w:type="character" w:customStyle="1" w:styleId="Char5">
    <w:name w:val="批注主题 Char"/>
    <w:basedOn w:val="Char4"/>
    <w:link w:val="af2"/>
    <w:uiPriority w:val="99"/>
    <w:semiHidden/>
    <w:rsid w:val="00877022"/>
    <w:rPr>
      <w:rFonts w:ascii="Arial" w:eastAsia="宋体" w:hAnsi="Arial" w:cs="Times New Roman"/>
      <w:b/>
      <w:bCs/>
      <w:kern w:val="0"/>
      <w:szCs w:val="20"/>
      <w:lang w:val="en-GB" w:eastAsia="ja-JP"/>
    </w:rPr>
  </w:style>
  <w:style w:type="table" w:styleId="-6">
    <w:name w:val="Light List Accent 6"/>
    <w:basedOn w:val="a2"/>
    <w:uiPriority w:val="61"/>
    <w:rsid w:val="00F65049"/>
    <w:pPr>
      <w:spacing w:before="0"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af3">
    <w:name w:val="table of figures"/>
    <w:basedOn w:val="a0"/>
    <w:next w:val="a0"/>
    <w:uiPriority w:val="99"/>
    <w:unhideWhenUsed/>
    <w:rsid w:val="00A66B97"/>
    <w:pPr>
      <w:ind w:leftChars="200" w:left="200" w:hangingChars="200" w:hanging="200"/>
    </w:pPr>
  </w:style>
  <w:style w:type="table" w:styleId="-2">
    <w:name w:val="Light Shading Accent 2"/>
    <w:basedOn w:val="a2"/>
    <w:uiPriority w:val="60"/>
    <w:rsid w:val="00F20BA3"/>
    <w:pPr>
      <w:spacing w:before="0" w:after="0"/>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
    <w:name w:val="TOC Heading"/>
    <w:basedOn w:val="1"/>
    <w:next w:val="a0"/>
    <w:uiPriority w:val="39"/>
    <w:semiHidden/>
    <w:unhideWhenUsed/>
    <w:qFormat/>
    <w:rsid w:val="0068013B"/>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paragraph" w:styleId="af4">
    <w:name w:val="Plain Text"/>
    <w:basedOn w:val="a0"/>
    <w:link w:val="Char6"/>
    <w:rsid w:val="00C137BE"/>
    <w:pPr>
      <w:spacing w:before="0" w:after="0"/>
      <w:ind w:firstLine="0"/>
    </w:pPr>
    <w:rPr>
      <w:rFonts w:ascii="Courier New" w:hAnsi="Courier New" w:cs="Courier New"/>
      <w:sz w:val="20"/>
      <w:lang w:val="en-US" w:eastAsia="zh-CN"/>
    </w:rPr>
  </w:style>
  <w:style w:type="character" w:customStyle="1" w:styleId="Char6">
    <w:name w:val="纯文本 Char"/>
    <w:basedOn w:val="a1"/>
    <w:link w:val="af4"/>
    <w:rsid w:val="00C137BE"/>
    <w:rPr>
      <w:rFonts w:ascii="Courier New" w:eastAsia="宋体" w:hAnsi="Courier New" w:cs="Courier New"/>
      <w:kern w:val="0"/>
      <w:sz w:val="20"/>
      <w:szCs w:val="20"/>
    </w:rPr>
  </w:style>
  <w:style w:type="paragraph" w:styleId="af5">
    <w:name w:val="Normal (Web)"/>
    <w:basedOn w:val="a0"/>
    <w:uiPriority w:val="99"/>
    <w:unhideWhenUsed/>
    <w:rsid w:val="009E3435"/>
    <w:pPr>
      <w:spacing w:before="100" w:beforeAutospacing="1" w:after="100" w:afterAutospacing="1"/>
      <w:ind w:firstLine="0"/>
    </w:pPr>
    <w:rPr>
      <w:rFonts w:ascii="宋体" w:hAnsi="宋体" w:cs="宋体"/>
      <w:sz w:val="24"/>
      <w:szCs w:val="24"/>
      <w:lang w:val="en-US" w:eastAsia="zh-CN"/>
    </w:rPr>
  </w:style>
  <w:style w:type="table" w:customStyle="1" w:styleId="-11">
    <w:name w:val="浅色列表 - 强调文字颜色 11"/>
    <w:basedOn w:val="a2"/>
    <w:uiPriority w:val="61"/>
    <w:rsid w:val="009757B3"/>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rsid w:val="009757B3"/>
  </w:style>
  <w:style w:type="table" w:customStyle="1" w:styleId="-110">
    <w:name w:val="浅色网格 - 强调文字颜色 11"/>
    <w:basedOn w:val="a2"/>
    <w:uiPriority w:val="62"/>
    <w:rsid w:val="009757B3"/>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f6">
    <w:name w:val="FollowedHyperlink"/>
    <w:basedOn w:val="a1"/>
    <w:uiPriority w:val="99"/>
    <w:semiHidden/>
    <w:unhideWhenUsed/>
    <w:rsid w:val="003508DB"/>
    <w:rPr>
      <w:color w:val="800080"/>
      <w:u w:val="single"/>
    </w:rPr>
  </w:style>
  <w:style w:type="paragraph" w:customStyle="1" w:styleId="font5">
    <w:name w:val="font5"/>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font6">
    <w:name w:val="font6"/>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67">
    <w:name w:val="xl67"/>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eastAsia="zh-CN"/>
    </w:rPr>
  </w:style>
  <w:style w:type="paragraph" w:customStyle="1" w:styleId="xl68">
    <w:name w:val="xl68"/>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eastAsia="zh-CN"/>
    </w:rPr>
  </w:style>
  <w:style w:type="paragraph" w:customStyle="1" w:styleId="xl69">
    <w:name w:val="xl69"/>
    <w:basedOn w:val="a0"/>
    <w:rsid w:val="003508DB"/>
    <w:pPr>
      <w:shd w:val="clear" w:color="000000" w:fill="F2F2F2"/>
      <w:spacing w:before="100" w:beforeAutospacing="1" w:after="100" w:afterAutospacing="1"/>
      <w:ind w:firstLine="0"/>
    </w:pPr>
    <w:rPr>
      <w:rFonts w:ascii="宋体" w:hAnsi="宋体" w:cs="宋体"/>
      <w:sz w:val="18"/>
      <w:szCs w:val="18"/>
      <w:lang w:val="en-US" w:eastAsia="zh-CN"/>
    </w:rPr>
  </w:style>
  <w:style w:type="paragraph" w:customStyle="1" w:styleId="xl70">
    <w:name w:val="xl70"/>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eastAsia="zh-CN"/>
    </w:rPr>
  </w:style>
  <w:style w:type="paragraph" w:customStyle="1" w:styleId="xl71">
    <w:name w:val="xl71"/>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eastAsia="zh-CN"/>
    </w:rPr>
  </w:style>
  <w:style w:type="paragraph" w:customStyle="1" w:styleId="xl72">
    <w:name w:val="xl72"/>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73">
    <w:name w:val="xl7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4">
    <w:name w:val="xl7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75">
    <w:name w:val="xl75"/>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76">
    <w:name w:val="xl76"/>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7">
    <w:name w:val="xl77"/>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eastAsia="zh-CN"/>
    </w:rPr>
  </w:style>
  <w:style w:type="paragraph" w:customStyle="1" w:styleId="xl78">
    <w:name w:val="xl78"/>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9">
    <w:name w:val="xl79"/>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0">
    <w:name w:val="xl80"/>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1">
    <w:name w:val="xl81"/>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82">
    <w:name w:val="xl82"/>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3">
    <w:name w:val="xl8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4">
    <w:name w:val="xl8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5">
    <w:name w:val="xl85"/>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6">
    <w:name w:val="xl86"/>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7">
    <w:name w:val="xl87"/>
    <w:basedOn w:val="a0"/>
    <w:rsid w:val="003508DB"/>
    <w:pPr>
      <w:shd w:val="clear" w:color="000000" w:fill="FFFFFF"/>
      <w:spacing w:before="100" w:beforeAutospacing="1" w:after="100" w:afterAutospacing="1"/>
      <w:ind w:firstLine="0"/>
    </w:pPr>
    <w:rPr>
      <w:rFonts w:ascii="宋体" w:hAnsi="宋体" w:cs="宋体"/>
      <w:sz w:val="18"/>
      <w:szCs w:val="18"/>
      <w:lang w:val="en-US" w:eastAsia="zh-CN"/>
    </w:rPr>
  </w:style>
  <w:style w:type="paragraph" w:customStyle="1" w:styleId="xl88">
    <w:name w:val="xl88"/>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89">
    <w:name w:val="xl89"/>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90">
    <w:name w:val="xl90"/>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91">
    <w:name w:val="xl91"/>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92">
    <w:name w:val="xl92"/>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11">
    <w:name w:val="第一级别样式1"/>
    <w:basedOn w:val="1"/>
    <w:link w:val="1Char0"/>
    <w:qFormat/>
    <w:rsid w:val="00664F06"/>
  </w:style>
  <w:style w:type="paragraph" w:customStyle="1" w:styleId="af7">
    <w:name w:val="第二级"/>
    <w:basedOn w:val="2"/>
    <w:link w:val="Char7"/>
    <w:qFormat/>
    <w:rsid w:val="00664F06"/>
    <w:rPr>
      <w:rFonts w:ascii="微软雅黑" w:eastAsia="微软雅黑" w:hAnsi="微软雅黑"/>
      <w:i w:val="0"/>
      <w:lang w:eastAsia="zh-CN"/>
    </w:rPr>
  </w:style>
  <w:style w:type="character" w:customStyle="1" w:styleId="1Char0">
    <w:name w:val="第一级别样式1 Char"/>
    <w:basedOn w:val="1Char"/>
    <w:link w:val="11"/>
    <w:rsid w:val="00664F06"/>
    <w:rPr>
      <w:rFonts w:ascii="Arial" w:eastAsia="Arial Unicode MS" w:hAnsi="Arial" w:cs="Arial"/>
      <w:b/>
      <w:bCs/>
      <w:caps/>
      <w:kern w:val="36"/>
      <w:sz w:val="28"/>
      <w:szCs w:val="28"/>
      <w:lang w:val="en-GB" w:eastAsia="en-US"/>
    </w:rPr>
  </w:style>
  <w:style w:type="paragraph" w:customStyle="1" w:styleId="af8">
    <w:name w:val="第三级别"/>
    <w:basedOn w:val="3"/>
    <w:link w:val="Char8"/>
    <w:qFormat/>
    <w:rsid w:val="00664F06"/>
    <w:pPr>
      <w:ind w:left="432" w:hanging="432"/>
    </w:pPr>
    <w:rPr>
      <w:rFonts w:ascii="微软雅黑" w:eastAsia="微软雅黑" w:hAnsi="微软雅黑"/>
      <w:b/>
      <w:lang w:eastAsia="zh-CN"/>
    </w:rPr>
  </w:style>
  <w:style w:type="character" w:customStyle="1" w:styleId="Char7">
    <w:name w:val="第二级 Char"/>
    <w:basedOn w:val="2Char"/>
    <w:link w:val="af7"/>
    <w:rsid w:val="00664F06"/>
    <w:rPr>
      <w:rFonts w:ascii="微软雅黑" w:eastAsia="微软雅黑" w:hAnsi="微软雅黑" w:cs="Times New Roman"/>
      <w:b/>
      <w:i w:val="0"/>
      <w:kern w:val="0"/>
      <w:sz w:val="24"/>
      <w:szCs w:val="20"/>
      <w:lang w:val="en-GB" w:eastAsia="ja-JP"/>
    </w:rPr>
  </w:style>
  <w:style w:type="character" w:customStyle="1" w:styleId="Char8">
    <w:name w:val="第三级别 Char"/>
    <w:basedOn w:val="3Char"/>
    <w:link w:val="af8"/>
    <w:rsid w:val="00664F06"/>
    <w:rPr>
      <w:rFonts w:ascii="微软雅黑" w:eastAsia="微软雅黑" w:hAnsi="微软雅黑" w:cs="Times New Roman"/>
      <w:b/>
      <w:kern w:val="0"/>
      <w:sz w:val="24"/>
      <w:szCs w:val="20"/>
      <w:lang w:val="en-GB" w:eastAsia="ja-JP"/>
    </w:rPr>
  </w:style>
  <w:style w:type="paragraph" w:customStyle="1" w:styleId="W">
    <w:name w:val="W"/>
    <w:basedOn w:val="3"/>
    <w:link w:val="WChar"/>
    <w:qFormat/>
    <w:rsid w:val="00BC4066"/>
    <w:pPr>
      <w:numPr>
        <w:ilvl w:val="2"/>
        <w:numId w:val="6"/>
      </w:numPr>
    </w:pPr>
    <w:rPr>
      <w:rFonts w:ascii="微软雅黑" w:eastAsia="微软雅黑" w:hAnsi="微软雅黑"/>
      <w:b/>
      <w:szCs w:val="24"/>
      <w:lang w:eastAsia="zh-CN"/>
    </w:rPr>
  </w:style>
  <w:style w:type="character" w:customStyle="1" w:styleId="WChar">
    <w:name w:val="W Char"/>
    <w:basedOn w:val="3Char"/>
    <w:link w:val="W"/>
    <w:rsid w:val="00BC4066"/>
    <w:rPr>
      <w:rFonts w:ascii="微软雅黑" w:eastAsia="微软雅黑" w:hAnsi="微软雅黑" w:cs="Times New Roman"/>
      <w:b/>
      <w:kern w:val="0"/>
      <w:sz w:val="24"/>
      <w:szCs w:val="24"/>
      <w:lang w:val="en-GB" w:eastAsia="ja-JP"/>
    </w:rPr>
  </w:style>
  <w:style w:type="paragraph" w:customStyle="1" w:styleId="X001">
    <w:name w:val="正文X001"/>
    <w:basedOn w:val="a0"/>
    <w:link w:val="X001Char"/>
    <w:qFormat/>
    <w:rsid w:val="007446DD"/>
    <w:rPr>
      <w:rFonts w:ascii="微软雅黑" w:eastAsia="微软雅黑" w:hAnsi="微软雅黑"/>
      <w:sz w:val="24"/>
      <w:szCs w:val="24"/>
      <w:lang w:eastAsia="zh-CN"/>
    </w:rPr>
  </w:style>
  <w:style w:type="character" w:customStyle="1" w:styleId="X001Char">
    <w:name w:val="正文X001 Char"/>
    <w:basedOn w:val="a1"/>
    <w:link w:val="X001"/>
    <w:rsid w:val="007446DD"/>
    <w:rPr>
      <w:rFonts w:ascii="微软雅黑" w:eastAsia="微软雅黑" w:hAnsi="微软雅黑" w:cs="Times New Roman"/>
      <w:kern w:val="0"/>
      <w:sz w:val="24"/>
      <w:szCs w:val="24"/>
      <w:lang w:val="en-GB"/>
    </w:rPr>
  </w:style>
  <w:style w:type="paragraph" w:customStyle="1" w:styleId="Z001-2">
    <w:name w:val="Z001-2级标题"/>
    <w:basedOn w:val="af7"/>
    <w:link w:val="Z001-2Char"/>
    <w:qFormat/>
    <w:rsid w:val="0082658E"/>
    <w:rPr>
      <w:lang w:val="en-AU"/>
    </w:rPr>
  </w:style>
  <w:style w:type="character" w:customStyle="1" w:styleId="Z001-2Char">
    <w:name w:val="Z001-2级标题 Char"/>
    <w:basedOn w:val="Char7"/>
    <w:link w:val="Z001-2"/>
    <w:rsid w:val="0082658E"/>
    <w:rPr>
      <w:rFonts w:ascii="微软雅黑" w:eastAsia="微软雅黑" w:hAnsi="微软雅黑" w:cs="Times New Roman"/>
      <w:b/>
      <w:i w:val="0"/>
      <w:kern w:val="0"/>
      <w:sz w:val="24"/>
      <w:szCs w:val="20"/>
      <w:lang w:val="en-AU" w:eastAsia="ja-JP"/>
    </w:rPr>
  </w:style>
  <w:style w:type="paragraph" w:customStyle="1" w:styleId="Z002-3">
    <w:name w:val="Z002-3级标题"/>
    <w:basedOn w:val="W"/>
    <w:link w:val="Z002-3Char"/>
    <w:qFormat/>
    <w:rsid w:val="004F3136"/>
  </w:style>
  <w:style w:type="character" w:customStyle="1" w:styleId="Z002-3Char">
    <w:name w:val="Z002-3级标题 Char"/>
    <w:basedOn w:val="WChar"/>
    <w:link w:val="Z002-3"/>
    <w:rsid w:val="004F3136"/>
    <w:rPr>
      <w:rFonts w:ascii="微软雅黑" w:eastAsia="微软雅黑" w:hAnsi="微软雅黑" w:cs="Times New Roman"/>
      <w:b/>
      <w:kern w:val="0"/>
      <w:sz w:val="24"/>
      <w:szCs w:val="24"/>
      <w:lang w:val="en-GB" w:eastAsia="ja-JP"/>
    </w:rPr>
  </w:style>
  <w:style w:type="paragraph" w:styleId="40">
    <w:name w:val="toc 4"/>
    <w:basedOn w:val="a0"/>
    <w:next w:val="a0"/>
    <w:autoRedefine/>
    <w:uiPriority w:val="39"/>
    <w:unhideWhenUsed/>
    <w:rsid w:val="00915DE4"/>
    <w:pPr>
      <w:spacing w:before="0" w:after="0"/>
      <w:ind w:left="630"/>
    </w:pPr>
    <w:rPr>
      <w:rFonts w:asciiTheme="minorHAnsi" w:hAnsiTheme="minorHAnsi" w:cstheme="minorHAnsi"/>
      <w:sz w:val="18"/>
      <w:szCs w:val="18"/>
    </w:rPr>
  </w:style>
  <w:style w:type="paragraph" w:styleId="af9">
    <w:name w:val="toa heading"/>
    <w:basedOn w:val="a0"/>
    <w:next w:val="a0"/>
    <w:uiPriority w:val="99"/>
    <w:semiHidden/>
    <w:unhideWhenUsed/>
    <w:rsid w:val="00915DE4"/>
    <w:rPr>
      <w:rFonts w:asciiTheme="majorHAnsi" w:hAnsiTheme="majorHAnsi" w:cstheme="majorBidi"/>
      <w:sz w:val="24"/>
      <w:szCs w:val="24"/>
    </w:rPr>
  </w:style>
  <w:style w:type="paragraph" w:styleId="50">
    <w:name w:val="toc 5"/>
    <w:basedOn w:val="a0"/>
    <w:next w:val="a0"/>
    <w:autoRedefine/>
    <w:uiPriority w:val="39"/>
    <w:unhideWhenUsed/>
    <w:rsid w:val="00915DE4"/>
    <w:pPr>
      <w:spacing w:before="0" w:after="0"/>
      <w:ind w:left="840"/>
    </w:pPr>
    <w:rPr>
      <w:rFonts w:asciiTheme="minorHAnsi" w:hAnsiTheme="minorHAnsi" w:cstheme="minorHAnsi"/>
      <w:sz w:val="18"/>
      <w:szCs w:val="18"/>
    </w:rPr>
  </w:style>
  <w:style w:type="paragraph" w:styleId="60">
    <w:name w:val="toc 6"/>
    <w:basedOn w:val="a0"/>
    <w:next w:val="a0"/>
    <w:autoRedefine/>
    <w:uiPriority w:val="39"/>
    <w:unhideWhenUsed/>
    <w:rsid w:val="00915DE4"/>
    <w:pPr>
      <w:spacing w:before="0" w:after="0"/>
      <w:ind w:left="1050"/>
    </w:pPr>
    <w:rPr>
      <w:rFonts w:asciiTheme="minorHAnsi" w:hAnsiTheme="minorHAnsi" w:cstheme="minorHAnsi"/>
      <w:sz w:val="18"/>
      <w:szCs w:val="18"/>
    </w:rPr>
  </w:style>
  <w:style w:type="paragraph" w:styleId="70">
    <w:name w:val="toc 7"/>
    <w:basedOn w:val="a0"/>
    <w:next w:val="a0"/>
    <w:autoRedefine/>
    <w:uiPriority w:val="39"/>
    <w:unhideWhenUsed/>
    <w:rsid w:val="00915DE4"/>
    <w:pPr>
      <w:spacing w:before="0" w:after="0"/>
      <w:ind w:left="1260"/>
    </w:pPr>
    <w:rPr>
      <w:rFonts w:asciiTheme="minorHAnsi" w:hAnsiTheme="minorHAnsi" w:cstheme="minorHAnsi"/>
      <w:sz w:val="18"/>
      <w:szCs w:val="18"/>
    </w:rPr>
  </w:style>
  <w:style w:type="paragraph" w:styleId="90">
    <w:name w:val="toc 9"/>
    <w:basedOn w:val="a0"/>
    <w:next w:val="a0"/>
    <w:autoRedefine/>
    <w:uiPriority w:val="39"/>
    <w:unhideWhenUsed/>
    <w:rsid w:val="00915DE4"/>
    <w:pPr>
      <w:spacing w:before="0" w:after="0"/>
      <w:ind w:left="1680"/>
    </w:pPr>
    <w:rPr>
      <w:rFonts w:asciiTheme="minorHAnsi" w:hAnsiTheme="minorHAnsi" w:cstheme="minorHAnsi"/>
      <w:sz w:val="18"/>
      <w:szCs w:val="18"/>
    </w:rPr>
  </w:style>
  <w:style w:type="paragraph" w:customStyle="1" w:styleId="Z001-">
    <w:name w:val="Z001-一级目录"/>
    <w:basedOn w:val="11"/>
    <w:link w:val="Z001-Char"/>
    <w:qFormat/>
    <w:rsid w:val="006C63A2"/>
    <w:rPr>
      <w:lang w:eastAsia="zh-CN"/>
    </w:rPr>
  </w:style>
  <w:style w:type="character" w:customStyle="1" w:styleId="Z001-Char">
    <w:name w:val="Z001-一级目录 Char"/>
    <w:basedOn w:val="1Char0"/>
    <w:link w:val="Z001-"/>
    <w:rsid w:val="006C63A2"/>
    <w:rPr>
      <w:rFonts w:ascii="Arial" w:eastAsia="Arial Unicode MS" w:hAnsi="Arial" w:cs="Arial"/>
      <w:b/>
      <w:bCs/>
      <w:caps/>
      <w:kern w:val="36"/>
      <w:sz w:val="28"/>
      <w:szCs w:val="28"/>
      <w:lang w:val="en-GB" w:eastAsia="en-US"/>
    </w:rPr>
  </w:style>
  <w:style w:type="paragraph" w:customStyle="1" w:styleId="001">
    <w:name w:val="正文001"/>
    <w:basedOn w:val="a0"/>
    <w:link w:val="001Char"/>
    <w:qFormat/>
    <w:rsid w:val="001F7552"/>
    <w:pPr>
      <w:widowControl w:val="0"/>
      <w:adjustRightInd w:val="0"/>
      <w:snapToGrid w:val="0"/>
      <w:spacing w:before="0" w:after="0"/>
      <w:ind w:firstLine="0"/>
      <w:jc w:val="both"/>
    </w:pPr>
    <w:rPr>
      <w:rFonts w:ascii="微软雅黑" w:eastAsia="微软雅黑" w:hAnsi="微软雅黑" w:cstheme="minorBidi"/>
      <w:kern w:val="2"/>
      <w:szCs w:val="24"/>
      <w:lang w:val="en-US" w:eastAsia="zh-CN"/>
    </w:rPr>
  </w:style>
  <w:style w:type="character" w:customStyle="1" w:styleId="1Char1">
    <w:name w:val="样式1 Char"/>
    <w:basedOn w:val="a1"/>
    <w:rsid w:val="001F7552"/>
    <w:rPr>
      <w:rFonts w:ascii="微软雅黑" w:eastAsia="微软雅黑" w:hAnsi="微软雅黑"/>
      <w:szCs w:val="21"/>
    </w:rPr>
  </w:style>
  <w:style w:type="character" w:customStyle="1" w:styleId="001Char">
    <w:name w:val="正文001 Char"/>
    <w:basedOn w:val="a1"/>
    <w:link w:val="001"/>
    <w:rsid w:val="009A1DD2"/>
    <w:rPr>
      <w:rFonts w:ascii="微软雅黑" w:eastAsia="微软雅黑" w:hAnsi="微软雅黑"/>
      <w:szCs w:val="24"/>
    </w:rPr>
  </w:style>
  <w:style w:type="paragraph" w:customStyle="1" w:styleId="002">
    <w:name w:val="正文002"/>
    <w:basedOn w:val="001"/>
    <w:link w:val="002Char"/>
    <w:qFormat/>
    <w:rsid w:val="00412FF8"/>
    <w:pPr>
      <w:ind w:firstLineChars="202" w:firstLine="485"/>
    </w:pPr>
    <w:rPr>
      <w:sz w:val="24"/>
    </w:rPr>
  </w:style>
  <w:style w:type="character" w:customStyle="1" w:styleId="002Char">
    <w:name w:val="正文002 Char"/>
    <w:basedOn w:val="001Char"/>
    <w:link w:val="002"/>
    <w:rsid w:val="00412FF8"/>
    <w:rPr>
      <w:rFonts w:ascii="微软雅黑" w:eastAsia="微软雅黑" w:hAnsi="微软雅黑"/>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D95"/>
    <w:rPr>
      <w:rFonts w:ascii="Arial" w:eastAsia="宋体" w:hAnsi="Arial" w:cs="Times New Roman"/>
      <w:kern w:val="0"/>
      <w:szCs w:val="20"/>
      <w:lang w:val="en-GB" w:eastAsia="ja-JP"/>
    </w:rPr>
  </w:style>
  <w:style w:type="paragraph" w:styleId="Heading1">
    <w:name w:val="heading 1"/>
    <w:aliases w:val="MOH Heading 1"/>
    <w:basedOn w:val="Normal"/>
    <w:link w:val="Heading1Char"/>
    <w:qFormat/>
    <w:rsid w:val="00B62A5B"/>
    <w:pPr>
      <w:keepNext/>
      <w:numPr>
        <w:numId w:val="6"/>
      </w:numPr>
      <w:tabs>
        <w:tab w:val="left" w:pos="432"/>
      </w:tabs>
      <w:spacing w:before="180"/>
      <w:outlineLvl w:val="0"/>
    </w:pPr>
    <w:rPr>
      <w:rFonts w:eastAsia="Arial Unicode MS" w:cs="Arial"/>
      <w:b/>
      <w:bCs/>
      <w:caps/>
      <w:kern w:val="36"/>
      <w:sz w:val="28"/>
      <w:szCs w:val="28"/>
      <w:lang w:eastAsia="en-US"/>
    </w:rPr>
  </w:style>
  <w:style w:type="paragraph" w:styleId="Heading2">
    <w:name w:val="heading 2"/>
    <w:aliases w:val="Heading 2 Char"/>
    <w:basedOn w:val="Normal"/>
    <w:next w:val="Normal"/>
    <w:link w:val="Heading2Char1"/>
    <w:qFormat/>
    <w:rsid w:val="006F7AB0"/>
    <w:pPr>
      <w:keepNext/>
      <w:numPr>
        <w:ilvl w:val="1"/>
        <w:numId w:val="6"/>
      </w:numPr>
      <w:spacing w:before="240" w:after="60"/>
      <w:outlineLvl w:val="1"/>
    </w:pPr>
    <w:rPr>
      <w:rFonts w:ascii="Book Antiqua" w:hAnsi="Book Antiqua"/>
      <w:b/>
      <w:i/>
      <w:sz w:val="24"/>
    </w:rPr>
  </w:style>
  <w:style w:type="paragraph" w:styleId="Heading3">
    <w:name w:val="heading 3"/>
    <w:aliases w:val="MOH Heading 3"/>
    <w:basedOn w:val="Normal"/>
    <w:next w:val="Normal"/>
    <w:link w:val="Heading3Char"/>
    <w:qFormat/>
    <w:rsid w:val="006F7AB0"/>
    <w:pPr>
      <w:keepNext/>
      <w:spacing w:before="240" w:after="60"/>
      <w:ind w:left="720" w:hanging="720"/>
      <w:outlineLvl w:val="2"/>
    </w:pPr>
    <w:rPr>
      <w:rFonts w:ascii="Book Antiqua" w:hAnsi="Book Antiqua"/>
      <w:sz w:val="24"/>
    </w:rPr>
  </w:style>
  <w:style w:type="paragraph" w:styleId="Heading4">
    <w:name w:val="heading 4"/>
    <w:aliases w:val="H4"/>
    <w:basedOn w:val="Normal"/>
    <w:link w:val="Heading4Char"/>
    <w:unhideWhenUsed/>
    <w:qFormat/>
    <w:rsid w:val="00BE6857"/>
    <w:pPr>
      <w:keepNext/>
      <w:keepLines/>
      <w:numPr>
        <w:ilvl w:val="3"/>
        <w:numId w:val="6"/>
      </w:numPr>
      <w:spacing w:before="200"/>
      <w:outlineLvl w:val="3"/>
    </w:pPr>
    <w:rPr>
      <w:rFonts w:asciiTheme="majorHAnsi" w:eastAsia="微软雅黑" w:hAnsiTheme="majorHAnsi" w:cstheme="majorBidi"/>
      <w:b/>
      <w:bCs/>
      <w:i/>
      <w:iCs/>
      <w:color w:val="000000" w:themeColor="text1"/>
      <w:sz w:val="24"/>
    </w:rPr>
  </w:style>
  <w:style w:type="paragraph" w:styleId="Heading5">
    <w:name w:val="heading 5"/>
    <w:basedOn w:val="Normal"/>
    <w:next w:val="Normal"/>
    <w:link w:val="Heading5Char"/>
    <w:qFormat/>
    <w:rsid w:val="006F7AB0"/>
    <w:pPr>
      <w:numPr>
        <w:ilvl w:val="4"/>
        <w:numId w:val="6"/>
      </w:numPr>
      <w:spacing w:before="240" w:after="60"/>
      <w:outlineLvl w:val="4"/>
    </w:pPr>
    <w:rPr>
      <w:b/>
      <w:bCs/>
      <w:i/>
      <w:iCs/>
      <w:sz w:val="26"/>
      <w:szCs w:val="26"/>
    </w:rPr>
  </w:style>
  <w:style w:type="paragraph" w:styleId="Heading6">
    <w:name w:val="heading 6"/>
    <w:basedOn w:val="Normal"/>
    <w:next w:val="Normal"/>
    <w:link w:val="Heading6Char"/>
    <w:qFormat/>
    <w:rsid w:val="006F7AB0"/>
    <w:pPr>
      <w:numPr>
        <w:ilvl w:val="5"/>
        <w:numId w:val="6"/>
      </w:numPr>
      <w:spacing w:before="240" w:after="60"/>
      <w:outlineLvl w:val="5"/>
    </w:pPr>
    <w:rPr>
      <w:b/>
      <w:bCs/>
      <w:sz w:val="22"/>
      <w:szCs w:val="22"/>
    </w:rPr>
  </w:style>
  <w:style w:type="paragraph" w:styleId="Heading7">
    <w:name w:val="heading 7"/>
    <w:basedOn w:val="Normal"/>
    <w:next w:val="Normal"/>
    <w:link w:val="Heading7Char"/>
    <w:qFormat/>
    <w:rsid w:val="006F7AB0"/>
    <w:pPr>
      <w:numPr>
        <w:ilvl w:val="6"/>
        <w:numId w:val="6"/>
      </w:numPr>
      <w:spacing w:before="240" w:after="60"/>
      <w:outlineLvl w:val="6"/>
    </w:pPr>
  </w:style>
  <w:style w:type="paragraph" w:styleId="Heading8">
    <w:name w:val="heading 8"/>
    <w:basedOn w:val="Normal"/>
    <w:next w:val="Normal"/>
    <w:link w:val="Heading8Char"/>
    <w:qFormat/>
    <w:rsid w:val="006F7AB0"/>
    <w:pPr>
      <w:numPr>
        <w:ilvl w:val="7"/>
        <w:numId w:val="6"/>
      </w:numPr>
      <w:spacing w:before="240" w:after="60"/>
      <w:outlineLvl w:val="7"/>
    </w:pPr>
    <w:rPr>
      <w:i/>
      <w:iCs/>
    </w:rPr>
  </w:style>
  <w:style w:type="paragraph" w:styleId="Heading9">
    <w:name w:val="heading 9"/>
    <w:basedOn w:val="Normal"/>
    <w:next w:val="Normal"/>
    <w:link w:val="Heading9Char"/>
    <w:qFormat/>
    <w:rsid w:val="006F7AB0"/>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7D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51448"/>
    <w:pPr>
      <w:ind w:firstLineChars="200" w:firstLine="420"/>
    </w:pPr>
  </w:style>
  <w:style w:type="paragraph" w:styleId="Header">
    <w:name w:val="header"/>
    <w:basedOn w:val="Normal"/>
    <w:link w:val="HeaderChar"/>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10EAD"/>
    <w:rPr>
      <w:kern w:val="0"/>
      <w:sz w:val="18"/>
      <w:szCs w:val="18"/>
    </w:rPr>
  </w:style>
  <w:style w:type="paragraph" w:styleId="Footer">
    <w:name w:val="footer"/>
    <w:aliases w:val="f,Footer1,ft,Fusszeile,Fusszeile1,Fusszeile2,Fusszeile3,Fusszeile4,Fusszeile5,Fusszeile6,Fusszeile7,Fusszeile11,Fusszeile21"/>
    <w:basedOn w:val="Normal"/>
    <w:link w:val="FooterChar"/>
    <w:uiPriority w:val="99"/>
    <w:unhideWhenUsed/>
    <w:rsid w:val="00910EAD"/>
    <w:pPr>
      <w:tabs>
        <w:tab w:val="center" w:pos="4153"/>
        <w:tab w:val="right" w:pos="8306"/>
      </w:tabs>
      <w:snapToGrid w:val="0"/>
    </w:pPr>
    <w:rPr>
      <w:sz w:val="18"/>
      <w:szCs w:val="18"/>
    </w:rPr>
  </w:style>
  <w:style w:type="character" w:customStyle="1" w:styleId="FooterChar">
    <w:name w:val="Footer Char"/>
    <w:aliases w:val="f Char,Footer1 Char,ft Char,Fusszeile Char,Fusszeile1 Char,Fusszeile2 Char,Fusszeile3 Char,Fusszeile4 Char,Fusszeile5 Char,Fusszeile6 Char,Fusszeile7 Char,Fusszeile11 Char,Fusszeile21 Char"/>
    <w:basedOn w:val="DefaultParagraphFont"/>
    <w:link w:val="Footer"/>
    <w:uiPriority w:val="99"/>
    <w:rsid w:val="00910EAD"/>
    <w:rPr>
      <w:kern w:val="0"/>
      <w:sz w:val="18"/>
      <w:szCs w:val="18"/>
    </w:rPr>
  </w:style>
  <w:style w:type="paragraph" w:styleId="BalloonText">
    <w:name w:val="Balloon Text"/>
    <w:basedOn w:val="Normal"/>
    <w:link w:val="BalloonTextChar"/>
    <w:unhideWhenUsed/>
    <w:rsid w:val="00CA260F"/>
    <w:rPr>
      <w:rFonts w:ascii="宋体"/>
      <w:sz w:val="18"/>
      <w:szCs w:val="18"/>
    </w:rPr>
  </w:style>
  <w:style w:type="character" w:customStyle="1" w:styleId="BalloonTextChar">
    <w:name w:val="Balloon Text Char"/>
    <w:basedOn w:val="DefaultParagraphFont"/>
    <w:link w:val="BalloonText"/>
    <w:rsid w:val="00CA260F"/>
    <w:rPr>
      <w:rFonts w:ascii="宋体" w:eastAsia="宋体"/>
      <w:kern w:val="0"/>
      <w:sz w:val="18"/>
      <w:szCs w:val="18"/>
    </w:rPr>
  </w:style>
  <w:style w:type="character" w:customStyle="1" w:styleId="Heading1Char">
    <w:name w:val="Heading 1 Char"/>
    <w:aliases w:val="MOH Heading 1 Char"/>
    <w:basedOn w:val="DefaultParagraphFont"/>
    <w:link w:val="Heading1"/>
    <w:rsid w:val="00B62A5B"/>
    <w:rPr>
      <w:rFonts w:ascii="Arial" w:eastAsia="Arial Unicode MS" w:hAnsi="Arial" w:cs="Arial"/>
      <w:b/>
      <w:bCs/>
      <w:caps/>
      <w:kern w:val="36"/>
      <w:sz w:val="28"/>
      <w:szCs w:val="28"/>
      <w:lang w:val="en-GB" w:eastAsia="en-US"/>
    </w:rPr>
  </w:style>
  <w:style w:type="paragraph" w:customStyle="1" w:styleId="tabletxt">
    <w:name w:val="tabletxt"/>
    <w:basedOn w:val="Normal"/>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Normal"/>
    <w:rsid w:val="00B62A5B"/>
    <w:pPr>
      <w:keepLines/>
      <w:widowControl w:val="0"/>
      <w:spacing w:line="240" w:lineRule="atLeast"/>
    </w:pPr>
    <w:rPr>
      <w:rFonts w:eastAsia="Times New Roman"/>
      <w:lang w:eastAsia="en-US"/>
    </w:rPr>
  </w:style>
  <w:style w:type="paragraph" w:customStyle="1" w:styleId="Instructions">
    <w:name w:val="Instructions"/>
    <w:basedOn w:val="Normal"/>
    <w:rsid w:val="00B62A5B"/>
    <w:pPr>
      <w:shd w:val="clear" w:color="auto" w:fill="FFFFFF"/>
    </w:pPr>
    <w:rPr>
      <w:rFonts w:ascii="Times New Roman" w:eastAsia="Times New Roman" w:hAnsi="Times New Roman"/>
      <w:i/>
      <w:color w:val="0000FF"/>
      <w:sz w:val="24"/>
      <w:lang w:eastAsia="en-US"/>
    </w:rPr>
  </w:style>
  <w:style w:type="character" w:customStyle="1" w:styleId="Heading4Char">
    <w:name w:val="Heading 4 Char"/>
    <w:aliases w:val="H4 Char"/>
    <w:basedOn w:val="DefaultParagraphFont"/>
    <w:link w:val="Heading4"/>
    <w:rsid w:val="00BE6857"/>
    <w:rPr>
      <w:rFonts w:asciiTheme="majorHAnsi" w:eastAsia="微软雅黑" w:hAnsiTheme="majorHAnsi" w:cstheme="majorBidi"/>
      <w:b/>
      <w:bCs/>
      <w:i/>
      <w:iCs/>
      <w:color w:val="000000" w:themeColor="text1"/>
      <w:kern w:val="0"/>
      <w:sz w:val="24"/>
      <w:szCs w:val="20"/>
      <w:lang w:val="en-GB" w:eastAsia="ja-JP"/>
    </w:rPr>
  </w:style>
  <w:style w:type="character" w:customStyle="1" w:styleId="Heading2Char1">
    <w:name w:val="Heading 2 Char1"/>
    <w:aliases w:val="Heading 2 Char Char"/>
    <w:basedOn w:val="DefaultParagraphFont"/>
    <w:link w:val="Heading2"/>
    <w:rsid w:val="006F7AB0"/>
    <w:rPr>
      <w:rFonts w:ascii="Book Antiqua" w:eastAsia="宋体" w:hAnsi="Book Antiqua" w:cs="Times New Roman"/>
      <w:b/>
      <w:i/>
      <w:kern w:val="0"/>
      <w:sz w:val="24"/>
      <w:szCs w:val="20"/>
      <w:lang w:val="en-GB" w:eastAsia="ja-JP"/>
    </w:rPr>
  </w:style>
  <w:style w:type="character" w:customStyle="1" w:styleId="Heading3Char">
    <w:name w:val="Heading 3 Char"/>
    <w:aliases w:val="MOH Heading 3 Char"/>
    <w:basedOn w:val="DefaultParagraphFont"/>
    <w:link w:val="Heading3"/>
    <w:rsid w:val="006F7AB0"/>
    <w:rPr>
      <w:rFonts w:ascii="Book Antiqua" w:eastAsia="宋体" w:hAnsi="Book Antiqua" w:cs="Times New Roman"/>
      <w:kern w:val="0"/>
      <w:sz w:val="24"/>
      <w:szCs w:val="20"/>
      <w:lang w:val="en-GB" w:eastAsia="ja-JP"/>
    </w:rPr>
  </w:style>
  <w:style w:type="character" w:customStyle="1" w:styleId="Heading5Char">
    <w:name w:val="Heading 5 Char"/>
    <w:basedOn w:val="DefaultParagraphFont"/>
    <w:link w:val="Heading5"/>
    <w:rsid w:val="006F7AB0"/>
    <w:rPr>
      <w:rFonts w:ascii="Arial" w:eastAsia="宋体" w:hAnsi="Arial" w:cs="Times New Roman"/>
      <w:b/>
      <w:bCs/>
      <w:i/>
      <w:iCs/>
      <w:kern w:val="0"/>
      <w:sz w:val="26"/>
      <w:szCs w:val="26"/>
      <w:lang w:val="en-GB" w:eastAsia="ja-JP"/>
    </w:rPr>
  </w:style>
  <w:style w:type="character" w:customStyle="1" w:styleId="Heading6Char">
    <w:name w:val="Heading 6 Char"/>
    <w:basedOn w:val="DefaultParagraphFont"/>
    <w:link w:val="Heading6"/>
    <w:rsid w:val="006F7AB0"/>
    <w:rPr>
      <w:rFonts w:ascii="Arial" w:eastAsia="宋体" w:hAnsi="Arial" w:cs="Times New Roman"/>
      <w:b/>
      <w:bCs/>
      <w:kern w:val="0"/>
      <w:sz w:val="22"/>
      <w:lang w:val="en-GB" w:eastAsia="ja-JP"/>
    </w:rPr>
  </w:style>
  <w:style w:type="character" w:customStyle="1" w:styleId="Heading7Char">
    <w:name w:val="Heading 7 Char"/>
    <w:basedOn w:val="DefaultParagraphFont"/>
    <w:link w:val="Heading7"/>
    <w:rsid w:val="006F7AB0"/>
    <w:rPr>
      <w:rFonts w:ascii="Arial" w:eastAsia="宋体" w:hAnsi="Arial" w:cs="Times New Roman"/>
      <w:kern w:val="0"/>
      <w:szCs w:val="20"/>
      <w:lang w:val="en-GB" w:eastAsia="ja-JP"/>
    </w:rPr>
  </w:style>
  <w:style w:type="character" w:customStyle="1" w:styleId="Heading8Char">
    <w:name w:val="Heading 8 Char"/>
    <w:basedOn w:val="DefaultParagraphFont"/>
    <w:link w:val="Heading8"/>
    <w:rsid w:val="006F7AB0"/>
    <w:rPr>
      <w:rFonts w:ascii="Arial" w:eastAsia="宋体" w:hAnsi="Arial" w:cs="Times New Roman"/>
      <w:i/>
      <w:iCs/>
      <w:kern w:val="0"/>
      <w:szCs w:val="20"/>
      <w:lang w:val="en-GB" w:eastAsia="ja-JP"/>
    </w:rPr>
  </w:style>
  <w:style w:type="character" w:customStyle="1" w:styleId="Heading9Char">
    <w:name w:val="Heading 9 Char"/>
    <w:basedOn w:val="DefaultParagraphFont"/>
    <w:link w:val="Heading9"/>
    <w:rsid w:val="006F7AB0"/>
    <w:rPr>
      <w:rFonts w:ascii="Arial" w:eastAsia="宋体" w:hAnsi="Arial" w:cs="Arial"/>
      <w:kern w:val="0"/>
      <w:sz w:val="22"/>
      <w:lang w:val="en-GB" w:eastAsia="ja-JP"/>
    </w:rPr>
  </w:style>
  <w:style w:type="paragraph" w:customStyle="1" w:styleId="ABLOCKPARA">
    <w:name w:val="A BLOCK PARA"/>
    <w:basedOn w:val="Normal"/>
    <w:rsid w:val="006F7AB0"/>
    <w:rPr>
      <w:rFonts w:ascii="Book Antiqua" w:hAnsi="Book Antiqua"/>
      <w:sz w:val="22"/>
    </w:rPr>
  </w:style>
  <w:style w:type="paragraph" w:customStyle="1" w:styleId="ABULLET">
    <w:name w:val="A BULLET"/>
    <w:basedOn w:val="ABLOCKPARA"/>
    <w:rsid w:val="006F7AB0"/>
    <w:pPr>
      <w:ind w:left="331" w:hanging="331"/>
    </w:pPr>
  </w:style>
  <w:style w:type="paragraph" w:customStyle="1" w:styleId="AINDENTEDBULLET">
    <w:name w:val="A INDENTED BULLET"/>
    <w:basedOn w:val="ABLOCKPARA"/>
    <w:rsid w:val="006F7AB0"/>
    <w:pPr>
      <w:tabs>
        <w:tab w:val="left" w:pos="1080"/>
      </w:tabs>
      <w:ind w:left="662" w:hanging="331"/>
    </w:pPr>
  </w:style>
  <w:style w:type="paragraph" w:customStyle="1" w:styleId="AINDENTEDPARA">
    <w:name w:val="A INDENTED PARA"/>
    <w:basedOn w:val="ABLOCKPARA"/>
    <w:rsid w:val="006F7AB0"/>
    <w:pPr>
      <w:ind w:left="331"/>
    </w:pPr>
  </w:style>
  <w:style w:type="character" w:styleId="PageNumber">
    <w:name w:val="page number"/>
    <w:basedOn w:val="DefaultParagraphFont"/>
    <w:rsid w:val="006F7AB0"/>
  </w:style>
  <w:style w:type="paragraph" w:customStyle="1" w:styleId="NormalTable">
    <w:name w:val="NormalTable"/>
    <w:basedOn w:val="Normal"/>
    <w:rsid w:val="006F7AB0"/>
    <w:rPr>
      <w:rFonts w:ascii="Times New Roman" w:eastAsia="Times New Roman" w:hAnsi="Times New Roman"/>
      <w:sz w:val="22"/>
      <w:lang w:eastAsia="en-GB"/>
    </w:rPr>
  </w:style>
  <w:style w:type="paragraph" w:styleId="TOC1">
    <w:name w:val="toc 1"/>
    <w:basedOn w:val="Normal"/>
    <w:next w:val="Normal"/>
    <w:autoRedefine/>
    <w:uiPriority w:val="39"/>
    <w:qFormat/>
    <w:rsid w:val="00E42C06"/>
    <w:rPr>
      <w:rFonts w:asciiTheme="minorHAnsi" w:hAnsiTheme="minorHAnsi" w:cstheme="minorHAnsi"/>
      <w:b/>
      <w:bCs/>
      <w:caps/>
      <w:sz w:val="20"/>
    </w:rPr>
  </w:style>
  <w:style w:type="character" w:styleId="Hyperlink">
    <w:name w:val="Hyperlink"/>
    <w:basedOn w:val="DefaultParagraphFont"/>
    <w:uiPriority w:val="99"/>
    <w:rsid w:val="006F7AB0"/>
    <w:rPr>
      <w:color w:val="0000FF"/>
      <w:u w:val="single"/>
    </w:rPr>
  </w:style>
  <w:style w:type="paragraph" w:styleId="TOC2">
    <w:name w:val="toc 2"/>
    <w:basedOn w:val="Normal"/>
    <w:next w:val="Normal"/>
    <w:autoRedefine/>
    <w:uiPriority w:val="39"/>
    <w:qFormat/>
    <w:rsid w:val="00F101C4"/>
    <w:pPr>
      <w:spacing w:before="0" w:after="0"/>
      <w:ind w:left="210"/>
    </w:pPr>
    <w:rPr>
      <w:rFonts w:asciiTheme="minorHAnsi" w:hAnsiTheme="minorHAnsi" w:cstheme="minorHAnsi"/>
      <w:smallCaps/>
      <w:sz w:val="20"/>
    </w:rPr>
  </w:style>
  <w:style w:type="paragraph" w:customStyle="1" w:styleId="StyleHeading1Arial">
    <w:name w:val="Style Heading 1 + Arial"/>
    <w:basedOn w:val="Heading1"/>
    <w:autoRedefine/>
    <w:rsid w:val="006F7AB0"/>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styleId="TOC3">
    <w:name w:val="toc 3"/>
    <w:basedOn w:val="Normal"/>
    <w:next w:val="Normal"/>
    <w:autoRedefine/>
    <w:uiPriority w:val="39"/>
    <w:qFormat/>
    <w:rsid w:val="006F7AB0"/>
    <w:pPr>
      <w:spacing w:before="0" w:after="0"/>
      <w:ind w:left="420"/>
    </w:pPr>
    <w:rPr>
      <w:rFonts w:asciiTheme="minorHAnsi" w:hAnsiTheme="minorHAnsi" w:cstheme="minorHAnsi"/>
      <w:i/>
      <w:iCs/>
      <w:sz w:val="20"/>
    </w:rPr>
  </w:style>
  <w:style w:type="paragraph" w:customStyle="1" w:styleId="DelBullets">
    <w:name w:val="Del Bullets"/>
    <w:basedOn w:val="Normal"/>
    <w:rsid w:val="006F7AB0"/>
    <w:pPr>
      <w:numPr>
        <w:numId w:val="1"/>
      </w:numPr>
    </w:pPr>
    <w:rPr>
      <w:rFonts w:eastAsia="Times New Roman"/>
      <w:lang w:eastAsia="en-US"/>
    </w:rPr>
  </w:style>
  <w:style w:type="paragraph" w:customStyle="1" w:styleId="head2">
    <w:name w:val="head2"/>
    <w:basedOn w:val="kool2"/>
    <w:rsid w:val="006F7AB0"/>
    <w:pPr>
      <w:numPr>
        <w:ilvl w:val="1"/>
        <w:numId w:val="2"/>
      </w:numPr>
    </w:pPr>
    <w:rPr>
      <w:i w:val="0"/>
      <w:sz w:val="24"/>
    </w:rPr>
  </w:style>
  <w:style w:type="paragraph" w:customStyle="1" w:styleId="kool2">
    <w:name w:val="kool 2"/>
    <w:basedOn w:val="Normal"/>
    <w:autoRedefine/>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rsid w:val="006F7AB0"/>
    <w:pPr>
      <w:ind w:left="0" w:firstLine="0"/>
    </w:pPr>
  </w:style>
  <w:style w:type="paragraph" w:customStyle="1" w:styleId="Stylehead2Left075Firstline0">
    <w:name w:val="Style head2 + Left:  0.75&quot; First line:  0&quot;"/>
    <w:basedOn w:val="head2"/>
    <w:rsid w:val="006F7AB0"/>
    <w:pPr>
      <w:ind w:left="1080" w:firstLine="0"/>
    </w:pPr>
    <w:rPr>
      <w:rFonts w:eastAsia="Times New Roman"/>
      <w:bCs/>
      <w:i/>
    </w:rPr>
  </w:style>
  <w:style w:type="paragraph" w:styleId="TOC8">
    <w:name w:val="toc 8"/>
    <w:basedOn w:val="Normal"/>
    <w:next w:val="Normal"/>
    <w:autoRedefine/>
    <w:uiPriority w:val="39"/>
    <w:unhideWhenUsed/>
    <w:rsid w:val="00A0244C"/>
    <w:pPr>
      <w:spacing w:before="0" w:after="0"/>
      <w:ind w:left="1470"/>
    </w:pPr>
    <w:rPr>
      <w:rFonts w:asciiTheme="minorHAnsi" w:hAnsiTheme="minorHAnsi" w:cstheme="minorHAnsi"/>
      <w:sz w:val="18"/>
      <w:szCs w:val="18"/>
    </w:rPr>
  </w:style>
  <w:style w:type="paragraph" w:customStyle="1" w:styleId="SmallHeading">
    <w:name w:val="Small Heading"/>
    <w:basedOn w:val="Normal"/>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Normal"/>
    <w:rsid w:val="002307A9"/>
    <w:pPr>
      <w:numPr>
        <w:ilvl w:val="1"/>
        <w:numId w:val="3"/>
      </w:numPr>
    </w:pPr>
  </w:style>
  <w:style w:type="paragraph" w:customStyle="1" w:styleId="TableText0">
    <w:name w:val="Table Text"/>
    <w:basedOn w:val="Normal"/>
    <w:rsid w:val="00502284"/>
    <w:pPr>
      <w:keepLines/>
    </w:pPr>
    <w:rPr>
      <w:rFonts w:ascii="Book Antiqua" w:hAnsi="Book Antiqua"/>
      <w:sz w:val="16"/>
      <w:lang w:val="en-US" w:eastAsia="zh-CN"/>
    </w:rPr>
  </w:style>
  <w:style w:type="paragraph" w:customStyle="1" w:styleId="TableHeader">
    <w:name w:val="Table Header"/>
    <w:basedOn w:val="Normal"/>
    <w:rsid w:val="00502284"/>
    <w:pPr>
      <w:overflowPunct w:val="0"/>
      <w:autoSpaceDE w:val="0"/>
      <w:autoSpaceDN w:val="0"/>
      <w:adjustRightInd w:val="0"/>
      <w:spacing w:after="100"/>
      <w:jc w:val="center"/>
      <w:textAlignment w:val="baseline"/>
    </w:pPr>
    <w:rPr>
      <w:b/>
      <w:noProof/>
      <w:lang w:val="en-US" w:eastAsia="zh-CN"/>
    </w:rPr>
  </w:style>
  <w:style w:type="paragraph" w:styleId="Caption">
    <w:name w:val="caption"/>
    <w:basedOn w:val="Normal"/>
    <w:next w:val="Normal"/>
    <w:qFormat/>
    <w:rsid w:val="00E21D3B"/>
    <w:pPr>
      <w:widowControl w:val="0"/>
      <w:snapToGrid w:val="0"/>
      <w:spacing w:before="0" w:after="0" w:line="300" w:lineRule="auto"/>
      <w:ind w:firstLine="0"/>
      <w:jc w:val="both"/>
    </w:pPr>
    <w:rPr>
      <w:rFonts w:eastAsia="黑体" w:cs="Arial"/>
      <w:kern w:val="2"/>
      <w:lang w:val="en-US" w:eastAsia="zh-CN"/>
    </w:rPr>
  </w:style>
  <w:style w:type="paragraph" w:styleId="DocumentMap">
    <w:name w:val="Document Map"/>
    <w:basedOn w:val="Normal"/>
    <w:link w:val="DocumentMapChar"/>
    <w:uiPriority w:val="99"/>
    <w:semiHidden/>
    <w:unhideWhenUsed/>
    <w:rsid w:val="00394075"/>
    <w:pPr>
      <w:spacing w:before="0" w:after="0"/>
    </w:pPr>
    <w:rPr>
      <w:rFonts w:ascii="宋体"/>
      <w:sz w:val="18"/>
      <w:szCs w:val="18"/>
    </w:rPr>
  </w:style>
  <w:style w:type="character" w:customStyle="1" w:styleId="DocumentMapChar">
    <w:name w:val="Document Map Char"/>
    <w:basedOn w:val="DefaultParagraphFont"/>
    <w:link w:val="DocumentMap"/>
    <w:uiPriority w:val="99"/>
    <w:semiHidden/>
    <w:rsid w:val="00394075"/>
    <w:rPr>
      <w:rFonts w:ascii="宋体" w:eastAsia="宋体" w:hAnsi="Arial" w:cs="Times New Roman"/>
      <w:kern w:val="0"/>
      <w:sz w:val="18"/>
      <w:szCs w:val="18"/>
      <w:lang w:val="en-GB" w:eastAsia="ja-JP"/>
    </w:rPr>
  </w:style>
  <w:style w:type="paragraph" w:styleId="NormalIndent">
    <w:name w:val="Normal Indent"/>
    <w:basedOn w:val="Normal"/>
    <w:semiHidden/>
    <w:rsid w:val="00DD5CD9"/>
    <w:pPr>
      <w:spacing w:before="0" w:after="0"/>
      <w:ind w:firstLine="420"/>
    </w:pPr>
    <w:rPr>
      <w:rFonts w:ascii="Times New Roman" w:hAnsi="Times New Roman"/>
      <w:lang w:val="en-US" w:eastAsia="zh-CN"/>
    </w:rPr>
  </w:style>
  <w:style w:type="character" w:styleId="Strong">
    <w:name w:val="Strong"/>
    <w:qFormat/>
    <w:rsid w:val="00E7464F"/>
    <w:rPr>
      <w:b/>
      <w:bCs/>
    </w:rPr>
  </w:style>
  <w:style w:type="paragraph" w:styleId="BodyText">
    <w:name w:val="Body Text"/>
    <w:basedOn w:val="Normal"/>
    <w:link w:val="BodyTextChar"/>
    <w:rsid w:val="00071D8F"/>
    <w:pPr>
      <w:widowControl w:val="0"/>
      <w:spacing w:before="0" w:after="0" w:line="360" w:lineRule="auto"/>
      <w:ind w:firstLineChars="200" w:firstLine="420"/>
      <w:jc w:val="both"/>
    </w:pPr>
    <w:rPr>
      <w:rFonts w:ascii="宋体" w:hAnsi="宋体"/>
      <w:kern w:val="2"/>
      <w:szCs w:val="21"/>
    </w:rPr>
  </w:style>
  <w:style w:type="character" w:customStyle="1" w:styleId="BodyTextChar">
    <w:name w:val="Body Text Char"/>
    <w:basedOn w:val="DefaultParagraphFont"/>
    <w:link w:val="BodyText"/>
    <w:rsid w:val="00071D8F"/>
    <w:rPr>
      <w:rFonts w:ascii="宋体" w:eastAsia="宋体" w:hAnsi="宋体" w:cs="Times New Roman"/>
      <w:szCs w:val="21"/>
    </w:rPr>
  </w:style>
  <w:style w:type="paragraph" w:customStyle="1" w:styleId="2">
    <w:name w:val="首行缩进2字符"/>
    <w:basedOn w:val="Normal"/>
    <w:link w:val="2Char"/>
    <w:qFormat/>
    <w:rsid w:val="00071D8F"/>
    <w:pPr>
      <w:widowControl w:val="0"/>
      <w:spacing w:before="0" w:after="0" w:line="276" w:lineRule="auto"/>
      <w:ind w:firstLineChars="200" w:firstLine="420"/>
      <w:jc w:val="both"/>
    </w:pPr>
    <w:rPr>
      <w:rFonts w:ascii="Times New Roman" w:hAnsi="Times New Roman"/>
      <w:kern w:val="2"/>
      <w:sz w:val="24"/>
      <w:szCs w:val="24"/>
    </w:rPr>
  </w:style>
  <w:style w:type="character" w:customStyle="1" w:styleId="2Char">
    <w:name w:val="首行缩进2字符 Char"/>
    <w:link w:val="2"/>
    <w:rsid w:val="00071D8F"/>
    <w:rPr>
      <w:rFonts w:ascii="Times New Roman" w:eastAsia="宋体" w:hAnsi="Times New Roman" w:cs="Times New Roman"/>
      <w:sz w:val="24"/>
      <w:szCs w:val="24"/>
    </w:rPr>
  </w:style>
  <w:style w:type="paragraph" w:customStyle="1" w:styleId="a">
    <w:name w:val="项目符号：一级"/>
    <w:basedOn w:val="Normal"/>
    <w:next w:val="Normal"/>
    <w:autoRedefine/>
    <w:rsid w:val="007C7380"/>
    <w:pPr>
      <w:numPr>
        <w:numId w:val="4"/>
      </w:numPr>
      <w:adjustRightInd w:val="0"/>
      <w:snapToGrid w:val="0"/>
      <w:spacing w:before="0" w:after="0" w:line="360" w:lineRule="auto"/>
      <w:textAlignment w:val="baseline"/>
    </w:pPr>
    <w:rPr>
      <w:rFonts w:ascii="宋体" w:hAnsi="宋体"/>
      <w:sz w:val="24"/>
      <w:szCs w:val="24"/>
      <w:lang w:val="en-US" w:eastAsia="zh-CN"/>
    </w:rPr>
  </w:style>
  <w:style w:type="paragraph" w:customStyle="1" w:styleId="Default">
    <w:name w:val="Default"/>
    <w:rsid w:val="007A4CDA"/>
    <w:pPr>
      <w:widowControl w:val="0"/>
      <w:autoSpaceDE w:val="0"/>
      <w:autoSpaceDN w:val="0"/>
      <w:adjustRightInd w:val="0"/>
      <w:spacing w:before="0" w:after="0"/>
      <w:ind w:firstLine="0"/>
    </w:pPr>
    <w:rPr>
      <w:rFonts w:ascii="华文细黑" w:eastAsia="华文细黑" w:cs="华文细黑"/>
      <w:color w:val="000000"/>
      <w:kern w:val="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Normal"/>
    <w:autoRedefine/>
    <w:rsid w:val="001A4BD0"/>
    <w:pPr>
      <w:spacing w:before="0" w:after="160" w:line="240" w:lineRule="exact"/>
      <w:ind w:firstLine="0"/>
      <w:jc w:val="center"/>
    </w:pPr>
    <w:rPr>
      <w:sz w:val="20"/>
      <w:lang w:val="en-US" w:eastAsia="en-US"/>
    </w:rPr>
  </w:style>
  <w:style w:type="character" w:styleId="CommentReference">
    <w:name w:val="annotation reference"/>
    <w:basedOn w:val="DefaultParagraphFont"/>
    <w:uiPriority w:val="99"/>
    <w:semiHidden/>
    <w:unhideWhenUsed/>
    <w:rsid w:val="00877022"/>
    <w:rPr>
      <w:sz w:val="21"/>
      <w:szCs w:val="21"/>
    </w:rPr>
  </w:style>
  <w:style w:type="paragraph" w:styleId="CommentText">
    <w:name w:val="annotation text"/>
    <w:basedOn w:val="Normal"/>
    <w:link w:val="CommentTextChar"/>
    <w:uiPriority w:val="99"/>
    <w:semiHidden/>
    <w:unhideWhenUsed/>
    <w:rsid w:val="00877022"/>
  </w:style>
  <w:style w:type="character" w:customStyle="1" w:styleId="CommentTextChar">
    <w:name w:val="Comment Text Char"/>
    <w:basedOn w:val="DefaultParagraphFont"/>
    <w:link w:val="CommentText"/>
    <w:uiPriority w:val="99"/>
    <w:semiHidden/>
    <w:rsid w:val="00877022"/>
    <w:rPr>
      <w:rFonts w:ascii="Arial" w:eastAsia="宋体" w:hAnsi="Arial" w:cs="Times New Roman"/>
      <w:kern w:val="0"/>
      <w:szCs w:val="20"/>
      <w:lang w:val="en-GB" w:eastAsia="ja-JP"/>
    </w:rPr>
  </w:style>
  <w:style w:type="paragraph" w:styleId="CommentSubject">
    <w:name w:val="annotation subject"/>
    <w:basedOn w:val="CommentText"/>
    <w:next w:val="CommentText"/>
    <w:link w:val="CommentSubjectChar"/>
    <w:uiPriority w:val="99"/>
    <w:semiHidden/>
    <w:unhideWhenUsed/>
    <w:rsid w:val="00877022"/>
    <w:rPr>
      <w:b/>
      <w:bCs/>
    </w:rPr>
  </w:style>
  <w:style w:type="character" w:customStyle="1" w:styleId="CommentSubjectChar">
    <w:name w:val="Comment Subject Char"/>
    <w:basedOn w:val="CommentTextChar"/>
    <w:link w:val="CommentSubject"/>
    <w:uiPriority w:val="99"/>
    <w:semiHidden/>
    <w:rsid w:val="00877022"/>
    <w:rPr>
      <w:rFonts w:ascii="Arial" w:eastAsia="宋体" w:hAnsi="Arial" w:cs="Times New Roman"/>
      <w:b/>
      <w:bCs/>
      <w:kern w:val="0"/>
      <w:szCs w:val="20"/>
      <w:lang w:val="en-GB" w:eastAsia="ja-JP"/>
    </w:rPr>
  </w:style>
  <w:style w:type="table" w:styleId="LightList-Accent6">
    <w:name w:val="Light List Accent 6"/>
    <w:basedOn w:val="TableNormal"/>
    <w:uiPriority w:val="61"/>
    <w:rsid w:val="00F65049"/>
    <w:pPr>
      <w:spacing w:before="0"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TableofFigures">
    <w:name w:val="table of figures"/>
    <w:basedOn w:val="Normal"/>
    <w:next w:val="Normal"/>
    <w:uiPriority w:val="99"/>
    <w:unhideWhenUsed/>
    <w:rsid w:val="00A66B97"/>
    <w:pPr>
      <w:ind w:leftChars="200" w:left="200" w:hangingChars="200" w:hanging="200"/>
    </w:pPr>
  </w:style>
  <w:style w:type="table" w:styleId="LightShading-Accent2">
    <w:name w:val="Light Shading Accent 2"/>
    <w:basedOn w:val="TableNormal"/>
    <w:uiPriority w:val="60"/>
    <w:rsid w:val="00F20BA3"/>
    <w:pPr>
      <w:spacing w:before="0" w:after="0"/>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Heading">
    <w:name w:val="TOC Heading"/>
    <w:basedOn w:val="Heading1"/>
    <w:next w:val="Normal"/>
    <w:uiPriority w:val="39"/>
    <w:semiHidden/>
    <w:unhideWhenUsed/>
    <w:qFormat/>
    <w:rsid w:val="0068013B"/>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paragraph" w:styleId="PlainText">
    <w:name w:val="Plain Text"/>
    <w:basedOn w:val="Normal"/>
    <w:link w:val="PlainTextChar"/>
    <w:rsid w:val="00C137BE"/>
    <w:pPr>
      <w:spacing w:before="0" w:after="0"/>
      <w:ind w:firstLine="0"/>
    </w:pPr>
    <w:rPr>
      <w:rFonts w:ascii="Courier New" w:hAnsi="Courier New" w:cs="Courier New"/>
      <w:sz w:val="20"/>
      <w:lang w:val="en-US" w:eastAsia="zh-CN"/>
    </w:rPr>
  </w:style>
  <w:style w:type="character" w:customStyle="1" w:styleId="PlainTextChar">
    <w:name w:val="Plain Text Char"/>
    <w:basedOn w:val="DefaultParagraphFont"/>
    <w:link w:val="PlainText"/>
    <w:rsid w:val="00C137BE"/>
    <w:rPr>
      <w:rFonts w:ascii="Courier New" w:eastAsia="宋体" w:hAnsi="Courier New" w:cs="Courier New"/>
      <w:kern w:val="0"/>
      <w:sz w:val="20"/>
      <w:szCs w:val="20"/>
    </w:rPr>
  </w:style>
  <w:style w:type="paragraph" w:styleId="NormalWeb">
    <w:name w:val="Normal (Web)"/>
    <w:basedOn w:val="Normal"/>
    <w:uiPriority w:val="99"/>
    <w:unhideWhenUsed/>
    <w:rsid w:val="009E3435"/>
    <w:pPr>
      <w:spacing w:before="100" w:beforeAutospacing="1" w:after="100" w:afterAutospacing="1"/>
      <w:ind w:firstLine="0"/>
    </w:pPr>
    <w:rPr>
      <w:rFonts w:ascii="宋体" w:hAnsi="宋体" w:cs="宋体"/>
      <w:sz w:val="24"/>
      <w:szCs w:val="24"/>
      <w:lang w:val="en-US" w:eastAsia="zh-CN"/>
    </w:rPr>
  </w:style>
  <w:style w:type="table" w:customStyle="1" w:styleId="-11">
    <w:name w:val="浅色列表 - 强调文字颜色 11"/>
    <w:basedOn w:val="TableNormal"/>
    <w:uiPriority w:val="61"/>
    <w:rsid w:val="009757B3"/>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DefaultParagraphFont"/>
    <w:rsid w:val="009757B3"/>
  </w:style>
  <w:style w:type="table" w:customStyle="1" w:styleId="-110">
    <w:name w:val="浅色网格 - 强调文字颜色 11"/>
    <w:basedOn w:val="TableNormal"/>
    <w:uiPriority w:val="62"/>
    <w:rsid w:val="009757B3"/>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DefaultParagraphFont"/>
    <w:uiPriority w:val="99"/>
    <w:semiHidden/>
    <w:unhideWhenUsed/>
    <w:rsid w:val="003508DB"/>
    <w:rPr>
      <w:color w:val="800080"/>
      <w:u w:val="single"/>
    </w:rPr>
  </w:style>
  <w:style w:type="paragraph" w:customStyle="1" w:styleId="font5">
    <w:name w:val="font5"/>
    <w:basedOn w:val="Normal"/>
    <w:rsid w:val="003508DB"/>
    <w:pPr>
      <w:spacing w:before="100" w:beforeAutospacing="1" w:after="100" w:afterAutospacing="1"/>
      <w:ind w:firstLine="0"/>
    </w:pPr>
    <w:rPr>
      <w:rFonts w:ascii="宋体" w:hAnsi="宋体" w:cs="宋体"/>
      <w:sz w:val="18"/>
      <w:szCs w:val="18"/>
      <w:lang w:val="en-US" w:eastAsia="zh-CN"/>
    </w:rPr>
  </w:style>
  <w:style w:type="paragraph" w:customStyle="1" w:styleId="font6">
    <w:name w:val="font6"/>
    <w:basedOn w:val="Normal"/>
    <w:rsid w:val="003508DB"/>
    <w:pPr>
      <w:spacing w:before="100" w:beforeAutospacing="1" w:after="100" w:afterAutospacing="1"/>
      <w:ind w:firstLine="0"/>
    </w:pPr>
    <w:rPr>
      <w:rFonts w:ascii="宋体" w:hAnsi="宋体" w:cs="宋体"/>
      <w:sz w:val="18"/>
      <w:szCs w:val="18"/>
      <w:lang w:val="en-US" w:eastAsia="zh-CN"/>
    </w:rPr>
  </w:style>
  <w:style w:type="paragraph" w:customStyle="1" w:styleId="xl67">
    <w:name w:val="xl67"/>
    <w:basedOn w:val="Normal"/>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eastAsia="zh-CN"/>
    </w:rPr>
  </w:style>
  <w:style w:type="paragraph" w:customStyle="1" w:styleId="xl68">
    <w:name w:val="xl68"/>
    <w:basedOn w:val="Normal"/>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eastAsia="zh-CN"/>
    </w:rPr>
  </w:style>
  <w:style w:type="paragraph" w:customStyle="1" w:styleId="xl69">
    <w:name w:val="xl69"/>
    <w:basedOn w:val="Normal"/>
    <w:rsid w:val="003508DB"/>
    <w:pPr>
      <w:shd w:val="clear" w:color="000000" w:fill="F2F2F2"/>
      <w:spacing w:before="100" w:beforeAutospacing="1" w:after="100" w:afterAutospacing="1"/>
      <w:ind w:firstLine="0"/>
    </w:pPr>
    <w:rPr>
      <w:rFonts w:ascii="宋体" w:hAnsi="宋体" w:cs="宋体"/>
      <w:sz w:val="18"/>
      <w:szCs w:val="18"/>
      <w:lang w:val="en-US" w:eastAsia="zh-CN"/>
    </w:rPr>
  </w:style>
  <w:style w:type="paragraph" w:customStyle="1" w:styleId="xl70">
    <w:name w:val="xl70"/>
    <w:basedOn w:val="Normal"/>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eastAsia="zh-CN"/>
    </w:rPr>
  </w:style>
  <w:style w:type="paragraph" w:customStyle="1" w:styleId="xl71">
    <w:name w:val="xl71"/>
    <w:basedOn w:val="Normal"/>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eastAsia="zh-CN"/>
    </w:rPr>
  </w:style>
  <w:style w:type="paragraph" w:customStyle="1" w:styleId="xl72">
    <w:name w:val="xl72"/>
    <w:basedOn w:val="Normal"/>
    <w:rsid w:val="003508DB"/>
    <w:pPr>
      <w:spacing w:before="100" w:beforeAutospacing="1" w:after="100" w:afterAutospacing="1"/>
      <w:ind w:firstLine="0"/>
    </w:pPr>
    <w:rPr>
      <w:rFonts w:ascii="宋体" w:hAnsi="宋体" w:cs="宋体"/>
      <w:sz w:val="18"/>
      <w:szCs w:val="18"/>
      <w:lang w:val="en-US" w:eastAsia="zh-CN"/>
    </w:rPr>
  </w:style>
  <w:style w:type="paragraph" w:customStyle="1" w:styleId="xl73">
    <w:name w:val="xl73"/>
    <w:basedOn w:val="Normal"/>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4">
    <w:name w:val="xl74"/>
    <w:basedOn w:val="Normal"/>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75">
    <w:name w:val="xl75"/>
    <w:basedOn w:val="Normal"/>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76">
    <w:name w:val="xl76"/>
    <w:basedOn w:val="Normal"/>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7">
    <w:name w:val="xl77"/>
    <w:basedOn w:val="Normal"/>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eastAsia="zh-CN"/>
    </w:rPr>
  </w:style>
  <w:style w:type="paragraph" w:customStyle="1" w:styleId="xl78">
    <w:name w:val="xl78"/>
    <w:basedOn w:val="Normal"/>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9">
    <w:name w:val="xl79"/>
    <w:basedOn w:val="Normal"/>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0">
    <w:name w:val="xl80"/>
    <w:basedOn w:val="Normal"/>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1">
    <w:name w:val="xl81"/>
    <w:basedOn w:val="Normal"/>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82">
    <w:name w:val="xl82"/>
    <w:basedOn w:val="Normal"/>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3">
    <w:name w:val="xl83"/>
    <w:basedOn w:val="Normal"/>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4">
    <w:name w:val="xl84"/>
    <w:basedOn w:val="Normal"/>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5">
    <w:name w:val="xl85"/>
    <w:basedOn w:val="Normal"/>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6">
    <w:name w:val="xl86"/>
    <w:basedOn w:val="Normal"/>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7">
    <w:name w:val="xl87"/>
    <w:basedOn w:val="Normal"/>
    <w:rsid w:val="003508DB"/>
    <w:pPr>
      <w:shd w:val="clear" w:color="000000" w:fill="FFFFFF"/>
      <w:spacing w:before="100" w:beforeAutospacing="1" w:after="100" w:afterAutospacing="1"/>
      <w:ind w:firstLine="0"/>
    </w:pPr>
    <w:rPr>
      <w:rFonts w:ascii="宋体" w:hAnsi="宋体" w:cs="宋体"/>
      <w:sz w:val="18"/>
      <w:szCs w:val="18"/>
      <w:lang w:val="en-US" w:eastAsia="zh-CN"/>
    </w:rPr>
  </w:style>
  <w:style w:type="paragraph" w:customStyle="1" w:styleId="xl88">
    <w:name w:val="xl88"/>
    <w:basedOn w:val="Normal"/>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89">
    <w:name w:val="xl89"/>
    <w:basedOn w:val="Normal"/>
    <w:rsid w:val="003508DB"/>
    <w:pPr>
      <w:spacing w:before="100" w:beforeAutospacing="1" w:after="100" w:afterAutospacing="1"/>
      <w:ind w:firstLine="0"/>
    </w:pPr>
    <w:rPr>
      <w:rFonts w:ascii="宋体" w:hAnsi="宋体" w:cs="宋体"/>
      <w:sz w:val="18"/>
      <w:szCs w:val="18"/>
      <w:lang w:val="en-US" w:eastAsia="zh-CN"/>
    </w:rPr>
  </w:style>
  <w:style w:type="paragraph" w:customStyle="1" w:styleId="xl90">
    <w:name w:val="xl90"/>
    <w:basedOn w:val="Normal"/>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91">
    <w:name w:val="xl91"/>
    <w:basedOn w:val="Normal"/>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92">
    <w:name w:val="xl92"/>
    <w:basedOn w:val="Normal"/>
    <w:rsid w:val="003508DB"/>
    <w:pPr>
      <w:spacing w:before="100" w:beforeAutospacing="1" w:after="100" w:afterAutospacing="1"/>
      <w:ind w:firstLine="0"/>
    </w:pPr>
    <w:rPr>
      <w:rFonts w:ascii="宋体" w:hAnsi="宋体" w:cs="宋体"/>
      <w:sz w:val="18"/>
      <w:szCs w:val="18"/>
      <w:lang w:val="en-US" w:eastAsia="zh-CN"/>
    </w:rPr>
  </w:style>
  <w:style w:type="paragraph" w:customStyle="1" w:styleId="1">
    <w:name w:val="第一级别样式1"/>
    <w:basedOn w:val="Heading1"/>
    <w:link w:val="1Char"/>
    <w:qFormat/>
    <w:rsid w:val="00664F06"/>
  </w:style>
  <w:style w:type="paragraph" w:customStyle="1" w:styleId="a0">
    <w:name w:val="第二级"/>
    <w:basedOn w:val="Heading2"/>
    <w:link w:val="Char"/>
    <w:qFormat/>
    <w:rsid w:val="00664F06"/>
    <w:rPr>
      <w:rFonts w:ascii="微软雅黑" w:eastAsia="微软雅黑" w:hAnsi="微软雅黑"/>
      <w:i w:val="0"/>
      <w:lang w:eastAsia="zh-CN"/>
    </w:rPr>
  </w:style>
  <w:style w:type="character" w:customStyle="1" w:styleId="1Char">
    <w:name w:val="第一级别样式1 Char"/>
    <w:basedOn w:val="Heading1Char"/>
    <w:link w:val="1"/>
    <w:rsid w:val="00664F06"/>
    <w:rPr>
      <w:rFonts w:ascii="Arial" w:eastAsia="Arial Unicode MS" w:hAnsi="Arial" w:cs="Arial"/>
      <w:b/>
      <w:bCs/>
      <w:caps/>
      <w:kern w:val="36"/>
      <w:sz w:val="28"/>
      <w:szCs w:val="28"/>
      <w:lang w:val="en-GB" w:eastAsia="en-US"/>
    </w:rPr>
  </w:style>
  <w:style w:type="paragraph" w:customStyle="1" w:styleId="a1">
    <w:name w:val="第三级别"/>
    <w:basedOn w:val="Heading3"/>
    <w:link w:val="Char0"/>
    <w:qFormat/>
    <w:rsid w:val="00664F06"/>
    <w:pPr>
      <w:ind w:left="432" w:hanging="432"/>
    </w:pPr>
    <w:rPr>
      <w:rFonts w:ascii="微软雅黑" w:eastAsia="微软雅黑" w:hAnsi="微软雅黑"/>
      <w:b/>
      <w:lang w:eastAsia="zh-CN"/>
    </w:rPr>
  </w:style>
  <w:style w:type="character" w:customStyle="1" w:styleId="Char">
    <w:name w:val="第二级 Char"/>
    <w:basedOn w:val="Heading2Char1"/>
    <w:link w:val="a0"/>
    <w:rsid w:val="00664F06"/>
    <w:rPr>
      <w:rFonts w:ascii="微软雅黑" w:eastAsia="微软雅黑" w:hAnsi="微软雅黑" w:cs="Times New Roman"/>
      <w:b/>
      <w:i w:val="0"/>
      <w:kern w:val="0"/>
      <w:sz w:val="24"/>
      <w:szCs w:val="20"/>
      <w:lang w:val="en-GB" w:eastAsia="ja-JP"/>
    </w:rPr>
  </w:style>
  <w:style w:type="character" w:customStyle="1" w:styleId="Char0">
    <w:name w:val="第三级别 Char"/>
    <w:basedOn w:val="Heading3Char"/>
    <w:link w:val="a1"/>
    <w:rsid w:val="00664F06"/>
    <w:rPr>
      <w:rFonts w:ascii="微软雅黑" w:eastAsia="微软雅黑" w:hAnsi="微软雅黑" w:cs="Times New Roman"/>
      <w:b/>
      <w:kern w:val="0"/>
      <w:sz w:val="24"/>
      <w:szCs w:val="20"/>
      <w:lang w:val="en-GB" w:eastAsia="ja-JP"/>
    </w:rPr>
  </w:style>
  <w:style w:type="paragraph" w:customStyle="1" w:styleId="W">
    <w:name w:val="W"/>
    <w:basedOn w:val="Heading3"/>
    <w:link w:val="WChar"/>
    <w:qFormat/>
    <w:rsid w:val="00BC4066"/>
    <w:pPr>
      <w:numPr>
        <w:ilvl w:val="2"/>
        <w:numId w:val="6"/>
      </w:numPr>
    </w:pPr>
    <w:rPr>
      <w:rFonts w:ascii="微软雅黑" w:eastAsia="微软雅黑" w:hAnsi="微软雅黑"/>
      <w:b/>
      <w:szCs w:val="24"/>
      <w:lang w:eastAsia="zh-CN"/>
    </w:rPr>
  </w:style>
  <w:style w:type="character" w:customStyle="1" w:styleId="WChar">
    <w:name w:val="W Char"/>
    <w:basedOn w:val="Heading3Char"/>
    <w:link w:val="W"/>
    <w:rsid w:val="00BC4066"/>
    <w:rPr>
      <w:rFonts w:ascii="微软雅黑" w:eastAsia="微软雅黑" w:hAnsi="微软雅黑" w:cs="Times New Roman"/>
      <w:b/>
      <w:kern w:val="0"/>
      <w:sz w:val="24"/>
      <w:szCs w:val="24"/>
      <w:lang w:val="en-GB" w:eastAsia="ja-JP"/>
    </w:rPr>
  </w:style>
  <w:style w:type="paragraph" w:customStyle="1" w:styleId="X001">
    <w:name w:val="正文X001"/>
    <w:basedOn w:val="Normal"/>
    <w:link w:val="X001Char"/>
    <w:qFormat/>
    <w:rsid w:val="007446DD"/>
    <w:rPr>
      <w:rFonts w:ascii="微软雅黑" w:eastAsia="微软雅黑" w:hAnsi="微软雅黑"/>
      <w:sz w:val="24"/>
      <w:szCs w:val="24"/>
      <w:lang w:eastAsia="zh-CN"/>
    </w:rPr>
  </w:style>
  <w:style w:type="character" w:customStyle="1" w:styleId="X001Char">
    <w:name w:val="正文X001 Char"/>
    <w:basedOn w:val="DefaultParagraphFont"/>
    <w:link w:val="X001"/>
    <w:rsid w:val="007446DD"/>
    <w:rPr>
      <w:rFonts w:ascii="微软雅黑" w:eastAsia="微软雅黑" w:hAnsi="微软雅黑" w:cs="Times New Roman"/>
      <w:kern w:val="0"/>
      <w:sz w:val="24"/>
      <w:szCs w:val="24"/>
      <w:lang w:val="en-GB"/>
    </w:rPr>
  </w:style>
  <w:style w:type="paragraph" w:customStyle="1" w:styleId="Z001-2">
    <w:name w:val="Z001-2级标题"/>
    <w:basedOn w:val="a0"/>
    <w:link w:val="Z001-2Char"/>
    <w:qFormat/>
    <w:rsid w:val="0082658E"/>
    <w:rPr>
      <w:lang w:val="en-AU"/>
    </w:rPr>
  </w:style>
  <w:style w:type="character" w:customStyle="1" w:styleId="Z001-2Char">
    <w:name w:val="Z001-2级标题 Char"/>
    <w:basedOn w:val="Char"/>
    <w:link w:val="Z001-2"/>
    <w:rsid w:val="0082658E"/>
    <w:rPr>
      <w:rFonts w:ascii="微软雅黑" w:eastAsia="微软雅黑" w:hAnsi="微软雅黑" w:cs="Times New Roman"/>
      <w:b/>
      <w:i w:val="0"/>
      <w:kern w:val="0"/>
      <w:sz w:val="24"/>
      <w:szCs w:val="20"/>
      <w:lang w:val="en-AU" w:eastAsia="ja-JP"/>
    </w:rPr>
  </w:style>
  <w:style w:type="paragraph" w:customStyle="1" w:styleId="Z002-3">
    <w:name w:val="Z002-3级标题"/>
    <w:basedOn w:val="W"/>
    <w:link w:val="Z002-3Char"/>
    <w:qFormat/>
    <w:rsid w:val="004F3136"/>
  </w:style>
  <w:style w:type="character" w:customStyle="1" w:styleId="Z002-3Char">
    <w:name w:val="Z002-3级标题 Char"/>
    <w:basedOn w:val="WChar"/>
    <w:link w:val="Z002-3"/>
    <w:rsid w:val="004F3136"/>
    <w:rPr>
      <w:rFonts w:ascii="微软雅黑" w:eastAsia="微软雅黑" w:hAnsi="微软雅黑" w:cs="Times New Roman"/>
      <w:b/>
      <w:kern w:val="0"/>
      <w:sz w:val="24"/>
      <w:szCs w:val="24"/>
      <w:lang w:val="en-GB" w:eastAsia="ja-JP"/>
    </w:rPr>
  </w:style>
  <w:style w:type="paragraph" w:styleId="TOC4">
    <w:name w:val="toc 4"/>
    <w:basedOn w:val="Normal"/>
    <w:next w:val="Normal"/>
    <w:autoRedefine/>
    <w:uiPriority w:val="39"/>
    <w:unhideWhenUsed/>
    <w:rsid w:val="00915DE4"/>
    <w:pPr>
      <w:spacing w:before="0" w:after="0"/>
      <w:ind w:left="630"/>
    </w:pPr>
    <w:rPr>
      <w:rFonts w:asciiTheme="minorHAnsi" w:hAnsiTheme="minorHAnsi" w:cstheme="minorHAnsi"/>
      <w:sz w:val="18"/>
      <w:szCs w:val="18"/>
    </w:rPr>
  </w:style>
  <w:style w:type="paragraph" w:styleId="TOAHeading">
    <w:name w:val="toa heading"/>
    <w:basedOn w:val="Normal"/>
    <w:next w:val="Normal"/>
    <w:uiPriority w:val="99"/>
    <w:semiHidden/>
    <w:unhideWhenUsed/>
    <w:rsid w:val="00915DE4"/>
    <w:rPr>
      <w:rFonts w:asciiTheme="majorHAnsi" w:hAnsiTheme="majorHAnsi" w:cstheme="majorBidi"/>
      <w:sz w:val="24"/>
      <w:szCs w:val="24"/>
    </w:rPr>
  </w:style>
  <w:style w:type="paragraph" w:styleId="TOC5">
    <w:name w:val="toc 5"/>
    <w:basedOn w:val="Normal"/>
    <w:next w:val="Normal"/>
    <w:autoRedefine/>
    <w:uiPriority w:val="39"/>
    <w:unhideWhenUsed/>
    <w:rsid w:val="00915DE4"/>
    <w:pPr>
      <w:spacing w:before="0" w:after="0"/>
      <w:ind w:left="840"/>
    </w:pPr>
    <w:rPr>
      <w:rFonts w:asciiTheme="minorHAnsi" w:hAnsiTheme="minorHAnsi" w:cstheme="minorHAnsi"/>
      <w:sz w:val="18"/>
      <w:szCs w:val="18"/>
    </w:rPr>
  </w:style>
  <w:style w:type="paragraph" w:styleId="TOC6">
    <w:name w:val="toc 6"/>
    <w:basedOn w:val="Normal"/>
    <w:next w:val="Normal"/>
    <w:autoRedefine/>
    <w:uiPriority w:val="39"/>
    <w:unhideWhenUsed/>
    <w:rsid w:val="00915DE4"/>
    <w:pPr>
      <w:spacing w:before="0" w:after="0"/>
      <w:ind w:left="1050"/>
    </w:pPr>
    <w:rPr>
      <w:rFonts w:asciiTheme="minorHAnsi" w:hAnsiTheme="minorHAnsi" w:cstheme="minorHAnsi"/>
      <w:sz w:val="18"/>
      <w:szCs w:val="18"/>
    </w:rPr>
  </w:style>
  <w:style w:type="paragraph" w:styleId="TOC7">
    <w:name w:val="toc 7"/>
    <w:basedOn w:val="Normal"/>
    <w:next w:val="Normal"/>
    <w:autoRedefine/>
    <w:uiPriority w:val="39"/>
    <w:unhideWhenUsed/>
    <w:rsid w:val="00915DE4"/>
    <w:pPr>
      <w:spacing w:before="0" w:after="0"/>
      <w:ind w:left="1260"/>
    </w:pPr>
    <w:rPr>
      <w:rFonts w:asciiTheme="minorHAnsi" w:hAnsiTheme="minorHAnsi" w:cstheme="minorHAnsi"/>
      <w:sz w:val="18"/>
      <w:szCs w:val="18"/>
    </w:rPr>
  </w:style>
  <w:style w:type="paragraph" w:styleId="TOC9">
    <w:name w:val="toc 9"/>
    <w:basedOn w:val="Normal"/>
    <w:next w:val="Normal"/>
    <w:autoRedefine/>
    <w:uiPriority w:val="39"/>
    <w:unhideWhenUsed/>
    <w:rsid w:val="00915DE4"/>
    <w:pPr>
      <w:spacing w:before="0" w:after="0"/>
      <w:ind w:left="1680"/>
    </w:pPr>
    <w:rPr>
      <w:rFonts w:asciiTheme="minorHAnsi" w:hAnsiTheme="minorHAnsi" w:cstheme="minorHAnsi"/>
      <w:sz w:val="18"/>
      <w:szCs w:val="18"/>
    </w:rPr>
  </w:style>
  <w:style w:type="paragraph" w:customStyle="1" w:styleId="Z001-">
    <w:name w:val="Z001-一级目录"/>
    <w:basedOn w:val="1"/>
    <w:link w:val="Z001-Char"/>
    <w:qFormat/>
    <w:rsid w:val="006C63A2"/>
    <w:rPr>
      <w:lang w:eastAsia="zh-CN"/>
    </w:rPr>
  </w:style>
  <w:style w:type="character" w:customStyle="1" w:styleId="Z001-Char">
    <w:name w:val="Z001-一级目录 Char"/>
    <w:basedOn w:val="1Char"/>
    <w:link w:val="Z001-"/>
    <w:rsid w:val="006C63A2"/>
    <w:rPr>
      <w:rFonts w:ascii="Arial" w:eastAsia="Arial Unicode MS" w:hAnsi="Arial" w:cs="Arial"/>
      <w:b/>
      <w:bCs/>
      <w:caps/>
      <w:kern w:val="36"/>
      <w:sz w:val="28"/>
      <w:szCs w:val="28"/>
      <w:lang w:val="en-GB" w:eastAsia="en-US"/>
    </w:rPr>
  </w:style>
  <w:style w:type="paragraph" w:customStyle="1" w:styleId="001">
    <w:name w:val="正文001"/>
    <w:basedOn w:val="Normal"/>
    <w:link w:val="001Char"/>
    <w:qFormat/>
    <w:rsid w:val="001F7552"/>
    <w:pPr>
      <w:widowControl w:val="0"/>
      <w:adjustRightInd w:val="0"/>
      <w:snapToGrid w:val="0"/>
      <w:spacing w:before="0" w:after="0"/>
      <w:ind w:firstLine="0"/>
      <w:jc w:val="both"/>
    </w:pPr>
    <w:rPr>
      <w:rFonts w:ascii="微软雅黑" w:eastAsia="微软雅黑" w:hAnsi="微软雅黑" w:cstheme="minorBidi"/>
      <w:kern w:val="2"/>
      <w:szCs w:val="24"/>
      <w:lang w:val="en-US" w:eastAsia="zh-CN"/>
    </w:rPr>
  </w:style>
  <w:style w:type="character" w:customStyle="1" w:styleId="1Char0">
    <w:name w:val="样式1 Char"/>
    <w:basedOn w:val="DefaultParagraphFont"/>
    <w:rsid w:val="001F7552"/>
    <w:rPr>
      <w:rFonts w:ascii="微软雅黑" w:eastAsia="微软雅黑" w:hAnsi="微软雅黑"/>
      <w:szCs w:val="21"/>
    </w:rPr>
  </w:style>
  <w:style w:type="character" w:customStyle="1" w:styleId="001Char">
    <w:name w:val="正文001 Char"/>
    <w:basedOn w:val="DefaultParagraphFont"/>
    <w:link w:val="001"/>
    <w:rsid w:val="009A1DD2"/>
    <w:rPr>
      <w:rFonts w:ascii="微软雅黑" w:eastAsia="微软雅黑" w:hAnsi="微软雅黑"/>
      <w:szCs w:val="24"/>
    </w:rPr>
  </w:style>
  <w:style w:type="paragraph" w:customStyle="1" w:styleId="002">
    <w:name w:val="正文002"/>
    <w:basedOn w:val="001"/>
    <w:link w:val="002Char"/>
    <w:qFormat/>
    <w:rsid w:val="00412FF8"/>
    <w:pPr>
      <w:ind w:firstLineChars="202" w:firstLine="485"/>
    </w:pPr>
    <w:rPr>
      <w:sz w:val="24"/>
    </w:rPr>
  </w:style>
  <w:style w:type="character" w:customStyle="1" w:styleId="002Char">
    <w:name w:val="正文002 Char"/>
    <w:basedOn w:val="001Char"/>
    <w:link w:val="002"/>
    <w:rsid w:val="00412FF8"/>
    <w:rPr>
      <w:rFonts w:ascii="微软雅黑" w:eastAsia="微软雅黑" w:hAnsi="微软雅黑"/>
      <w:sz w:val="24"/>
      <w:szCs w:val="24"/>
    </w:rPr>
  </w:style>
</w:styles>
</file>

<file path=word/webSettings.xml><?xml version="1.0" encoding="utf-8"?>
<w:webSettings xmlns:r="http://schemas.openxmlformats.org/officeDocument/2006/relationships" xmlns:w="http://schemas.openxmlformats.org/wordprocessingml/2006/main">
  <w:divs>
    <w:div w:id="5912520">
      <w:bodyDiv w:val="1"/>
      <w:marLeft w:val="0"/>
      <w:marRight w:val="0"/>
      <w:marTop w:val="0"/>
      <w:marBottom w:val="0"/>
      <w:divBdr>
        <w:top w:val="none" w:sz="0" w:space="0" w:color="auto"/>
        <w:left w:val="none" w:sz="0" w:space="0" w:color="auto"/>
        <w:bottom w:val="none" w:sz="0" w:space="0" w:color="auto"/>
        <w:right w:val="none" w:sz="0" w:space="0" w:color="auto"/>
      </w:divBdr>
    </w:div>
    <w:div w:id="17584655">
      <w:bodyDiv w:val="1"/>
      <w:marLeft w:val="0"/>
      <w:marRight w:val="0"/>
      <w:marTop w:val="0"/>
      <w:marBottom w:val="0"/>
      <w:divBdr>
        <w:top w:val="none" w:sz="0" w:space="0" w:color="auto"/>
        <w:left w:val="none" w:sz="0" w:space="0" w:color="auto"/>
        <w:bottom w:val="none" w:sz="0" w:space="0" w:color="auto"/>
        <w:right w:val="none" w:sz="0" w:space="0" w:color="auto"/>
      </w:divBdr>
      <w:divsChild>
        <w:div w:id="736780071">
          <w:marLeft w:val="0"/>
          <w:marRight w:val="0"/>
          <w:marTop w:val="0"/>
          <w:marBottom w:val="0"/>
          <w:divBdr>
            <w:top w:val="none" w:sz="0" w:space="0" w:color="auto"/>
            <w:left w:val="none" w:sz="0" w:space="0" w:color="auto"/>
            <w:bottom w:val="none" w:sz="0" w:space="0" w:color="auto"/>
            <w:right w:val="none" w:sz="0" w:space="0" w:color="auto"/>
          </w:divBdr>
        </w:div>
      </w:divsChild>
    </w:div>
    <w:div w:id="115566824">
      <w:bodyDiv w:val="1"/>
      <w:marLeft w:val="0"/>
      <w:marRight w:val="0"/>
      <w:marTop w:val="0"/>
      <w:marBottom w:val="0"/>
      <w:divBdr>
        <w:top w:val="none" w:sz="0" w:space="0" w:color="auto"/>
        <w:left w:val="none" w:sz="0" w:space="0" w:color="auto"/>
        <w:bottom w:val="none" w:sz="0" w:space="0" w:color="auto"/>
        <w:right w:val="none" w:sz="0" w:space="0" w:color="auto"/>
      </w:divBdr>
    </w:div>
    <w:div w:id="119958577">
      <w:bodyDiv w:val="1"/>
      <w:marLeft w:val="0"/>
      <w:marRight w:val="0"/>
      <w:marTop w:val="0"/>
      <w:marBottom w:val="0"/>
      <w:divBdr>
        <w:top w:val="none" w:sz="0" w:space="0" w:color="auto"/>
        <w:left w:val="none" w:sz="0" w:space="0" w:color="auto"/>
        <w:bottom w:val="none" w:sz="0" w:space="0" w:color="auto"/>
        <w:right w:val="none" w:sz="0" w:space="0" w:color="auto"/>
      </w:divBdr>
    </w:div>
    <w:div w:id="132646167">
      <w:bodyDiv w:val="1"/>
      <w:marLeft w:val="0"/>
      <w:marRight w:val="0"/>
      <w:marTop w:val="0"/>
      <w:marBottom w:val="0"/>
      <w:divBdr>
        <w:top w:val="none" w:sz="0" w:space="0" w:color="auto"/>
        <w:left w:val="none" w:sz="0" w:space="0" w:color="auto"/>
        <w:bottom w:val="none" w:sz="0" w:space="0" w:color="auto"/>
        <w:right w:val="none" w:sz="0" w:space="0" w:color="auto"/>
      </w:divBdr>
    </w:div>
    <w:div w:id="186410821">
      <w:bodyDiv w:val="1"/>
      <w:marLeft w:val="0"/>
      <w:marRight w:val="0"/>
      <w:marTop w:val="0"/>
      <w:marBottom w:val="0"/>
      <w:divBdr>
        <w:top w:val="none" w:sz="0" w:space="0" w:color="auto"/>
        <w:left w:val="none" w:sz="0" w:space="0" w:color="auto"/>
        <w:bottom w:val="none" w:sz="0" w:space="0" w:color="auto"/>
        <w:right w:val="none" w:sz="0" w:space="0" w:color="auto"/>
      </w:divBdr>
    </w:div>
    <w:div w:id="262150617">
      <w:bodyDiv w:val="1"/>
      <w:marLeft w:val="0"/>
      <w:marRight w:val="0"/>
      <w:marTop w:val="0"/>
      <w:marBottom w:val="0"/>
      <w:divBdr>
        <w:top w:val="none" w:sz="0" w:space="0" w:color="auto"/>
        <w:left w:val="none" w:sz="0" w:space="0" w:color="auto"/>
        <w:bottom w:val="none" w:sz="0" w:space="0" w:color="auto"/>
        <w:right w:val="none" w:sz="0" w:space="0" w:color="auto"/>
      </w:divBdr>
    </w:div>
    <w:div w:id="327249809">
      <w:bodyDiv w:val="1"/>
      <w:marLeft w:val="0"/>
      <w:marRight w:val="0"/>
      <w:marTop w:val="0"/>
      <w:marBottom w:val="0"/>
      <w:divBdr>
        <w:top w:val="none" w:sz="0" w:space="0" w:color="auto"/>
        <w:left w:val="none" w:sz="0" w:space="0" w:color="auto"/>
        <w:bottom w:val="none" w:sz="0" w:space="0" w:color="auto"/>
        <w:right w:val="none" w:sz="0" w:space="0" w:color="auto"/>
      </w:divBdr>
    </w:div>
    <w:div w:id="330062901">
      <w:bodyDiv w:val="1"/>
      <w:marLeft w:val="0"/>
      <w:marRight w:val="0"/>
      <w:marTop w:val="0"/>
      <w:marBottom w:val="0"/>
      <w:divBdr>
        <w:top w:val="none" w:sz="0" w:space="0" w:color="auto"/>
        <w:left w:val="none" w:sz="0" w:space="0" w:color="auto"/>
        <w:bottom w:val="none" w:sz="0" w:space="0" w:color="auto"/>
        <w:right w:val="none" w:sz="0" w:space="0" w:color="auto"/>
      </w:divBdr>
    </w:div>
    <w:div w:id="422921092">
      <w:bodyDiv w:val="1"/>
      <w:marLeft w:val="0"/>
      <w:marRight w:val="0"/>
      <w:marTop w:val="0"/>
      <w:marBottom w:val="0"/>
      <w:divBdr>
        <w:top w:val="none" w:sz="0" w:space="0" w:color="auto"/>
        <w:left w:val="none" w:sz="0" w:space="0" w:color="auto"/>
        <w:bottom w:val="none" w:sz="0" w:space="0" w:color="auto"/>
        <w:right w:val="none" w:sz="0" w:space="0" w:color="auto"/>
      </w:divBdr>
    </w:div>
    <w:div w:id="467822208">
      <w:bodyDiv w:val="1"/>
      <w:marLeft w:val="0"/>
      <w:marRight w:val="0"/>
      <w:marTop w:val="0"/>
      <w:marBottom w:val="0"/>
      <w:divBdr>
        <w:top w:val="none" w:sz="0" w:space="0" w:color="auto"/>
        <w:left w:val="none" w:sz="0" w:space="0" w:color="auto"/>
        <w:bottom w:val="none" w:sz="0" w:space="0" w:color="auto"/>
        <w:right w:val="none" w:sz="0" w:space="0" w:color="auto"/>
      </w:divBdr>
    </w:div>
    <w:div w:id="521285480">
      <w:bodyDiv w:val="1"/>
      <w:marLeft w:val="0"/>
      <w:marRight w:val="0"/>
      <w:marTop w:val="0"/>
      <w:marBottom w:val="0"/>
      <w:divBdr>
        <w:top w:val="none" w:sz="0" w:space="0" w:color="auto"/>
        <w:left w:val="none" w:sz="0" w:space="0" w:color="auto"/>
        <w:bottom w:val="none" w:sz="0" w:space="0" w:color="auto"/>
        <w:right w:val="none" w:sz="0" w:space="0" w:color="auto"/>
      </w:divBdr>
    </w:div>
    <w:div w:id="568884571">
      <w:bodyDiv w:val="1"/>
      <w:marLeft w:val="0"/>
      <w:marRight w:val="0"/>
      <w:marTop w:val="0"/>
      <w:marBottom w:val="0"/>
      <w:divBdr>
        <w:top w:val="none" w:sz="0" w:space="0" w:color="auto"/>
        <w:left w:val="none" w:sz="0" w:space="0" w:color="auto"/>
        <w:bottom w:val="none" w:sz="0" w:space="0" w:color="auto"/>
        <w:right w:val="none" w:sz="0" w:space="0" w:color="auto"/>
      </w:divBdr>
    </w:div>
    <w:div w:id="577440335">
      <w:bodyDiv w:val="1"/>
      <w:marLeft w:val="0"/>
      <w:marRight w:val="0"/>
      <w:marTop w:val="0"/>
      <w:marBottom w:val="0"/>
      <w:divBdr>
        <w:top w:val="none" w:sz="0" w:space="0" w:color="auto"/>
        <w:left w:val="none" w:sz="0" w:space="0" w:color="auto"/>
        <w:bottom w:val="none" w:sz="0" w:space="0" w:color="auto"/>
        <w:right w:val="none" w:sz="0" w:space="0" w:color="auto"/>
      </w:divBdr>
    </w:div>
    <w:div w:id="598029027">
      <w:bodyDiv w:val="1"/>
      <w:marLeft w:val="0"/>
      <w:marRight w:val="0"/>
      <w:marTop w:val="0"/>
      <w:marBottom w:val="0"/>
      <w:divBdr>
        <w:top w:val="none" w:sz="0" w:space="0" w:color="auto"/>
        <w:left w:val="none" w:sz="0" w:space="0" w:color="auto"/>
        <w:bottom w:val="none" w:sz="0" w:space="0" w:color="auto"/>
        <w:right w:val="none" w:sz="0" w:space="0" w:color="auto"/>
      </w:divBdr>
    </w:div>
    <w:div w:id="765421940">
      <w:bodyDiv w:val="1"/>
      <w:marLeft w:val="0"/>
      <w:marRight w:val="0"/>
      <w:marTop w:val="0"/>
      <w:marBottom w:val="0"/>
      <w:divBdr>
        <w:top w:val="none" w:sz="0" w:space="0" w:color="auto"/>
        <w:left w:val="none" w:sz="0" w:space="0" w:color="auto"/>
        <w:bottom w:val="none" w:sz="0" w:space="0" w:color="auto"/>
        <w:right w:val="none" w:sz="0" w:space="0" w:color="auto"/>
      </w:divBdr>
    </w:div>
    <w:div w:id="791482859">
      <w:bodyDiv w:val="1"/>
      <w:marLeft w:val="0"/>
      <w:marRight w:val="0"/>
      <w:marTop w:val="0"/>
      <w:marBottom w:val="0"/>
      <w:divBdr>
        <w:top w:val="none" w:sz="0" w:space="0" w:color="auto"/>
        <w:left w:val="none" w:sz="0" w:space="0" w:color="auto"/>
        <w:bottom w:val="none" w:sz="0" w:space="0" w:color="auto"/>
        <w:right w:val="none" w:sz="0" w:space="0" w:color="auto"/>
      </w:divBdr>
    </w:div>
    <w:div w:id="851072254">
      <w:bodyDiv w:val="1"/>
      <w:marLeft w:val="0"/>
      <w:marRight w:val="0"/>
      <w:marTop w:val="0"/>
      <w:marBottom w:val="0"/>
      <w:divBdr>
        <w:top w:val="none" w:sz="0" w:space="0" w:color="auto"/>
        <w:left w:val="none" w:sz="0" w:space="0" w:color="auto"/>
        <w:bottom w:val="none" w:sz="0" w:space="0" w:color="auto"/>
        <w:right w:val="none" w:sz="0" w:space="0" w:color="auto"/>
      </w:divBdr>
    </w:div>
    <w:div w:id="879130744">
      <w:bodyDiv w:val="1"/>
      <w:marLeft w:val="0"/>
      <w:marRight w:val="0"/>
      <w:marTop w:val="0"/>
      <w:marBottom w:val="0"/>
      <w:divBdr>
        <w:top w:val="none" w:sz="0" w:space="0" w:color="auto"/>
        <w:left w:val="none" w:sz="0" w:space="0" w:color="auto"/>
        <w:bottom w:val="none" w:sz="0" w:space="0" w:color="auto"/>
        <w:right w:val="none" w:sz="0" w:space="0" w:color="auto"/>
      </w:divBdr>
    </w:div>
    <w:div w:id="920715691">
      <w:bodyDiv w:val="1"/>
      <w:marLeft w:val="0"/>
      <w:marRight w:val="0"/>
      <w:marTop w:val="0"/>
      <w:marBottom w:val="0"/>
      <w:divBdr>
        <w:top w:val="none" w:sz="0" w:space="0" w:color="auto"/>
        <w:left w:val="none" w:sz="0" w:space="0" w:color="auto"/>
        <w:bottom w:val="none" w:sz="0" w:space="0" w:color="auto"/>
        <w:right w:val="none" w:sz="0" w:space="0" w:color="auto"/>
      </w:divBdr>
    </w:div>
    <w:div w:id="1054737072">
      <w:bodyDiv w:val="1"/>
      <w:marLeft w:val="0"/>
      <w:marRight w:val="0"/>
      <w:marTop w:val="0"/>
      <w:marBottom w:val="0"/>
      <w:divBdr>
        <w:top w:val="none" w:sz="0" w:space="0" w:color="auto"/>
        <w:left w:val="none" w:sz="0" w:space="0" w:color="auto"/>
        <w:bottom w:val="none" w:sz="0" w:space="0" w:color="auto"/>
        <w:right w:val="none" w:sz="0" w:space="0" w:color="auto"/>
      </w:divBdr>
    </w:div>
    <w:div w:id="1080327613">
      <w:bodyDiv w:val="1"/>
      <w:marLeft w:val="0"/>
      <w:marRight w:val="0"/>
      <w:marTop w:val="0"/>
      <w:marBottom w:val="0"/>
      <w:divBdr>
        <w:top w:val="none" w:sz="0" w:space="0" w:color="auto"/>
        <w:left w:val="none" w:sz="0" w:space="0" w:color="auto"/>
        <w:bottom w:val="none" w:sz="0" w:space="0" w:color="auto"/>
        <w:right w:val="none" w:sz="0" w:space="0" w:color="auto"/>
      </w:divBdr>
    </w:div>
    <w:div w:id="1094714469">
      <w:bodyDiv w:val="1"/>
      <w:marLeft w:val="0"/>
      <w:marRight w:val="0"/>
      <w:marTop w:val="0"/>
      <w:marBottom w:val="0"/>
      <w:divBdr>
        <w:top w:val="none" w:sz="0" w:space="0" w:color="auto"/>
        <w:left w:val="none" w:sz="0" w:space="0" w:color="auto"/>
        <w:bottom w:val="none" w:sz="0" w:space="0" w:color="auto"/>
        <w:right w:val="none" w:sz="0" w:space="0" w:color="auto"/>
      </w:divBdr>
    </w:div>
    <w:div w:id="1136216456">
      <w:bodyDiv w:val="1"/>
      <w:marLeft w:val="0"/>
      <w:marRight w:val="0"/>
      <w:marTop w:val="0"/>
      <w:marBottom w:val="0"/>
      <w:divBdr>
        <w:top w:val="none" w:sz="0" w:space="0" w:color="auto"/>
        <w:left w:val="none" w:sz="0" w:space="0" w:color="auto"/>
        <w:bottom w:val="none" w:sz="0" w:space="0" w:color="auto"/>
        <w:right w:val="none" w:sz="0" w:space="0" w:color="auto"/>
      </w:divBdr>
      <w:divsChild>
        <w:div w:id="1913004349">
          <w:marLeft w:val="0"/>
          <w:marRight w:val="0"/>
          <w:marTop w:val="0"/>
          <w:marBottom w:val="0"/>
          <w:divBdr>
            <w:top w:val="none" w:sz="0" w:space="0" w:color="auto"/>
            <w:left w:val="none" w:sz="0" w:space="0" w:color="auto"/>
            <w:bottom w:val="none" w:sz="0" w:space="0" w:color="auto"/>
            <w:right w:val="none" w:sz="0" w:space="0" w:color="auto"/>
          </w:divBdr>
        </w:div>
      </w:divsChild>
    </w:div>
    <w:div w:id="1203130996">
      <w:bodyDiv w:val="1"/>
      <w:marLeft w:val="0"/>
      <w:marRight w:val="0"/>
      <w:marTop w:val="0"/>
      <w:marBottom w:val="0"/>
      <w:divBdr>
        <w:top w:val="none" w:sz="0" w:space="0" w:color="auto"/>
        <w:left w:val="none" w:sz="0" w:space="0" w:color="auto"/>
        <w:bottom w:val="none" w:sz="0" w:space="0" w:color="auto"/>
        <w:right w:val="none" w:sz="0" w:space="0" w:color="auto"/>
      </w:divBdr>
      <w:divsChild>
        <w:div w:id="1589652632">
          <w:marLeft w:val="0"/>
          <w:marRight w:val="0"/>
          <w:marTop w:val="0"/>
          <w:marBottom w:val="0"/>
          <w:divBdr>
            <w:top w:val="none" w:sz="0" w:space="0" w:color="auto"/>
            <w:left w:val="none" w:sz="0" w:space="0" w:color="auto"/>
            <w:bottom w:val="none" w:sz="0" w:space="0" w:color="auto"/>
            <w:right w:val="none" w:sz="0" w:space="0" w:color="auto"/>
          </w:divBdr>
        </w:div>
      </w:divsChild>
    </w:div>
    <w:div w:id="1257054008">
      <w:bodyDiv w:val="1"/>
      <w:marLeft w:val="0"/>
      <w:marRight w:val="0"/>
      <w:marTop w:val="0"/>
      <w:marBottom w:val="0"/>
      <w:divBdr>
        <w:top w:val="none" w:sz="0" w:space="0" w:color="auto"/>
        <w:left w:val="none" w:sz="0" w:space="0" w:color="auto"/>
        <w:bottom w:val="none" w:sz="0" w:space="0" w:color="auto"/>
        <w:right w:val="none" w:sz="0" w:space="0" w:color="auto"/>
      </w:divBdr>
    </w:div>
    <w:div w:id="1422869008">
      <w:bodyDiv w:val="1"/>
      <w:marLeft w:val="0"/>
      <w:marRight w:val="0"/>
      <w:marTop w:val="0"/>
      <w:marBottom w:val="0"/>
      <w:divBdr>
        <w:top w:val="none" w:sz="0" w:space="0" w:color="auto"/>
        <w:left w:val="none" w:sz="0" w:space="0" w:color="auto"/>
        <w:bottom w:val="none" w:sz="0" w:space="0" w:color="auto"/>
        <w:right w:val="none" w:sz="0" w:space="0" w:color="auto"/>
      </w:divBdr>
    </w:div>
    <w:div w:id="1510674888">
      <w:bodyDiv w:val="1"/>
      <w:marLeft w:val="0"/>
      <w:marRight w:val="0"/>
      <w:marTop w:val="0"/>
      <w:marBottom w:val="0"/>
      <w:divBdr>
        <w:top w:val="none" w:sz="0" w:space="0" w:color="auto"/>
        <w:left w:val="none" w:sz="0" w:space="0" w:color="auto"/>
        <w:bottom w:val="none" w:sz="0" w:space="0" w:color="auto"/>
        <w:right w:val="none" w:sz="0" w:space="0" w:color="auto"/>
      </w:divBdr>
    </w:div>
    <w:div w:id="1512377190">
      <w:bodyDiv w:val="1"/>
      <w:marLeft w:val="0"/>
      <w:marRight w:val="0"/>
      <w:marTop w:val="0"/>
      <w:marBottom w:val="0"/>
      <w:divBdr>
        <w:top w:val="none" w:sz="0" w:space="0" w:color="auto"/>
        <w:left w:val="none" w:sz="0" w:space="0" w:color="auto"/>
        <w:bottom w:val="none" w:sz="0" w:space="0" w:color="auto"/>
        <w:right w:val="none" w:sz="0" w:space="0" w:color="auto"/>
      </w:divBdr>
    </w:div>
    <w:div w:id="1521429242">
      <w:bodyDiv w:val="1"/>
      <w:marLeft w:val="0"/>
      <w:marRight w:val="0"/>
      <w:marTop w:val="0"/>
      <w:marBottom w:val="0"/>
      <w:divBdr>
        <w:top w:val="none" w:sz="0" w:space="0" w:color="auto"/>
        <w:left w:val="none" w:sz="0" w:space="0" w:color="auto"/>
        <w:bottom w:val="none" w:sz="0" w:space="0" w:color="auto"/>
        <w:right w:val="none" w:sz="0" w:space="0" w:color="auto"/>
      </w:divBdr>
      <w:divsChild>
        <w:div w:id="1918321834">
          <w:marLeft w:val="0"/>
          <w:marRight w:val="0"/>
          <w:marTop w:val="0"/>
          <w:marBottom w:val="0"/>
          <w:divBdr>
            <w:top w:val="none" w:sz="0" w:space="0" w:color="auto"/>
            <w:left w:val="none" w:sz="0" w:space="0" w:color="auto"/>
            <w:bottom w:val="none" w:sz="0" w:space="0" w:color="auto"/>
            <w:right w:val="none" w:sz="0" w:space="0" w:color="auto"/>
          </w:divBdr>
        </w:div>
      </w:divsChild>
    </w:div>
    <w:div w:id="1568224980">
      <w:bodyDiv w:val="1"/>
      <w:marLeft w:val="0"/>
      <w:marRight w:val="0"/>
      <w:marTop w:val="0"/>
      <w:marBottom w:val="0"/>
      <w:divBdr>
        <w:top w:val="none" w:sz="0" w:space="0" w:color="auto"/>
        <w:left w:val="none" w:sz="0" w:space="0" w:color="auto"/>
        <w:bottom w:val="none" w:sz="0" w:space="0" w:color="auto"/>
        <w:right w:val="none" w:sz="0" w:space="0" w:color="auto"/>
      </w:divBdr>
    </w:div>
    <w:div w:id="1603147839">
      <w:bodyDiv w:val="1"/>
      <w:marLeft w:val="0"/>
      <w:marRight w:val="0"/>
      <w:marTop w:val="0"/>
      <w:marBottom w:val="0"/>
      <w:divBdr>
        <w:top w:val="none" w:sz="0" w:space="0" w:color="auto"/>
        <w:left w:val="none" w:sz="0" w:space="0" w:color="auto"/>
        <w:bottom w:val="none" w:sz="0" w:space="0" w:color="auto"/>
        <w:right w:val="none" w:sz="0" w:space="0" w:color="auto"/>
      </w:divBdr>
    </w:div>
    <w:div w:id="1759669450">
      <w:bodyDiv w:val="1"/>
      <w:marLeft w:val="0"/>
      <w:marRight w:val="0"/>
      <w:marTop w:val="0"/>
      <w:marBottom w:val="0"/>
      <w:divBdr>
        <w:top w:val="none" w:sz="0" w:space="0" w:color="auto"/>
        <w:left w:val="none" w:sz="0" w:space="0" w:color="auto"/>
        <w:bottom w:val="none" w:sz="0" w:space="0" w:color="auto"/>
        <w:right w:val="none" w:sz="0" w:space="0" w:color="auto"/>
      </w:divBdr>
      <w:divsChild>
        <w:div w:id="1714035473">
          <w:marLeft w:val="0"/>
          <w:marRight w:val="0"/>
          <w:marTop w:val="0"/>
          <w:marBottom w:val="0"/>
          <w:divBdr>
            <w:top w:val="none" w:sz="0" w:space="0" w:color="auto"/>
            <w:left w:val="none" w:sz="0" w:space="0" w:color="auto"/>
            <w:bottom w:val="none" w:sz="0" w:space="0" w:color="auto"/>
            <w:right w:val="none" w:sz="0" w:space="0" w:color="auto"/>
          </w:divBdr>
        </w:div>
      </w:divsChild>
    </w:div>
    <w:div w:id="1778939862">
      <w:bodyDiv w:val="1"/>
      <w:marLeft w:val="0"/>
      <w:marRight w:val="0"/>
      <w:marTop w:val="0"/>
      <w:marBottom w:val="0"/>
      <w:divBdr>
        <w:top w:val="none" w:sz="0" w:space="0" w:color="auto"/>
        <w:left w:val="none" w:sz="0" w:space="0" w:color="auto"/>
        <w:bottom w:val="none" w:sz="0" w:space="0" w:color="auto"/>
        <w:right w:val="none" w:sz="0" w:space="0" w:color="auto"/>
      </w:divBdr>
    </w:div>
    <w:div w:id="1892037853">
      <w:bodyDiv w:val="1"/>
      <w:marLeft w:val="0"/>
      <w:marRight w:val="0"/>
      <w:marTop w:val="0"/>
      <w:marBottom w:val="0"/>
      <w:divBdr>
        <w:top w:val="none" w:sz="0" w:space="0" w:color="auto"/>
        <w:left w:val="none" w:sz="0" w:space="0" w:color="auto"/>
        <w:bottom w:val="none" w:sz="0" w:space="0" w:color="auto"/>
        <w:right w:val="none" w:sz="0" w:space="0" w:color="auto"/>
      </w:divBdr>
    </w:div>
    <w:div w:id="1971088936">
      <w:bodyDiv w:val="1"/>
      <w:marLeft w:val="0"/>
      <w:marRight w:val="0"/>
      <w:marTop w:val="0"/>
      <w:marBottom w:val="0"/>
      <w:divBdr>
        <w:top w:val="none" w:sz="0" w:space="0" w:color="auto"/>
        <w:left w:val="none" w:sz="0" w:space="0" w:color="auto"/>
        <w:bottom w:val="none" w:sz="0" w:space="0" w:color="auto"/>
        <w:right w:val="none" w:sz="0" w:space="0" w:color="auto"/>
      </w:divBdr>
    </w:div>
    <w:div w:id="209663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20Development\04RequirementDesign\&#38656;&#27714;&#20998;&#26512;_&#27010;&#35201;&#35774;&#35745;_&#35814;&#32454;&#35774;&#35745;_&#27169;&#29256;\&#36719;&#20214;&#38656;&#27714;&#35268;&#26684;&#35828;&#26126;&#20070;&#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CE4C2-ED77-423D-833C-DE038BB4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TotalTime>755</TotalTime>
  <Pages>11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Founder International</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EMPI性能测试报告</dc:title>
  <dc:creator>Jacky</dc:creator>
  <cp:lastModifiedBy>Administrator</cp:lastModifiedBy>
  <cp:revision>462</cp:revision>
  <dcterms:created xsi:type="dcterms:W3CDTF">2012-11-29T01:02:00Z</dcterms:created>
  <dcterms:modified xsi:type="dcterms:W3CDTF">2012-12-26T09:32:00Z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