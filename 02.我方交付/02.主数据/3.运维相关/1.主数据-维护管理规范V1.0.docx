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AB0" w:rsidRPr="00FA7CA8" w:rsidRDefault="006F7AB0" w:rsidP="00512E6B">
      <w:pPr>
        <w:pStyle w:val="junzhang4"/>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rPr>
      </w:pPr>
    </w:p>
    <w:p w:rsidR="006F7AB0" w:rsidRPr="00FA7CA8" w:rsidRDefault="006F7AB0" w:rsidP="005A5CBB">
      <w:pPr>
        <w:ind w:firstLine="365"/>
        <w:rPr>
          <w:rFonts w:eastAsiaTheme="minorEastAsia" w:cs="Arial"/>
          <w:szCs w:val="21"/>
          <w:lang w:val="en-US"/>
        </w:rPr>
      </w:pPr>
    </w:p>
    <w:p w:rsidR="006F7AB0" w:rsidRPr="00FA7CA8" w:rsidRDefault="006F7AB0" w:rsidP="005A5CBB">
      <w:pPr>
        <w:ind w:firstLine="365"/>
        <w:rPr>
          <w:rFonts w:eastAsiaTheme="minorEastAsia" w:cs="Arial"/>
          <w:szCs w:val="21"/>
          <w:lang w:val="en-US"/>
        </w:rPr>
      </w:pPr>
    </w:p>
    <w:p w:rsidR="006F7AB0" w:rsidRPr="00FA7CA8" w:rsidRDefault="006F7AB0" w:rsidP="005A5CBB">
      <w:pPr>
        <w:ind w:firstLine="365"/>
        <w:rPr>
          <w:rFonts w:eastAsiaTheme="minorEastAsia" w:cs="Arial"/>
          <w:szCs w:val="21"/>
          <w:lang w:val="en-US"/>
        </w:rPr>
      </w:pPr>
    </w:p>
    <w:p w:rsidR="006F7AB0" w:rsidRPr="00FA7CA8" w:rsidRDefault="006F7AB0" w:rsidP="005A5CBB">
      <w:pPr>
        <w:spacing w:line="240" w:lineRule="auto"/>
        <w:ind w:left="187" w:firstLine="838"/>
        <w:jc w:val="right"/>
        <w:rPr>
          <w:rFonts w:eastAsiaTheme="minorEastAsia" w:cs="Arial"/>
          <w:b/>
          <w:sz w:val="48"/>
          <w:szCs w:val="48"/>
          <w:lang w:eastAsia="zh-CN"/>
        </w:rPr>
      </w:pPr>
      <w:r w:rsidRPr="00FA7CA8">
        <w:rPr>
          <w:rFonts w:eastAsiaTheme="minorEastAsia" w:cs="Arial"/>
          <w:b/>
          <w:sz w:val="48"/>
          <w:szCs w:val="48"/>
          <w:lang w:eastAsia="zh-CN"/>
        </w:rPr>
        <w:t>&lt;</w:t>
      </w:r>
      <w:r w:rsidR="008A2F34">
        <w:rPr>
          <w:rFonts w:eastAsiaTheme="minorEastAsia" w:cs="Arial" w:hint="eastAsia"/>
          <w:b/>
          <w:sz w:val="48"/>
          <w:szCs w:val="48"/>
          <w:lang w:eastAsia="zh-CN"/>
        </w:rPr>
        <w:t>XXXX</w:t>
      </w:r>
      <w:r w:rsidR="008A2F34">
        <w:rPr>
          <w:rFonts w:eastAsiaTheme="minorEastAsia" w:cs="Arial" w:hint="eastAsia"/>
          <w:b/>
          <w:sz w:val="48"/>
          <w:szCs w:val="48"/>
          <w:lang w:eastAsia="zh-CN"/>
        </w:rPr>
        <w:t>医院</w:t>
      </w:r>
      <w:r w:rsidR="00A7568A">
        <w:rPr>
          <w:rFonts w:eastAsiaTheme="minorEastAsia" w:hAnsiTheme="minorEastAsia" w:cs="Arial" w:hint="eastAsia"/>
          <w:b/>
          <w:sz w:val="48"/>
          <w:szCs w:val="48"/>
          <w:lang w:eastAsia="zh-CN"/>
        </w:rPr>
        <w:t>信息化</w:t>
      </w:r>
      <w:r w:rsidR="00EA1706">
        <w:rPr>
          <w:rFonts w:eastAsiaTheme="minorEastAsia" w:hAnsiTheme="minorEastAsia" w:cs="Arial" w:hint="eastAsia"/>
          <w:b/>
          <w:sz w:val="48"/>
          <w:szCs w:val="48"/>
          <w:lang w:eastAsia="zh-CN"/>
        </w:rPr>
        <w:t>建设</w:t>
      </w:r>
      <w:r w:rsidR="00502284" w:rsidRPr="00FA7CA8">
        <w:rPr>
          <w:rFonts w:eastAsiaTheme="minorEastAsia" w:hAnsiTheme="minorEastAsia" w:cs="Arial"/>
          <w:b/>
          <w:sz w:val="48"/>
          <w:szCs w:val="48"/>
          <w:lang w:eastAsia="zh-CN"/>
        </w:rPr>
        <w:t>项目</w:t>
      </w:r>
      <w:r w:rsidRPr="00FA7CA8">
        <w:rPr>
          <w:rFonts w:eastAsiaTheme="minorEastAsia" w:cs="Arial"/>
          <w:b/>
          <w:sz w:val="48"/>
          <w:szCs w:val="48"/>
          <w:lang w:eastAsia="zh-CN"/>
        </w:rPr>
        <w:t>&gt;</w:t>
      </w:r>
    </w:p>
    <w:p w:rsidR="006F7AB0" w:rsidRPr="00FA7CA8" w:rsidRDefault="006F7AB0" w:rsidP="005A5CBB">
      <w:pPr>
        <w:spacing w:line="240" w:lineRule="auto"/>
        <w:ind w:left="187" w:firstLine="769"/>
        <w:jc w:val="right"/>
        <w:rPr>
          <w:rFonts w:eastAsiaTheme="minorEastAsia" w:cs="Arial"/>
          <w:b/>
          <w:sz w:val="44"/>
          <w:szCs w:val="44"/>
          <w:lang w:eastAsia="zh-CN"/>
        </w:rPr>
      </w:pPr>
      <w:r w:rsidRPr="00FA7CA8">
        <w:rPr>
          <w:rFonts w:eastAsiaTheme="minorEastAsia" w:cs="Arial"/>
          <w:b/>
          <w:sz w:val="44"/>
          <w:szCs w:val="44"/>
          <w:lang w:eastAsia="zh-CN"/>
        </w:rPr>
        <w:t>&lt;</w:t>
      </w:r>
      <w:r w:rsidR="00900F90">
        <w:rPr>
          <w:rFonts w:eastAsiaTheme="minorEastAsia" w:cs="Arial" w:hint="eastAsia"/>
          <w:b/>
          <w:sz w:val="44"/>
          <w:szCs w:val="44"/>
          <w:lang w:eastAsia="zh-CN"/>
        </w:rPr>
        <w:t>主数据</w:t>
      </w:r>
      <w:r w:rsidR="00AB3751">
        <w:rPr>
          <w:rFonts w:eastAsiaTheme="minorEastAsia" w:cs="Arial" w:hint="eastAsia"/>
          <w:b/>
          <w:sz w:val="44"/>
          <w:szCs w:val="44"/>
          <w:lang w:eastAsia="zh-CN"/>
        </w:rPr>
        <w:t>维护</w:t>
      </w:r>
      <w:r w:rsidR="00AF61A6">
        <w:rPr>
          <w:rFonts w:eastAsiaTheme="minorEastAsia" w:cs="Arial" w:hint="eastAsia"/>
          <w:b/>
          <w:sz w:val="44"/>
          <w:szCs w:val="44"/>
          <w:lang w:eastAsia="zh-CN"/>
        </w:rPr>
        <w:t>管理规范</w:t>
      </w:r>
      <w:r w:rsidR="00977FB5">
        <w:rPr>
          <w:rFonts w:eastAsiaTheme="minorEastAsia" w:cs="Arial"/>
          <w:b/>
          <w:sz w:val="44"/>
          <w:szCs w:val="44"/>
          <w:lang w:eastAsia="zh-CN"/>
        </w:rPr>
        <w:t>&gt;</w:t>
      </w:r>
    </w:p>
    <w:p w:rsidR="006F7AB0" w:rsidRPr="000B243E" w:rsidRDefault="006F7AB0" w:rsidP="005A5CBB">
      <w:pPr>
        <w:ind w:left="187" w:firstLine="365"/>
        <w:jc w:val="right"/>
        <w:rPr>
          <w:rFonts w:eastAsiaTheme="minorEastAsia" w:cs="Arial"/>
          <w:szCs w:val="21"/>
          <w:lang w:eastAsia="zh-CN"/>
        </w:rPr>
      </w:pPr>
    </w:p>
    <w:p w:rsidR="006F7AB0" w:rsidRPr="00FA7CA8" w:rsidRDefault="006F7FA2" w:rsidP="005A5CBB">
      <w:pPr>
        <w:ind w:left="187" w:firstLine="559"/>
        <w:jc w:val="right"/>
        <w:rPr>
          <w:rFonts w:eastAsiaTheme="minorEastAsia" w:cs="Arial"/>
          <w:b/>
          <w:sz w:val="32"/>
          <w:szCs w:val="32"/>
          <w:lang w:eastAsia="zh-CN"/>
        </w:rPr>
      </w:pPr>
      <w:r w:rsidRPr="00FA7CA8">
        <w:rPr>
          <w:rFonts w:eastAsiaTheme="minorEastAsia" w:hAnsiTheme="minorEastAsia" w:cs="Arial"/>
          <w:b/>
          <w:sz w:val="32"/>
          <w:szCs w:val="32"/>
          <w:lang w:eastAsia="zh-CN"/>
        </w:rPr>
        <w:t>版本</w:t>
      </w:r>
      <w:r w:rsidR="006F7AB0" w:rsidRPr="00FA7CA8">
        <w:rPr>
          <w:rFonts w:eastAsiaTheme="minorEastAsia" w:cs="Arial"/>
          <w:b/>
          <w:sz w:val="32"/>
          <w:szCs w:val="32"/>
          <w:lang w:eastAsia="zh-CN"/>
        </w:rPr>
        <w:t xml:space="preserve">: </w:t>
      </w:r>
      <w:r w:rsidR="00B40BA3">
        <w:rPr>
          <w:rFonts w:eastAsiaTheme="minorEastAsia" w:cs="Arial"/>
          <w:b/>
          <w:sz w:val="32"/>
          <w:szCs w:val="32"/>
          <w:lang w:eastAsia="zh-CN"/>
        </w:rPr>
        <w:t>V1.0.0.</w:t>
      </w:r>
      <w:r w:rsidR="00FE2E42">
        <w:rPr>
          <w:rFonts w:eastAsiaTheme="minorEastAsia" w:cs="Arial"/>
          <w:b/>
          <w:sz w:val="32"/>
          <w:szCs w:val="32"/>
          <w:lang w:eastAsia="zh-CN"/>
        </w:rPr>
        <w:t>3</w:t>
      </w: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6F7AB0" w:rsidRPr="00FA7CA8" w:rsidRDefault="006F7AB0" w:rsidP="005A5CBB">
      <w:pPr>
        <w:ind w:firstLine="365"/>
        <w:rPr>
          <w:rFonts w:eastAsiaTheme="minorEastAsia" w:cs="Arial"/>
          <w:szCs w:val="21"/>
          <w:lang w:val="en-US" w:eastAsia="zh-CN"/>
        </w:rPr>
      </w:pPr>
    </w:p>
    <w:p w:rsidR="00DA1CAD" w:rsidRPr="00FA7CA8" w:rsidRDefault="00DA1CAD" w:rsidP="005A5CBB">
      <w:pPr>
        <w:ind w:firstLine="365"/>
        <w:rPr>
          <w:rFonts w:eastAsiaTheme="minorEastAsia" w:cs="Arial"/>
          <w:szCs w:val="21"/>
          <w:lang w:val="en-US" w:eastAsia="zh-CN"/>
        </w:rPr>
      </w:pPr>
    </w:p>
    <w:p w:rsidR="00DA1CAD" w:rsidRDefault="00DA1CAD" w:rsidP="005A5CBB">
      <w:pPr>
        <w:ind w:firstLine="365"/>
        <w:rPr>
          <w:rFonts w:eastAsiaTheme="minorEastAsia" w:cs="Arial"/>
          <w:szCs w:val="21"/>
          <w:lang w:val="en-US" w:eastAsia="zh-CN"/>
        </w:rPr>
        <w:sectPr w:rsidR="00DA1CAD" w:rsidSect="001F5821">
          <w:headerReference w:type="default" r:id="rId8"/>
          <w:footerReference w:type="default" r:id="rId9"/>
          <w:headerReference w:type="first" r:id="rId10"/>
          <w:pgSz w:w="11906" w:h="16838"/>
          <w:pgMar w:top="1440" w:right="1080" w:bottom="1440" w:left="1080" w:header="720" w:footer="720" w:gutter="0"/>
          <w:cols w:space="720"/>
          <w:docGrid w:type="lines" w:linePitch="312"/>
        </w:sectPr>
      </w:pPr>
    </w:p>
    <w:p w:rsidR="006F7AB0" w:rsidRPr="00FA7CA8" w:rsidRDefault="006F7FA2" w:rsidP="00C54059">
      <w:pPr>
        <w:ind w:firstLine="0"/>
        <w:rPr>
          <w:rFonts w:eastAsiaTheme="minorEastAsia" w:cs="Arial"/>
          <w:b/>
          <w:szCs w:val="21"/>
          <w:lang w:eastAsia="zh-CN"/>
        </w:rPr>
      </w:pPr>
      <w:r w:rsidRPr="00FA7CA8">
        <w:rPr>
          <w:rFonts w:eastAsiaTheme="minorEastAsia" w:hAnsiTheme="minorEastAsia" w:cs="Arial"/>
          <w:b/>
          <w:szCs w:val="21"/>
          <w:lang w:eastAsia="zh-CN"/>
        </w:rPr>
        <w:lastRenderedPageBreak/>
        <w:t>文件信息</w:t>
      </w:r>
      <w:r w:rsidR="006F7AB0" w:rsidRPr="00FA7CA8">
        <w:rPr>
          <w:rFonts w:eastAsiaTheme="minorEastAsia" w:cs="Arial"/>
          <w:b/>
          <w:szCs w:val="21"/>
          <w:lang w:eastAsia="zh-CN"/>
        </w:rPr>
        <w:t xml:space="preserve"> </w:t>
      </w:r>
    </w:p>
    <w:tbl>
      <w:tblPr>
        <w:tblW w:w="0" w:type="auto"/>
        <w:tblInd w:w="391"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F7AB0" w:rsidRPr="00FA7CA8" w:rsidTr="00C54059">
        <w:trPr>
          <w:trHeight w:val="302"/>
        </w:trPr>
        <w:tc>
          <w:tcPr>
            <w:tcW w:w="2256" w:type="dxa"/>
            <w:shd w:val="clear" w:color="auto" w:fill="D9D9D9" w:themeFill="background1" w:themeFillShade="D9"/>
          </w:tcPr>
          <w:p w:rsidR="006F7AB0" w:rsidRPr="00FA7CA8" w:rsidRDefault="006F7FA2" w:rsidP="00C54059">
            <w:pPr>
              <w:rPr>
                <w:rFonts w:eastAsiaTheme="minorEastAsia" w:cs="Arial"/>
                <w:b/>
                <w:szCs w:val="21"/>
                <w:lang w:eastAsia="zh-CN"/>
              </w:rPr>
            </w:pPr>
            <w:r w:rsidRPr="00FA7CA8">
              <w:rPr>
                <w:rFonts w:eastAsiaTheme="minorEastAsia" w:hAnsiTheme="minorEastAsia" w:cs="Arial"/>
                <w:b/>
                <w:szCs w:val="21"/>
                <w:lang w:eastAsia="zh-CN"/>
              </w:rPr>
              <w:t>交付物名称</w:t>
            </w:r>
          </w:p>
        </w:tc>
        <w:tc>
          <w:tcPr>
            <w:tcW w:w="6924" w:type="dxa"/>
          </w:tcPr>
          <w:p w:rsidR="006F7AB0" w:rsidRPr="00AE49EB" w:rsidRDefault="00900F90" w:rsidP="00900F90">
            <w:pPr>
              <w:jc w:val="both"/>
              <w:rPr>
                <w:rFonts w:eastAsiaTheme="minorEastAsia" w:cs="Arial"/>
                <w:szCs w:val="21"/>
                <w:lang w:eastAsia="zh-CN"/>
              </w:rPr>
            </w:pPr>
            <w:r>
              <w:rPr>
                <w:rFonts w:eastAsiaTheme="minorEastAsia" w:cs="Arial" w:hint="eastAsia"/>
                <w:szCs w:val="21"/>
                <w:lang w:eastAsia="zh-CN"/>
              </w:rPr>
              <w:t>主数据</w:t>
            </w:r>
            <w:r w:rsidR="00BF7C9A">
              <w:rPr>
                <w:rFonts w:eastAsiaTheme="minorEastAsia" w:cs="Arial" w:hint="eastAsia"/>
                <w:szCs w:val="21"/>
                <w:lang w:eastAsia="zh-CN"/>
              </w:rPr>
              <w:t>维护</w:t>
            </w:r>
            <w:r w:rsidR="00DD5D17">
              <w:rPr>
                <w:rFonts w:eastAsiaTheme="minorEastAsia" w:cs="Arial" w:hint="eastAsia"/>
                <w:szCs w:val="21"/>
                <w:lang w:eastAsia="zh-CN"/>
              </w:rPr>
              <w:t>管理规范</w:t>
            </w:r>
          </w:p>
        </w:tc>
      </w:tr>
      <w:tr w:rsidR="006F7AB0" w:rsidRPr="00FA7CA8" w:rsidTr="00C54059">
        <w:trPr>
          <w:trHeight w:val="302"/>
        </w:trPr>
        <w:tc>
          <w:tcPr>
            <w:tcW w:w="2256" w:type="dxa"/>
            <w:shd w:val="clear" w:color="auto" w:fill="D9D9D9" w:themeFill="background1" w:themeFillShade="D9"/>
          </w:tcPr>
          <w:p w:rsidR="006F7AB0" w:rsidRPr="00FA7CA8" w:rsidRDefault="006B4DCB" w:rsidP="00C54059">
            <w:pPr>
              <w:rPr>
                <w:rFonts w:eastAsiaTheme="minorEastAsia" w:cs="Arial"/>
                <w:b/>
                <w:szCs w:val="21"/>
                <w:lang w:eastAsia="zh-CN"/>
              </w:rPr>
            </w:pPr>
            <w:r w:rsidRPr="00FA7CA8">
              <w:rPr>
                <w:rFonts w:eastAsiaTheme="minorEastAsia" w:hAnsiTheme="minorEastAsia" w:cs="Arial"/>
                <w:b/>
                <w:szCs w:val="21"/>
                <w:lang w:eastAsia="zh-CN"/>
              </w:rPr>
              <w:t>作者</w:t>
            </w:r>
          </w:p>
        </w:tc>
        <w:tc>
          <w:tcPr>
            <w:tcW w:w="6924" w:type="dxa"/>
          </w:tcPr>
          <w:p w:rsidR="006F7AB0" w:rsidRPr="00FA7CA8" w:rsidRDefault="006F7AB0" w:rsidP="00C54059">
            <w:pPr>
              <w:rPr>
                <w:rFonts w:eastAsiaTheme="minorEastAsia" w:cs="Arial"/>
                <w:szCs w:val="21"/>
                <w:lang w:eastAsia="zh-CN"/>
              </w:rPr>
            </w:pPr>
          </w:p>
        </w:tc>
      </w:tr>
      <w:tr w:rsidR="006F7AB0" w:rsidRPr="00FA7CA8" w:rsidTr="00C54059">
        <w:trPr>
          <w:trHeight w:val="302"/>
        </w:trPr>
        <w:tc>
          <w:tcPr>
            <w:tcW w:w="2256" w:type="dxa"/>
            <w:shd w:val="clear" w:color="auto" w:fill="D9D9D9" w:themeFill="background1" w:themeFillShade="D9"/>
          </w:tcPr>
          <w:p w:rsidR="006F7AB0" w:rsidRPr="00FA7CA8" w:rsidRDefault="006B4DCB" w:rsidP="00C54059">
            <w:pPr>
              <w:rPr>
                <w:rFonts w:eastAsiaTheme="minorEastAsia" w:cs="Arial"/>
                <w:b/>
                <w:szCs w:val="21"/>
                <w:lang w:eastAsia="zh-CN"/>
              </w:rPr>
            </w:pPr>
            <w:r w:rsidRPr="00FA7CA8">
              <w:rPr>
                <w:rFonts w:eastAsiaTheme="minorEastAsia" w:hAnsiTheme="minorEastAsia" w:cs="Arial"/>
                <w:b/>
                <w:szCs w:val="21"/>
                <w:lang w:eastAsia="zh-CN"/>
              </w:rPr>
              <w:t>所有者</w:t>
            </w:r>
          </w:p>
        </w:tc>
        <w:tc>
          <w:tcPr>
            <w:tcW w:w="6924" w:type="dxa"/>
          </w:tcPr>
          <w:p w:rsidR="006F7AB0" w:rsidRPr="00FA7CA8" w:rsidRDefault="008A2F34" w:rsidP="00C54059">
            <w:pPr>
              <w:rPr>
                <w:rFonts w:eastAsiaTheme="minorEastAsia" w:cs="Arial"/>
                <w:szCs w:val="21"/>
                <w:lang w:eastAsia="zh-CN"/>
              </w:rPr>
            </w:pPr>
            <w:r>
              <w:rPr>
                <w:rFonts w:ascii="Tahoma" w:eastAsiaTheme="minorEastAsia" w:cs="Arial" w:hint="eastAsia"/>
                <w:szCs w:val="21"/>
                <w:lang w:eastAsia="zh-CN"/>
              </w:rPr>
              <w:t>金麦斯特</w:t>
            </w:r>
            <w:r>
              <w:rPr>
                <w:rFonts w:ascii="Tahoma" w:eastAsiaTheme="minorEastAsia" w:cs="Arial" w:hint="eastAsia"/>
                <w:szCs w:val="21"/>
                <w:lang w:eastAsia="zh-CN"/>
              </w:rPr>
              <w:t>XXXX</w:t>
            </w:r>
            <w:r>
              <w:rPr>
                <w:rFonts w:ascii="Tahoma" w:eastAsiaTheme="minorEastAsia" w:cs="Arial" w:hint="eastAsia"/>
                <w:szCs w:val="21"/>
                <w:lang w:eastAsia="zh-CN"/>
              </w:rPr>
              <w:t>医院</w:t>
            </w:r>
            <w:r w:rsidR="00917322" w:rsidRPr="003C3D68">
              <w:rPr>
                <w:rFonts w:ascii="Tahoma" w:eastAsiaTheme="minorEastAsia" w:cs="Arial" w:hint="eastAsia"/>
                <w:szCs w:val="21"/>
                <w:lang w:eastAsia="zh-CN"/>
              </w:rPr>
              <w:t>信息化建设项目组</w:t>
            </w:r>
          </w:p>
        </w:tc>
      </w:tr>
      <w:tr w:rsidR="006F7AB0" w:rsidRPr="00FA7CA8" w:rsidTr="00C54059">
        <w:trPr>
          <w:trHeight w:val="302"/>
        </w:trPr>
        <w:tc>
          <w:tcPr>
            <w:tcW w:w="2256" w:type="dxa"/>
            <w:shd w:val="clear" w:color="auto" w:fill="D9D9D9" w:themeFill="background1" w:themeFillShade="D9"/>
          </w:tcPr>
          <w:p w:rsidR="006F7AB0" w:rsidRPr="00FA7CA8" w:rsidRDefault="006F7FA2" w:rsidP="00C54059">
            <w:pPr>
              <w:rPr>
                <w:rFonts w:eastAsiaTheme="minorEastAsia" w:cs="Arial"/>
                <w:b/>
                <w:szCs w:val="21"/>
                <w:lang w:eastAsia="zh-CN"/>
              </w:rPr>
            </w:pPr>
            <w:r w:rsidRPr="00FA7CA8">
              <w:rPr>
                <w:rFonts w:eastAsiaTheme="minorEastAsia" w:hAnsiTheme="minorEastAsia" w:cs="Arial"/>
                <w:b/>
                <w:szCs w:val="21"/>
                <w:lang w:eastAsia="zh-CN"/>
              </w:rPr>
              <w:t>小组</w:t>
            </w:r>
          </w:p>
        </w:tc>
        <w:tc>
          <w:tcPr>
            <w:tcW w:w="6924" w:type="dxa"/>
          </w:tcPr>
          <w:p w:rsidR="006F7AB0" w:rsidRPr="00FA7CA8" w:rsidRDefault="006F7AB0" w:rsidP="00C54059">
            <w:pPr>
              <w:rPr>
                <w:rFonts w:eastAsiaTheme="minorEastAsia" w:cs="Arial"/>
                <w:szCs w:val="21"/>
                <w:lang w:eastAsia="zh-CN"/>
              </w:rPr>
            </w:pPr>
          </w:p>
        </w:tc>
      </w:tr>
      <w:tr w:rsidR="006F7AB0" w:rsidRPr="00FA7CA8" w:rsidTr="00C54059">
        <w:trPr>
          <w:trHeight w:val="302"/>
        </w:trPr>
        <w:tc>
          <w:tcPr>
            <w:tcW w:w="2256" w:type="dxa"/>
            <w:shd w:val="clear" w:color="auto" w:fill="D9D9D9" w:themeFill="background1" w:themeFillShade="D9"/>
          </w:tcPr>
          <w:p w:rsidR="006F7AB0" w:rsidRPr="00FA7CA8" w:rsidRDefault="006B4DCB" w:rsidP="00C54059">
            <w:pPr>
              <w:rPr>
                <w:rFonts w:eastAsiaTheme="minorEastAsia" w:cs="Arial"/>
                <w:b/>
                <w:szCs w:val="21"/>
                <w:lang w:eastAsia="zh-CN"/>
              </w:rPr>
            </w:pPr>
            <w:r w:rsidRPr="00FA7CA8">
              <w:rPr>
                <w:rFonts w:eastAsiaTheme="minorEastAsia" w:hAnsiTheme="minorEastAsia" w:cs="Arial"/>
                <w:b/>
                <w:szCs w:val="21"/>
                <w:lang w:eastAsia="zh-CN"/>
              </w:rPr>
              <w:t>状态</w:t>
            </w:r>
          </w:p>
        </w:tc>
        <w:tc>
          <w:tcPr>
            <w:tcW w:w="6924" w:type="dxa"/>
          </w:tcPr>
          <w:p w:rsidR="006F7AB0" w:rsidRPr="00FA7CA8" w:rsidRDefault="0020473D" w:rsidP="00900F90">
            <w:pPr>
              <w:rPr>
                <w:rFonts w:eastAsiaTheme="minorEastAsia" w:cs="Arial"/>
                <w:szCs w:val="21"/>
                <w:lang w:eastAsia="zh-CN"/>
              </w:rPr>
            </w:pPr>
            <w:r w:rsidRPr="0035459E">
              <w:rPr>
                <w:rFonts w:eastAsiaTheme="minorEastAsia" w:cs="Arial" w:hint="eastAsia"/>
                <w:szCs w:val="21"/>
                <w:lang w:eastAsia="zh-CN"/>
              </w:rPr>
              <w:t>[</w:t>
            </w:r>
            <w:r w:rsidR="00900F90">
              <w:rPr>
                <w:rFonts w:eastAsiaTheme="minorEastAsia" w:cs="Arial" w:hint="eastAsia"/>
                <w:szCs w:val="21"/>
                <w:lang w:eastAsia="zh-CN"/>
              </w:rPr>
              <w:t>待外部</w:t>
            </w:r>
            <w:r w:rsidR="00CB6C2E">
              <w:rPr>
                <w:rFonts w:eastAsiaTheme="minorEastAsia" w:cs="Arial" w:hint="eastAsia"/>
                <w:szCs w:val="21"/>
                <w:lang w:eastAsia="zh-CN"/>
              </w:rPr>
              <w:t>审核</w:t>
            </w:r>
            <w:r w:rsidRPr="0035459E">
              <w:rPr>
                <w:rFonts w:eastAsiaTheme="minorEastAsia" w:cs="Arial" w:hint="eastAsia"/>
                <w:szCs w:val="21"/>
                <w:lang w:eastAsia="zh-CN"/>
              </w:rPr>
              <w:t>]</w:t>
            </w:r>
          </w:p>
        </w:tc>
      </w:tr>
      <w:tr w:rsidR="006F7AB0" w:rsidRPr="00FA7CA8" w:rsidTr="00C54059">
        <w:trPr>
          <w:trHeight w:val="302"/>
        </w:trPr>
        <w:tc>
          <w:tcPr>
            <w:tcW w:w="2256" w:type="dxa"/>
            <w:shd w:val="clear" w:color="auto" w:fill="D9D9D9" w:themeFill="background1" w:themeFillShade="D9"/>
          </w:tcPr>
          <w:p w:rsidR="006F7AB0" w:rsidRPr="00FA7CA8" w:rsidRDefault="006F7FA2" w:rsidP="00C54059">
            <w:pPr>
              <w:rPr>
                <w:rFonts w:eastAsiaTheme="minorEastAsia" w:cs="Arial"/>
                <w:b/>
                <w:szCs w:val="21"/>
                <w:lang w:eastAsia="zh-CN"/>
              </w:rPr>
            </w:pPr>
            <w:r w:rsidRPr="00FA7CA8">
              <w:rPr>
                <w:rFonts w:eastAsiaTheme="minorEastAsia" w:hAnsiTheme="minorEastAsia" w:cs="Arial"/>
                <w:b/>
                <w:szCs w:val="21"/>
                <w:lang w:eastAsia="zh-CN"/>
              </w:rPr>
              <w:t>版本</w:t>
            </w:r>
          </w:p>
        </w:tc>
        <w:tc>
          <w:tcPr>
            <w:tcW w:w="6924" w:type="dxa"/>
          </w:tcPr>
          <w:p w:rsidR="006F7AB0" w:rsidRPr="00FA7CA8" w:rsidRDefault="00900F90" w:rsidP="00F00ACA">
            <w:pPr>
              <w:rPr>
                <w:rFonts w:eastAsiaTheme="minorEastAsia" w:cs="Arial"/>
                <w:szCs w:val="21"/>
                <w:lang w:eastAsia="zh-CN"/>
              </w:rPr>
            </w:pPr>
            <w:r>
              <w:rPr>
                <w:rFonts w:eastAsiaTheme="minorEastAsia" w:cs="Arial"/>
                <w:szCs w:val="21"/>
                <w:lang w:eastAsia="zh-CN"/>
              </w:rPr>
              <w:t>V1.0</w:t>
            </w:r>
          </w:p>
        </w:tc>
      </w:tr>
    </w:tbl>
    <w:p w:rsidR="00C54059" w:rsidRDefault="00C54059" w:rsidP="00B00035">
      <w:pPr>
        <w:ind w:firstLine="0"/>
        <w:rPr>
          <w:rFonts w:eastAsiaTheme="minorEastAsia" w:hAnsiTheme="minorEastAsia" w:cs="Arial"/>
          <w:b/>
          <w:szCs w:val="21"/>
          <w:lang w:eastAsia="zh-CN"/>
        </w:rPr>
      </w:pPr>
    </w:p>
    <w:p w:rsidR="006F7AB0" w:rsidRPr="007374A8" w:rsidRDefault="006F7FA2" w:rsidP="00B00035">
      <w:pPr>
        <w:ind w:firstLine="0"/>
        <w:rPr>
          <w:rFonts w:eastAsiaTheme="minorEastAsia" w:cs="Arial"/>
          <w:b/>
          <w:szCs w:val="21"/>
          <w:lang w:eastAsia="zh-CN"/>
        </w:rPr>
      </w:pPr>
      <w:r w:rsidRPr="007374A8">
        <w:rPr>
          <w:rFonts w:eastAsiaTheme="minorEastAsia" w:hAnsiTheme="minorEastAsia" w:cs="Arial"/>
          <w:b/>
          <w:szCs w:val="21"/>
          <w:lang w:eastAsia="zh-CN"/>
        </w:rPr>
        <w:t>其他相关文档</w:t>
      </w:r>
    </w:p>
    <w:tbl>
      <w:tblPr>
        <w:tblW w:w="918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402"/>
        <w:gridCol w:w="5778"/>
      </w:tblGrid>
      <w:tr w:rsidR="006F7AB0" w:rsidRPr="00FA7CA8" w:rsidTr="0068276E">
        <w:trPr>
          <w:trHeight w:val="340"/>
          <w:tblHeader/>
          <w:jc w:val="center"/>
        </w:trPr>
        <w:tc>
          <w:tcPr>
            <w:tcW w:w="3402" w:type="dxa"/>
            <w:shd w:val="clear" w:color="auto" w:fill="D9D9D9" w:themeFill="background1" w:themeFillShade="D9"/>
            <w:vAlign w:val="center"/>
          </w:tcPr>
          <w:p w:rsidR="006F7AB0" w:rsidRPr="00720730" w:rsidRDefault="006F7FA2" w:rsidP="00E90A2A">
            <w:pPr>
              <w:rPr>
                <w:rFonts w:eastAsiaTheme="minorEastAsia" w:cs="Arial"/>
                <w:b/>
                <w:szCs w:val="21"/>
                <w:lang w:eastAsia="zh-CN"/>
              </w:rPr>
            </w:pPr>
            <w:r w:rsidRPr="00720730">
              <w:rPr>
                <w:rFonts w:eastAsiaTheme="minorEastAsia" w:hAnsiTheme="minorEastAsia" w:cs="Arial"/>
                <w:b/>
                <w:szCs w:val="21"/>
                <w:lang w:eastAsia="zh-CN"/>
              </w:rPr>
              <w:t>相关文档</w:t>
            </w:r>
          </w:p>
        </w:tc>
        <w:tc>
          <w:tcPr>
            <w:tcW w:w="5778" w:type="dxa"/>
            <w:shd w:val="clear" w:color="auto" w:fill="D9D9D9" w:themeFill="background1" w:themeFillShade="D9"/>
            <w:vAlign w:val="center"/>
          </w:tcPr>
          <w:p w:rsidR="006F7AB0" w:rsidRPr="00720730" w:rsidRDefault="00930A73" w:rsidP="00E90A2A">
            <w:pPr>
              <w:rPr>
                <w:rFonts w:eastAsiaTheme="minorEastAsia" w:cs="Arial"/>
                <w:b/>
                <w:szCs w:val="21"/>
                <w:lang w:eastAsia="zh-CN"/>
              </w:rPr>
            </w:pPr>
            <w:r w:rsidRPr="00720730">
              <w:rPr>
                <w:rFonts w:eastAsiaTheme="minorEastAsia" w:hAnsiTheme="minorEastAsia" w:cs="Arial"/>
                <w:b/>
                <w:szCs w:val="21"/>
                <w:lang w:eastAsia="zh-CN"/>
              </w:rPr>
              <w:t>注释</w:t>
            </w:r>
          </w:p>
        </w:tc>
      </w:tr>
      <w:tr w:rsidR="002C3BB2" w:rsidRPr="00FA7CA8" w:rsidTr="0068276E">
        <w:trPr>
          <w:jc w:val="center"/>
        </w:trPr>
        <w:tc>
          <w:tcPr>
            <w:tcW w:w="3402" w:type="dxa"/>
          </w:tcPr>
          <w:p w:rsidR="002C3BB2" w:rsidRPr="00917322" w:rsidRDefault="00900F90" w:rsidP="005B528D">
            <w:pPr>
              <w:ind w:firstLine="0"/>
              <w:rPr>
                <w:rFonts w:ascii="宋体" w:hAnsi="宋体"/>
                <w:lang w:eastAsia="zh-CN"/>
              </w:rPr>
            </w:pPr>
            <w:r>
              <w:rPr>
                <w:rFonts w:ascii="宋体" w:hAnsi="宋体" w:hint="eastAsia"/>
                <w:lang w:eastAsia="zh-CN"/>
              </w:rPr>
              <w:t>主数据</w:t>
            </w:r>
            <w:r w:rsidR="004119F5">
              <w:rPr>
                <w:rFonts w:ascii="宋体" w:hAnsi="宋体" w:hint="eastAsia"/>
                <w:lang w:eastAsia="zh-CN"/>
              </w:rPr>
              <w:t>集成方案</w:t>
            </w:r>
          </w:p>
        </w:tc>
        <w:tc>
          <w:tcPr>
            <w:tcW w:w="5778" w:type="dxa"/>
          </w:tcPr>
          <w:p w:rsidR="002C3BB2" w:rsidRPr="00917322" w:rsidRDefault="002C3BB2" w:rsidP="004A1F23">
            <w:pPr>
              <w:ind w:firstLine="0"/>
              <w:rPr>
                <w:rFonts w:ascii="宋体" w:hAnsi="宋体"/>
                <w:lang w:eastAsia="zh-CN"/>
              </w:rPr>
            </w:pPr>
          </w:p>
        </w:tc>
      </w:tr>
      <w:tr w:rsidR="00C33FB0" w:rsidRPr="00FA7CA8" w:rsidTr="0068276E">
        <w:trPr>
          <w:jc w:val="center"/>
        </w:trPr>
        <w:tc>
          <w:tcPr>
            <w:tcW w:w="3402" w:type="dxa"/>
          </w:tcPr>
          <w:p w:rsidR="00C33FB0" w:rsidRPr="005B528D" w:rsidRDefault="00900F90" w:rsidP="009C71AC">
            <w:pPr>
              <w:ind w:firstLine="0"/>
              <w:rPr>
                <w:rFonts w:ascii="宋体" w:hAnsi="宋体"/>
                <w:lang w:eastAsia="zh-CN"/>
              </w:rPr>
            </w:pPr>
            <w:r>
              <w:rPr>
                <w:rFonts w:ascii="宋体" w:hAnsi="宋体" w:hint="eastAsia"/>
                <w:lang w:eastAsia="zh-CN"/>
              </w:rPr>
              <w:t>主数据</w:t>
            </w:r>
            <w:r w:rsidR="00C33FB0">
              <w:rPr>
                <w:rFonts w:ascii="宋体" w:hAnsi="宋体" w:hint="eastAsia"/>
                <w:lang w:eastAsia="zh-CN"/>
              </w:rPr>
              <w:t>定义一览</w:t>
            </w:r>
          </w:p>
        </w:tc>
        <w:tc>
          <w:tcPr>
            <w:tcW w:w="5778" w:type="dxa"/>
          </w:tcPr>
          <w:p w:rsidR="00C33FB0" w:rsidRPr="005B528D" w:rsidRDefault="00C33FB0" w:rsidP="009C71AC">
            <w:pPr>
              <w:ind w:firstLine="0"/>
              <w:rPr>
                <w:rFonts w:ascii="宋体" w:hAnsi="宋体"/>
                <w:lang w:eastAsia="zh-CN"/>
              </w:rPr>
            </w:pPr>
          </w:p>
        </w:tc>
      </w:tr>
      <w:tr w:rsidR="00C33FB0" w:rsidRPr="00FA7CA8" w:rsidTr="0068276E">
        <w:trPr>
          <w:jc w:val="center"/>
        </w:trPr>
        <w:tc>
          <w:tcPr>
            <w:tcW w:w="3402" w:type="dxa"/>
          </w:tcPr>
          <w:p w:rsidR="00C33FB0" w:rsidRPr="005B528D" w:rsidRDefault="00900F90" w:rsidP="009C71AC">
            <w:pPr>
              <w:ind w:firstLine="0"/>
              <w:rPr>
                <w:rFonts w:ascii="宋体" w:hAnsi="宋体"/>
                <w:lang w:eastAsia="zh-CN"/>
              </w:rPr>
            </w:pPr>
            <w:r>
              <w:rPr>
                <w:rFonts w:ascii="宋体" w:hAnsi="宋体" w:hint="eastAsia"/>
                <w:lang w:eastAsia="zh-CN"/>
              </w:rPr>
              <w:t>消息</w:t>
            </w:r>
            <w:r w:rsidR="00C33FB0">
              <w:rPr>
                <w:rFonts w:ascii="宋体" w:hAnsi="宋体" w:hint="eastAsia"/>
                <w:lang w:eastAsia="zh-CN"/>
              </w:rPr>
              <w:t>一览</w:t>
            </w:r>
          </w:p>
        </w:tc>
        <w:tc>
          <w:tcPr>
            <w:tcW w:w="5778" w:type="dxa"/>
          </w:tcPr>
          <w:p w:rsidR="00C33FB0" w:rsidRPr="007C7DFC" w:rsidRDefault="00C33FB0" w:rsidP="009C71AC">
            <w:pPr>
              <w:ind w:firstLine="0"/>
              <w:rPr>
                <w:rFonts w:ascii="宋体" w:hAnsi="宋体"/>
                <w:lang w:eastAsia="zh-CN"/>
              </w:rPr>
            </w:pPr>
          </w:p>
        </w:tc>
      </w:tr>
    </w:tbl>
    <w:p w:rsidR="00394075" w:rsidRPr="00FA7CA8" w:rsidRDefault="00394075" w:rsidP="00C54059">
      <w:pPr>
        <w:ind w:firstLine="0"/>
        <w:rPr>
          <w:rFonts w:eastAsiaTheme="minorEastAsia" w:cs="Arial"/>
          <w:b/>
          <w:color w:val="000000"/>
          <w:szCs w:val="21"/>
          <w:lang w:eastAsia="zh-CN"/>
        </w:rPr>
      </w:pPr>
      <w:bookmarkStart w:id="0" w:name="_Toc132537595"/>
      <w:bookmarkStart w:id="1" w:name="_Toc102279232"/>
    </w:p>
    <w:p w:rsidR="00B00035" w:rsidRPr="00B00035" w:rsidRDefault="00B00035" w:rsidP="00B00035">
      <w:pPr>
        <w:ind w:firstLine="0"/>
        <w:rPr>
          <w:rFonts w:eastAsiaTheme="minorEastAsia" w:hAnsiTheme="minorEastAsia" w:cs="Arial"/>
          <w:b/>
          <w:szCs w:val="21"/>
          <w:lang w:eastAsia="zh-CN"/>
        </w:rPr>
      </w:pPr>
      <w:r w:rsidRPr="00B00035">
        <w:rPr>
          <w:rFonts w:eastAsiaTheme="minorEastAsia" w:hAnsiTheme="minorEastAsia" w:cs="Arial" w:hint="eastAsia"/>
          <w:b/>
          <w:szCs w:val="21"/>
          <w:lang w:eastAsia="zh-CN"/>
        </w:rPr>
        <w:t>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
        <w:gridCol w:w="2578"/>
        <w:gridCol w:w="1023"/>
        <w:gridCol w:w="1119"/>
        <w:gridCol w:w="1105"/>
        <w:gridCol w:w="1322"/>
        <w:gridCol w:w="1079"/>
      </w:tblGrid>
      <w:tr w:rsidR="00B00035" w:rsidRPr="00A324A1" w:rsidTr="00B40BA3">
        <w:trPr>
          <w:trHeight w:val="310"/>
          <w:jc w:val="center"/>
        </w:trPr>
        <w:tc>
          <w:tcPr>
            <w:tcW w:w="951"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版本号</w:t>
            </w:r>
          </w:p>
        </w:tc>
        <w:tc>
          <w:tcPr>
            <w:tcW w:w="2578"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变更描述</w:t>
            </w:r>
          </w:p>
        </w:tc>
        <w:tc>
          <w:tcPr>
            <w:tcW w:w="1023"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变更人</w:t>
            </w:r>
          </w:p>
        </w:tc>
        <w:tc>
          <w:tcPr>
            <w:tcW w:w="1119"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审核人</w:t>
            </w:r>
          </w:p>
        </w:tc>
        <w:tc>
          <w:tcPr>
            <w:tcW w:w="1105"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签署人</w:t>
            </w:r>
          </w:p>
        </w:tc>
        <w:tc>
          <w:tcPr>
            <w:tcW w:w="1322"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日期</w:t>
            </w:r>
          </w:p>
        </w:tc>
        <w:tc>
          <w:tcPr>
            <w:tcW w:w="1079" w:type="dxa"/>
            <w:shd w:val="clear" w:color="auto" w:fill="D9D9D9"/>
            <w:vAlign w:val="center"/>
          </w:tcPr>
          <w:p w:rsidR="00B00035" w:rsidRPr="00B00035" w:rsidRDefault="00B00035" w:rsidP="00B00035">
            <w:pPr>
              <w:ind w:firstLine="0"/>
              <w:jc w:val="center"/>
              <w:rPr>
                <w:rFonts w:eastAsiaTheme="minorEastAsia" w:hAnsiTheme="minorEastAsia" w:cs="Arial"/>
                <w:b/>
                <w:szCs w:val="21"/>
                <w:lang w:eastAsia="zh-CN"/>
              </w:rPr>
            </w:pPr>
            <w:r w:rsidRPr="00B00035">
              <w:rPr>
                <w:rFonts w:eastAsiaTheme="minorEastAsia" w:hAnsiTheme="minorEastAsia" w:cs="Arial" w:hint="eastAsia"/>
                <w:b/>
                <w:szCs w:val="21"/>
                <w:lang w:eastAsia="zh-CN"/>
              </w:rPr>
              <w:t>备注</w:t>
            </w:r>
          </w:p>
        </w:tc>
      </w:tr>
      <w:tr w:rsidR="00B00035" w:rsidRPr="00A324A1" w:rsidTr="00B40BA3">
        <w:trPr>
          <w:trHeight w:val="294"/>
          <w:jc w:val="center"/>
        </w:trPr>
        <w:tc>
          <w:tcPr>
            <w:tcW w:w="951" w:type="dxa"/>
          </w:tcPr>
          <w:p w:rsidR="00B00035" w:rsidRPr="00A324A1" w:rsidRDefault="005B528D" w:rsidP="005B528D">
            <w:pPr>
              <w:ind w:firstLine="0"/>
              <w:rPr>
                <w:rFonts w:ascii="宋体" w:hAnsi="宋体"/>
                <w:lang w:eastAsia="zh-CN"/>
              </w:rPr>
            </w:pPr>
            <w:r>
              <w:rPr>
                <w:rFonts w:ascii="宋体" w:hAnsi="宋体" w:hint="eastAsia"/>
                <w:lang w:eastAsia="zh-CN"/>
              </w:rPr>
              <w:t>0.0.01</w:t>
            </w:r>
          </w:p>
        </w:tc>
        <w:tc>
          <w:tcPr>
            <w:tcW w:w="2578" w:type="dxa"/>
          </w:tcPr>
          <w:p w:rsidR="00B00035" w:rsidRPr="00A324A1" w:rsidRDefault="00B00035" w:rsidP="005B528D">
            <w:pPr>
              <w:ind w:firstLine="0"/>
              <w:rPr>
                <w:rFonts w:ascii="宋体" w:hAnsi="宋体"/>
                <w:lang w:eastAsia="zh-CN"/>
              </w:rPr>
            </w:pPr>
          </w:p>
        </w:tc>
        <w:tc>
          <w:tcPr>
            <w:tcW w:w="1023" w:type="dxa"/>
          </w:tcPr>
          <w:p w:rsidR="00B00035" w:rsidRPr="00A324A1" w:rsidRDefault="00B00035" w:rsidP="005B528D">
            <w:pPr>
              <w:ind w:firstLine="0"/>
              <w:rPr>
                <w:rFonts w:ascii="宋体" w:hAnsi="宋体"/>
                <w:lang w:eastAsia="zh-CN"/>
              </w:rPr>
            </w:pPr>
          </w:p>
        </w:tc>
        <w:tc>
          <w:tcPr>
            <w:tcW w:w="1119" w:type="dxa"/>
          </w:tcPr>
          <w:p w:rsidR="00B00035" w:rsidRPr="00A324A1" w:rsidRDefault="00B00035" w:rsidP="005B528D">
            <w:pPr>
              <w:ind w:firstLine="0"/>
              <w:rPr>
                <w:rFonts w:ascii="宋体" w:hAnsi="宋体"/>
                <w:lang w:eastAsia="zh-CN"/>
              </w:rPr>
            </w:pPr>
          </w:p>
        </w:tc>
        <w:tc>
          <w:tcPr>
            <w:tcW w:w="1105" w:type="dxa"/>
          </w:tcPr>
          <w:p w:rsidR="00B00035" w:rsidRPr="00A324A1" w:rsidRDefault="00B00035" w:rsidP="005B528D">
            <w:pPr>
              <w:ind w:firstLine="0"/>
              <w:rPr>
                <w:rFonts w:ascii="宋体" w:hAnsi="宋体"/>
                <w:lang w:eastAsia="zh-CN"/>
              </w:rPr>
            </w:pPr>
          </w:p>
        </w:tc>
        <w:tc>
          <w:tcPr>
            <w:tcW w:w="1322" w:type="dxa"/>
          </w:tcPr>
          <w:p w:rsidR="00B00035" w:rsidRPr="00A324A1" w:rsidRDefault="00B00035" w:rsidP="00FA5718">
            <w:pPr>
              <w:ind w:firstLine="0"/>
              <w:rPr>
                <w:rFonts w:ascii="宋体" w:hAnsi="宋体"/>
                <w:lang w:eastAsia="zh-CN"/>
              </w:rPr>
            </w:pPr>
          </w:p>
        </w:tc>
        <w:tc>
          <w:tcPr>
            <w:tcW w:w="1079" w:type="dxa"/>
          </w:tcPr>
          <w:p w:rsidR="00B00035" w:rsidRPr="00A324A1" w:rsidRDefault="00B00035" w:rsidP="005B528D">
            <w:pPr>
              <w:ind w:firstLine="0"/>
              <w:rPr>
                <w:rFonts w:ascii="宋体" w:hAnsi="宋体"/>
                <w:lang w:eastAsia="zh-CN"/>
              </w:rPr>
            </w:pPr>
          </w:p>
        </w:tc>
      </w:tr>
      <w:tr w:rsidR="00C33FB0" w:rsidRPr="00A324A1" w:rsidTr="00B40BA3">
        <w:trPr>
          <w:trHeight w:val="294"/>
          <w:jc w:val="center"/>
        </w:trPr>
        <w:tc>
          <w:tcPr>
            <w:tcW w:w="951" w:type="dxa"/>
          </w:tcPr>
          <w:p w:rsidR="00C33FB0" w:rsidRPr="00A324A1" w:rsidRDefault="00C33FB0" w:rsidP="00D968C8">
            <w:pPr>
              <w:ind w:firstLine="0"/>
              <w:rPr>
                <w:rFonts w:ascii="宋体" w:hAnsi="宋体"/>
                <w:lang w:eastAsia="zh-CN"/>
              </w:rPr>
            </w:pPr>
          </w:p>
        </w:tc>
        <w:tc>
          <w:tcPr>
            <w:tcW w:w="2578" w:type="dxa"/>
          </w:tcPr>
          <w:p w:rsidR="00C33FB0" w:rsidRPr="00A324A1" w:rsidRDefault="00C33FB0" w:rsidP="009C71AC">
            <w:pPr>
              <w:ind w:firstLine="0"/>
              <w:rPr>
                <w:rFonts w:ascii="宋体" w:hAnsi="宋体"/>
                <w:lang w:eastAsia="zh-CN"/>
              </w:rPr>
            </w:pPr>
          </w:p>
        </w:tc>
        <w:tc>
          <w:tcPr>
            <w:tcW w:w="1023" w:type="dxa"/>
          </w:tcPr>
          <w:p w:rsidR="00C33FB0" w:rsidRPr="00A324A1" w:rsidRDefault="00C33FB0" w:rsidP="009C71AC">
            <w:pPr>
              <w:ind w:firstLine="0"/>
              <w:rPr>
                <w:rFonts w:ascii="宋体" w:hAnsi="宋体"/>
                <w:lang w:eastAsia="zh-CN"/>
              </w:rPr>
            </w:pPr>
          </w:p>
        </w:tc>
        <w:tc>
          <w:tcPr>
            <w:tcW w:w="1119" w:type="dxa"/>
          </w:tcPr>
          <w:p w:rsidR="00C33FB0" w:rsidRPr="00A324A1" w:rsidRDefault="00C33FB0" w:rsidP="009C71AC">
            <w:pPr>
              <w:ind w:firstLine="0"/>
              <w:rPr>
                <w:rFonts w:ascii="宋体" w:hAnsi="宋体"/>
                <w:lang w:eastAsia="zh-CN"/>
              </w:rPr>
            </w:pPr>
          </w:p>
        </w:tc>
        <w:tc>
          <w:tcPr>
            <w:tcW w:w="1105" w:type="dxa"/>
          </w:tcPr>
          <w:p w:rsidR="00C33FB0" w:rsidRPr="00A324A1" w:rsidRDefault="00C33FB0" w:rsidP="009C71AC">
            <w:pPr>
              <w:ind w:firstLine="0"/>
              <w:rPr>
                <w:rFonts w:ascii="宋体" w:hAnsi="宋体"/>
                <w:lang w:eastAsia="zh-CN"/>
              </w:rPr>
            </w:pPr>
          </w:p>
        </w:tc>
        <w:tc>
          <w:tcPr>
            <w:tcW w:w="1322" w:type="dxa"/>
          </w:tcPr>
          <w:p w:rsidR="00C33FB0" w:rsidRPr="00A324A1" w:rsidRDefault="00C33FB0" w:rsidP="009C71AC">
            <w:pPr>
              <w:ind w:firstLine="0"/>
              <w:rPr>
                <w:rFonts w:ascii="宋体" w:hAnsi="宋体"/>
                <w:lang w:eastAsia="zh-CN"/>
              </w:rPr>
            </w:pPr>
          </w:p>
        </w:tc>
        <w:tc>
          <w:tcPr>
            <w:tcW w:w="1079" w:type="dxa"/>
          </w:tcPr>
          <w:p w:rsidR="00C33FB0" w:rsidRPr="00A324A1" w:rsidRDefault="00C33FB0" w:rsidP="009C71AC">
            <w:pPr>
              <w:ind w:firstLine="0"/>
              <w:rPr>
                <w:rFonts w:ascii="宋体" w:hAnsi="宋体"/>
                <w:lang w:eastAsia="zh-CN"/>
              </w:rPr>
            </w:pPr>
          </w:p>
        </w:tc>
      </w:tr>
      <w:tr w:rsidR="00C33FB0" w:rsidRPr="00A324A1" w:rsidTr="00B40BA3">
        <w:trPr>
          <w:trHeight w:val="294"/>
          <w:jc w:val="center"/>
        </w:trPr>
        <w:tc>
          <w:tcPr>
            <w:tcW w:w="951" w:type="dxa"/>
          </w:tcPr>
          <w:p w:rsidR="00C33FB0" w:rsidRPr="00A324A1" w:rsidRDefault="00C33FB0" w:rsidP="00D968C8">
            <w:pPr>
              <w:ind w:firstLine="0"/>
              <w:rPr>
                <w:rFonts w:ascii="宋体" w:hAnsi="宋体"/>
                <w:lang w:eastAsia="zh-CN"/>
              </w:rPr>
            </w:pPr>
          </w:p>
        </w:tc>
        <w:tc>
          <w:tcPr>
            <w:tcW w:w="2578" w:type="dxa"/>
          </w:tcPr>
          <w:p w:rsidR="00C33FB0" w:rsidRPr="00A324A1" w:rsidRDefault="00C33FB0" w:rsidP="009C71AC">
            <w:pPr>
              <w:ind w:firstLine="0"/>
              <w:rPr>
                <w:rFonts w:ascii="宋体" w:hAnsi="宋体"/>
                <w:lang w:eastAsia="zh-CN"/>
              </w:rPr>
            </w:pPr>
          </w:p>
        </w:tc>
        <w:tc>
          <w:tcPr>
            <w:tcW w:w="1023" w:type="dxa"/>
          </w:tcPr>
          <w:p w:rsidR="00C33FB0" w:rsidRPr="00A324A1" w:rsidRDefault="00C33FB0" w:rsidP="009C71AC">
            <w:pPr>
              <w:ind w:firstLine="0"/>
              <w:rPr>
                <w:rFonts w:ascii="宋体" w:hAnsi="宋体"/>
                <w:lang w:eastAsia="zh-CN"/>
              </w:rPr>
            </w:pPr>
          </w:p>
        </w:tc>
        <w:tc>
          <w:tcPr>
            <w:tcW w:w="1119" w:type="dxa"/>
          </w:tcPr>
          <w:p w:rsidR="00C33FB0" w:rsidRPr="00A324A1" w:rsidRDefault="00C33FB0" w:rsidP="009C71AC">
            <w:pPr>
              <w:ind w:firstLine="0"/>
              <w:rPr>
                <w:rFonts w:ascii="宋体" w:hAnsi="宋体"/>
                <w:lang w:eastAsia="zh-CN"/>
              </w:rPr>
            </w:pPr>
          </w:p>
        </w:tc>
        <w:tc>
          <w:tcPr>
            <w:tcW w:w="1105" w:type="dxa"/>
          </w:tcPr>
          <w:p w:rsidR="00C33FB0" w:rsidRPr="00A324A1" w:rsidRDefault="00C33FB0" w:rsidP="009C71AC">
            <w:pPr>
              <w:ind w:firstLine="0"/>
              <w:rPr>
                <w:rFonts w:ascii="宋体" w:hAnsi="宋体"/>
                <w:lang w:eastAsia="zh-CN"/>
              </w:rPr>
            </w:pPr>
          </w:p>
        </w:tc>
        <w:tc>
          <w:tcPr>
            <w:tcW w:w="1322" w:type="dxa"/>
          </w:tcPr>
          <w:p w:rsidR="00C33FB0" w:rsidRPr="00A324A1" w:rsidRDefault="00C33FB0" w:rsidP="009C71AC">
            <w:pPr>
              <w:ind w:firstLine="0"/>
              <w:rPr>
                <w:rFonts w:ascii="宋体" w:hAnsi="宋体"/>
                <w:lang w:eastAsia="zh-CN"/>
              </w:rPr>
            </w:pPr>
          </w:p>
        </w:tc>
        <w:tc>
          <w:tcPr>
            <w:tcW w:w="1079" w:type="dxa"/>
          </w:tcPr>
          <w:p w:rsidR="00C33FB0" w:rsidRPr="00A324A1" w:rsidRDefault="00C33FB0" w:rsidP="009C71AC">
            <w:pPr>
              <w:ind w:firstLine="0"/>
              <w:rPr>
                <w:rFonts w:ascii="宋体" w:hAnsi="宋体"/>
                <w:lang w:eastAsia="zh-CN"/>
              </w:rPr>
            </w:pPr>
          </w:p>
        </w:tc>
      </w:tr>
      <w:tr w:rsidR="00411CFE" w:rsidRPr="00A324A1" w:rsidTr="00B40BA3">
        <w:trPr>
          <w:trHeight w:val="310"/>
          <w:jc w:val="center"/>
        </w:trPr>
        <w:tc>
          <w:tcPr>
            <w:tcW w:w="951" w:type="dxa"/>
          </w:tcPr>
          <w:p w:rsidR="00411CFE" w:rsidRPr="00A324A1" w:rsidRDefault="00411CFE" w:rsidP="009C71AC">
            <w:pPr>
              <w:ind w:firstLine="0"/>
              <w:rPr>
                <w:rFonts w:ascii="宋体" w:hAnsi="宋体"/>
                <w:lang w:eastAsia="zh-CN"/>
              </w:rPr>
            </w:pPr>
          </w:p>
        </w:tc>
        <w:tc>
          <w:tcPr>
            <w:tcW w:w="2578" w:type="dxa"/>
          </w:tcPr>
          <w:p w:rsidR="00411CFE" w:rsidRPr="00A324A1" w:rsidRDefault="00411CFE" w:rsidP="009C71AC">
            <w:pPr>
              <w:ind w:firstLine="0"/>
              <w:rPr>
                <w:rFonts w:ascii="宋体" w:hAnsi="宋体"/>
                <w:lang w:eastAsia="zh-CN"/>
              </w:rPr>
            </w:pPr>
          </w:p>
        </w:tc>
        <w:tc>
          <w:tcPr>
            <w:tcW w:w="1023" w:type="dxa"/>
          </w:tcPr>
          <w:p w:rsidR="00411CFE" w:rsidRPr="00A324A1" w:rsidRDefault="00411CFE" w:rsidP="009C71AC">
            <w:pPr>
              <w:ind w:firstLine="0"/>
              <w:rPr>
                <w:rFonts w:ascii="宋体" w:hAnsi="宋体"/>
                <w:lang w:eastAsia="zh-CN"/>
              </w:rPr>
            </w:pPr>
          </w:p>
        </w:tc>
        <w:tc>
          <w:tcPr>
            <w:tcW w:w="1119" w:type="dxa"/>
          </w:tcPr>
          <w:p w:rsidR="00411CFE" w:rsidRPr="00A324A1" w:rsidRDefault="00411CFE" w:rsidP="005B528D">
            <w:pPr>
              <w:ind w:firstLine="0"/>
              <w:rPr>
                <w:rFonts w:ascii="宋体" w:hAnsi="宋体"/>
                <w:lang w:eastAsia="zh-CN"/>
              </w:rPr>
            </w:pPr>
          </w:p>
        </w:tc>
        <w:tc>
          <w:tcPr>
            <w:tcW w:w="1105" w:type="dxa"/>
          </w:tcPr>
          <w:p w:rsidR="00411CFE" w:rsidRPr="00A324A1" w:rsidRDefault="00411CFE" w:rsidP="005B528D">
            <w:pPr>
              <w:ind w:firstLine="0"/>
              <w:rPr>
                <w:rFonts w:ascii="宋体" w:hAnsi="宋体"/>
                <w:lang w:eastAsia="zh-CN"/>
              </w:rPr>
            </w:pPr>
          </w:p>
        </w:tc>
        <w:tc>
          <w:tcPr>
            <w:tcW w:w="1322" w:type="dxa"/>
          </w:tcPr>
          <w:p w:rsidR="00411CFE" w:rsidRPr="00A324A1" w:rsidRDefault="00411CFE" w:rsidP="005B528D">
            <w:pPr>
              <w:ind w:firstLine="0"/>
              <w:rPr>
                <w:rFonts w:ascii="宋体" w:hAnsi="宋体"/>
                <w:lang w:eastAsia="zh-CN"/>
              </w:rPr>
            </w:pPr>
          </w:p>
        </w:tc>
        <w:tc>
          <w:tcPr>
            <w:tcW w:w="1079" w:type="dxa"/>
          </w:tcPr>
          <w:p w:rsidR="00411CFE" w:rsidRPr="00A324A1" w:rsidRDefault="00411CFE" w:rsidP="005B528D">
            <w:pPr>
              <w:ind w:firstLine="0"/>
              <w:rPr>
                <w:rFonts w:ascii="宋体" w:hAnsi="宋体"/>
                <w:lang w:eastAsia="zh-CN"/>
              </w:rPr>
            </w:pPr>
          </w:p>
        </w:tc>
      </w:tr>
      <w:tr w:rsidR="00B40BA3" w:rsidRPr="00A324A1" w:rsidTr="00B40BA3">
        <w:trPr>
          <w:trHeight w:val="310"/>
          <w:jc w:val="center"/>
        </w:trPr>
        <w:tc>
          <w:tcPr>
            <w:tcW w:w="951" w:type="dxa"/>
          </w:tcPr>
          <w:p w:rsidR="00B40BA3" w:rsidRPr="00A324A1" w:rsidRDefault="00B40BA3" w:rsidP="009C71AC">
            <w:pPr>
              <w:ind w:firstLine="0"/>
              <w:rPr>
                <w:rFonts w:ascii="宋体" w:hAnsi="宋体"/>
                <w:lang w:eastAsia="zh-CN"/>
              </w:rPr>
            </w:pPr>
          </w:p>
        </w:tc>
        <w:tc>
          <w:tcPr>
            <w:tcW w:w="2578" w:type="dxa"/>
          </w:tcPr>
          <w:p w:rsidR="00B40BA3" w:rsidRPr="00A324A1" w:rsidRDefault="00B40BA3" w:rsidP="009C71AC">
            <w:pPr>
              <w:ind w:firstLine="0"/>
              <w:rPr>
                <w:rFonts w:ascii="宋体" w:hAnsi="宋体"/>
                <w:lang w:eastAsia="zh-CN"/>
              </w:rPr>
            </w:pPr>
          </w:p>
        </w:tc>
        <w:tc>
          <w:tcPr>
            <w:tcW w:w="1023" w:type="dxa"/>
          </w:tcPr>
          <w:p w:rsidR="00B40BA3" w:rsidRPr="00A324A1" w:rsidRDefault="00B40BA3" w:rsidP="009C71AC">
            <w:pPr>
              <w:ind w:firstLine="0"/>
              <w:rPr>
                <w:rFonts w:ascii="宋体" w:hAnsi="宋体"/>
                <w:lang w:eastAsia="zh-CN"/>
              </w:rPr>
            </w:pPr>
          </w:p>
        </w:tc>
        <w:tc>
          <w:tcPr>
            <w:tcW w:w="1119" w:type="dxa"/>
          </w:tcPr>
          <w:p w:rsidR="00B40BA3" w:rsidRPr="00A324A1" w:rsidRDefault="00B40BA3" w:rsidP="009C71AC">
            <w:pPr>
              <w:ind w:firstLine="0"/>
              <w:rPr>
                <w:rFonts w:ascii="宋体" w:hAnsi="宋体"/>
                <w:lang w:eastAsia="zh-CN"/>
              </w:rPr>
            </w:pPr>
          </w:p>
        </w:tc>
        <w:tc>
          <w:tcPr>
            <w:tcW w:w="1105" w:type="dxa"/>
          </w:tcPr>
          <w:p w:rsidR="00B40BA3" w:rsidRPr="00A324A1" w:rsidRDefault="00B40BA3" w:rsidP="009C71AC">
            <w:pPr>
              <w:ind w:firstLine="0"/>
              <w:rPr>
                <w:rFonts w:ascii="宋体" w:hAnsi="宋体"/>
                <w:lang w:eastAsia="zh-CN"/>
              </w:rPr>
            </w:pPr>
          </w:p>
        </w:tc>
        <w:tc>
          <w:tcPr>
            <w:tcW w:w="1322" w:type="dxa"/>
          </w:tcPr>
          <w:p w:rsidR="00B40BA3" w:rsidRPr="00A324A1" w:rsidRDefault="00B40BA3" w:rsidP="00B40BA3">
            <w:pPr>
              <w:ind w:firstLine="0"/>
              <w:rPr>
                <w:rFonts w:ascii="宋体" w:hAnsi="宋体"/>
                <w:lang w:eastAsia="zh-CN"/>
              </w:rPr>
            </w:pPr>
          </w:p>
        </w:tc>
        <w:tc>
          <w:tcPr>
            <w:tcW w:w="1079" w:type="dxa"/>
          </w:tcPr>
          <w:p w:rsidR="00B40BA3" w:rsidRPr="00A324A1" w:rsidRDefault="00B40BA3" w:rsidP="009C71AC">
            <w:pPr>
              <w:ind w:firstLine="0"/>
              <w:rPr>
                <w:rFonts w:ascii="宋体" w:hAnsi="宋体"/>
                <w:lang w:eastAsia="zh-CN"/>
              </w:rPr>
            </w:pPr>
          </w:p>
        </w:tc>
      </w:tr>
      <w:tr w:rsidR="00551C78" w:rsidRPr="00A324A1" w:rsidTr="00B40BA3">
        <w:trPr>
          <w:trHeight w:val="294"/>
          <w:jc w:val="center"/>
        </w:trPr>
        <w:tc>
          <w:tcPr>
            <w:tcW w:w="951" w:type="dxa"/>
          </w:tcPr>
          <w:p w:rsidR="00551C78" w:rsidRPr="00A324A1" w:rsidRDefault="00551C78" w:rsidP="00551C78">
            <w:pPr>
              <w:ind w:firstLine="0"/>
              <w:rPr>
                <w:rFonts w:ascii="宋体" w:hAnsi="宋体"/>
                <w:lang w:eastAsia="zh-CN"/>
              </w:rPr>
            </w:pPr>
          </w:p>
        </w:tc>
        <w:tc>
          <w:tcPr>
            <w:tcW w:w="2578" w:type="dxa"/>
          </w:tcPr>
          <w:p w:rsidR="00551C78" w:rsidRPr="00A324A1" w:rsidRDefault="00551C78" w:rsidP="00551C78">
            <w:pPr>
              <w:ind w:firstLine="0"/>
              <w:rPr>
                <w:rFonts w:ascii="宋体" w:hAnsi="宋体"/>
                <w:lang w:eastAsia="zh-CN"/>
              </w:rPr>
            </w:pPr>
          </w:p>
        </w:tc>
        <w:tc>
          <w:tcPr>
            <w:tcW w:w="1023" w:type="dxa"/>
          </w:tcPr>
          <w:p w:rsidR="00551C78" w:rsidRPr="00255059" w:rsidRDefault="00551C78" w:rsidP="00551C78">
            <w:pPr>
              <w:ind w:firstLine="0"/>
              <w:rPr>
                <w:rFonts w:ascii="宋体" w:hAnsi="宋体"/>
                <w:lang w:eastAsia="zh-CN"/>
              </w:rPr>
            </w:pPr>
          </w:p>
        </w:tc>
        <w:tc>
          <w:tcPr>
            <w:tcW w:w="1119" w:type="dxa"/>
          </w:tcPr>
          <w:p w:rsidR="00551C78" w:rsidRPr="00A324A1" w:rsidRDefault="00551C78" w:rsidP="00551C78">
            <w:pPr>
              <w:ind w:firstLine="0"/>
              <w:rPr>
                <w:rFonts w:ascii="宋体" w:hAnsi="宋体"/>
                <w:lang w:eastAsia="zh-CN"/>
              </w:rPr>
            </w:pPr>
          </w:p>
        </w:tc>
        <w:tc>
          <w:tcPr>
            <w:tcW w:w="1105" w:type="dxa"/>
          </w:tcPr>
          <w:p w:rsidR="00551C78" w:rsidRPr="00A324A1" w:rsidRDefault="00551C78" w:rsidP="00551C78">
            <w:pPr>
              <w:ind w:firstLine="0"/>
              <w:rPr>
                <w:rFonts w:ascii="宋体" w:hAnsi="宋体"/>
                <w:lang w:eastAsia="zh-CN"/>
              </w:rPr>
            </w:pPr>
          </w:p>
        </w:tc>
        <w:tc>
          <w:tcPr>
            <w:tcW w:w="1322" w:type="dxa"/>
          </w:tcPr>
          <w:p w:rsidR="00551C78" w:rsidRPr="00A324A1" w:rsidRDefault="00551C78" w:rsidP="00551C78">
            <w:pPr>
              <w:ind w:firstLine="0"/>
              <w:rPr>
                <w:rFonts w:ascii="宋体" w:hAnsi="宋体"/>
                <w:lang w:eastAsia="zh-CN"/>
              </w:rPr>
            </w:pPr>
          </w:p>
        </w:tc>
        <w:tc>
          <w:tcPr>
            <w:tcW w:w="1079" w:type="dxa"/>
          </w:tcPr>
          <w:p w:rsidR="00551C78" w:rsidRPr="00A324A1" w:rsidRDefault="00551C78" w:rsidP="00551C78">
            <w:pPr>
              <w:ind w:firstLine="0"/>
              <w:rPr>
                <w:rFonts w:ascii="宋体" w:hAnsi="宋体"/>
                <w:lang w:eastAsia="zh-CN"/>
              </w:rPr>
            </w:pPr>
          </w:p>
        </w:tc>
      </w:tr>
      <w:tr w:rsidR="00424EA4" w:rsidRPr="00A324A1" w:rsidTr="00B40BA3">
        <w:trPr>
          <w:trHeight w:val="310"/>
          <w:jc w:val="center"/>
        </w:trPr>
        <w:tc>
          <w:tcPr>
            <w:tcW w:w="951" w:type="dxa"/>
          </w:tcPr>
          <w:p w:rsidR="00424EA4" w:rsidRPr="00A324A1" w:rsidRDefault="00424EA4" w:rsidP="00424EA4">
            <w:pPr>
              <w:ind w:firstLine="0"/>
              <w:rPr>
                <w:rFonts w:ascii="宋体" w:hAnsi="宋体"/>
                <w:lang w:eastAsia="zh-CN"/>
              </w:rPr>
            </w:pPr>
          </w:p>
        </w:tc>
        <w:tc>
          <w:tcPr>
            <w:tcW w:w="2578" w:type="dxa"/>
          </w:tcPr>
          <w:p w:rsidR="00424EA4" w:rsidRPr="00A324A1" w:rsidRDefault="00424EA4" w:rsidP="00424EA4">
            <w:pPr>
              <w:ind w:firstLine="0"/>
              <w:rPr>
                <w:rFonts w:ascii="宋体" w:hAnsi="宋体"/>
                <w:lang w:eastAsia="zh-CN"/>
              </w:rPr>
            </w:pPr>
          </w:p>
        </w:tc>
        <w:tc>
          <w:tcPr>
            <w:tcW w:w="1023" w:type="dxa"/>
          </w:tcPr>
          <w:p w:rsidR="00424EA4" w:rsidRPr="008E1A6F" w:rsidRDefault="00424EA4" w:rsidP="00424EA4">
            <w:pPr>
              <w:ind w:firstLine="0"/>
              <w:rPr>
                <w:rFonts w:ascii="宋体" w:hAnsi="宋体"/>
                <w:lang w:eastAsia="zh-CN"/>
              </w:rPr>
            </w:pPr>
          </w:p>
        </w:tc>
        <w:tc>
          <w:tcPr>
            <w:tcW w:w="1119" w:type="dxa"/>
          </w:tcPr>
          <w:p w:rsidR="00424EA4" w:rsidRPr="00A324A1" w:rsidRDefault="00424EA4" w:rsidP="00424EA4">
            <w:pPr>
              <w:ind w:firstLine="0"/>
              <w:rPr>
                <w:rFonts w:ascii="宋体" w:hAnsi="宋体"/>
                <w:lang w:eastAsia="zh-CN"/>
              </w:rPr>
            </w:pPr>
          </w:p>
        </w:tc>
        <w:tc>
          <w:tcPr>
            <w:tcW w:w="1105" w:type="dxa"/>
          </w:tcPr>
          <w:p w:rsidR="00424EA4" w:rsidRPr="00A324A1" w:rsidRDefault="00424EA4" w:rsidP="00424EA4">
            <w:pPr>
              <w:ind w:firstLine="0"/>
              <w:rPr>
                <w:rFonts w:ascii="宋体" w:hAnsi="宋体"/>
                <w:lang w:eastAsia="zh-CN"/>
              </w:rPr>
            </w:pPr>
          </w:p>
        </w:tc>
        <w:tc>
          <w:tcPr>
            <w:tcW w:w="1322" w:type="dxa"/>
          </w:tcPr>
          <w:p w:rsidR="00424EA4" w:rsidRPr="00A324A1" w:rsidRDefault="00424EA4" w:rsidP="00424EA4">
            <w:pPr>
              <w:ind w:firstLine="0"/>
              <w:rPr>
                <w:rFonts w:ascii="宋体" w:hAnsi="宋体"/>
                <w:lang w:eastAsia="zh-CN"/>
              </w:rPr>
            </w:pPr>
          </w:p>
        </w:tc>
        <w:tc>
          <w:tcPr>
            <w:tcW w:w="1079" w:type="dxa"/>
          </w:tcPr>
          <w:p w:rsidR="00424EA4" w:rsidRPr="00A324A1" w:rsidRDefault="00424EA4" w:rsidP="00424EA4">
            <w:pPr>
              <w:ind w:firstLine="0"/>
              <w:rPr>
                <w:rFonts w:ascii="宋体" w:hAnsi="宋体"/>
                <w:lang w:eastAsia="zh-CN"/>
              </w:rPr>
            </w:pPr>
          </w:p>
        </w:tc>
      </w:tr>
      <w:tr w:rsidR="00424EA4" w:rsidRPr="00A324A1" w:rsidTr="00B40BA3">
        <w:trPr>
          <w:trHeight w:val="294"/>
          <w:jc w:val="center"/>
        </w:trPr>
        <w:tc>
          <w:tcPr>
            <w:tcW w:w="951" w:type="dxa"/>
          </w:tcPr>
          <w:p w:rsidR="00424EA4" w:rsidRPr="00A324A1" w:rsidRDefault="00424EA4" w:rsidP="00424EA4">
            <w:pPr>
              <w:ind w:firstLine="0"/>
              <w:rPr>
                <w:rFonts w:ascii="宋体" w:hAnsi="宋体"/>
                <w:lang w:eastAsia="zh-CN"/>
              </w:rPr>
            </w:pPr>
          </w:p>
        </w:tc>
        <w:tc>
          <w:tcPr>
            <w:tcW w:w="2578" w:type="dxa"/>
          </w:tcPr>
          <w:p w:rsidR="00424EA4" w:rsidRPr="00A324A1" w:rsidRDefault="00424EA4" w:rsidP="00424EA4">
            <w:pPr>
              <w:ind w:firstLine="0"/>
              <w:rPr>
                <w:rFonts w:ascii="宋体" w:hAnsi="宋体"/>
                <w:lang w:eastAsia="zh-CN"/>
              </w:rPr>
            </w:pPr>
          </w:p>
        </w:tc>
        <w:tc>
          <w:tcPr>
            <w:tcW w:w="1023" w:type="dxa"/>
          </w:tcPr>
          <w:p w:rsidR="00424EA4" w:rsidRPr="00E46E20" w:rsidRDefault="00424EA4" w:rsidP="00424EA4">
            <w:pPr>
              <w:ind w:firstLine="0"/>
              <w:rPr>
                <w:rFonts w:ascii="宋体" w:hAnsi="宋体"/>
                <w:lang w:eastAsia="zh-CN"/>
              </w:rPr>
            </w:pPr>
          </w:p>
        </w:tc>
        <w:tc>
          <w:tcPr>
            <w:tcW w:w="1119" w:type="dxa"/>
          </w:tcPr>
          <w:p w:rsidR="00424EA4" w:rsidRPr="00A324A1" w:rsidRDefault="00424EA4" w:rsidP="00424EA4">
            <w:pPr>
              <w:ind w:firstLine="0"/>
              <w:rPr>
                <w:rFonts w:ascii="宋体" w:hAnsi="宋体"/>
                <w:lang w:eastAsia="zh-CN"/>
              </w:rPr>
            </w:pPr>
          </w:p>
        </w:tc>
        <w:tc>
          <w:tcPr>
            <w:tcW w:w="1105" w:type="dxa"/>
          </w:tcPr>
          <w:p w:rsidR="00424EA4" w:rsidRPr="00A324A1" w:rsidRDefault="00424EA4" w:rsidP="00424EA4">
            <w:pPr>
              <w:ind w:firstLine="0"/>
              <w:rPr>
                <w:rFonts w:ascii="宋体" w:hAnsi="宋体"/>
                <w:lang w:eastAsia="zh-CN"/>
              </w:rPr>
            </w:pPr>
          </w:p>
        </w:tc>
        <w:tc>
          <w:tcPr>
            <w:tcW w:w="1322" w:type="dxa"/>
          </w:tcPr>
          <w:p w:rsidR="00424EA4" w:rsidRPr="00A324A1" w:rsidRDefault="00424EA4" w:rsidP="00424EA4">
            <w:pPr>
              <w:ind w:firstLine="0"/>
              <w:rPr>
                <w:rFonts w:ascii="宋体" w:hAnsi="宋体"/>
                <w:lang w:eastAsia="zh-CN"/>
              </w:rPr>
            </w:pPr>
          </w:p>
        </w:tc>
        <w:tc>
          <w:tcPr>
            <w:tcW w:w="1079" w:type="dxa"/>
          </w:tcPr>
          <w:p w:rsidR="00424EA4" w:rsidRPr="00A324A1" w:rsidRDefault="00424EA4" w:rsidP="00424EA4">
            <w:pPr>
              <w:ind w:firstLine="0"/>
              <w:rPr>
                <w:rFonts w:ascii="宋体" w:hAnsi="宋体"/>
                <w:lang w:eastAsia="zh-CN"/>
              </w:rPr>
            </w:pPr>
          </w:p>
        </w:tc>
      </w:tr>
      <w:tr w:rsidR="00424EA4" w:rsidRPr="00A324A1" w:rsidTr="00B40BA3">
        <w:trPr>
          <w:trHeight w:val="294"/>
          <w:jc w:val="center"/>
        </w:trPr>
        <w:tc>
          <w:tcPr>
            <w:tcW w:w="951" w:type="dxa"/>
          </w:tcPr>
          <w:p w:rsidR="00424EA4" w:rsidRDefault="00424EA4" w:rsidP="00424EA4">
            <w:pPr>
              <w:ind w:firstLine="0"/>
              <w:rPr>
                <w:rFonts w:ascii="宋体" w:hAnsi="宋体"/>
                <w:lang w:eastAsia="zh-CN"/>
              </w:rPr>
            </w:pPr>
          </w:p>
        </w:tc>
        <w:tc>
          <w:tcPr>
            <w:tcW w:w="2578" w:type="dxa"/>
          </w:tcPr>
          <w:p w:rsidR="00424EA4" w:rsidRDefault="00424EA4" w:rsidP="00424EA4">
            <w:pPr>
              <w:ind w:firstLine="0"/>
              <w:rPr>
                <w:rFonts w:ascii="宋体" w:hAnsi="宋体"/>
                <w:lang w:eastAsia="zh-CN"/>
              </w:rPr>
            </w:pPr>
          </w:p>
        </w:tc>
        <w:tc>
          <w:tcPr>
            <w:tcW w:w="1023" w:type="dxa"/>
          </w:tcPr>
          <w:p w:rsidR="00424EA4" w:rsidRDefault="00424EA4" w:rsidP="00424EA4">
            <w:pPr>
              <w:ind w:firstLine="0"/>
              <w:rPr>
                <w:rFonts w:ascii="宋体" w:hAnsi="宋体"/>
                <w:lang w:eastAsia="zh-CN"/>
              </w:rPr>
            </w:pPr>
          </w:p>
        </w:tc>
        <w:tc>
          <w:tcPr>
            <w:tcW w:w="1119" w:type="dxa"/>
          </w:tcPr>
          <w:p w:rsidR="00424EA4" w:rsidRPr="00A324A1" w:rsidRDefault="00424EA4" w:rsidP="00424EA4">
            <w:pPr>
              <w:ind w:firstLine="0"/>
              <w:rPr>
                <w:rFonts w:ascii="宋体" w:hAnsi="宋体"/>
                <w:lang w:eastAsia="zh-CN"/>
              </w:rPr>
            </w:pPr>
          </w:p>
        </w:tc>
        <w:tc>
          <w:tcPr>
            <w:tcW w:w="1105" w:type="dxa"/>
          </w:tcPr>
          <w:p w:rsidR="00424EA4" w:rsidRPr="00A324A1" w:rsidRDefault="00424EA4" w:rsidP="00424EA4">
            <w:pPr>
              <w:ind w:firstLine="0"/>
              <w:rPr>
                <w:rFonts w:ascii="宋体" w:hAnsi="宋体"/>
                <w:lang w:eastAsia="zh-CN"/>
              </w:rPr>
            </w:pPr>
          </w:p>
        </w:tc>
        <w:tc>
          <w:tcPr>
            <w:tcW w:w="1322" w:type="dxa"/>
          </w:tcPr>
          <w:p w:rsidR="00424EA4" w:rsidRDefault="00424EA4" w:rsidP="00424EA4">
            <w:pPr>
              <w:ind w:firstLine="0"/>
              <w:rPr>
                <w:rFonts w:ascii="宋体" w:hAnsi="宋体"/>
                <w:lang w:eastAsia="zh-CN"/>
              </w:rPr>
            </w:pPr>
          </w:p>
        </w:tc>
        <w:tc>
          <w:tcPr>
            <w:tcW w:w="1079" w:type="dxa"/>
          </w:tcPr>
          <w:p w:rsidR="00424EA4" w:rsidRPr="00A324A1" w:rsidRDefault="00424EA4" w:rsidP="00424EA4">
            <w:pPr>
              <w:ind w:firstLine="0"/>
              <w:rPr>
                <w:rFonts w:ascii="宋体" w:hAnsi="宋体"/>
                <w:lang w:eastAsia="zh-CN"/>
              </w:rPr>
            </w:pPr>
          </w:p>
        </w:tc>
      </w:tr>
    </w:tbl>
    <w:p w:rsidR="00EB719E" w:rsidRDefault="00EB719E" w:rsidP="00B00035">
      <w:pPr>
        <w:ind w:firstLine="0"/>
        <w:rPr>
          <w:rFonts w:eastAsiaTheme="minorEastAsia" w:cs="Arial"/>
          <w:b/>
          <w:color w:val="000000"/>
          <w:szCs w:val="21"/>
          <w:lang w:eastAsia="zh-CN"/>
        </w:rPr>
      </w:pPr>
    </w:p>
    <w:p w:rsidR="005E09AE" w:rsidRDefault="006265D5" w:rsidP="008A7694">
      <w:pPr>
        <w:pStyle w:val="ww"/>
        <w:rPr>
          <w:lang w:eastAsia="zh-CN"/>
        </w:rPr>
      </w:pPr>
      <w:bookmarkStart w:id="2" w:name="_Toc188335923"/>
      <w:bookmarkStart w:id="3" w:name="_Toc161201165"/>
      <w:bookmarkStart w:id="4" w:name="_Toc161196695"/>
      <w:r>
        <w:rPr>
          <w:lang w:eastAsia="zh-CN"/>
        </w:rPr>
        <w:br w:type="page"/>
      </w:r>
    </w:p>
    <w:p w:rsidR="005E09AE" w:rsidRDefault="005E09AE">
      <w:pPr>
        <w:spacing w:before="120" w:after="120" w:line="240" w:lineRule="auto"/>
        <w:ind w:firstLine="418"/>
        <w:rPr>
          <w:rFonts w:asciiTheme="minorEastAsia" w:eastAsiaTheme="minorEastAsia" w:hAnsiTheme="minorEastAsia"/>
          <w:sz w:val="24"/>
          <w:szCs w:val="24"/>
          <w:lang w:eastAsia="zh-CN"/>
        </w:rPr>
      </w:pPr>
      <w:r>
        <w:rPr>
          <w:lang w:eastAsia="zh-CN"/>
        </w:rPr>
        <w:lastRenderedPageBreak/>
        <w:br w:type="page"/>
      </w:r>
    </w:p>
    <w:p w:rsidR="005D05A8" w:rsidRPr="0022171C" w:rsidRDefault="005D05A8" w:rsidP="000947F5">
      <w:pPr>
        <w:pStyle w:val="10"/>
        <w:spacing w:before="240" w:after="240"/>
      </w:pPr>
      <w:bookmarkStart w:id="5" w:name="_Toc303866037"/>
      <w:bookmarkStart w:id="6" w:name="_Toc303872936"/>
      <w:bookmarkStart w:id="7" w:name="_Toc310251502"/>
      <w:bookmarkStart w:id="8" w:name="_Toc473571980"/>
      <w:bookmarkEnd w:id="0"/>
      <w:bookmarkEnd w:id="1"/>
      <w:bookmarkEnd w:id="2"/>
      <w:bookmarkEnd w:id="3"/>
      <w:bookmarkEnd w:id="4"/>
      <w:r w:rsidRPr="0022171C">
        <w:rPr>
          <w:rFonts w:hint="eastAsia"/>
        </w:rPr>
        <w:lastRenderedPageBreak/>
        <w:t>前言</w:t>
      </w:r>
      <w:bookmarkEnd w:id="5"/>
      <w:bookmarkEnd w:id="6"/>
      <w:bookmarkEnd w:id="7"/>
      <w:bookmarkEnd w:id="8"/>
    </w:p>
    <w:p w:rsidR="005D05A8" w:rsidRPr="007A1641" w:rsidRDefault="005D05A8" w:rsidP="007A1641">
      <w:pPr>
        <w:pStyle w:val="2"/>
      </w:pPr>
      <w:bookmarkStart w:id="9" w:name="_Toc132963087"/>
      <w:bookmarkStart w:id="10" w:name="_Toc263415346"/>
      <w:bookmarkStart w:id="11" w:name="_Toc303866038"/>
      <w:bookmarkStart w:id="12" w:name="_Toc303872937"/>
      <w:bookmarkStart w:id="13" w:name="_Toc310251503"/>
      <w:bookmarkStart w:id="14" w:name="_Toc473571981"/>
      <w:r w:rsidRPr="007A1641">
        <w:rPr>
          <w:rFonts w:hint="eastAsia"/>
        </w:rPr>
        <w:t>目的</w:t>
      </w:r>
      <w:bookmarkEnd w:id="9"/>
      <w:bookmarkEnd w:id="10"/>
      <w:bookmarkEnd w:id="11"/>
      <w:bookmarkEnd w:id="12"/>
      <w:bookmarkEnd w:id="13"/>
      <w:bookmarkEnd w:id="14"/>
    </w:p>
    <w:p w:rsidR="009D470A" w:rsidRDefault="006A5C81" w:rsidP="009D470A">
      <w:pPr>
        <w:rPr>
          <w:rFonts w:ascii="Cambria" w:hAnsi="宋体" w:cs="Cambria"/>
          <w:kern w:val="2"/>
          <w:sz w:val="24"/>
          <w:szCs w:val="24"/>
          <w:lang w:val="en-US" w:eastAsia="zh-CN"/>
        </w:rPr>
      </w:pPr>
      <w:bookmarkStart w:id="15" w:name="_Toc132963088"/>
      <w:bookmarkStart w:id="16" w:name="_Toc263415347"/>
      <w:bookmarkStart w:id="17" w:name="_Toc303866039"/>
      <w:bookmarkStart w:id="18" w:name="_Toc303872938"/>
      <w:bookmarkStart w:id="19" w:name="_Toc310251504"/>
      <w:r w:rsidRPr="009D470A">
        <w:rPr>
          <w:rFonts w:ascii="Cambria" w:hAnsi="宋体" w:cs="Cambria" w:hint="eastAsia"/>
          <w:kern w:val="2"/>
          <w:sz w:val="24"/>
          <w:szCs w:val="24"/>
          <w:lang w:val="en-US" w:eastAsia="zh-CN"/>
        </w:rPr>
        <w:t>本</w:t>
      </w:r>
      <w:r w:rsidR="009D470A" w:rsidRPr="009D470A">
        <w:rPr>
          <w:rFonts w:ascii="Cambria" w:hAnsi="宋体" w:cs="Cambria" w:hint="eastAsia"/>
          <w:kern w:val="2"/>
          <w:sz w:val="24"/>
          <w:szCs w:val="24"/>
          <w:lang w:val="en-US" w:eastAsia="zh-CN"/>
        </w:rPr>
        <w:t>管理规范</w:t>
      </w:r>
      <w:r w:rsidR="00F5599F">
        <w:rPr>
          <w:rFonts w:ascii="Cambria" w:hAnsi="宋体" w:cs="Cambria" w:hint="eastAsia"/>
          <w:kern w:val="2"/>
          <w:sz w:val="24"/>
          <w:szCs w:val="24"/>
          <w:lang w:val="en-US" w:eastAsia="zh-CN"/>
        </w:rPr>
        <w:t>针对</w:t>
      </w:r>
      <w:r w:rsidR="00A724FD">
        <w:rPr>
          <w:rFonts w:ascii="Cambria" w:hAnsi="宋体" w:cs="Cambria" w:hint="eastAsia"/>
          <w:kern w:val="2"/>
          <w:sz w:val="24"/>
          <w:szCs w:val="24"/>
          <w:lang w:val="en-US" w:eastAsia="zh-CN"/>
        </w:rPr>
        <w:t>医嘱</w:t>
      </w:r>
      <w:r w:rsidR="008B6311">
        <w:rPr>
          <w:rFonts w:ascii="Cambria" w:hAnsi="宋体" w:cs="Cambria" w:hint="eastAsia"/>
          <w:kern w:val="2"/>
          <w:sz w:val="24"/>
          <w:szCs w:val="24"/>
          <w:lang w:val="en-US" w:eastAsia="zh-CN"/>
        </w:rPr>
        <w:t>信息中心</w:t>
      </w:r>
      <w:r w:rsidR="002D3F29">
        <w:rPr>
          <w:rFonts w:ascii="Cambria" w:hAnsi="宋体" w:cs="Cambria" w:hint="eastAsia"/>
          <w:kern w:val="2"/>
          <w:sz w:val="24"/>
          <w:szCs w:val="24"/>
          <w:lang w:val="en-US" w:eastAsia="zh-CN"/>
        </w:rPr>
        <w:t>维护及技术人员，与</w:t>
      </w:r>
      <w:r w:rsidR="00900F90">
        <w:rPr>
          <w:rFonts w:ascii="Cambria" w:hAnsi="宋体" w:cs="Cambria" w:hint="eastAsia"/>
          <w:kern w:val="2"/>
          <w:sz w:val="24"/>
          <w:szCs w:val="24"/>
          <w:lang w:val="en-US" w:eastAsia="zh-CN"/>
        </w:rPr>
        <w:t>主数据</w:t>
      </w:r>
      <w:r w:rsidR="002D3F29">
        <w:rPr>
          <w:rFonts w:ascii="Cambria" w:hAnsi="宋体" w:cs="Cambria" w:hint="eastAsia"/>
          <w:kern w:val="2"/>
          <w:sz w:val="24"/>
          <w:szCs w:val="24"/>
          <w:lang w:val="en-US" w:eastAsia="zh-CN"/>
        </w:rPr>
        <w:t>集成的</w:t>
      </w:r>
      <w:r w:rsidR="008B6311">
        <w:rPr>
          <w:rFonts w:ascii="Cambria" w:hAnsi="宋体" w:cs="Cambria" w:hint="eastAsia"/>
          <w:kern w:val="2"/>
          <w:sz w:val="24"/>
          <w:szCs w:val="24"/>
          <w:lang w:val="en-US" w:eastAsia="zh-CN"/>
        </w:rPr>
        <w:t>相关厂商</w:t>
      </w:r>
      <w:r w:rsidR="002D3F29">
        <w:rPr>
          <w:rFonts w:ascii="Cambria" w:hAnsi="宋体" w:cs="Cambria" w:hint="eastAsia"/>
          <w:kern w:val="2"/>
          <w:sz w:val="24"/>
          <w:szCs w:val="24"/>
          <w:lang w:val="en-US" w:eastAsia="zh-CN"/>
        </w:rPr>
        <w:t>相关</w:t>
      </w:r>
      <w:r w:rsidR="008B6311">
        <w:rPr>
          <w:rFonts w:ascii="Cambria" w:hAnsi="宋体" w:cs="Cambria" w:hint="eastAsia"/>
          <w:kern w:val="2"/>
          <w:sz w:val="24"/>
          <w:szCs w:val="24"/>
          <w:lang w:val="en-US" w:eastAsia="zh-CN"/>
        </w:rPr>
        <w:t>人员</w:t>
      </w:r>
      <w:r w:rsidR="008832BC">
        <w:rPr>
          <w:rFonts w:ascii="Cambria" w:hAnsi="宋体" w:cs="Cambria" w:hint="eastAsia"/>
          <w:kern w:val="2"/>
          <w:sz w:val="24"/>
          <w:szCs w:val="24"/>
          <w:lang w:val="en-US" w:eastAsia="zh-CN"/>
        </w:rPr>
        <w:t>，</w:t>
      </w:r>
      <w:r w:rsidR="00F5599F">
        <w:rPr>
          <w:rFonts w:ascii="Cambria" w:hAnsi="宋体" w:cs="Cambria" w:hint="eastAsia"/>
          <w:kern w:val="2"/>
          <w:sz w:val="24"/>
          <w:szCs w:val="24"/>
          <w:lang w:val="en-US" w:eastAsia="zh-CN"/>
        </w:rPr>
        <w:t>对于</w:t>
      </w:r>
      <w:r w:rsidR="00900F90">
        <w:rPr>
          <w:rFonts w:ascii="Cambria" w:hAnsi="宋体" w:cs="Cambria" w:hint="eastAsia"/>
          <w:kern w:val="2"/>
          <w:sz w:val="24"/>
          <w:szCs w:val="24"/>
          <w:lang w:val="en-US" w:eastAsia="zh-CN"/>
        </w:rPr>
        <w:t>主数据</w:t>
      </w:r>
      <w:r w:rsidR="00A40B28">
        <w:rPr>
          <w:rFonts w:ascii="Cambria" w:hAnsi="宋体" w:cs="Cambria" w:hint="eastAsia"/>
          <w:kern w:val="2"/>
          <w:sz w:val="24"/>
          <w:szCs w:val="24"/>
          <w:lang w:val="en-US" w:eastAsia="zh-CN"/>
        </w:rPr>
        <w:t>的维护流程、技术</w:t>
      </w:r>
      <w:r w:rsidR="008B4D5E">
        <w:rPr>
          <w:rFonts w:ascii="Cambria" w:hAnsi="宋体" w:cs="Cambria" w:hint="eastAsia"/>
          <w:kern w:val="2"/>
          <w:sz w:val="24"/>
          <w:szCs w:val="24"/>
          <w:lang w:val="en-US" w:eastAsia="zh-CN"/>
        </w:rPr>
        <w:t>开发</w:t>
      </w:r>
      <w:r w:rsidR="00A40B28">
        <w:rPr>
          <w:rFonts w:ascii="Cambria" w:hAnsi="宋体" w:cs="Cambria" w:hint="eastAsia"/>
          <w:kern w:val="2"/>
          <w:sz w:val="24"/>
          <w:szCs w:val="24"/>
          <w:lang w:val="en-US" w:eastAsia="zh-CN"/>
        </w:rPr>
        <w:t>细节等提供了</w:t>
      </w:r>
      <w:r w:rsidR="00F5599F">
        <w:rPr>
          <w:rFonts w:ascii="Cambria" w:hAnsi="宋体" w:cs="Cambria" w:hint="eastAsia"/>
          <w:kern w:val="2"/>
          <w:sz w:val="24"/>
          <w:szCs w:val="24"/>
          <w:lang w:val="en-US" w:eastAsia="zh-CN"/>
        </w:rPr>
        <w:t>具体</w:t>
      </w:r>
      <w:r w:rsidR="009D470A" w:rsidRPr="009D470A">
        <w:rPr>
          <w:rFonts w:ascii="Cambria" w:hAnsi="宋体" w:cs="Cambria" w:hint="eastAsia"/>
          <w:kern w:val="2"/>
          <w:sz w:val="24"/>
          <w:szCs w:val="24"/>
          <w:lang w:val="en-US" w:eastAsia="zh-CN"/>
        </w:rPr>
        <w:t>要求规范，力求内容准确、全面、无歧义，便于</w:t>
      </w:r>
      <w:r w:rsidR="00900F90">
        <w:rPr>
          <w:rFonts w:ascii="Cambria" w:hAnsi="宋体" w:cs="Cambria" w:hint="eastAsia"/>
          <w:kern w:val="2"/>
          <w:sz w:val="24"/>
          <w:szCs w:val="24"/>
          <w:lang w:val="en-US" w:eastAsia="zh-CN"/>
        </w:rPr>
        <w:t>主数据</w:t>
      </w:r>
      <w:r w:rsidR="009D470A" w:rsidRPr="009D470A">
        <w:rPr>
          <w:rFonts w:ascii="Cambria" w:hAnsi="宋体" w:cs="Cambria" w:hint="eastAsia"/>
          <w:kern w:val="2"/>
          <w:sz w:val="24"/>
          <w:szCs w:val="24"/>
          <w:lang w:val="en-US" w:eastAsia="zh-CN"/>
        </w:rPr>
        <w:t>修改过程中的控制与管理</w:t>
      </w:r>
      <w:r w:rsidR="009D470A">
        <w:rPr>
          <w:rFonts w:ascii="Cambria" w:hAnsi="宋体" w:cs="Cambria" w:hint="eastAsia"/>
          <w:kern w:val="2"/>
          <w:sz w:val="24"/>
          <w:szCs w:val="24"/>
          <w:lang w:val="en-US" w:eastAsia="zh-CN"/>
        </w:rPr>
        <w:t>，减少</w:t>
      </w:r>
      <w:r w:rsidR="00900F90">
        <w:rPr>
          <w:rFonts w:ascii="Cambria" w:hAnsi="宋体" w:cs="Cambria" w:hint="eastAsia"/>
          <w:kern w:val="2"/>
          <w:sz w:val="24"/>
          <w:szCs w:val="24"/>
          <w:lang w:val="en-US" w:eastAsia="zh-CN"/>
        </w:rPr>
        <w:t>主数据</w:t>
      </w:r>
      <w:r w:rsidR="009D470A">
        <w:rPr>
          <w:rFonts w:ascii="Cambria" w:hAnsi="宋体" w:cs="Cambria" w:hint="eastAsia"/>
          <w:kern w:val="2"/>
          <w:sz w:val="24"/>
          <w:szCs w:val="24"/>
          <w:lang w:val="en-US" w:eastAsia="zh-CN"/>
        </w:rPr>
        <w:t>修改后产生的历史数据歧义，</w:t>
      </w:r>
      <w:r w:rsidR="009D470A" w:rsidRPr="009D470A">
        <w:rPr>
          <w:rFonts w:ascii="Cambria" w:hAnsi="宋体" w:cs="Cambria" w:hint="eastAsia"/>
          <w:kern w:val="2"/>
          <w:sz w:val="24"/>
          <w:szCs w:val="24"/>
          <w:lang w:val="en-US" w:eastAsia="zh-CN"/>
        </w:rPr>
        <w:t>以期能够</w:t>
      </w:r>
      <w:r w:rsidR="009D470A">
        <w:rPr>
          <w:rFonts w:ascii="Cambria" w:hAnsi="宋体" w:cs="Cambria" w:hint="eastAsia"/>
          <w:kern w:val="2"/>
          <w:sz w:val="24"/>
          <w:szCs w:val="24"/>
          <w:lang w:val="en-US" w:eastAsia="zh-CN"/>
        </w:rPr>
        <w:t>让</w:t>
      </w:r>
      <w:r w:rsidR="00900F90">
        <w:rPr>
          <w:rFonts w:ascii="Cambria" w:hAnsi="宋体" w:cs="Cambria" w:hint="eastAsia"/>
          <w:kern w:val="2"/>
          <w:sz w:val="24"/>
          <w:szCs w:val="24"/>
          <w:lang w:val="en-US" w:eastAsia="zh-CN"/>
        </w:rPr>
        <w:t>主数据</w:t>
      </w:r>
      <w:r w:rsidR="009D470A">
        <w:rPr>
          <w:rFonts w:ascii="Cambria" w:hAnsi="宋体" w:cs="Cambria" w:hint="eastAsia"/>
          <w:kern w:val="2"/>
          <w:sz w:val="24"/>
          <w:szCs w:val="24"/>
          <w:lang w:val="en-US" w:eastAsia="zh-CN"/>
        </w:rPr>
        <w:t>在维护的过程中避免数据混乱</w:t>
      </w:r>
      <w:r w:rsidR="009D470A" w:rsidRPr="009D470A">
        <w:rPr>
          <w:rFonts w:ascii="Cambria" w:hAnsi="宋体" w:cs="Cambria" w:hint="eastAsia"/>
          <w:kern w:val="2"/>
          <w:sz w:val="24"/>
          <w:szCs w:val="24"/>
          <w:lang w:val="en-US" w:eastAsia="zh-CN"/>
        </w:rPr>
        <w:t>。</w:t>
      </w:r>
    </w:p>
    <w:p w:rsidR="006A5C81" w:rsidRPr="009D470A" w:rsidRDefault="009D470A" w:rsidP="009D470A">
      <w:pPr>
        <w:rPr>
          <w:rFonts w:ascii="Cambria" w:hAnsi="宋体" w:cs="Cambria"/>
          <w:kern w:val="2"/>
          <w:sz w:val="24"/>
          <w:szCs w:val="24"/>
          <w:lang w:val="en-US" w:eastAsia="zh-CN"/>
        </w:rPr>
      </w:pPr>
      <w:r w:rsidRPr="009D470A">
        <w:rPr>
          <w:rFonts w:ascii="Cambria" w:hAnsi="宋体" w:cs="Cambria" w:hint="eastAsia"/>
          <w:kern w:val="2"/>
          <w:sz w:val="24"/>
          <w:szCs w:val="24"/>
          <w:lang w:val="en-US" w:eastAsia="zh-CN"/>
        </w:rPr>
        <w:t>本说明书完成后须经用户确认，作为</w:t>
      </w:r>
      <w:r w:rsidR="005B7B5E">
        <w:rPr>
          <w:rFonts w:ascii="Cambria" w:hAnsi="宋体" w:cs="Cambria" w:hint="eastAsia"/>
          <w:kern w:val="2"/>
          <w:sz w:val="24"/>
          <w:szCs w:val="24"/>
          <w:lang w:val="en-US" w:eastAsia="zh-CN"/>
        </w:rPr>
        <w:t>以后</w:t>
      </w:r>
      <w:r w:rsidR="00900F90">
        <w:rPr>
          <w:rFonts w:ascii="Cambria" w:hAnsi="宋体" w:cs="Cambria" w:hint="eastAsia"/>
          <w:kern w:val="2"/>
          <w:sz w:val="24"/>
          <w:szCs w:val="24"/>
          <w:lang w:val="en-US" w:eastAsia="zh-CN"/>
        </w:rPr>
        <w:t>主数据</w:t>
      </w:r>
      <w:r w:rsidR="00305546">
        <w:rPr>
          <w:rFonts w:ascii="Cambria" w:hAnsi="宋体" w:cs="Cambria" w:hint="eastAsia"/>
          <w:kern w:val="2"/>
          <w:sz w:val="24"/>
          <w:szCs w:val="24"/>
          <w:lang w:val="en-US" w:eastAsia="zh-CN"/>
        </w:rPr>
        <w:t>维护</w:t>
      </w:r>
      <w:r w:rsidRPr="009D470A">
        <w:rPr>
          <w:rFonts w:ascii="Cambria" w:hAnsi="宋体" w:cs="Cambria" w:hint="eastAsia"/>
          <w:kern w:val="2"/>
          <w:sz w:val="24"/>
          <w:szCs w:val="24"/>
          <w:lang w:val="en-US" w:eastAsia="zh-CN"/>
        </w:rPr>
        <w:t>的依据。</w:t>
      </w:r>
    </w:p>
    <w:p w:rsidR="005D05A8" w:rsidRPr="007A1641" w:rsidRDefault="005D05A8" w:rsidP="007A1641">
      <w:pPr>
        <w:pStyle w:val="2"/>
      </w:pPr>
      <w:bookmarkStart w:id="20" w:name="_Toc473571982"/>
      <w:r w:rsidRPr="007A1641">
        <w:rPr>
          <w:rFonts w:hint="eastAsia"/>
        </w:rPr>
        <w:t>适用范围</w:t>
      </w:r>
      <w:bookmarkEnd w:id="15"/>
      <w:bookmarkEnd w:id="16"/>
      <w:bookmarkEnd w:id="17"/>
      <w:bookmarkEnd w:id="18"/>
      <w:bookmarkEnd w:id="19"/>
      <w:bookmarkEnd w:id="20"/>
      <w:r w:rsidR="00C803FD" w:rsidRPr="007A1641">
        <w:rPr>
          <w:rFonts w:hint="eastAsia"/>
        </w:rPr>
        <w:fldChar w:fldCharType="begin"/>
      </w:r>
      <w:r w:rsidRPr="007A1641">
        <w:rPr>
          <w:rFonts w:hint="eastAsia"/>
        </w:rPr>
        <w:instrText xml:space="preserve"> </w:instrText>
      </w:r>
      <w:r w:rsidR="00C803FD" w:rsidRPr="007A1641">
        <w:rPr>
          <w:rFonts w:hint="eastAsia"/>
        </w:rPr>
        <w:fldChar w:fldCharType="begin"/>
      </w:r>
      <w:r w:rsidRPr="007A1641">
        <w:rPr>
          <w:rFonts w:hint="eastAsia"/>
        </w:rPr>
        <w:instrText xml:space="preserve"> </w:instrText>
      </w:r>
      <w:r w:rsidRPr="007A1641">
        <w:rPr>
          <w:rFonts w:hint="eastAsia"/>
        </w:rPr>
        <w:instrText>标题</w:instrText>
      </w:r>
      <w:r w:rsidRPr="007A1641">
        <w:rPr>
          <w:rFonts w:hint="eastAsia"/>
        </w:rPr>
        <w:instrText xml:space="preserve"> </w:instrText>
      </w:r>
      <w:r w:rsidR="00C803FD" w:rsidRPr="007A1641">
        <w:rPr>
          <w:rFonts w:hint="eastAsia"/>
        </w:rPr>
        <w:fldChar w:fldCharType="separate"/>
      </w:r>
      <w:r w:rsidRPr="007A1641">
        <w:rPr>
          <w:rFonts w:hint="eastAsia"/>
        </w:rPr>
        <w:instrText>错误！未定义书签。</w:instrText>
      </w:r>
      <w:r w:rsidR="00C803FD" w:rsidRPr="007A1641">
        <w:rPr>
          <w:rFonts w:hint="eastAsia"/>
        </w:rPr>
        <w:fldChar w:fldCharType="end"/>
      </w:r>
      <w:r w:rsidRPr="007A1641">
        <w:rPr>
          <w:rFonts w:hint="eastAsia"/>
        </w:rPr>
        <w:instrText xml:space="preserve"> </w:instrText>
      </w:r>
      <w:r w:rsidR="00C803FD" w:rsidRPr="007A1641">
        <w:rPr>
          <w:rFonts w:hint="eastAsia"/>
        </w:rPr>
        <w:fldChar w:fldCharType="end"/>
      </w:r>
    </w:p>
    <w:p w:rsidR="001F5821" w:rsidRPr="00027468" w:rsidRDefault="001F5821" w:rsidP="00AF04BD">
      <w:pPr>
        <w:pStyle w:val="13"/>
      </w:pPr>
      <w:bookmarkStart w:id="21" w:name="_Toc132963089"/>
      <w:bookmarkStart w:id="22" w:name="_Toc263415348"/>
      <w:bookmarkStart w:id="23" w:name="_Toc303866040"/>
      <w:bookmarkStart w:id="24" w:name="_Toc303872939"/>
      <w:r w:rsidRPr="00027468">
        <w:rPr>
          <w:rFonts w:hint="eastAsia"/>
        </w:rPr>
        <w:t>本文档适用于</w:t>
      </w:r>
      <w:r w:rsidR="00900F90">
        <w:rPr>
          <w:rFonts w:hint="eastAsia"/>
        </w:rPr>
        <w:t>主数据</w:t>
      </w:r>
      <w:r w:rsidR="008B44AC">
        <w:rPr>
          <w:rFonts w:hint="eastAsia"/>
        </w:rPr>
        <w:t>维护工作</w:t>
      </w:r>
      <w:r w:rsidRPr="00027468">
        <w:rPr>
          <w:rFonts w:hint="eastAsia"/>
        </w:rPr>
        <w:t>，文档的变更将影响到</w:t>
      </w:r>
      <w:r w:rsidR="00900F90">
        <w:rPr>
          <w:rFonts w:hint="eastAsia"/>
        </w:rPr>
        <w:t>主数据</w:t>
      </w:r>
      <w:r w:rsidR="008B44AC">
        <w:rPr>
          <w:rFonts w:hint="eastAsia"/>
        </w:rPr>
        <w:t>维护工作的规范流程。</w:t>
      </w:r>
    </w:p>
    <w:p w:rsidR="005D05A8" w:rsidRPr="007A1641" w:rsidRDefault="005D05A8" w:rsidP="007A1641">
      <w:pPr>
        <w:pStyle w:val="2"/>
      </w:pPr>
      <w:bookmarkStart w:id="25" w:name="_Toc310251505"/>
      <w:bookmarkStart w:id="26" w:name="_Toc473571983"/>
      <w:r w:rsidRPr="007A1641">
        <w:rPr>
          <w:rFonts w:hint="eastAsia"/>
        </w:rPr>
        <w:t>读者对象</w:t>
      </w:r>
      <w:bookmarkEnd w:id="21"/>
      <w:bookmarkEnd w:id="22"/>
      <w:bookmarkEnd w:id="23"/>
      <w:bookmarkEnd w:id="24"/>
      <w:bookmarkEnd w:id="25"/>
      <w:bookmarkEnd w:id="26"/>
    </w:p>
    <w:p w:rsidR="001F5821" w:rsidRPr="00027468" w:rsidRDefault="008A2F34" w:rsidP="00AF04BD">
      <w:pPr>
        <w:pStyle w:val="13"/>
      </w:pPr>
      <w:r>
        <w:rPr>
          <w:rFonts w:hint="eastAsia"/>
        </w:rPr>
        <w:t>XXXX</w:t>
      </w:r>
      <w:r>
        <w:rPr>
          <w:rFonts w:hint="eastAsia"/>
        </w:rPr>
        <w:t>医院</w:t>
      </w:r>
      <w:r w:rsidR="001F5821" w:rsidRPr="00027468">
        <w:rPr>
          <w:rFonts w:hint="eastAsia"/>
        </w:rPr>
        <w:t>的各级领导、相关的管理人员、相关技术支持人员</w:t>
      </w:r>
      <w:r w:rsidR="00AA1D25">
        <w:rPr>
          <w:rFonts w:hint="eastAsia"/>
        </w:rPr>
        <w:t>。</w:t>
      </w:r>
    </w:p>
    <w:p w:rsidR="001F5821" w:rsidRPr="00027468" w:rsidRDefault="008A2F34" w:rsidP="00AF04BD">
      <w:pPr>
        <w:pStyle w:val="13"/>
      </w:pPr>
      <w:r>
        <w:rPr>
          <w:rFonts w:hint="eastAsia"/>
        </w:rPr>
        <w:t>XXXX</w:t>
      </w:r>
      <w:r>
        <w:rPr>
          <w:rFonts w:hint="eastAsia"/>
        </w:rPr>
        <w:t>医院</w:t>
      </w:r>
      <w:r w:rsidR="001F5821" w:rsidRPr="00027468">
        <w:rPr>
          <w:rFonts w:hint="eastAsia"/>
        </w:rPr>
        <w:t>的各级领导、相关的管理人员、相关技术支持人员</w:t>
      </w:r>
      <w:r w:rsidR="00AA1D25">
        <w:rPr>
          <w:rFonts w:hint="eastAsia"/>
        </w:rPr>
        <w:t>。</w:t>
      </w:r>
    </w:p>
    <w:p w:rsidR="001F5821" w:rsidRDefault="008A2F34" w:rsidP="00AF04BD">
      <w:pPr>
        <w:pStyle w:val="13"/>
      </w:pPr>
      <w:r>
        <w:rPr>
          <w:rFonts w:hint="eastAsia"/>
        </w:rPr>
        <w:t>金麦斯特</w:t>
      </w:r>
      <w:r w:rsidR="001F5821" w:rsidRPr="00027468">
        <w:rPr>
          <w:rFonts w:hint="eastAsia"/>
        </w:rPr>
        <w:t>各级领导、相关的管理人员、项目组成员（项目经理、开发人员、测试人员、技术支持人员、质量保证人员），以及与本系统相关的其他系统项目组成员。</w:t>
      </w:r>
    </w:p>
    <w:p w:rsidR="007D44DC" w:rsidRPr="007D44DC" w:rsidRDefault="007D44DC" w:rsidP="007D44DC">
      <w:pPr>
        <w:pStyle w:val="13"/>
      </w:pPr>
      <w:r>
        <w:rPr>
          <w:rFonts w:hint="eastAsia"/>
        </w:rPr>
        <w:t>与人民医院</w:t>
      </w:r>
      <w:r w:rsidR="00900F90">
        <w:rPr>
          <w:rFonts w:hint="eastAsia"/>
        </w:rPr>
        <w:t>主数据</w:t>
      </w:r>
      <w:r>
        <w:rPr>
          <w:rFonts w:hint="eastAsia"/>
        </w:rPr>
        <w:t>集成的各厂商</w:t>
      </w:r>
      <w:r w:rsidRPr="00027468">
        <w:rPr>
          <w:rFonts w:hint="eastAsia"/>
        </w:rPr>
        <w:t>项目组成员（项目经理、开发人员、测试人员、技术支持人员、质量保证人员）。</w:t>
      </w:r>
    </w:p>
    <w:p w:rsidR="005D05A8" w:rsidRDefault="001F5821" w:rsidP="00AF04BD">
      <w:pPr>
        <w:pStyle w:val="13"/>
      </w:pPr>
      <w:r w:rsidRPr="00027468">
        <w:rPr>
          <w:rFonts w:hint="eastAsia"/>
        </w:rPr>
        <w:t>未经项目负责人书面许可，该文档不得提供给上述对象以外的人员阅读或使用。</w:t>
      </w:r>
    </w:p>
    <w:p w:rsidR="001810B7" w:rsidRDefault="00900F90" w:rsidP="001810B7">
      <w:pPr>
        <w:pStyle w:val="2"/>
      </w:pPr>
      <w:bookmarkStart w:id="27" w:name="_Toc473571984"/>
      <w:r>
        <w:rPr>
          <w:rFonts w:hint="eastAsia"/>
        </w:rPr>
        <w:t>主数据</w:t>
      </w:r>
      <w:r w:rsidR="001810B7">
        <w:rPr>
          <w:rFonts w:hint="eastAsia"/>
        </w:rPr>
        <w:t>维护系统</w:t>
      </w:r>
      <w:bookmarkEnd w:id="27"/>
    </w:p>
    <w:tbl>
      <w:tblPr>
        <w:tblW w:w="5480" w:type="dxa"/>
        <w:jc w:val="center"/>
        <w:tblLook w:val="04A0" w:firstRow="1" w:lastRow="0" w:firstColumn="1" w:lastColumn="0" w:noHBand="0" w:noVBand="1"/>
      </w:tblPr>
      <w:tblGrid>
        <w:gridCol w:w="1920"/>
        <w:gridCol w:w="2020"/>
        <w:gridCol w:w="1540"/>
      </w:tblGrid>
      <w:tr w:rsidR="000947F5" w:rsidRPr="000947F5" w:rsidTr="000947F5">
        <w:trPr>
          <w:trHeight w:val="450"/>
          <w:jc w:val="center"/>
        </w:trPr>
        <w:tc>
          <w:tcPr>
            <w:tcW w:w="1920" w:type="dxa"/>
            <w:tcBorders>
              <w:top w:val="single" w:sz="4" w:space="0" w:color="auto"/>
              <w:left w:val="single" w:sz="4" w:space="0" w:color="auto"/>
              <w:bottom w:val="single" w:sz="4" w:space="0" w:color="auto"/>
              <w:right w:val="single" w:sz="4" w:space="0" w:color="auto"/>
            </w:tcBorders>
            <w:shd w:val="clear" w:color="000000" w:fill="DBE5F1"/>
            <w:vAlign w:val="center"/>
            <w:hideMark/>
          </w:tcPr>
          <w:p w:rsidR="000947F5" w:rsidRPr="000947F5" w:rsidRDefault="00900F90" w:rsidP="000947F5">
            <w:pPr>
              <w:spacing w:line="240" w:lineRule="auto"/>
              <w:ind w:firstLine="0"/>
              <w:jc w:val="center"/>
              <w:rPr>
                <w:rFonts w:ascii="宋体" w:hAnsi="宋体" w:cs="宋体"/>
                <w:b/>
                <w:bCs/>
                <w:color w:val="000000"/>
                <w:sz w:val="18"/>
                <w:szCs w:val="18"/>
                <w:lang w:val="en-US" w:eastAsia="zh-CN"/>
              </w:rPr>
            </w:pPr>
            <w:r>
              <w:rPr>
                <w:rFonts w:ascii="宋体" w:hAnsi="宋体" w:cs="宋体" w:hint="eastAsia"/>
                <w:b/>
                <w:bCs/>
                <w:color w:val="000000"/>
                <w:sz w:val="18"/>
                <w:szCs w:val="18"/>
                <w:lang w:val="en-US" w:eastAsia="zh-CN"/>
              </w:rPr>
              <w:t>主数据</w:t>
            </w:r>
            <w:r w:rsidR="000947F5" w:rsidRPr="000947F5">
              <w:rPr>
                <w:rFonts w:ascii="宋体" w:hAnsi="宋体" w:cs="宋体" w:hint="eastAsia"/>
                <w:b/>
                <w:bCs/>
                <w:color w:val="000000"/>
                <w:sz w:val="18"/>
                <w:szCs w:val="18"/>
                <w:lang w:val="en-US" w:eastAsia="zh-CN"/>
              </w:rPr>
              <w:t>维护厂商</w:t>
            </w:r>
            <w:r w:rsidR="000947F5" w:rsidRPr="000947F5">
              <w:rPr>
                <w:rFonts w:ascii="微软雅黑" w:eastAsia="微软雅黑" w:hAnsi="微软雅黑" w:cs="宋体" w:hint="eastAsia"/>
                <w:b/>
                <w:bCs/>
                <w:color w:val="000000"/>
                <w:szCs w:val="21"/>
                <w:lang w:val="en-US" w:eastAsia="zh-CN"/>
              </w:rPr>
              <w:t xml:space="preserve"> </w:t>
            </w:r>
          </w:p>
        </w:tc>
        <w:tc>
          <w:tcPr>
            <w:tcW w:w="2020" w:type="dxa"/>
            <w:tcBorders>
              <w:top w:val="single" w:sz="4" w:space="0" w:color="auto"/>
              <w:left w:val="nil"/>
              <w:bottom w:val="single" w:sz="4" w:space="0" w:color="auto"/>
              <w:right w:val="single" w:sz="4" w:space="0" w:color="auto"/>
            </w:tcBorders>
            <w:shd w:val="clear" w:color="000000" w:fill="DBE5F1"/>
            <w:vAlign w:val="center"/>
            <w:hideMark/>
          </w:tcPr>
          <w:p w:rsidR="000947F5" w:rsidRPr="000947F5" w:rsidRDefault="00900F90" w:rsidP="000947F5">
            <w:pPr>
              <w:spacing w:line="240" w:lineRule="auto"/>
              <w:ind w:firstLine="0"/>
              <w:jc w:val="center"/>
              <w:rPr>
                <w:rFonts w:ascii="宋体" w:hAnsi="宋体" w:cs="宋体"/>
                <w:b/>
                <w:bCs/>
                <w:color w:val="000000"/>
                <w:sz w:val="18"/>
                <w:szCs w:val="18"/>
                <w:lang w:val="en-US" w:eastAsia="zh-CN"/>
              </w:rPr>
            </w:pPr>
            <w:r>
              <w:rPr>
                <w:rFonts w:ascii="宋体" w:hAnsi="宋体" w:cs="宋体" w:hint="eastAsia"/>
                <w:b/>
                <w:bCs/>
                <w:color w:val="000000"/>
                <w:sz w:val="18"/>
                <w:szCs w:val="18"/>
                <w:lang w:val="en-US" w:eastAsia="zh-CN"/>
              </w:rPr>
              <w:t>主数据</w:t>
            </w:r>
            <w:r w:rsidR="000947F5" w:rsidRPr="000947F5">
              <w:rPr>
                <w:rFonts w:ascii="宋体" w:hAnsi="宋体" w:cs="宋体" w:hint="eastAsia"/>
                <w:b/>
                <w:bCs/>
                <w:color w:val="000000"/>
                <w:sz w:val="18"/>
                <w:szCs w:val="18"/>
                <w:lang w:val="en-US" w:eastAsia="zh-CN"/>
              </w:rPr>
              <w:t>维护系统</w:t>
            </w:r>
          </w:p>
        </w:tc>
        <w:tc>
          <w:tcPr>
            <w:tcW w:w="1540" w:type="dxa"/>
            <w:tcBorders>
              <w:top w:val="single" w:sz="4" w:space="0" w:color="auto"/>
              <w:left w:val="nil"/>
              <w:bottom w:val="single" w:sz="4" w:space="0" w:color="auto"/>
              <w:right w:val="single" w:sz="4" w:space="0" w:color="auto"/>
            </w:tcBorders>
            <w:shd w:val="clear" w:color="000000" w:fill="DBE5F1"/>
            <w:vAlign w:val="center"/>
            <w:hideMark/>
          </w:tcPr>
          <w:p w:rsidR="000947F5" w:rsidRPr="000947F5" w:rsidRDefault="000947F5" w:rsidP="000947F5">
            <w:pPr>
              <w:spacing w:line="240" w:lineRule="auto"/>
              <w:ind w:firstLine="0"/>
              <w:jc w:val="center"/>
              <w:rPr>
                <w:rFonts w:ascii="宋体" w:hAnsi="宋体" w:cs="宋体"/>
                <w:b/>
                <w:bCs/>
                <w:color w:val="000000"/>
                <w:sz w:val="18"/>
                <w:szCs w:val="18"/>
                <w:lang w:val="en-US" w:eastAsia="zh-CN"/>
              </w:rPr>
            </w:pPr>
            <w:r w:rsidRPr="000947F5">
              <w:rPr>
                <w:rFonts w:ascii="宋体" w:hAnsi="宋体" w:cs="宋体" w:hint="eastAsia"/>
                <w:b/>
                <w:bCs/>
                <w:color w:val="000000"/>
                <w:sz w:val="18"/>
                <w:szCs w:val="18"/>
                <w:lang w:val="en-US" w:eastAsia="zh-CN"/>
              </w:rPr>
              <w:t>数量</w:t>
            </w:r>
          </w:p>
        </w:tc>
      </w:tr>
      <w:tr w:rsidR="000947F5" w:rsidRPr="000947F5" w:rsidTr="000947F5">
        <w:trPr>
          <w:trHeight w:val="270"/>
          <w:jc w:val="center"/>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nil"/>
              <w:left w:val="nil"/>
              <w:bottom w:val="single" w:sz="4" w:space="0" w:color="auto"/>
              <w:right w:val="single" w:sz="4" w:space="0" w:color="auto"/>
            </w:tcBorders>
            <w:shd w:val="clear" w:color="000000" w:fill="FFFFFF"/>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US" w:eastAsia="zh-CN"/>
              </w:rPr>
              <w:t>公共服务</w:t>
            </w:r>
          </w:p>
        </w:tc>
        <w:tc>
          <w:tcPr>
            <w:tcW w:w="1540" w:type="dxa"/>
            <w:tcBorders>
              <w:top w:val="nil"/>
              <w:left w:val="nil"/>
              <w:bottom w:val="single" w:sz="4" w:space="0" w:color="auto"/>
              <w:right w:val="single" w:sz="4" w:space="0" w:color="auto"/>
            </w:tcBorders>
            <w:shd w:val="clear" w:color="000000" w:fill="FFFFFF"/>
            <w:vAlign w:val="center"/>
            <w:hideMark/>
          </w:tcPr>
          <w:p w:rsidR="000947F5" w:rsidRPr="000947F5" w:rsidRDefault="00686ABE"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AU" w:eastAsia="zh-CN"/>
              </w:rPr>
              <w:t>2</w:t>
            </w:r>
            <w:r>
              <w:rPr>
                <w:rFonts w:ascii="宋体" w:hAnsi="宋体" w:cs="宋体"/>
                <w:sz w:val="18"/>
                <w:szCs w:val="18"/>
                <w:lang w:val="en-AU" w:eastAsia="zh-CN"/>
              </w:rPr>
              <w:t>7</w:t>
            </w:r>
          </w:p>
        </w:tc>
      </w:tr>
      <w:tr w:rsidR="000947F5" w:rsidRPr="000947F5" w:rsidTr="000947F5">
        <w:trPr>
          <w:trHeight w:val="270"/>
          <w:jc w:val="center"/>
        </w:trPr>
        <w:tc>
          <w:tcPr>
            <w:tcW w:w="19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HIS</w:t>
            </w:r>
          </w:p>
        </w:tc>
        <w:tc>
          <w:tcPr>
            <w:tcW w:w="154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34</w:t>
            </w:r>
          </w:p>
        </w:tc>
      </w:tr>
      <w:tr w:rsidR="000947F5" w:rsidRPr="000947F5" w:rsidTr="000947F5">
        <w:trPr>
          <w:trHeight w:val="270"/>
          <w:jc w:val="center"/>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nil"/>
              <w:left w:val="nil"/>
              <w:bottom w:val="single" w:sz="4" w:space="0" w:color="auto"/>
              <w:right w:val="single" w:sz="4" w:space="0" w:color="auto"/>
            </w:tcBorders>
            <w:shd w:val="clear" w:color="000000" w:fill="FFFFFF"/>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ERP</w:t>
            </w:r>
          </w:p>
        </w:tc>
        <w:tc>
          <w:tcPr>
            <w:tcW w:w="1540" w:type="dxa"/>
            <w:tcBorders>
              <w:top w:val="nil"/>
              <w:left w:val="nil"/>
              <w:bottom w:val="single" w:sz="4" w:space="0" w:color="auto"/>
              <w:right w:val="single" w:sz="4" w:space="0" w:color="auto"/>
            </w:tcBorders>
            <w:shd w:val="clear" w:color="000000" w:fill="FFFFFF"/>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8</w:t>
            </w:r>
          </w:p>
        </w:tc>
      </w:tr>
      <w:tr w:rsidR="000947F5" w:rsidRPr="000947F5" w:rsidTr="000947F5">
        <w:trPr>
          <w:trHeight w:val="270"/>
          <w:jc w:val="center"/>
        </w:trPr>
        <w:tc>
          <w:tcPr>
            <w:tcW w:w="19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US" w:eastAsia="zh-CN"/>
              </w:rPr>
              <w:t>电子病历</w:t>
            </w:r>
          </w:p>
        </w:tc>
        <w:tc>
          <w:tcPr>
            <w:tcW w:w="154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2</w:t>
            </w:r>
          </w:p>
        </w:tc>
      </w:tr>
      <w:tr w:rsidR="000947F5" w:rsidRPr="000947F5" w:rsidTr="000947F5">
        <w:trPr>
          <w:trHeight w:val="270"/>
          <w:jc w:val="center"/>
        </w:trPr>
        <w:tc>
          <w:tcPr>
            <w:tcW w:w="1920" w:type="dxa"/>
            <w:tcBorders>
              <w:top w:val="nil"/>
              <w:left w:val="single" w:sz="4" w:space="0" w:color="auto"/>
              <w:bottom w:val="single" w:sz="4" w:space="0" w:color="auto"/>
              <w:right w:val="single" w:sz="4" w:space="0" w:color="auto"/>
            </w:tcBorders>
            <w:shd w:val="clear" w:color="000000" w:fill="FFFFFF"/>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nil"/>
              <w:left w:val="nil"/>
              <w:bottom w:val="single" w:sz="4" w:space="0" w:color="auto"/>
              <w:right w:val="single" w:sz="4" w:space="0" w:color="auto"/>
            </w:tcBorders>
            <w:shd w:val="clear" w:color="000000" w:fill="FFFFFF"/>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LIS</w:t>
            </w:r>
            <w:r w:rsidRPr="000947F5">
              <w:rPr>
                <w:rFonts w:ascii="宋体" w:hAnsi="宋体" w:cs="宋体" w:hint="eastAsia"/>
                <w:color w:val="000000"/>
                <w:szCs w:val="21"/>
                <w:lang w:val="en-AU" w:eastAsia="zh-CN"/>
              </w:rPr>
              <w:t>检验</w:t>
            </w:r>
          </w:p>
        </w:tc>
        <w:tc>
          <w:tcPr>
            <w:tcW w:w="1540" w:type="dxa"/>
            <w:tcBorders>
              <w:top w:val="nil"/>
              <w:left w:val="nil"/>
              <w:bottom w:val="single" w:sz="4" w:space="0" w:color="auto"/>
              <w:right w:val="single" w:sz="4" w:space="0" w:color="auto"/>
            </w:tcBorders>
            <w:shd w:val="clear" w:color="000000" w:fill="FFFFFF"/>
            <w:vAlign w:val="center"/>
            <w:hideMark/>
          </w:tcPr>
          <w:p w:rsidR="000947F5" w:rsidRPr="000947F5" w:rsidRDefault="00686ABE"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AU" w:eastAsia="zh-CN"/>
              </w:rPr>
              <w:t>4</w:t>
            </w:r>
          </w:p>
        </w:tc>
      </w:tr>
      <w:tr w:rsidR="000947F5" w:rsidRPr="000947F5" w:rsidTr="000947F5">
        <w:trPr>
          <w:trHeight w:val="270"/>
          <w:jc w:val="center"/>
        </w:trPr>
        <w:tc>
          <w:tcPr>
            <w:tcW w:w="19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8A2F34" w:rsidP="000947F5">
            <w:pPr>
              <w:spacing w:line="240" w:lineRule="auto"/>
              <w:ind w:firstLine="0"/>
              <w:jc w:val="center"/>
              <w:rPr>
                <w:rFonts w:ascii="宋体" w:hAnsi="宋体" w:cs="宋体"/>
                <w:sz w:val="18"/>
                <w:szCs w:val="18"/>
                <w:lang w:val="en-US" w:eastAsia="zh-CN"/>
              </w:rPr>
            </w:pPr>
            <w:r>
              <w:rPr>
                <w:rFonts w:ascii="宋体" w:hAnsi="宋体" w:cs="宋体" w:hint="eastAsia"/>
                <w:sz w:val="18"/>
                <w:szCs w:val="18"/>
                <w:lang w:val="en-US" w:eastAsia="zh-CN"/>
              </w:rPr>
              <w:t>金麦斯特</w:t>
            </w:r>
          </w:p>
        </w:tc>
        <w:tc>
          <w:tcPr>
            <w:tcW w:w="202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US" w:eastAsia="zh-CN"/>
              </w:rPr>
              <w:t>移动护理</w:t>
            </w:r>
          </w:p>
        </w:tc>
        <w:tc>
          <w:tcPr>
            <w:tcW w:w="1540" w:type="dxa"/>
            <w:tcBorders>
              <w:top w:val="single" w:sz="4" w:space="0" w:color="auto"/>
              <w:left w:val="single" w:sz="4" w:space="0" w:color="auto"/>
              <w:bottom w:val="single" w:sz="4" w:space="0" w:color="auto"/>
              <w:right w:val="single" w:sz="4" w:space="0" w:color="auto"/>
            </w:tcBorders>
            <w:shd w:val="clear" w:color="000000" w:fill="E5EAE2"/>
            <w:vAlign w:val="center"/>
            <w:hideMark/>
          </w:tcPr>
          <w:p w:rsidR="000947F5" w:rsidRPr="000947F5" w:rsidRDefault="000947F5" w:rsidP="000947F5">
            <w:pPr>
              <w:spacing w:line="240" w:lineRule="auto"/>
              <w:ind w:firstLine="0"/>
              <w:jc w:val="center"/>
              <w:rPr>
                <w:rFonts w:ascii="宋体" w:hAnsi="宋体" w:cs="宋体"/>
                <w:sz w:val="18"/>
                <w:szCs w:val="18"/>
                <w:lang w:val="en-US" w:eastAsia="zh-CN"/>
              </w:rPr>
            </w:pPr>
            <w:r w:rsidRPr="000947F5">
              <w:rPr>
                <w:rFonts w:ascii="宋体" w:hAnsi="宋体" w:cs="宋体" w:hint="eastAsia"/>
                <w:sz w:val="18"/>
                <w:szCs w:val="18"/>
                <w:lang w:val="en-AU" w:eastAsia="zh-CN"/>
              </w:rPr>
              <w:t>1</w:t>
            </w:r>
          </w:p>
        </w:tc>
      </w:tr>
    </w:tbl>
    <w:p w:rsidR="001810B7" w:rsidRPr="001810B7" w:rsidRDefault="001810B7" w:rsidP="00D97749">
      <w:pPr>
        <w:ind w:firstLine="0"/>
        <w:rPr>
          <w:lang w:eastAsia="zh-CN"/>
        </w:rPr>
      </w:pPr>
    </w:p>
    <w:p w:rsidR="00503004" w:rsidRPr="0022171C" w:rsidRDefault="00937198" w:rsidP="000947F5">
      <w:pPr>
        <w:pStyle w:val="10"/>
        <w:spacing w:before="240" w:after="240"/>
      </w:pPr>
      <w:bookmarkStart w:id="28" w:name="_Toc303866044"/>
      <w:bookmarkStart w:id="29" w:name="_Toc303872943"/>
      <w:bookmarkStart w:id="30" w:name="_Toc473571985"/>
      <w:r w:rsidRPr="0022171C">
        <w:rPr>
          <w:rFonts w:hint="eastAsia"/>
        </w:rPr>
        <w:lastRenderedPageBreak/>
        <w:t>概况</w:t>
      </w:r>
      <w:bookmarkEnd w:id="30"/>
    </w:p>
    <w:p w:rsidR="00957FDB" w:rsidRPr="007A1641" w:rsidRDefault="00937198" w:rsidP="007A1641">
      <w:pPr>
        <w:pStyle w:val="2"/>
      </w:pPr>
      <w:bookmarkStart w:id="31" w:name="_Toc473571986"/>
      <w:r w:rsidRPr="007A1641">
        <w:rPr>
          <w:rFonts w:hint="eastAsia"/>
        </w:rPr>
        <w:t>背景</w:t>
      </w:r>
      <w:bookmarkEnd w:id="31"/>
    </w:p>
    <w:p w:rsidR="001810B7" w:rsidRPr="001810B7" w:rsidRDefault="001810B7" w:rsidP="001810B7">
      <w:pPr>
        <w:pStyle w:val="13"/>
      </w:pPr>
      <w:r w:rsidRPr="001810B7">
        <w:rPr>
          <w:rFonts w:hint="eastAsia"/>
        </w:rPr>
        <w:t>人民医院的临床信息系统经过多年的建设，已经具有较高的信息化水平。有大量的信息系统在运行。有关人员，科室，临床等多系统公用的</w:t>
      </w:r>
      <w:r w:rsidR="00900F90">
        <w:rPr>
          <w:rFonts w:hint="eastAsia"/>
        </w:rPr>
        <w:t>主数据</w:t>
      </w:r>
      <w:r w:rsidRPr="001810B7">
        <w:rPr>
          <w:rFonts w:hint="eastAsia"/>
        </w:rPr>
        <w:t>编码</w:t>
      </w:r>
      <w:r>
        <w:rPr>
          <w:rFonts w:hint="eastAsia"/>
        </w:rPr>
        <w:t>已经由公共服务、</w:t>
      </w:r>
      <w:r>
        <w:rPr>
          <w:rFonts w:hint="eastAsia"/>
        </w:rPr>
        <w:t>HIS</w:t>
      </w:r>
      <w:r>
        <w:rPr>
          <w:rFonts w:hint="eastAsia"/>
        </w:rPr>
        <w:t>、</w:t>
      </w:r>
      <w:r w:rsidR="007A2C62" w:rsidRPr="007A2C62">
        <w:rPr>
          <w:rFonts w:hint="eastAsia"/>
        </w:rPr>
        <w:t>ERP</w:t>
      </w:r>
      <w:r w:rsidR="007A2C62" w:rsidRPr="007A2C62">
        <w:rPr>
          <w:rFonts w:hint="eastAsia"/>
        </w:rPr>
        <w:t>、电子病历、</w:t>
      </w:r>
      <w:r w:rsidR="007A2C62" w:rsidRPr="007A2C62">
        <w:rPr>
          <w:rFonts w:hint="eastAsia"/>
        </w:rPr>
        <w:t>LIS</w:t>
      </w:r>
      <w:r w:rsidR="007A2C62" w:rsidRPr="007A2C62">
        <w:rPr>
          <w:rFonts w:hint="eastAsia"/>
        </w:rPr>
        <w:t>检验</w:t>
      </w:r>
      <w:r w:rsidR="00F02AAF">
        <w:rPr>
          <w:rFonts w:hint="eastAsia"/>
        </w:rPr>
        <w:t>、移动护理</w:t>
      </w:r>
      <w:r w:rsidR="0017538C">
        <w:rPr>
          <w:rFonts w:hint="eastAsia"/>
        </w:rPr>
        <w:t>等</w:t>
      </w:r>
      <w:r w:rsidRPr="001810B7">
        <w:rPr>
          <w:rFonts w:hint="eastAsia"/>
        </w:rPr>
        <w:t>系统进行管理，</w:t>
      </w:r>
      <w:r w:rsidR="006726F2">
        <w:rPr>
          <w:rFonts w:hint="eastAsia"/>
        </w:rPr>
        <w:t>并</w:t>
      </w:r>
      <w:r w:rsidR="001004E2">
        <w:rPr>
          <w:rFonts w:hint="eastAsia"/>
        </w:rPr>
        <w:t>牵涉</w:t>
      </w:r>
      <w:r w:rsidR="00900F90">
        <w:rPr>
          <w:rFonts w:hint="eastAsia"/>
        </w:rPr>
        <w:t>主数据</w:t>
      </w:r>
      <w:r w:rsidR="00D97749">
        <w:rPr>
          <w:rFonts w:hint="eastAsia"/>
        </w:rPr>
        <w:t>消费</w:t>
      </w:r>
      <w:r w:rsidR="001004E2">
        <w:rPr>
          <w:rFonts w:hint="eastAsia"/>
        </w:rPr>
        <w:t>系统</w:t>
      </w:r>
      <w:r w:rsidR="00D97749">
        <w:rPr>
          <w:rFonts w:hint="eastAsia"/>
        </w:rPr>
        <w:t>17</w:t>
      </w:r>
      <w:r w:rsidR="001004E2">
        <w:rPr>
          <w:rFonts w:hint="eastAsia"/>
        </w:rPr>
        <w:t>个。</w:t>
      </w:r>
    </w:p>
    <w:p w:rsidR="000C3586" w:rsidRPr="00F21722" w:rsidRDefault="00660FCE" w:rsidP="007E614C">
      <w:pPr>
        <w:pStyle w:val="13"/>
      </w:pPr>
      <w:r w:rsidRPr="00F21722">
        <w:rPr>
          <w:rFonts w:hint="eastAsia"/>
        </w:rPr>
        <w:t>目前</w:t>
      </w:r>
      <w:r w:rsidR="00F21722" w:rsidRPr="00F21722">
        <w:rPr>
          <w:rFonts w:hint="eastAsia"/>
        </w:rPr>
        <w:t>各系统历史数据基于</w:t>
      </w:r>
      <w:r w:rsidR="00900F90">
        <w:rPr>
          <w:rFonts w:hint="eastAsia"/>
        </w:rPr>
        <w:t>主数据</w:t>
      </w:r>
      <w:r w:rsidRPr="00F21722">
        <w:rPr>
          <w:rFonts w:hint="eastAsia"/>
        </w:rPr>
        <w:t>，</w:t>
      </w:r>
      <w:r w:rsidR="00F21722" w:rsidRPr="00F21722">
        <w:rPr>
          <w:rFonts w:hint="eastAsia"/>
        </w:rPr>
        <w:t>所以修改</w:t>
      </w:r>
      <w:r w:rsidR="00900F90">
        <w:rPr>
          <w:rFonts w:hint="eastAsia"/>
        </w:rPr>
        <w:t>主数据</w:t>
      </w:r>
      <w:r w:rsidR="00F21722" w:rsidRPr="00F21722">
        <w:rPr>
          <w:rFonts w:hint="eastAsia"/>
        </w:rPr>
        <w:t>在</w:t>
      </w:r>
      <w:r w:rsidR="00F21722">
        <w:rPr>
          <w:rFonts w:hint="eastAsia"/>
        </w:rPr>
        <w:t>历史数据</w:t>
      </w:r>
      <w:r w:rsidR="00F21722" w:rsidRPr="00F21722">
        <w:rPr>
          <w:rFonts w:hint="eastAsia"/>
        </w:rPr>
        <w:t>的完整性一致性上存在隐患，</w:t>
      </w:r>
      <w:r w:rsidR="00F21722">
        <w:rPr>
          <w:rFonts w:hint="eastAsia"/>
        </w:rPr>
        <w:t>造成历史数据的歧义</w:t>
      </w:r>
      <w:r w:rsidR="00F21722" w:rsidRPr="00F21722">
        <w:rPr>
          <w:rFonts w:hint="eastAsia"/>
        </w:rPr>
        <w:t>。由于</w:t>
      </w:r>
      <w:r w:rsidR="00900F90">
        <w:rPr>
          <w:rFonts w:hint="eastAsia"/>
        </w:rPr>
        <w:t>主数据</w:t>
      </w:r>
      <w:r w:rsidR="00F00FC1">
        <w:rPr>
          <w:rFonts w:hint="eastAsia"/>
        </w:rPr>
        <w:t>不仅仅</w:t>
      </w:r>
      <w:r w:rsidR="00F21722" w:rsidRPr="00F21722">
        <w:rPr>
          <w:rFonts w:hint="eastAsia"/>
        </w:rPr>
        <w:t>局限在某一部门或某一业务系统内，</w:t>
      </w:r>
      <w:r w:rsidR="00F00FC1">
        <w:rPr>
          <w:rFonts w:hint="eastAsia"/>
        </w:rPr>
        <w:t>各个系统的</w:t>
      </w:r>
      <w:r w:rsidR="00F21722" w:rsidRPr="00F21722">
        <w:rPr>
          <w:rFonts w:hint="eastAsia"/>
        </w:rPr>
        <w:t>信息和数据资源</w:t>
      </w:r>
      <w:r w:rsidR="00F00FC1">
        <w:rPr>
          <w:rFonts w:hint="eastAsia"/>
        </w:rPr>
        <w:t>都基于</w:t>
      </w:r>
      <w:r w:rsidR="00900F90">
        <w:rPr>
          <w:rFonts w:hint="eastAsia"/>
        </w:rPr>
        <w:t>主数据</w:t>
      </w:r>
      <w:r w:rsidR="00F21722" w:rsidRPr="00F21722">
        <w:rPr>
          <w:rFonts w:hint="eastAsia"/>
        </w:rPr>
        <w:t>，</w:t>
      </w:r>
      <w:r w:rsidR="00F00FC1">
        <w:rPr>
          <w:rFonts w:hint="eastAsia"/>
        </w:rPr>
        <w:t>修改</w:t>
      </w:r>
      <w:r w:rsidR="00900F90">
        <w:rPr>
          <w:rFonts w:hint="eastAsia"/>
        </w:rPr>
        <w:t>主数据</w:t>
      </w:r>
      <w:r w:rsidR="00F00FC1">
        <w:rPr>
          <w:rFonts w:hint="eastAsia"/>
        </w:rPr>
        <w:t>后，很可能</w:t>
      </w:r>
      <w:r w:rsidR="00F21722" w:rsidRPr="00F21722">
        <w:rPr>
          <w:rFonts w:hint="eastAsia"/>
        </w:rPr>
        <w:t>导致</w:t>
      </w:r>
      <w:r w:rsidR="00F00FC1">
        <w:rPr>
          <w:rFonts w:hint="eastAsia"/>
        </w:rPr>
        <w:t>历史</w:t>
      </w:r>
      <w:r w:rsidR="00F21722" w:rsidRPr="00F21722">
        <w:rPr>
          <w:rFonts w:hint="eastAsia"/>
        </w:rPr>
        <w:t>内容不一致</w:t>
      </w:r>
      <w:r w:rsidR="00F00FC1">
        <w:rPr>
          <w:rFonts w:hint="eastAsia"/>
        </w:rPr>
        <w:t>、历史</w:t>
      </w:r>
      <w:r w:rsidR="00F21722" w:rsidRPr="00F21722">
        <w:rPr>
          <w:rFonts w:hint="eastAsia"/>
        </w:rPr>
        <w:t>数据标准不一致，从而成为造成</w:t>
      </w:r>
      <w:r w:rsidR="00F00FC1">
        <w:rPr>
          <w:rFonts w:hint="eastAsia"/>
        </w:rPr>
        <w:t>信息歧义和信息偶合</w:t>
      </w:r>
      <w:r w:rsidR="00F21722" w:rsidRPr="00F21722">
        <w:rPr>
          <w:rFonts w:hint="eastAsia"/>
        </w:rPr>
        <w:t>的一个重要因素。</w:t>
      </w:r>
      <w:r w:rsidR="00F00FC1">
        <w:rPr>
          <w:rFonts w:hint="eastAsia"/>
        </w:rPr>
        <w:t xml:space="preserve"> </w:t>
      </w:r>
    </w:p>
    <w:p w:rsidR="00957FDB" w:rsidRPr="007A1641" w:rsidRDefault="00937198" w:rsidP="007A1641">
      <w:pPr>
        <w:pStyle w:val="2"/>
      </w:pPr>
      <w:bookmarkStart w:id="32" w:name="_Toc473571987"/>
      <w:r w:rsidRPr="007A1641">
        <w:rPr>
          <w:rFonts w:hint="eastAsia"/>
        </w:rPr>
        <w:t>目标</w:t>
      </w:r>
      <w:bookmarkEnd w:id="32"/>
    </w:p>
    <w:p w:rsidR="00962827" w:rsidRPr="00962827" w:rsidRDefault="00900F90" w:rsidP="00962827">
      <w:pPr>
        <w:rPr>
          <w:rFonts w:ascii="Cambria" w:hAnsi="宋体" w:cs="Cambria"/>
          <w:kern w:val="2"/>
          <w:sz w:val="24"/>
          <w:szCs w:val="24"/>
          <w:lang w:val="en-US" w:eastAsia="zh-CN"/>
        </w:rPr>
      </w:pPr>
      <w:bookmarkStart w:id="33" w:name="_Toc303866045"/>
      <w:bookmarkStart w:id="34" w:name="_Toc303872944"/>
      <w:bookmarkStart w:id="35" w:name="_Toc310251512"/>
      <w:bookmarkEnd w:id="28"/>
      <w:bookmarkEnd w:id="29"/>
      <w:r>
        <w:rPr>
          <w:rFonts w:ascii="Cambria" w:hAnsi="宋体" w:cs="Cambria" w:hint="eastAsia"/>
          <w:kern w:val="2"/>
          <w:sz w:val="24"/>
          <w:szCs w:val="24"/>
          <w:lang w:val="en-US" w:eastAsia="zh-CN"/>
        </w:rPr>
        <w:t>主数据</w:t>
      </w:r>
      <w:r w:rsidR="00962827" w:rsidRPr="00962827">
        <w:rPr>
          <w:rFonts w:ascii="Cambria" w:hAnsi="宋体" w:cs="Cambria" w:hint="eastAsia"/>
          <w:kern w:val="2"/>
          <w:sz w:val="24"/>
          <w:szCs w:val="24"/>
          <w:lang w:val="en-US" w:eastAsia="zh-CN"/>
        </w:rPr>
        <w:t>编码系统是</w:t>
      </w:r>
      <w:r w:rsidR="00962827" w:rsidRPr="00962827">
        <w:rPr>
          <w:rFonts w:ascii="Cambria" w:hAnsi="宋体" w:cs="Cambria" w:hint="eastAsia"/>
          <w:kern w:val="2"/>
          <w:sz w:val="24"/>
          <w:szCs w:val="24"/>
          <w:lang w:val="en-US" w:eastAsia="zh-CN"/>
        </w:rPr>
        <w:t>IE</w:t>
      </w:r>
      <w:r w:rsidR="00962827" w:rsidRPr="00962827">
        <w:rPr>
          <w:rFonts w:ascii="Cambria" w:hAnsi="宋体" w:cs="Cambria" w:hint="eastAsia"/>
          <w:kern w:val="2"/>
          <w:sz w:val="24"/>
          <w:szCs w:val="24"/>
          <w:lang w:val="en-US" w:eastAsia="zh-CN"/>
        </w:rPr>
        <w:t>平台重要组成部分之一，建设目标是通过梳理、整合医院内部信息资源，建立一套统一的</w:t>
      </w:r>
      <w:r>
        <w:rPr>
          <w:rFonts w:ascii="Cambria" w:hAnsi="宋体" w:cs="Cambria" w:hint="eastAsia"/>
          <w:kern w:val="2"/>
          <w:sz w:val="24"/>
          <w:szCs w:val="24"/>
          <w:lang w:val="en-US" w:eastAsia="zh-CN"/>
        </w:rPr>
        <w:t>主数据</w:t>
      </w:r>
      <w:r w:rsidR="00962827" w:rsidRPr="00962827">
        <w:rPr>
          <w:rFonts w:ascii="Cambria" w:hAnsi="宋体" w:cs="Cambria" w:hint="eastAsia"/>
          <w:kern w:val="2"/>
          <w:sz w:val="24"/>
          <w:szCs w:val="24"/>
          <w:lang w:val="en-US" w:eastAsia="zh-CN"/>
        </w:rPr>
        <w:t>编码管理系统实现集中管理，并提供统一的信息服务，实现医院内部各个应用系统之间交互消息的语义统一，从而提高各个系统之间业务的协同能力。</w:t>
      </w:r>
      <w:r w:rsidR="00587E6D">
        <w:rPr>
          <w:rFonts w:ascii="Cambria" w:hAnsi="宋体" w:cs="Cambria" w:hint="eastAsia"/>
          <w:kern w:val="2"/>
          <w:sz w:val="24"/>
          <w:szCs w:val="24"/>
          <w:lang w:val="en-US" w:eastAsia="zh-CN"/>
        </w:rPr>
        <w:t>且</w:t>
      </w:r>
      <w:r>
        <w:rPr>
          <w:rFonts w:ascii="Cambria" w:hAnsi="宋体" w:cs="Cambria" w:hint="eastAsia"/>
          <w:kern w:val="2"/>
          <w:sz w:val="24"/>
          <w:szCs w:val="24"/>
          <w:lang w:val="en-US" w:eastAsia="zh-CN"/>
        </w:rPr>
        <w:t>主数据</w:t>
      </w:r>
      <w:r w:rsidR="00587E6D">
        <w:rPr>
          <w:rFonts w:ascii="Cambria" w:hAnsi="宋体" w:cs="Cambria" w:hint="eastAsia"/>
          <w:kern w:val="2"/>
          <w:sz w:val="24"/>
          <w:szCs w:val="24"/>
          <w:lang w:val="en-US" w:eastAsia="zh-CN"/>
        </w:rPr>
        <w:t>需要一套标准流程来维护管理。</w:t>
      </w:r>
    </w:p>
    <w:p w:rsidR="00962827" w:rsidRPr="00962827" w:rsidRDefault="00962827" w:rsidP="00962827">
      <w:pPr>
        <w:spacing w:before="120" w:after="120"/>
        <w:ind w:firstLine="0"/>
        <w:contextualSpacing/>
        <w:rPr>
          <w:rFonts w:ascii="Cambria" w:hAnsi="宋体" w:cs="Cambria"/>
          <w:kern w:val="2"/>
          <w:sz w:val="24"/>
          <w:szCs w:val="24"/>
          <w:lang w:val="en-US" w:eastAsia="zh-CN"/>
        </w:rPr>
      </w:pPr>
      <w:r w:rsidRPr="00962827">
        <w:rPr>
          <w:rFonts w:ascii="Cambria" w:hAnsi="宋体" w:cs="Cambria" w:hint="eastAsia"/>
          <w:kern w:val="2"/>
          <w:sz w:val="24"/>
          <w:szCs w:val="24"/>
          <w:lang w:val="en-US" w:eastAsia="zh-CN"/>
        </w:rPr>
        <w:t>•目标</w:t>
      </w:r>
    </w:p>
    <w:p w:rsidR="00962827" w:rsidRPr="00962827" w:rsidRDefault="00962827" w:rsidP="00962827">
      <w:pPr>
        <w:rPr>
          <w:rFonts w:ascii="Cambria" w:hAnsi="宋体" w:cs="Cambria"/>
          <w:kern w:val="2"/>
          <w:sz w:val="24"/>
          <w:szCs w:val="24"/>
          <w:lang w:val="en-US" w:eastAsia="zh-CN"/>
        </w:rPr>
      </w:pPr>
      <w:r w:rsidRPr="00962827">
        <w:rPr>
          <w:rFonts w:ascii="Cambria" w:hAnsi="宋体" w:cs="Cambria" w:hint="eastAsia"/>
          <w:kern w:val="2"/>
          <w:sz w:val="24"/>
          <w:szCs w:val="24"/>
          <w:lang w:val="en-US" w:eastAsia="zh-CN"/>
        </w:rPr>
        <w:t>（</w:t>
      </w:r>
      <w:r w:rsidRPr="00962827">
        <w:rPr>
          <w:rFonts w:ascii="Cambria" w:hAnsi="宋体" w:cs="Cambria" w:hint="eastAsia"/>
          <w:kern w:val="2"/>
          <w:sz w:val="24"/>
          <w:szCs w:val="24"/>
          <w:lang w:val="en-US" w:eastAsia="zh-CN"/>
        </w:rPr>
        <w:t>1</w:t>
      </w:r>
      <w:r w:rsidR="00307BF8">
        <w:rPr>
          <w:rFonts w:ascii="Cambria" w:hAnsi="宋体" w:cs="Cambria" w:hint="eastAsia"/>
          <w:kern w:val="2"/>
          <w:sz w:val="24"/>
          <w:szCs w:val="24"/>
          <w:lang w:val="en-US" w:eastAsia="zh-CN"/>
        </w:rPr>
        <w:t>）可以</w:t>
      </w:r>
      <w:r w:rsidRPr="00962827">
        <w:rPr>
          <w:rFonts w:ascii="Cambria" w:hAnsi="宋体" w:cs="Cambria" w:hint="eastAsia"/>
          <w:kern w:val="2"/>
          <w:sz w:val="24"/>
          <w:szCs w:val="24"/>
          <w:lang w:val="en-US" w:eastAsia="zh-CN"/>
        </w:rPr>
        <w:t>保证院内各系统</w:t>
      </w:r>
      <w:r w:rsidR="00900F90">
        <w:rPr>
          <w:rFonts w:ascii="Cambria" w:hAnsi="宋体" w:cs="Cambria" w:hint="eastAsia"/>
          <w:kern w:val="2"/>
          <w:sz w:val="24"/>
          <w:szCs w:val="24"/>
          <w:lang w:val="en-US" w:eastAsia="zh-CN"/>
        </w:rPr>
        <w:t>主数据</w:t>
      </w:r>
      <w:r w:rsidRPr="00962827">
        <w:rPr>
          <w:rFonts w:ascii="Cambria" w:hAnsi="宋体" w:cs="Cambria" w:hint="eastAsia"/>
          <w:kern w:val="2"/>
          <w:sz w:val="24"/>
          <w:szCs w:val="24"/>
          <w:lang w:val="en-US" w:eastAsia="zh-CN"/>
        </w:rPr>
        <w:t>编码的统一性；</w:t>
      </w:r>
    </w:p>
    <w:p w:rsidR="00962827" w:rsidRDefault="00962827" w:rsidP="00962827">
      <w:pPr>
        <w:rPr>
          <w:rFonts w:ascii="Cambria" w:hAnsi="宋体" w:cs="Cambria"/>
          <w:kern w:val="2"/>
          <w:sz w:val="24"/>
          <w:szCs w:val="24"/>
          <w:lang w:val="en-US" w:eastAsia="zh-CN"/>
        </w:rPr>
      </w:pPr>
      <w:r w:rsidRPr="00962827">
        <w:rPr>
          <w:rFonts w:ascii="Cambria" w:hAnsi="宋体" w:cs="Cambria" w:hint="eastAsia"/>
          <w:kern w:val="2"/>
          <w:sz w:val="24"/>
          <w:szCs w:val="24"/>
          <w:lang w:val="en-US" w:eastAsia="zh-CN"/>
        </w:rPr>
        <w:t>（</w:t>
      </w:r>
      <w:r w:rsidRPr="00962827">
        <w:rPr>
          <w:rFonts w:ascii="Cambria" w:hAnsi="宋体" w:cs="Cambria" w:hint="eastAsia"/>
          <w:kern w:val="2"/>
          <w:sz w:val="24"/>
          <w:szCs w:val="24"/>
          <w:lang w:val="en-US" w:eastAsia="zh-CN"/>
        </w:rPr>
        <w:t>2</w:t>
      </w:r>
      <w:r w:rsidR="00307BF8">
        <w:rPr>
          <w:rFonts w:ascii="Cambria" w:hAnsi="宋体" w:cs="Cambria" w:hint="eastAsia"/>
          <w:kern w:val="2"/>
          <w:sz w:val="24"/>
          <w:szCs w:val="24"/>
          <w:lang w:val="en-US" w:eastAsia="zh-CN"/>
        </w:rPr>
        <w:t>）可以保证院内各系统在</w:t>
      </w:r>
      <w:r w:rsidR="00900F90">
        <w:rPr>
          <w:rFonts w:ascii="Cambria" w:hAnsi="宋体" w:cs="Cambria" w:hint="eastAsia"/>
          <w:kern w:val="2"/>
          <w:sz w:val="24"/>
          <w:szCs w:val="24"/>
          <w:lang w:val="en-US" w:eastAsia="zh-CN"/>
        </w:rPr>
        <w:t>主数据</w:t>
      </w:r>
      <w:r w:rsidR="00307BF8">
        <w:rPr>
          <w:rFonts w:ascii="Cambria" w:hAnsi="宋体" w:cs="Cambria" w:hint="eastAsia"/>
          <w:kern w:val="2"/>
          <w:sz w:val="24"/>
          <w:szCs w:val="24"/>
          <w:lang w:val="en-US" w:eastAsia="zh-CN"/>
        </w:rPr>
        <w:t>变更后，历史数据的可读性；</w:t>
      </w:r>
    </w:p>
    <w:p w:rsidR="0058231B" w:rsidRPr="00962827" w:rsidRDefault="00962827" w:rsidP="0058231B">
      <w:pPr>
        <w:spacing w:before="120" w:after="120" w:line="240" w:lineRule="auto"/>
        <w:ind w:firstLine="418"/>
        <w:rPr>
          <w:rFonts w:ascii="Cambria" w:hAnsi="宋体" w:cs="Cambria"/>
          <w:kern w:val="2"/>
          <w:sz w:val="24"/>
          <w:szCs w:val="24"/>
          <w:lang w:val="en-US" w:eastAsia="zh-CN"/>
        </w:rPr>
      </w:pPr>
      <w:r w:rsidRPr="00962827">
        <w:rPr>
          <w:rFonts w:ascii="Cambria" w:hAnsi="宋体" w:cs="Cambria" w:hint="eastAsia"/>
          <w:kern w:val="2"/>
          <w:sz w:val="24"/>
          <w:szCs w:val="24"/>
          <w:lang w:val="en-US" w:eastAsia="zh-CN"/>
        </w:rPr>
        <w:t>（</w:t>
      </w:r>
      <w:r w:rsidRPr="00962827">
        <w:rPr>
          <w:rFonts w:ascii="Cambria" w:hAnsi="宋体" w:cs="Cambria" w:hint="eastAsia"/>
          <w:kern w:val="2"/>
          <w:sz w:val="24"/>
          <w:szCs w:val="24"/>
          <w:lang w:val="en-US" w:eastAsia="zh-CN"/>
        </w:rPr>
        <w:t>3</w:t>
      </w:r>
      <w:r w:rsidRPr="00962827">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Pr="00962827">
        <w:rPr>
          <w:rFonts w:ascii="Cambria" w:hAnsi="宋体" w:cs="Cambria" w:hint="eastAsia"/>
          <w:kern w:val="2"/>
          <w:sz w:val="24"/>
          <w:szCs w:val="24"/>
          <w:lang w:val="en-US" w:eastAsia="zh-CN"/>
        </w:rPr>
        <w:t>数据符合国际、国家标准，行业标准，院内标准规范；</w:t>
      </w:r>
      <w:r w:rsidR="00850746" w:rsidRPr="00962827">
        <w:rPr>
          <w:rFonts w:ascii="Cambria" w:hAnsi="宋体" w:cs="Cambria" w:hint="eastAsia"/>
          <w:kern w:val="2"/>
          <w:sz w:val="24"/>
          <w:szCs w:val="24"/>
          <w:lang w:val="en-US" w:eastAsia="zh-CN"/>
        </w:rPr>
        <w:t>。</w:t>
      </w:r>
    </w:p>
    <w:p w:rsidR="00B126F6" w:rsidRPr="00850746" w:rsidRDefault="00900F90" w:rsidP="000947F5">
      <w:pPr>
        <w:pStyle w:val="10"/>
        <w:spacing w:before="240" w:after="240"/>
      </w:pPr>
      <w:bookmarkStart w:id="36" w:name="_Toc473571988"/>
      <w:bookmarkEnd w:id="33"/>
      <w:bookmarkEnd w:id="34"/>
      <w:bookmarkEnd w:id="35"/>
      <w:r>
        <w:rPr>
          <w:rFonts w:hint="eastAsia"/>
          <w:lang w:eastAsia="zh-CN"/>
        </w:rPr>
        <w:lastRenderedPageBreak/>
        <w:t>主数据</w:t>
      </w:r>
      <w:r w:rsidR="00FA7C18">
        <w:rPr>
          <w:rFonts w:hint="eastAsia"/>
          <w:lang w:eastAsia="zh-CN"/>
        </w:rPr>
        <w:t>集成方案</w:t>
      </w:r>
      <w:bookmarkEnd w:id="36"/>
    </w:p>
    <w:p w:rsidR="00937198" w:rsidRPr="007A1641" w:rsidRDefault="00900F90" w:rsidP="007A1641">
      <w:pPr>
        <w:pStyle w:val="2"/>
      </w:pPr>
      <w:bookmarkStart w:id="37" w:name="_Toc303866046"/>
      <w:bookmarkStart w:id="38" w:name="_Toc310251513"/>
      <w:bookmarkStart w:id="39" w:name="_Toc473571989"/>
      <w:r>
        <w:rPr>
          <w:rFonts w:hint="eastAsia"/>
        </w:rPr>
        <w:t>主数据</w:t>
      </w:r>
      <w:r w:rsidR="00307BF8">
        <w:rPr>
          <w:rFonts w:hint="eastAsia"/>
        </w:rPr>
        <w:t>分布</w:t>
      </w:r>
      <w:r w:rsidR="003F16A7">
        <w:rPr>
          <w:rFonts w:hint="eastAsia"/>
        </w:rPr>
        <w:t>与</w:t>
      </w:r>
      <w:r w:rsidR="006D2C20">
        <w:rPr>
          <w:rFonts w:hint="eastAsia"/>
        </w:rPr>
        <w:t>涉及范围</w:t>
      </w:r>
      <w:bookmarkEnd w:id="39"/>
    </w:p>
    <w:bookmarkEnd w:id="37"/>
    <w:bookmarkEnd w:id="38"/>
    <w:p w:rsidR="00D64255" w:rsidRDefault="00F21C1E" w:rsidP="00D64255">
      <w:pPr>
        <w:pStyle w:val="13"/>
        <w:keepNext/>
      </w:pPr>
      <w:r>
        <w:rPr>
          <w:noProof/>
        </w:rPr>
        <w:drawing>
          <wp:inline distT="0" distB="0" distL="0" distR="0" wp14:anchorId="1C038DA3" wp14:editId="4F5D6574">
            <wp:extent cx="6192520" cy="3324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520" cy="3324860"/>
                    </a:xfrm>
                    <a:prstGeom prst="rect">
                      <a:avLst/>
                    </a:prstGeom>
                  </pic:spPr>
                </pic:pic>
              </a:graphicData>
            </a:graphic>
          </wp:inline>
        </w:drawing>
      </w:r>
    </w:p>
    <w:p w:rsidR="008175B4" w:rsidRDefault="00900F90" w:rsidP="00D64255">
      <w:pPr>
        <w:pStyle w:val="ab"/>
        <w:jc w:val="center"/>
      </w:pPr>
      <w:r>
        <w:rPr>
          <w:rFonts w:hint="eastAsia"/>
        </w:rPr>
        <w:t>主数据</w:t>
      </w:r>
      <w:r w:rsidR="00D64255">
        <w:rPr>
          <w:rFonts w:hint="eastAsia"/>
        </w:rPr>
        <w:t>分布与涉及范围</w:t>
      </w:r>
      <w:r w:rsidR="00D64255">
        <w:t xml:space="preserve"> </w:t>
      </w:r>
      <w:r w:rsidR="00C803FD">
        <w:fldChar w:fldCharType="begin"/>
      </w:r>
      <w:r w:rsidR="00D64255">
        <w:instrText xml:space="preserve"> SEQ </w:instrText>
      </w:r>
      <w:r w:rsidR="00D64255">
        <w:instrText>图表</w:instrText>
      </w:r>
      <w:r w:rsidR="00D64255">
        <w:instrText xml:space="preserve"> \* ARABIC </w:instrText>
      </w:r>
      <w:r w:rsidR="00C803FD">
        <w:fldChar w:fldCharType="separate"/>
      </w:r>
      <w:r w:rsidR="00AA66AE">
        <w:rPr>
          <w:noProof/>
        </w:rPr>
        <w:t>1</w:t>
      </w:r>
      <w:r w:rsidR="00C803FD">
        <w:fldChar w:fldCharType="end"/>
      </w:r>
    </w:p>
    <w:p w:rsidR="0053145A" w:rsidRDefault="0053145A" w:rsidP="009C71AC">
      <w:pPr>
        <w:rPr>
          <w:lang w:val="en-US" w:eastAsia="zh-CN"/>
        </w:rPr>
      </w:pPr>
    </w:p>
    <w:p w:rsidR="00FA7C18" w:rsidRDefault="00900F90" w:rsidP="00FA7C18">
      <w:pPr>
        <w:pStyle w:val="2"/>
      </w:pPr>
      <w:bookmarkStart w:id="40" w:name="_Toc353177862"/>
      <w:bookmarkStart w:id="41" w:name="_Toc473571990"/>
      <w:r>
        <w:rPr>
          <w:rFonts w:hint="eastAsia"/>
        </w:rPr>
        <w:lastRenderedPageBreak/>
        <w:t>主数据</w:t>
      </w:r>
      <w:r w:rsidR="00FA7C18">
        <w:rPr>
          <w:rFonts w:hint="eastAsia"/>
        </w:rPr>
        <w:t>数据交互图</w:t>
      </w:r>
      <w:bookmarkEnd w:id="40"/>
      <w:bookmarkEnd w:id="41"/>
    </w:p>
    <w:p w:rsidR="00FA7C18" w:rsidRPr="001942F8" w:rsidRDefault="00FA7C18" w:rsidP="00FA7C18">
      <w:pPr>
        <w:pStyle w:val="3"/>
        <w:ind w:right="210"/>
        <w:rPr>
          <w:lang w:eastAsia="zh-CN"/>
        </w:rPr>
      </w:pPr>
      <w:bookmarkStart w:id="42" w:name="_Toc353177863"/>
      <w:bookmarkStart w:id="43" w:name="_Toc473571991"/>
      <w:r>
        <w:rPr>
          <w:rFonts w:hint="eastAsia"/>
          <w:lang w:eastAsia="zh-CN"/>
        </w:rPr>
        <w:t>获取某字典内容的全数据交互图：</w:t>
      </w:r>
      <w:bookmarkEnd w:id="42"/>
      <w:bookmarkEnd w:id="43"/>
    </w:p>
    <w:p w:rsidR="00FA7C18" w:rsidRDefault="00FA7C18" w:rsidP="00477E31">
      <w:pPr>
        <w:pStyle w:val="21"/>
        <w:ind w:firstLine="480"/>
      </w:pPr>
      <w:r w:rsidRPr="001942F8">
        <w:rPr>
          <w:rFonts w:hint="eastAsia"/>
          <w:noProof/>
          <w:lang w:val="en-US" w:eastAsia="zh-CN"/>
        </w:rPr>
        <w:drawing>
          <wp:inline distT="0" distB="0" distL="0" distR="0" wp14:anchorId="4D09F8AB" wp14:editId="129596AF">
            <wp:extent cx="4953000" cy="3419475"/>
            <wp:effectExtent l="19050" t="0" r="0" b="0"/>
            <wp:docPr id="13" name="图片 1"/>
            <wp:cNvGraphicFramePr/>
            <a:graphic xmlns:a="http://schemas.openxmlformats.org/drawingml/2006/main">
              <a:graphicData uri="http://schemas.openxmlformats.org/drawingml/2006/picture">
                <pic:pic xmlns:pic="http://schemas.openxmlformats.org/drawingml/2006/picture">
                  <pic:nvPicPr>
                    <pic:cNvPr id="29698" name="Picture 2"/>
                    <pic:cNvPicPr>
                      <a:picLocks noChangeAspect="1" noChangeArrowheads="1"/>
                    </pic:cNvPicPr>
                  </pic:nvPicPr>
                  <pic:blipFill>
                    <a:blip r:embed="rId12" cstate="print"/>
                    <a:srcRect/>
                    <a:stretch>
                      <a:fillRect/>
                    </a:stretch>
                  </pic:blipFill>
                  <pic:spPr bwMode="auto">
                    <a:xfrm>
                      <a:off x="0" y="0"/>
                      <a:ext cx="4953000" cy="3419475"/>
                    </a:xfrm>
                    <a:prstGeom prst="rect">
                      <a:avLst/>
                    </a:prstGeom>
                    <a:noFill/>
                    <a:ln w="9525">
                      <a:noFill/>
                      <a:miter lim="800000"/>
                      <a:headEnd/>
                      <a:tailEnd/>
                    </a:ln>
                    <a:effectLst/>
                  </pic:spPr>
                </pic:pic>
              </a:graphicData>
            </a:graphic>
          </wp:inline>
        </w:drawing>
      </w:r>
    </w:p>
    <w:p w:rsidR="00FA7C18" w:rsidRPr="001942F8" w:rsidRDefault="00FA7C18" w:rsidP="00FA7C18">
      <w:pPr>
        <w:pStyle w:val="3"/>
        <w:ind w:right="210"/>
        <w:rPr>
          <w:lang w:eastAsia="zh-CN"/>
        </w:rPr>
      </w:pPr>
      <w:bookmarkStart w:id="44" w:name="_Toc353177864"/>
      <w:bookmarkStart w:id="45" w:name="_Toc473571992"/>
      <w:r>
        <w:rPr>
          <w:rFonts w:hint="eastAsia"/>
          <w:lang w:eastAsia="zh-CN"/>
        </w:rPr>
        <w:t>通知</w:t>
      </w:r>
      <w:r w:rsidR="00900F90">
        <w:rPr>
          <w:rFonts w:hint="eastAsia"/>
          <w:lang w:eastAsia="zh-CN"/>
        </w:rPr>
        <w:t>主数据</w:t>
      </w:r>
      <w:r>
        <w:rPr>
          <w:rFonts w:hint="eastAsia"/>
          <w:lang w:eastAsia="zh-CN"/>
        </w:rPr>
        <w:t>变更（</w:t>
      </w:r>
      <w:r w:rsidR="00900F90">
        <w:rPr>
          <w:rFonts w:hint="eastAsia"/>
          <w:lang w:eastAsia="zh-CN"/>
        </w:rPr>
        <w:t>主数据</w:t>
      </w:r>
      <w:r>
        <w:rPr>
          <w:rFonts w:hint="eastAsia"/>
          <w:lang w:eastAsia="zh-CN"/>
        </w:rPr>
        <w:t>为数据源）交互图：</w:t>
      </w:r>
      <w:bookmarkEnd w:id="44"/>
      <w:bookmarkEnd w:id="45"/>
    </w:p>
    <w:p w:rsidR="00FA7C18" w:rsidRDefault="00FA7C18" w:rsidP="00477E31">
      <w:pPr>
        <w:pStyle w:val="21"/>
        <w:ind w:firstLine="480"/>
      </w:pPr>
      <w:r>
        <w:rPr>
          <w:rFonts w:hint="eastAsia"/>
          <w:noProof/>
          <w:lang w:val="en-US" w:eastAsia="zh-CN"/>
        </w:rPr>
        <w:drawing>
          <wp:inline distT="0" distB="0" distL="0" distR="0" wp14:anchorId="0FC273E5" wp14:editId="31E4D423">
            <wp:extent cx="4953000" cy="3152775"/>
            <wp:effectExtent l="19050" t="0" r="0" b="0"/>
            <wp:docPr id="12" name="图片 5"/>
            <wp:cNvGraphicFramePr/>
            <a:graphic xmlns:a="http://schemas.openxmlformats.org/drawingml/2006/main">
              <a:graphicData uri="http://schemas.openxmlformats.org/drawingml/2006/picture">
                <pic:pic xmlns:pic="http://schemas.openxmlformats.org/drawingml/2006/picture">
                  <pic:nvPicPr>
                    <pic:cNvPr id="30722" name="Picture 2"/>
                    <pic:cNvPicPr>
                      <a:picLocks noChangeAspect="1" noChangeArrowheads="1"/>
                    </pic:cNvPicPr>
                  </pic:nvPicPr>
                  <pic:blipFill>
                    <a:blip r:embed="rId13" cstate="print"/>
                    <a:srcRect/>
                    <a:stretch>
                      <a:fillRect/>
                    </a:stretch>
                  </pic:blipFill>
                  <pic:spPr bwMode="auto">
                    <a:xfrm>
                      <a:off x="0" y="0"/>
                      <a:ext cx="4953000" cy="3152775"/>
                    </a:xfrm>
                    <a:prstGeom prst="rect">
                      <a:avLst/>
                    </a:prstGeom>
                    <a:noFill/>
                    <a:ln w="9525">
                      <a:noFill/>
                      <a:miter lim="800000"/>
                      <a:headEnd/>
                      <a:tailEnd/>
                    </a:ln>
                    <a:effectLst/>
                  </pic:spPr>
                </pic:pic>
              </a:graphicData>
            </a:graphic>
          </wp:inline>
        </w:drawing>
      </w:r>
    </w:p>
    <w:p w:rsidR="00FA7C18" w:rsidRPr="001942F8" w:rsidRDefault="00FA7C18" w:rsidP="00FA7C18">
      <w:pPr>
        <w:pStyle w:val="3"/>
        <w:ind w:right="210"/>
        <w:rPr>
          <w:lang w:eastAsia="zh-CN"/>
        </w:rPr>
      </w:pPr>
      <w:bookmarkStart w:id="46" w:name="_Toc353177865"/>
      <w:bookmarkStart w:id="47" w:name="_Toc473571993"/>
      <w:r>
        <w:rPr>
          <w:rFonts w:hint="eastAsia"/>
          <w:lang w:eastAsia="zh-CN"/>
        </w:rPr>
        <w:lastRenderedPageBreak/>
        <w:t>通知</w:t>
      </w:r>
      <w:r w:rsidR="00900F90">
        <w:rPr>
          <w:rFonts w:hint="eastAsia"/>
          <w:lang w:eastAsia="zh-CN"/>
        </w:rPr>
        <w:t>主数据</w:t>
      </w:r>
      <w:r>
        <w:rPr>
          <w:rFonts w:hint="eastAsia"/>
          <w:lang w:eastAsia="zh-CN"/>
        </w:rPr>
        <w:t>变更（其它系统为数据源）交互图：</w:t>
      </w:r>
      <w:bookmarkEnd w:id="46"/>
      <w:bookmarkEnd w:id="47"/>
    </w:p>
    <w:p w:rsidR="00FA7C18" w:rsidRDefault="00FA7C18" w:rsidP="00477E31">
      <w:pPr>
        <w:pStyle w:val="21"/>
        <w:ind w:firstLine="480"/>
      </w:pPr>
      <w:r w:rsidRPr="00172171">
        <w:rPr>
          <w:rFonts w:hint="eastAsia"/>
          <w:noProof/>
          <w:lang w:val="en-US" w:eastAsia="zh-CN"/>
        </w:rPr>
        <w:drawing>
          <wp:inline distT="0" distB="0" distL="0" distR="0" wp14:anchorId="32AB022E" wp14:editId="657F72C7">
            <wp:extent cx="4914900" cy="3286125"/>
            <wp:effectExtent l="19050" t="0" r="0" b="0"/>
            <wp:docPr id="26" name="图片 6"/>
            <wp:cNvGraphicFramePr/>
            <a:graphic xmlns:a="http://schemas.openxmlformats.org/drawingml/2006/main">
              <a:graphicData uri="http://schemas.openxmlformats.org/drawingml/2006/picture">
                <pic:pic xmlns:pic="http://schemas.openxmlformats.org/drawingml/2006/picture">
                  <pic:nvPicPr>
                    <pic:cNvPr id="31746" name="Picture 2"/>
                    <pic:cNvPicPr>
                      <a:picLocks noChangeAspect="1" noChangeArrowheads="1"/>
                    </pic:cNvPicPr>
                  </pic:nvPicPr>
                  <pic:blipFill>
                    <a:blip r:embed="rId14" cstate="print"/>
                    <a:srcRect/>
                    <a:stretch>
                      <a:fillRect/>
                    </a:stretch>
                  </pic:blipFill>
                  <pic:spPr bwMode="auto">
                    <a:xfrm>
                      <a:off x="0" y="0"/>
                      <a:ext cx="4914900" cy="3286125"/>
                    </a:xfrm>
                    <a:prstGeom prst="rect">
                      <a:avLst/>
                    </a:prstGeom>
                    <a:noFill/>
                    <a:ln w="9525">
                      <a:noFill/>
                      <a:miter lim="800000"/>
                      <a:headEnd/>
                      <a:tailEnd/>
                    </a:ln>
                    <a:effectLst/>
                  </pic:spPr>
                </pic:pic>
              </a:graphicData>
            </a:graphic>
          </wp:inline>
        </w:drawing>
      </w:r>
    </w:p>
    <w:p w:rsidR="00FA7C18" w:rsidRDefault="00900F90" w:rsidP="00FA7C18">
      <w:pPr>
        <w:pStyle w:val="2"/>
      </w:pPr>
      <w:bookmarkStart w:id="48" w:name="_Toc353177866"/>
      <w:bookmarkStart w:id="49" w:name="_Toc473571994"/>
      <w:r>
        <w:rPr>
          <w:rFonts w:hint="eastAsia"/>
        </w:rPr>
        <w:t>主数据</w:t>
      </w:r>
      <w:r w:rsidR="00FA7C18" w:rsidRPr="00D21CBC">
        <w:rPr>
          <w:rFonts w:hint="eastAsia"/>
        </w:rPr>
        <w:t>字典一览表</w:t>
      </w:r>
      <w:bookmarkEnd w:id="48"/>
      <w:bookmarkEnd w:id="49"/>
    </w:p>
    <w:p w:rsidR="00446D22" w:rsidRPr="00446D22" w:rsidRDefault="00FA7C18" w:rsidP="00FA7C18">
      <w:pPr>
        <w:rPr>
          <w:lang w:val="en-US" w:eastAsia="zh-CN"/>
        </w:rPr>
      </w:pPr>
      <w:r>
        <w:rPr>
          <w:rFonts w:hint="eastAsia"/>
          <w:lang w:eastAsia="zh-CN"/>
        </w:rPr>
        <w:t>参考服务一览。</w:t>
      </w:r>
    </w:p>
    <w:p w:rsidR="00A455CF" w:rsidRDefault="00A455CF" w:rsidP="001C5103">
      <w:pPr>
        <w:pStyle w:val="10"/>
        <w:numPr>
          <w:ilvl w:val="0"/>
          <w:numId w:val="0"/>
        </w:numPr>
        <w:spacing w:before="240" w:after="240"/>
        <w:rPr>
          <w:lang w:eastAsia="zh-CN"/>
        </w:rPr>
        <w:sectPr w:rsidR="00A455CF" w:rsidSect="0058231B">
          <w:headerReference w:type="default" r:id="rId15"/>
          <w:footerReference w:type="default" r:id="rId16"/>
          <w:pgSz w:w="11906" w:h="16838" w:code="9"/>
          <w:pgMar w:top="1440" w:right="1077" w:bottom="1440" w:left="1077" w:header="720" w:footer="720" w:gutter="0"/>
          <w:cols w:space="720"/>
          <w:docGrid w:linePitch="312"/>
        </w:sectPr>
      </w:pPr>
      <w:bookmarkStart w:id="50" w:name="_Toc303866047"/>
      <w:bookmarkStart w:id="51" w:name="_Toc303872945"/>
      <w:bookmarkStart w:id="52" w:name="_Toc310251514"/>
    </w:p>
    <w:p w:rsidR="006453F9" w:rsidRDefault="00900F90" w:rsidP="00B41AAA">
      <w:pPr>
        <w:pStyle w:val="10"/>
        <w:spacing w:before="240" w:after="240"/>
      </w:pPr>
      <w:bookmarkStart w:id="53" w:name="_Toc303866048"/>
      <w:bookmarkStart w:id="54" w:name="_Toc473571995"/>
      <w:bookmarkEnd w:id="50"/>
      <w:bookmarkEnd w:id="51"/>
      <w:bookmarkEnd w:id="52"/>
      <w:r>
        <w:rPr>
          <w:rFonts w:hint="eastAsia"/>
        </w:rPr>
        <w:lastRenderedPageBreak/>
        <w:t>主数据</w:t>
      </w:r>
      <w:r w:rsidR="00957E86">
        <w:rPr>
          <w:rFonts w:hint="eastAsia"/>
        </w:rPr>
        <w:t>维护流程</w:t>
      </w:r>
      <w:bookmarkEnd w:id="54"/>
    </w:p>
    <w:p w:rsidR="00BC3C56" w:rsidRDefault="0053027D" w:rsidP="00B41AAA">
      <w:pPr>
        <w:pStyle w:val="2"/>
      </w:pPr>
      <w:bookmarkStart w:id="55" w:name="_Toc473571996"/>
      <w:r w:rsidRPr="0053027D">
        <w:rPr>
          <w:rFonts w:hint="eastAsia"/>
        </w:rPr>
        <w:t>数据源为第三方系统的</w:t>
      </w:r>
      <w:r w:rsidR="00900F90">
        <w:rPr>
          <w:rFonts w:hint="eastAsia"/>
        </w:rPr>
        <w:t>主数据</w:t>
      </w:r>
      <w:r w:rsidRPr="0053027D">
        <w:rPr>
          <w:rFonts w:hint="eastAsia"/>
        </w:rPr>
        <w:t>维护流程</w:t>
      </w:r>
      <w:bookmarkEnd w:id="55"/>
    </w:p>
    <w:p w:rsidR="00EE0F18" w:rsidRPr="00461F49" w:rsidRDefault="00DF11F0" w:rsidP="00EE0F18">
      <w:pPr>
        <w:rPr>
          <w:rFonts w:ascii="Cambria" w:hAnsi="宋体" w:cs="Cambria"/>
          <w:kern w:val="2"/>
          <w:sz w:val="24"/>
          <w:szCs w:val="24"/>
          <w:lang w:val="en-US" w:eastAsia="zh-CN"/>
        </w:rPr>
      </w:pPr>
      <w:r>
        <w:rPr>
          <w:rFonts w:ascii="Cambria" w:hAnsi="宋体" w:cs="Cambria" w:hint="eastAsia"/>
          <w:kern w:val="2"/>
          <w:sz w:val="24"/>
          <w:szCs w:val="24"/>
          <w:lang w:val="en-US" w:eastAsia="zh-CN"/>
        </w:rPr>
        <w:t>数据源为第三方系统的</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是指</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维护方为公用服务和本系统之外的系统维护的</w:t>
      </w:r>
      <w:r w:rsidR="00900F90">
        <w:rPr>
          <w:rFonts w:ascii="Cambria" w:hAnsi="宋体" w:cs="Cambria" w:hint="eastAsia"/>
          <w:kern w:val="2"/>
          <w:sz w:val="24"/>
          <w:szCs w:val="24"/>
          <w:lang w:val="en-US" w:eastAsia="zh-CN"/>
        </w:rPr>
        <w:t>主数据</w:t>
      </w:r>
      <w:r w:rsidR="008B2796" w:rsidRPr="00461F49">
        <w:rPr>
          <w:rFonts w:ascii="Cambria" w:hAnsi="宋体" w:cs="Cambria" w:hint="eastAsia"/>
          <w:kern w:val="2"/>
          <w:sz w:val="24"/>
          <w:szCs w:val="24"/>
          <w:lang w:val="en-US" w:eastAsia="zh-CN"/>
        </w:rPr>
        <w:t>，这些系统没有线上审批流程，主要流程为</w:t>
      </w:r>
      <w:r w:rsidR="007B711D">
        <w:rPr>
          <w:rFonts w:ascii="Cambria" w:hAnsi="宋体" w:cs="Cambria" w:hint="eastAsia"/>
          <w:kern w:val="2"/>
          <w:sz w:val="24"/>
          <w:szCs w:val="24"/>
          <w:lang w:val="en-US" w:eastAsia="zh-CN"/>
        </w:rPr>
        <w:t>：</w:t>
      </w:r>
    </w:p>
    <w:p w:rsidR="00EE0F18" w:rsidRDefault="00900F90" w:rsidP="00982C8C">
      <w:pPr>
        <w:pStyle w:val="a5"/>
        <w:numPr>
          <w:ilvl w:val="0"/>
          <w:numId w:val="1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BD54B3">
        <w:rPr>
          <w:rFonts w:ascii="Cambria" w:hAnsi="宋体" w:cs="Cambria" w:hint="eastAsia"/>
          <w:kern w:val="2"/>
          <w:sz w:val="24"/>
          <w:szCs w:val="24"/>
          <w:lang w:val="en-US" w:eastAsia="zh-CN"/>
        </w:rPr>
        <w:t>维护人员</w:t>
      </w:r>
      <w:r w:rsidR="00EE0F18" w:rsidRPr="00461F49">
        <w:rPr>
          <w:rFonts w:ascii="Cambria" w:hAnsi="宋体" w:cs="Cambria" w:hint="eastAsia"/>
          <w:kern w:val="2"/>
          <w:sz w:val="24"/>
          <w:szCs w:val="24"/>
          <w:lang w:val="en-US" w:eastAsia="zh-CN"/>
        </w:rPr>
        <w:t>收集</w:t>
      </w:r>
      <w:r>
        <w:rPr>
          <w:rFonts w:ascii="Cambria" w:hAnsi="宋体" w:cs="Cambria" w:hint="eastAsia"/>
          <w:kern w:val="2"/>
          <w:sz w:val="24"/>
          <w:szCs w:val="24"/>
          <w:lang w:val="en-US" w:eastAsia="zh-CN"/>
        </w:rPr>
        <w:t>主数据</w:t>
      </w:r>
      <w:r w:rsidR="00EE0F18" w:rsidRPr="00461F49">
        <w:rPr>
          <w:rFonts w:ascii="Cambria" w:hAnsi="宋体" w:cs="Cambria" w:hint="eastAsia"/>
          <w:kern w:val="2"/>
          <w:sz w:val="24"/>
          <w:szCs w:val="24"/>
          <w:lang w:val="en-US" w:eastAsia="zh-CN"/>
        </w:rPr>
        <w:t>相关使用科室对</w:t>
      </w:r>
      <w:r>
        <w:rPr>
          <w:rFonts w:ascii="Cambria" w:hAnsi="宋体" w:cs="Cambria" w:hint="eastAsia"/>
          <w:kern w:val="2"/>
          <w:sz w:val="24"/>
          <w:szCs w:val="24"/>
          <w:lang w:val="en-US" w:eastAsia="zh-CN"/>
        </w:rPr>
        <w:t>主数据</w:t>
      </w:r>
      <w:r w:rsidR="00EE0F18" w:rsidRPr="00461F49">
        <w:rPr>
          <w:rFonts w:ascii="Cambria" w:hAnsi="宋体" w:cs="Cambria" w:hint="eastAsia"/>
          <w:kern w:val="2"/>
          <w:sz w:val="24"/>
          <w:szCs w:val="24"/>
          <w:lang w:val="en-US" w:eastAsia="zh-CN"/>
        </w:rPr>
        <w:t>的维护需求</w:t>
      </w:r>
      <w:r w:rsidR="00EE0F18" w:rsidRPr="00461F49">
        <w:rPr>
          <w:rFonts w:ascii="Cambria" w:hAnsi="宋体" w:cs="Cambria" w:hint="eastAsia"/>
          <w:kern w:val="2"/>
          <w:sz w:val="24"/>
          <w:szCs w:val="24"/>
          <w:lang w:val="en-US" w:eastAsia="zh-CN"/>
        </w:rPr>
        <w:t>,</w:t>
      </w:r>
      <w:r w:rsidR="006D66BB">
        <w:rPr>
          <w:rFonts w:ascii="Cambria" w:hAnsi="宋体" w:cs="Cambria" w:hint="eastAsia"/>
          <w:kern w:val="2"/>
          <w:sz w:val="24"/>
          <w:szCs w:val="24"/>
          <w:lang w:val="en-US" w:eastAsia="zh-CN"/>
        </w:rPr>
        <w:t>填写</w:t>
      </w:r>
      <w:r w:rsidR="002F1CDF">
        <w:rPr>
          <w:rFonts w:ascii="Cambria" w:hAnsi="宋体" w:cs="Cambria" w:hint="eastAsia"/>
          <w:kern w:val="2"/>
          <w:sz w:val="24"/>
          <w:szCs w:val="24"/>
          <w:lang w:val="en-US" w:eastAsia="zh-CN"/>
        </w:rPr>
        <w:t>《</w:t>
      </w:r>
      <w:r w:rsidR="008A2F34">
        <w:rPr>
          <w:rFonts w:ascii="Cambria" w:hAnsi="宋体" w:cs="Cambria" w:hint="eastAsia"/>
          <w:kern w:val="2"/>
          <w:sz w:val="24"/>
          <w:szCs w:val="24"/>
          <w:lang w:val="en-US" w:eastAsia="zh-CN"/>
        </w:rPr>
        <w:t>XXXX</w:t>
      </w:r>
      <w:r w:rsidR="008A2F34">
        <w:rPr>
          <w:rFonts w:ascii="Cambria" w:hAnsi="宋体" w:cs="Cambria" w:hint="eastAsia"/>
          <w:kern w:val="2"/>
          <w:sz w:val="24"/>
          <w:szCs w:val="24"/>
          <w:lang w:val="en-US" w:eastAsia="zh-CN"/>
        </w:rPr>
        <w:t>医院</w:t>
      </w:r>
      <w:r>
        <w:rPr>
          <w:rFonts w:ascii="Cambria" w:hAnsi="宋体" w:cs="Cambria" w:hint="eastAsia"/>
          <w:kern w:val="2"/>
          <w:sz w:val="24"/>
          <w:szCs w:val="24"/>
          <w:lang w:val="en-US" w:eastAsia="zh-CN"/>
        </w:rPr>
        <w:t>主数据</w:t>
      </w:r>
      <w:r w:rsidR="009C7A46" w:rsidRPr="009C7A46">
        <w:rPr>
          <w:rFonts w:ascii="Cambria" w:hAnsi="宋体" w:cs="Cambria" w:hint="eastAsia"/>
          <w:kern w:val="2"/>
          <w:sz w:val="24"/>
          <w:szCs w:val="24"/>
          <w:lang w:val="en-US" w:eastAsia="zh-CN"/>
        </w:rPr>
        <w:t>维护条目审批表</w:t>
      </w:r>
      <w:r w:rsidR="002F1CDF">
        <w:rPr>
          <w:rFonts w:ascii="Cambria" w:hAnsi="宋体" w:cs="Cambria" w:hint="eastAsia"/>
          <w:kern w:val="2"/>
          <w:sz w:val="24"/>
          <w:szCs w:val="24"/>
          <w:lang w:val="en-US" w:eastAsia="zh-CN"/>
        </w:rPr>
        <w:t>》</w:t>
      </w:r>
      <w:r w:rsidR="006D66BB">
        <w:rPr>
          <w:rFonts w:ascii="Cambria" w:hAnsi="宋体" w:cs="Cambria" w:hint="eastAsia"/>
          <w:kern w:val="2"/>
          <w:sz w:val="24"/>
          <w:szCs w:val="24"/>
          <w:lang w:val="en-US" w:eastAsia="zh-CN"/>
        </w:rPr>
        <w:t>（</w:t>
      </w:r>
      <w:r w:rsidR="0047743D">
        <w:rPr>
          <w:rFonts w:ascii="Cambria" w:hAnsi="宋体" w:cs="Cambria" w:hint="eastAsia"/>
          <w:kern w:val="2"/>
          <w:sz w:val="24"/>
          <w:szCs w:val="24"/>
          <w:lang w:val="en-US" w:eastAsia="zh-CN"/>
        </w:rPr>
        <w:t>见</w:t>
      </w:r>
      <w:r w:rsidR="006D66BB">
        <w:rPr>
          <w:rFonts w:ascii="Cambria" w:hAnsi="宋体" w:cs="Cambria" w:hint="eastAsia"/>
          <w:kern w:val="2"/>
          <w:sz w:val="24"/>
          <w:szCs w:val="24"/>
          <w:lang w:val="en-US" w:eastAsia="zh-CN"/>
        </w:rPr>
        <w:t>附件），</w:t>
      </w:r>
      <w:r w:rsidR="00EE0F18" w:rsidRPr="00461F49">
        <w:rPr>
          <w:rFonts w:ascii="Cambria" w:hAnsi="宋体" w:cs="Cambria" w:hint="eastAsia"/>
          <w:kern w:val="2"/>
          <w:sz w:val="24"/>
          <w:szCs w:val="24"/>
          <w:lang w:val="en-US" w:eastAsia="zh-CN"/>
        </w:rPr>
        <w:t>提交业务部门主管审核</w:t>
      </w:r>
      <w:r w:rsidR="008F2103" w:rsidRPr="00461F49">
        <w:rPr>
          <w:rFonts w:ascii="Cambria" w:hAnsi="宋体" w:cs="Cambria" w:hint="eastAsia"/>
          <w:kern w:val="2"/>
          <w:sz w:val="24"/>
          <w:szCs w:val="24"/>
          <w:lang w:val="en-US" w:eastAsia="zh-CN"/>
        </w:rPr>
        <w:t>；</w:t>
      </w:r>
    </w:p>
    <w:p w:rsidR="006065C6" w:rsidRDefault="00E94B87" w:rsidP="00982C8C">
      <w:pPr>
        <w:pStyle w:val="a5"/>
        <w:numPr>
          <w:ilvl w:val="0"/>
          <w:numId w:val="12"/>
        </w:numPr>
        <w:ind w:firstLineChars="0"/>
        <w:rPr>
          <w:rFonts w:ascii="Cambria" w:hAnsi="宋体" w:cs="Cambria"/>
          <w:kern w:val="2"/>
          <w:sz w:val="24"/>
          <w:szCs w:val="24"/>
          <w:lang w:val="en-US" w:eastAsia="zh-CN"/>
        </w:rPr>
      </w:pPr>
      <w:r w:rsidRPr="00461F49">
        <w:rPr>
          <w:rFonts w:ascii="Cambria" w:hAnsi="宋体" w:cs="Cambria" w:hint="eastAsia"/>
          <w:kern w:val="2"/>
          <w:sz w:val="24"/>
          <w:szCs w:val="24"/>
          <w:lang w:val="en-US" w:eastAsia="zh-CN"/>
        </w:rPr>
        <w:t>审批表交由信息中心</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维护人员审</w:t>
      </w:r>
      <w:r w:rsidRPr="00461F49">
        <w:rPr>
          <w:rFonts w:ascii="Cambria" w:hAnsi="宋体" w:cs="Cambria" w:hint="eastAsia"/>
          <w:kern w:val="2"/>
          <w:sz w:val="24"/>
          <w:szCs w:val="24"/>
          <w:lang w:val="en-US" w:eastAsia="zh-CN"/>
        </w:rPr>
        <w:t>核</w:t>
      </w:r>
      <w:r w:rsidR="00561494">
        <w:rPr>
          <w:rFonts w:ascii="Cambria" w:hAnsi="宋体" w:cs="Cambria" w:hint="eastAsia"/>
          <w:kern w:val="2"/>
          <w:sz w:val="24"/>
          <w:szCs w:val="24"/>
          <w:lang w:val="en-US" w:eastAsia="zh-CN"/>
        </w:rPr>
        <w:t>，由</w:t>
      </w:r>
      <w:r>
        <w:rPr>
          <w:rFonts w:ascii="Cambria" w:hAnsi="宋体" w:cs="Cambria" w:hint="eastAsia"/>
          <w:kern w:val="2"/>
          <w:sz w:val="24"/>
          <w:szCs w:val="24"/>
          <w:lang w:val="en-US" w:eastAsia="zh-CN"/>
        </w:rPr>
        <w:t>信息中心统一交给各消费该</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的业务科室或部门主管审核。</w:t>
      </w:r>
    </w:p>
    <w:p w:rsidR="003F4A79" w:rsidRPr="003F4A79" w:rsidRDefault="00354E77" w:rsidP="00982C8C">
      <w:pPr>
        <w:pStyle w:val="a5"/>
        <w:numPr>
          <w:ilvl w:val="0"/>
          <w:numId w:val="12"/>
        </w:numPr>
        <w:ind w:firstLineChars="0"/>
        <w:rPr>
          <w:rFonts w:ascii="Cambria" w:hAnsi="宋体" w:cs="Cambria"/>
          <w:kern w:val="2"/>
          <w:sz w:val="24"/>
          <w:szCs w:val="24"/>
          <w:lang w:val="en-US" w:eastAsia="zh-CN"/>
        </w:rPr>
      </w:pPr>
      <w:r w:rsidRPr="00461F49">
        <w:rPr>
          <w:rFonts w:ascii="Cambria" w:hAnsi="宋体" w:cs="Cambria" w:hint="eastAsia"/>
          <w:kern w:val="2"/>
          <w:sz w:val="24"/>
          <w:szCs w:val="24"/>
          <w:lang w:val="en-US" w:eastAsia="zh-CN"/>
        </w:rPr>
        <w:t>将审核后的</w:t>
      </w:r>
      <w:r w:rsidR="00900F90">
        <w:rPr>
          <w:rFonts w:ascii="Cambria" w:hAnsi="宋体" w:cs="Cambria" w:hint="eastAsia"/>
          <w:kern w:val="2"/>
          <w:sz w:val="24"/>
          <w:szCs w:val="24"/>
          <w:lang w:val="en-US" w:eastAsia="zh-CN"/>
        </w:rPr>
        <w:t>主数据</w:t>
      </w:r>
      <w:r w:rsidR="003F4A79">
        <w:rPr>
          <w:rFonts w:ascii="Cambria" w:hAnsi="宋体" w:cs="Cambria" w:hint="eastAsia"/>
          <w:kern w:val="2"/>
          <w:sz w:val="24"/>
          <w:szCs w:val="24"/>
          <w:lang w:val="en-US" w:eastAsia="zh-CN"/>
        </w:rPr>
        <w:t>修改详细信息</w:t>
      </w:r>
      <w:r w:rsidR="0004310B">
        <w:rPr>
          <w:rFonts w:ascii="Cambria" w:hAnsi="宋体" w:cs="Cambria" w:hint="eastAsia"/>
          <w:kern w:val="2"/>
          <w:sz w:val="24"/>
          <w:szCs w:val="24"/>
          <w:lang w:val="en-US" w:eastAsia="zh-CN"/>
        </w:rPr>
        <w:t>，</w:t>
      </w:r>
      <w:r w:rsidR="003F4A79">
        <w:rPr>
          <w:rFonts w:ascii="Cambria" w:hAnsi="宋体" w:cs="Cambria" w:hint="eastAsia"/>
          <w:kern w:val="2"/>
          <w:sz w:val="24"/>
          <w:szCs w:val="24"/>
          <w:lang w:val="en-US" w:eastAsia="zh-CN"/>
        </w:rPr>
        <w:t>向</w:t>
      </w:r>
      <w:r w:rsidR="00875E8C">
        <w:rPr>
          <w:rFonts w:ascii="Cambria" w:hAnsi="宋体" w:cs="Cambria" w:hint="eastAsia"/>
          <w:kern w:val="2"/>
          <w:sz w:val="24"/>
          <w:szCs w:val="24"/>
          <w:lang w:val="en-US" w:eastAsia="zh-CN"/>
        </w:rPr>
        <w:t>消费该</w:t>
      </w:r>
      <w:r w:rsidR="00900F90">
        <w:rPr>
          <w:rFonts w:ascii="Cambria" w:hAnsi="宋体" w:cs="Cambria" w:hint="eastAsia"/>
          <w:kern w:val="2"/>
          <w:sz w:val="24"/>
          <w:szCs w:val="24"/>
          <w:lang w:val="en-US" w:eastAsia="zh-CN"/>
        </w:rPr>
        <w:t>主数据</w:t>
      </w:r>
      <w:r w:rsidR="00875E8C">
        <w:rPr>
          <w:rFonts w:ascii="Cambria" w:hAnsi="宋体" w:cs="Cambria" w:hint="eastAsia"/>
          <w:kern w:val="2"/>
          <w:sz w:val="24"/>
          <w:szCs w:val="24"/>
          <w:lang w:val="en-US" w:eastAsia="zh-CN"/>
        </w:rPr>
        <w:t>的</w:t>
      </w:r>
      <w:r w:rsidR="00522B27">
        <w:rPr>
          <w:rFonts w:ascii="Cambria" w:hAnsi="宋体" w:cs="Cambria" w:hint="eastAsia"/>
          <w:kern w:val="2"/>
          <w:sz w:val="24"/>
          <w:szCs w:val="24"/>
          <w:lang w:val="en-US" w:eastAsia="zh-CN"/>
        </w:rPr>
        <w:t>业务</w:t>
      </w:r>
      <w:r w:rsidR="003F4A79">
        <w:rPr>
          <w:rFonts w:ascii="Cambria" w:hAnsi="宋体" w:cs="Cambria" w:hint="eastAsia"/>
          <w:kern w:val="2"/>
          <w:sz w:val="24"/>
          <w:szCs w:val="24"/>
          <w:lang w:val="en-US" w:eastAsia="zh-CN"/>
        </w:rPr>
        <w:t>科室</w:t>
      </w:r>
      <w:r w:rsidR="00F93F85">
        <w:rPr>
          <w:rFonts w:ascii="Cambria" w:hAnsi="宋体" w:cs="Cambria" w:hint="eastAsia"/>
          <w:kern w:val="2"/>
          <w:sz w:val="24"/>
          <w:szCs w:val="24"/>
          <w:lang w:val="en-US" w:eastAsia="zh-CN"/>
        </w:rPr>
        <w:t>或</w:t>
      </w:r>
      <w:r w:rsidR="003F4A79">
        <w:rPr>
          <w:rFonts w:ascii="Cambria" w:hAnsi="宋体" w:cs="Cambria" w:hint="eastAsia"/>
          <w:kern w:val="2"/>
          <w:sz w:val="24"/>
          <w:szCs w:val="24"/>
          <w:lang w:val="en-US" w:eastAsia="zh-CN"/>
        </w:rPr>
        <w:t>部门</w:t>
      </w:r>
      <w:r w:rsidR="00106BA3">
        <w:rPr>
          <w:rFonts w:ascii="Cambria" w:hAnsi="宋体" w:cs="Cambria" w:hint="eastAsia"/>
          <w:kern w:val="2"/>
          <w:sz w:val="24"/>
          <w:szCs w:val="24"/>
          <w:lang w:val="en-US" w:eastAsia="zh-CN"/>
        </w:rPr>
        <w:t>主管</w:t>
      </w:r>
      <w:r w:rsidR="003F4A79" w:rsidRPr="00461F49">
        <w:rPr>
          <w:rFonts w:ascii="Cambria" w:hAnsi="宋体" w:cs="Cambria" w:hint="eastAsia"/>
          <w:kern w:val="2"/>
          <w:sz w:val="24"/>
          <w:szCs w:val="24"/>
          <w:lang w:val="en-US" w:eastAsia="zh-CN"/>
        </w:rPr>
        <w:t>进行</w:t>
      </w:r>
      <w:r w:rsidR="006D4CB3">
        <w:rPr>
          <w:rFonts w:ascii="Cambria" w:hAnsi="宋体" w:cs="Cambria" w:hint="eastAsia"/>
          <w:kern w:val="2"/>
          <w:sz w:val="24"/>
          <w:szCs w:val="24"/>
          <w:lang w:val="en-US" w:eastAsia="zh-CN"/>
        </w:rPr>
        <w:t>审核</w:t>
      </w:r>
      <w:r w:rsidR="00104531">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00104531">
        <w:rPr>
          <w:rFonts w:ascii="Cambria" w:hAnsi="宋体" w:cs="Cambria" w:hint="eastAsia"/>
          <w:kern w:val="2"/>
          <w:sz w:val="24"/>
          <w:szCs w:val="24"/>
          <w:lang w:val="en-US" w:eastAsia="zh-CN"/>
        </w:rPr>
        <w:t>消费系统见附录）</w:t>
      </w:r>
      <w:r w:rsidR="00FE08F0">
        <w:rPr>
          <w:rFonts w:ascii="Cambria" w:hAnsi="宋体" w:cs="Cambria" w:hint="eastAsia"/>
          <w:kern w:val="2"/>
          <w:sz w:val="24"/>
          <w:szCs w:val="24"/>
          <w:lang w:val="en-US" w:eastAsia="zh-CN"/>
        </w:rPr>
        <w:t>，</w:t>
      </w:r>
      <w:r w:rsidR="00EF79B3">
        <w:rPr>
          <w:rFonts w:ascii="Cambria" w:hAnsi="宋体" w:cs="Cambria" w:hint="eastAsia"/>
          <w:kern w:val="2"/>
          <w:sz w:val="24"/>
          <w:szCs w:val="24"/>
          <w:lang w:val="en-US" w:eastAsia="zh-CN"/>
        </w:rPr>
        <w:t>审核后</w:t>
      </w:r>
      <w:r w:rsidR="00797873">
        <w:rPr>
          <w:rFonts w:ascii="Cambria" w:hAnsi="宋体" w:cs="Cambria" w:hint="eastAsia"/>
          <w:kern w:val="2"/>
          <w:sz w:val="24"/>
          <w:szCs w:val="24"/>
          <w:lang w:val="en-US" w:eastAsia="zh-CN"/>
        </w:rPr>
        <w:t>反馈内容包括：同意</w:t>
      </w:r>
      <w:r w:rsidR="00797873">
        <w:rPr>
          <w:rFonts w:ascii="Cambria" w:hAnsi="宋体" w:cs="Cambria" w:hint="eastAsia"/>
          <w:kern w:val="2"/>
          <w:sz w:val="24"/>
          <w:szCs w:val="24"/>
          <w:lang w:val="en-US" w:eastAsia="zh-CN"/>
        </w:rPr>
        <w:t>/</w:t>
      </w:r>
      <w:r w:rsidR="00797873">
        <w:rPr>
          <w:rFonts w:ascii="Cambria" w:hAnsi="宋体" w:cs="Cambria" w:hint="eastAsia"/>
          <w:kern w:val="2"/>
          <w:sz w:val="24"/>
          <w:szCs w:val="24"/>
          <w:lang w:val="en-US" w:eastAsia="zh-CN"/>
        </w:rPr>
        <w:t>不同意修改</w:t>
      </w:r>
      <w:r w:rsidR="00900F90">
        <w:rPr>
          <w:rFonts w:ascii="Cambria" w:hAnsi="宋体" w:cs="Cambria" w:hint="eastAsia"/>
          <w:kern w:val="2"/>
          <w:sz w:val="24"/>
          <w:szCs w:val="24"/>
          <w:lang w:val="en-US" w:eastAsia="zh-CN"/>
        </w:rPr>
        <w:t>主数据</w:t>
      </w:r>
      <w:r w:rsidR="00797873">
        <w:rPr>
          <w:rFonts w:ascii="Cambria" w:hAnsi="宋体" w:cs="Cambria" w:hint="eastAsia"/>
          <w:kern w:val="2"/>
          <w:sz w:val="24"/>
          <w:szCs w:val="24"/>
          <w:lang w:val="en-US" w:eastAsia="zh-CN"/>
        </w:rPr>
        <w:t>，修改该</w:t>
      </w:r>
      <w:r w:rsidR="00900F90">
        <w:rPr>
          <w:rFonts w:ascii="Cambria" w:hAnsi="宋体" w:cs="Cambria" w:hint="eastAsia"/>
          <w:kern w:val="2"/>
          <w:sz w:val="24"/>
          <w:szCs w:val="24"/>
          <w:lang w:val="en-US" w:eastAsia="zh-CN"/>
        </w:rPr>
        <w:t>主数据</w:t>
      </w:r>
      <w:r w:rsidR="00797873">
        <w:rPr>
          <w:rFonts w:ascii="Cambria" w:hAnsi="宋体" w:cs="Cambria" w:hint="eastAsia"/>
          <w:kern w:val="2"/>
          <w:sz w:val="24"/>
          <w:szCs w:val="24"/>
          <w:lang w:val="en-US" w:eastAsia="zh-CN"/>
        </w:rPr>
        <w:t>后的</w:t>
      </w:r>
      <w:r w:rsidR="00664ED4">
        <w:rPr>
          <w:rFonts w:ascii="Cambria" w:hAnsi="宋体" w:cs="Cambria" w:hint="eastAsia"/>
          <w:kern w:val="2"/>
          <w:sz w:val="24"/>
          <w:szCs w:val="24"/>
          <w:lang w:val="en-US" w:eastAsia="zh-CN"/>
        </w:rPr>
        <w:t>对</w:t>
      </w:r>
      <w:r w:rsidR="0000101D">
        <w:rPr>
          <w:rFonts w:ascii="Cambria" w:hAnsi="宋体" w:cs="Cambria" w:hint="eastAsia"/>
          <w:kern w:val="2"/>
          <w:sz w:val="24"/>
          <w:szCs w:val="24"/>
          <w:lang w:val="en-US" w:eastAsia="zh-CN"/>
        </w:rPr>
        <w:t>业务</w:t>
      </w:r>
      <w:r w:rsidR="00664ED4">
        <w:rPr>
          <w:rFonts w:ascii="Cambria" w:hAnsi="宋体" w:cs="Cambria" w:hint="eastAsia"/>
          <w:kern w:val="2"/>
          <w:sz w:val="24"/>
          <w:szCs w:val="24"/>
          <w:lang w:val="en-US" w:eastAsia="zh-CN"/>
        </w:rPr>
        <w:t>的</w:t>
      </w:r>
      <w:r w:rsidR="00797873">
        <w:rPr>
          <w:rFonts w:ascii="Cambria" w:hAnsi="宋体" w:cs="Cambria" w:hint="eastAsia"/>
          <w:kern w:val="2"/>
          <w:sz w:val="24"/>
          <w:szCs w:val="24"/>
          <w:lang w:val="en-US" w:eastAsia="zh-CN"/>
        </w:rPr>
        <w:t>影响及范围，</w:t>
      </w:r>
      <w:r w:rsidR="00FE08F0">
        <w:rPr>
          <w:rFonts w:ascii="Cambria" w:hAnsi="宋体" w:cs="Cambria" w:hint="eastAsia"/>
          <w:kern w:val="2"/>
          <w:sz w:val="24"/>
          <w:szCs w:val="24"/>
          <w:lang w:val="en-US" w:eastAsia="zh-CN"/>
        </w:rPr>
        <w:t>并</w:t>
      </w:r>
      <w:r>
        <w:rPr>
          <w:rFonts w:ascii="Cambria" w:hAnsi="宋体" w:cs="Cambria" w:hint="eastAsia"/>
          <w:kern w:val="2"/>
          <w:sz w:val="24"/>
          <w:szCs w:val="24"/>
          <w:lang w:val="en-US" w:eastAsia="zh-CN"/>
        </w:rPr>
        <w:t>把其</w:t>
      </w:r>
      <w:r w:rsidR="00FE08F0">
        <w:rPr>
          <w:rFonts w:ascii="Cambria" w:hAnsi="宋体" w:cs="Cambria" w:hint="eastAsia"/>
          <w:kern w:val="2"/>
          <w:sz w:val="24"/>
          <w:szCs w:val="24"/>
          <w:lang w:val="en-US" w:eastAsia="zh-CN"/>
        </w:rPr>
        <w:t>反馈意见</w:t>
      </w:r>
      <w:r w:rsidR="00623819">
        <w:rPr>
          <w:rFonts w:ascii="Cambria" w:hAnsi="宋体" w:cs="Cambria" w:hint="eastAsia"/>
          <w:kern w:val="2"/>
          <w:sz w:val="24"/>
          <w:szCs w:val="24"/>
          <w:lang w:val="en-US" w:eastAsia="zh-CN"/>
        </w:rPr>
        <w:t>加</w:t>
      </w:r>
      <w:r>
        <w:rPr>
          <w:rFonts w:ascii="Cambria" w:hAnsi="宋体" w:cs="Cambria" w:hint="eastAsia"/>
          <w:kern w:val="2"/>
          <w:sz w:val="24"/>
          <w:szCs w:val="24"/>
          <w:lang w:val="en-US" w:eastAsia="zh-CN"/>
        </w:rPr>
        <w:t>入审批表</w:t>
      </w:r>
      <w:r w:rsidR="00567807">
        <w:rPr>
          <w:rFonts w:ascii="Cambria" w:hAnsi="宋体" w:cs="Cambria" w:hint="eastAsia"/>
          <w:kern w:val="2"/>
          <w:sz w:val="24"/>
          <w:szCs w:val="24"/>
          <w:lang w:val="en-US" w:eastAsia="zh-CN"/>
        </w:rPr>
        <w:t>中；</w:t>
      </w:r>
    </w:p>
    <w:p w:rsidR="008F2103" w:rsidRPr="00461F49" w:rsidRDefault="008F2103" w:rsidP="00982C8C">
      <w:pPr>
        <w:pStyle w:val="a5"/>
        <w:numPr>
          <w:ilvl w:val="0"/>
          <w:numId w:val="12"/>
        </w:numPr>
        <w:ind w:firstLineChars="0"/>
        <w:rPr>
          <w:rFonts w:ascii="Cambria" w:hAnsi="宋体" w:cs="Cambria"/>
          <w:kern w:val="2"/>
          <w:sz w:val="24"/>
          <w:szCs w:val="24"/>
          <w:lang w:val="en-US" w:eastAsia="zh-CN"/>
        </w:rPr>
      </w:pPr>
      <w:r w:rsidRPr="00461F49">
        <w:rPr>
          <w:rFonts w:ascii="Cambria" w:hAnsi="宋体" w:cs="Cambria" w:hint="eastAsia"/>
          <w:kern w:val="2"/>
          <w:sz w:val="24"/>
          <w:szCs w:val="24"/>
          <w:lang w:val="en-US" w:eastAsia="zh-CN"/>
        </w:rPr>
        <w:t>将</w:t>
      </w:r>
      <w:r w:rsidR="00741518">
        <w:rPr>
          <w:rFonts w:ascii="Cambria" w:hAnsi="宋体" w:cs="Cambria" w:hint="eastAsia"/>
          <w:kern w:val="2"/>
          <w:sz w:val="24"/>
          <w:szCs w:val="24"/>
          <w:lang w:val="en-US" w:eastAsia="zh-CN"/>
        </w:rPr>
        <w:t>加入反馈意见</w:t>
      </w:r>
      <w:r w:rsidRPr="00461F49">
        <w:rPr>
          <w:rFonts w:ascii="Cambria" w:hAnsi="宋体" w:cs="Cambria" w:hint="eastAsia"/>
          <w:kern w:val="2"/>
          <w:sz w:val="24"/>
          <w:szCs w:val="24"/>
          <w:lang w:val="en-US" w:eastAsia="zh-CN"/>
        </w:rPr>
        <w:t>的审批</w:t>
      </w:r>
      <w:r w:rsidR="007161C3" w:rsidRPr="00461F49">
        <w:rPr>
          <w:rFonts w:ascii="Cambria" w:hAnsi="宋体" w:cs="Cambria" w:hint="eastAsia"/>
          <w:kern w:val="2"/>
          <w:sz w:val="24"/>
          <w:szCs w:val="24"/>
          <w:lang w:val="en-US" w:eastAsia="zh-CN"/>
        </w:rPr>
        <w:t>表交由信息中心</w:t>
      </w:r>
      <w:r w:rsidR="00900F90">
        <w:rPr>
          <w:rFonts w:ascii="Cambria" w:hAnsi="宋体" w:cs="Cambria" w:hint="eastAsia"/>
          <w:kern w:val="2"/>
          <w:sz w:val="24"/>
          <w:szCs w:val="24"/>
          <w:lang w:val="en-US" w:eastAsia="zh-CN"/>
        </w:rPr>
        <w:t>主数据</w:t>
      </w:r>
      <w:r w:rsidR="00755B6F">
        <w:rPr>
          <w:rFonts w:ascii="Cambria" w:hAnsi="宋体" w:cs="Cambria" w:hint="eastAsia"/>
          <w:kern w:val="2"/>
          <w:sz w:val="24"/>
          <w:szCs w:val="24"/>
          <w:lang w:val="en-US" w:eastAsia="zh-CN"/>
        </w:rPr>
        <w:t>维护人员</w:t>
      </w:r>
      <w:r w:rsidR="0071195D">
        <w:rPr>
          <w:rFonts w:ascii="Cambria" w:hAnsi="宋体" w:cs="Cambria" w:hint="eastAsia"/>
          <w:kern w:val="2"/>
          <w:sz w:val="24"/>
          <w:szCs w:val="24"/>
          <w:lang w:val="en-US" w:eastAsia="zh-CN"/>
        </w:rPr>
        <w:t>审</w:t>
      </w:r>
      <w:r w:rsidR="007161C3" w:rsidRPr="00461F49">
        <w:rPr>
          <w:rFonts w:ascii="Cambria" w:hAnsi="宋体" w:cs="Cambria" w:hint="eastAsia"/>
          <w:kern w:val="2"/>
          <w:sz w:val="24"/>
          <w:szCs w:val="24"/>
          <w:lang w:val="en-US" w:eastAsia="zh-CN"/>
        </w:rPr>
        <w:t>核，</w:t>
      </w:r>
      <w:r w:rsidR="00660432">
        <w:rPr>
          <w:rFonts w:ascii="Cambria" w:hAnsi="宋体" w:cs="Cambria" w:hint="eastAsia"/>
          <w:kern w:val="2"/>
          <w:sz w:val="24"/>
          <w:szCs w:val="24"/>
          <w:lang w:val="en-US" w:eastAsia="zh-CN"/>
        </w:rPr>
        <w:t>如有</w:t>
      </w:r>
      <w:r w:rsidR="007161C3" w:rsidRPr="00461F49">
        <w:rPr>
          <w:rFonts w:ascii="Cambria" w:hAnsi="宋体" w:cs="Cambria" w:hint="eastAsia"/>
          <w:kern w:val="2"/>
          <w:sz w:val="24"/>
          <w:szCs w:val="24"/>
          <w:lang w:val="en-US" w:eastAsia="zh-CN"/>
        </w:rPr>
        <w:t>批复意见</w:t>
      </w:r>
      <w:r w:rsidR="00660432">
        <w:rPr>
          <w:rFonts w:ascii="Cambria" w:hAnsi="宋体" w:cs="Cambria" w:hint="eastAsia"/>
          <w:kern w:val="2"/>
          <w:sz w:val="24"/>
          <w:szCs w:val="24"/>
          <w:lang w:val="en-US" w:eastAsia="zh-CN"/>
        </w:rPr>
        <w:t>，则根据其批复意见</w:t>
      </w:r>
      <w:r w:rsidR="007161C3" w:rsidRPr="00461F49">
        <w:rPr>
          <w:rFonts w:ascii="Cambria" w:hAnsi="宋体" w:cs="Cambria" w:hint="eastAsia"/>
          <w:kern w:val="2"/>
          <w:sz w:val="24"/>
          <w:szCs w:val="24"/>
          <w:lang w:val="en-US" w:eastAsia="zh-CN"/>
        </w:rPr>
        <w:t>进行修改</w:t>
      </w:r>
      <w:r w:rsidR="00B03E69">
        <w:rPr>
          <w:rFonts w:ascii="Cambria" w:hAnsi="宋体" w:cs="Cambria" w:hint="eastAsia"/>
          <w:kern w:val="2"/>
          <w:sz w:val="24"/>
          <w:szCs w:val="24"/>
          <w:lang w:val="en-US" w:eastAsia="zh-CN"/>
        </w:rPr>
        <w:t>；</w:t>
      </w:r>
    </w:p>
    <w:p w:rsidR="00B03E69" w:rsidRDefault="00BB1EF3" w:rsidP="00982C8C">
      <w:pPr>
        <w:pStyle w:val="a5"/>
        <w:numPr>
          <w:ilvl w:val="0"/>
          <w:numId w:val="12"/>
        </w:numPr>
        <w:ind w:firstLineChars="0"/>
        <w:rPr>
          <w:rFonts w:ascii="Cambria" w:hAnsi="宋体" w:cs="Cambria"/>
          <w:kern w:val="2"/>
          <w:sz w:val="24"/>
          <w:szCs w:val="24"/>
          <w:lang w:val="en-US" w:eastAsia="zh-CN"/>
        </w:rPr>
      </w:pPr>
      <w:r w:rsidRPr="00BB1EF3">
        <w:rPr>
          <w:rFonts w:ascii="Cambria" w:hAnsi="宋体" w:cs="Cambria" w:hint="eastAsia"/>
          <w:kern w:val="2"/>
          <w:sz w:val="24"/>
          <w:szCs w:val="24"/>
          <w:lang w:val="en-US" w:eastAsia="zh-CN"/>
        </w:rPr>
        <w:t>及时将</w:t>
      </w:r>
      <w:r w:rsidR="00900F90">
        <w:rPr>
          <w:rFonts w:ascii="Cambria" w:hAnsi="宋体" w:cs="Cambria" w:hint="eastAsia"/>
          <w:kern w:val="2"/>
          <w:sz w:val="24"/>
          <w:szCs w:val="24"/>
          <w:lang w:val="en-US" w:eastAsia="zh-CN"/>
        </w:rPr>
        <w:t>主数据</w:t>
      </w:r>
      <w:r w:rsidRPr="00BB1EF3">
        <w:rPr>
          <w:rFonts w:ascii="Cambria" w:hAnsi="宋体" w:cs="Cambria" w:hint="eastAsia"/>
          <w:kern w:val="2"/>
          <w:sz w:val="24"/>
          <w:szCs w:val="24"/>
          <w:lang w:val="en-US" w:eastAsia="zh-CN"/>
        </w:rPr>
        <w:t>维护工作进度向</w:t>
      </w:r>
      <w:r w:rsidR="005E7166">
        <w:rPr>
          <w:rFonts w:ascii="Cambria" w:hAnsi="宋体" w:cs="Cambria" w:hint="eastAsia"/>
          <w:kern w:val="2"/>
          <w:sz w:val="24"/>
          <w:szCs w:val="24"/>
          <w:lang w:val="en-US" w:eastAsia="zh-CN"/>
        </w:rPr>
        <w:t>消费该</w:t>
      </w:r>
      <w:r w:rsidR="00900F90">
        <w:rPr>
          <w:rFonts w:ascii="Cambria" w:hAnsi="宋体" w:cs="Cambria" w:hint="eastAsia"/>
          <w:kern w:val="2"/>
          <w:sz w:val="24"/>
          <w:szCs w:val="24"/>
          <w:lang w:val="en-US" w:eastAsia="zh-CN"/>
        </w:rPr>
        <w:t>主数据</w:t>
      </w:r>
      <w:r w:rsidR="005E7166">
        <w:rPr>
          <w:rFonts w:ascii="Cambria" w:hAnsi="宋体" w:cs="Cambria" w:hint="eastAsia"/>
          <w:kern w:val="2"/>
          <w:sz w:val="24"/>
          <w:szCs w:val="24"/>
          <w:lang w:val="en-US" w:eastAsia="zh-CN"/>
        </w:rPr>
        <w:t>的</w:t>
      </w:r>
      <w:r w:rsidRPr="00BB1EF3">
        <w:rPr>
          <w:rFonts w:ascii="Cambria" w:hAnsi="宋体" w:cs="Cambria" w:hint="eastAsia"/>
          <w:kern w:val="2"/>
          <w:sz w:val="24"/>
          <w:szCs w:val="24"/>
          <w:lang w:val="en-US" w:eastAsia="zh-CN"/>
        </w:rPr>
        <w:t>业务</w:t>
      </w:r>
      <w:r w:rsidR="00DC253D">
        <w:rPr>
          <w:rFonts w:ascii="Cambria" w:hAnsi="宋体" w:cs="Cambria" w:hint="eastAsia"/>
          <w:kern w:val="2"/>
          <w:sz w:val="24"/>
          <w:szCs w:val="24"/>
          <w:lang w:val="en-US" w:eastAsia="zh-CN"/>
        </w:rPr>
        <w:t>科室或</w:t>
      </w:r>
      <w:r w:rsidRPr="00BB1EF3">
        <w:rPr>
          <w:rFonts w:ascii="Cambria" w:hAnsi="宋体" w:cs="Cambria" w:hint="eastAsia"/>
          <w:kern w:val="2"/>
          <w:sz w:val="24"/>
          <w:szCs w:val="24"/>
          <w:lang w:val="en-US" w:eastAsia="zh-CN"/>
        </w:rPr>
        <w:t>部门</w:t>
      </w:r>
      <w:r w:rsidR="00F124BC">
        <w:rPr>
          <w:rFonts w:ascii="Cambria" w:hAnsi="宋体" w:cs="Cambria" w:hint="eastAsia"/>
          <w:kern w:val="2"/>
          <w:sz w:val="24"/>
          <w:szCs w:val="24"/>
          <w:lang w:val="en-US" w:eastAsia="zh-CN"/>
        </w:rPr>
        <w:t>主管</w:t>
      </w:r>
      <w:r w:rsidRPr="00BB1EF3">
        <w:rPr>
          <w:rFonts w:ascii="Cambria" w:hAnsi="宋体" w:cs="Cambria" w:hint="eastAsia"/>
          <w:kern w:val="2"/>
          <w:sz w:val="24"/>
          <w:szCs w:val="24"/>
          <w:lang w:val="en-US" w:eastAsia="zh-CN"/>
        </w:rPr>
        <w:t>进行正式反馈</w:t>
      </w:r>
      <w:r w:rsidR="000204BC">
        <w:rPr>
          <w:rFonts w:ascii="Cambria" w:hAnsi="宋体" w:cs="Cambria" w:hint="eastAsia"/>
          <w:kern w:val="2"/>
          <w:sz w:val="24"/>
          <w:szCs w:val="24"/>
          <w:lang w:val="en-US" w:eastAsia="zh-CN"/>
        </w:rPr>
        <w:t>。</w:t>
      </w: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3A6422" w:rsidP="003A6422">
      <w:pPr>
        <w:rPr>
          <w:rFonts w:ascii="Cambria" w:hAnsi="宋体" w:cs="Cambria"/>
          <w:kern w:val="2"/>
          <w:sz w:val="24"/>
          <w:szCs w:val="24"/>
          <w:lang w:val="en-US" w:eastAsia="zh-CN"/>
        </w:rPr>
      </w:pPr>
    </w:p>
    <w:p w:rsidR="003A6422" w:rsidRDefault="008A7694" w:rsidP="003A6422">
      <w:pPr>
        <w:rPr>
          <w:rFonts w:ascii="Cambria" w:hAnsi="宋体" w:cs="Cambria"/>
          <w:kern w:val="2"/>
          <w:sz w:val="24"/>
          <w:szCs w:val="24"/>
          <w:lang w:val="en-US" w:eastAsia="zh-CN"/>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21pt;margin-top:-327.15pt;width:487pt;height:343.7pt;z-index:251660288">
            <v:imagedata r:id="rId17" o:title=""/>
          </v:shape>
          <o:OLEObject Type="Embed" ProgID="Visio.Drawing.11" ShapeID="_x0000_s1050" DrawAspect="Content" ObjectID="_1547356913" r:id="rId18"/>
        </w:object>
      </w:r>
    </w:p>
    <w:p w:rsidR="003A6422" w:rsidRPr="003A6422" w:rsidRDefault="003A6422" w:rsidP="00B07831">
      <w:pPr>
        <w:ind w:firstLine="0"/>
        <w:rPr>
          <w:rFonts w:ascii="Cambria" w:hAnsi="宋体" w:cs="Cambria"/>
          <w:kern w:val="2"/>
          <w:sz w:val="24"/>
          <w:szCs w:val="24"/>
          <w:lang w:val="en-US" w:eastAsia="zh-CN"/>
        </w:rPr>
      </w:pPr>
    </w:p>
    <w:p w:rsidR="00E32C37" w:rsidRPr="00461F49" w:rsidRDefault="00AC5D30" w:rsidP="00B41AAA">
      <w:pPr>
        <w:pStyle w:val="2"/>
      </w:pPr>
      <w:bookmarkStart w:id="56" w:name="_Toc473571997"/>
      <w:r>
        <w:rPr>
          <w:rFonts w:hint="eastAsia"/>
        </w:rPr>
        <w:lastRenderedPageBreak/>
        <w:t>数据源为</w:t>
      </w:r>
      <w:r w:rsidR="00B07831">
        <w:rPr>
          <w:rFonts w:hint="eastAsia"/>
        </w:rPr>
        <w:t>公用服务的</w:t>
      </w:r>
      <w:r w:rsidR="00900F90">
        <w:rPr>
          <w:rFonts w:hint="eastAsia"/>
        </w:rPr>
        <w:t>主数据</w:t>
      </w:r>
      <w:r w:rsidR="00730B11">
        <w:rPr>
          <w:rFonts w:hint="eastAsia"/>
        </w:rPr>
        <w:t>审批流程</w:t>
      </w:r>
      <w:bookmarkEnd w:id="56"/>
    </w:p>
    <w:p w:rsidR="008F2103" w:rsidRDefault="00893413" w:rsidP="00EE0F18">
      <w:pPr>
        <w:rPr>
          <w:rFonts w:ascii="Cambria" w:hAnsi="宋体" w:cs="Cambria"/>
          <w:kern w:val="2"/>
          <w:sz w:val="24"/>
          <w:szCs w:val="24"/>
          <w:lang w:val="en-US" w:eastAsia="zh-CN"/>
        </w:rPr>
      </w:pPr>
      <w:r w:rsidRPr="00893413">
        <w:rPr>
          <w:rFonts w:ascii="Cambria" w:hAnsi="宋体" w:cs="Cambria" w:hint="eastAsia"/>
          <w:kern w:val="2"/>
          <w:sz w:val="24"/>
          <w:szCs w:val="24"/>
          <w:lang w:val="en-US" w:eastAsia="zh-CN"/>
        </w:rPr>
        <w:t>数据源为公用服务的</w:t>
      </w:r>
      <w:r w:rsidR="00900F90">
        <w:rPr>
          <w:rFonts w:ascii="Cambria" w:hAnsi="宋体" w:cs="Cambria" w:hint="eastAsia"/>
          <w:kern w:val="2"/>
          <w:sz w:val="24"/>
          <w:szCs w:val="24"/>
          <w:lang w:val="en-US" w:eastAsia="zh-CN"/>
        </w:rPr>
        <w:t>主数据</w:t>
      </w:r>
      <w:r w:rsidR="00B83987" w:rsidRPr="00783C89">
        <w:rPr>
          <w:rFonts w:ascii="Cambria" w:hAnsi="宋体" w:cs="Cambria" w:hint="eastAsia"/>
          <w:kern w:val="2"/>
          <w:sz w:val="24"/>
          <w:szCs w:val="24"/>
          <w:lang w:val="en-US" w:eastAsia="zh-CN"/>
        </w:rPr>
        <w:t>主要为公用服务系统维护的</w:t>
      </w:r>
      <w:r w:rsidR="00900F90">
        <w:rPr>
          <w:rFonts w:ascii="Cambria" w:hAnsi="宋体" w:cs="Cambria" w:hint="eastAsia"/>
          <w:kern w:val="2"/>
          <w:sz w:val="24"/>
          <w:szCs w:val="24"/>
          <w:lang w:val="en-US" w:eastAsia="zh-CN"/>
        </w:rPr>
        <w:t>主数据</w:t>
      </w:r>
      <w:r w:rsidR="00783C89">
        <w:rPr>
          <w:rFonts w:ascii="Cambria" w:hAnsi="宋体" w:cs="Cambria" w:hint="eastAsia"/>
          <w:kern w:val="2"/>
          <w:sz w:val="24"/>
          <w:szCs w:val="24"/>
          <w:lang w:val="en-US" w:eastAsia="zh-CN"/>
        </w:rPr>
        <w:t>，可以在线上审批，</w:t>
      </w:r>
      <w:r w:rsidR="0089700B">
        <w:rPr>
          <w:rFonts w:ascii="Cambria" w:hAnsi="宋体" w:cs="Cambria" w:hint="eastAsia"/>
          <w:kern w:val="2"/>
          <w:sz w:val="24"/>
          <w:szCs w:val="24"/>
          <w:lang w:val="en-US" w:eastAsia="zh-CN"/>
        </w:rPr>
        <w:t>主要流程为：</w:t>
      </w:r>
    </w:p>
    <w:p w:rsidR="00D44066" w:rsidRPr="008A19C5" w:rsidRDefault="00900F90" w:rsidP="00982C8C">
      <w:pPr>
        <w:pStyle w:val="a5"/>
        <w:numPr>
          <w:ilvl w:val="0"/>
          <w:numId w:val="13"/>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935B9A">
        <w:rPr>
          <w:rFonts w:ascii="Cambria" w:hAnsi="宋体" w:cs="Cambria" w:hint="eastAsia"/>
          <w:kern w:val="2"/>
          <w:sz w:val="24"/>
          <w:szCs w:val="24"/>
          <w:lang w:val="en-US" w:eastAsia="zh-CN"/>
        </w:rPr>
        <w:t>维护人员</w:t>
      </w:r>
      <w:r w:rsidR="00645947" w:rsidRPr="00461F49">
        <w:rPr>
          <w:rFonts w:ascii="Cambria" w:hAnsi="宋体" w:cs="Cambria" w:hint="eastAsia"/>
          <w:kern w:val="2"/>
          <w:sz w:val="24"/>
          <w:szCs w:val="24"/>
          <w:lang w:val="en-US" w:eastAsia="zh-CN"/>
        </w:rPr>
        <w:t>收集</w:t>
      </w:r>
      <w:r>
        <w:rPr>
          <w:rFonts w:ascii="Cambria" w:hAnsi="宋体" w:cs="Cambria" w:hint="eastAsia"/>
          <w:kern w:val="2"/>
          <w:sz w:val="24"/>
          <w:szCs w:val="24"/>
          <w:lang w:val="en-US" w:eastAsia="zh-CN"/>
        </w:rPr>
        <w:t>主数据</w:t>
      </w:r>
      <w:r w:rsidR="00645947" w:rsidRPr="00461F49">
        <w:rPr>
          <w:rFonts w:ascii="Cambria" w:hAnsi="宋体" w:cs="Cambria" w:hint="eastAsia"/>
          <w:kern w:val="2"/>
          <w:sz w:val="24"/>
          <w:szCs w:val="24"/>
          <w:lang w:val="en-US" w:eastAsia="zh-CN"/>
        </w:rPr>
        <w:t>相关使用科室对</w:t>
      </w:r>
      <w:r>
        <w:rPr>
          <w:rFonts w:ascii="Cambria" w:hAnsi="宋体" w:cs="Cambria" w:hint="eastAsia"/>
          <w:kern w:val="2"/>
          <w:sz w:val="24"/>
          <w:szCs w:val="24"/>
          <w:lang w:val="en-US" w:eastAsia="zh-CN"/>
        </w:rPr>
        <w:t>主数据</w:t>
      </w:r>
      <w:r w:rsidR="00645947" w:rsidRPr="00461F49">
        <w:rPr>
          <w:rFonts w:ascii="Cambria" w:hAnsi="宋体" w:cs="Cambria" w:hint="eastAsia"/>
          <w:kern w:val="2"/>
          <w:sz w:val="24"/>
          <w:szCs w:val="24"/>
          <w:lang w:val="en-US" w:eastAsia="zh-CN"/>
        </w:rPr>
        <w:t>的维护需求</w:t>
      </w:r>
      <w:r w:rsidR="002F70A7">
        <w:rPr>
          <w:rFonts w:ascii="Cambria" w:hAnsi="宋体" w:cs="Cambria" w:hint="eastAsia"/>
          <w:kern w:val="2"/>
          <w:sz w:val="24"/>
          <w:szCs w:val="24"/>
          <w:lang w:val="en-US" w:eastAsia="zh-CN"/>
        </w:rPr>
        <w:t>，</w:t>
      </w:r>
      <w:r w:rsidR="00D44066">
        <w:rPr>
          <w:rFonts w:ascii="Cambria" w:hAnsi="宋体" w:cs="Cambria" w:hint="eastAsia"/>
          <w:kern w:val="2"/>
          <w:sz w:val="24"/>
          <w:szCs w:val="24"/>
          <w:lang w:val="en-US" w:eastAsia="zh-CN"/>
        </w:rPr>
        <w:t>将</w:t>
      </w:r>
      <w:r>
        <w:rPr>
          <w:rFonts w:ascii="Cambria" w:hAnsi="宋体" w:cs="Cambria" w:hint="eastAsia"/>
          <w:kern w:val="2"/>
          <w:sz w:val="24"/>
          <w:szCs w:val="24"/>
          <w:lang w:val="en-US" w:eastAsia="zh-CN"/>
        </w:rPr>
        <w:t>主数据</w:t>
      </w:r>
      <w:r w:rsidR="00D44066">
        <w:rPr>
          <w:rFonts w:ascii="Cambria" w:hAnsi="宋体" w:cs="Cambria" w:hint="eastAsia"/>
          <w:kern w:val="2"/>
          <w:sz w:val="24"/>
          <w:szCs w:val="24"/>
          <w:lang w:val="en-US" w:eastAsia="zh-CN"/>
        </w:rPr>
        <w:t>修改详细信息向消费该</w:t>
      </w:r>
      <w:r>
        <w:rPr>
          <w:rFonts w:ascii="Cambria" w:hAnsi="宋体" w:cs="Cambria" w:hint="eastAsia"/>
          <w:kern w:val="2"/>
          <w:sz w:val="24"/>
          <w:szCs w:val="24"/>
          <w:lang w:val="en-US" w:eastAsia="zh-CN"/>
        </w:rPr>
        <w:t>主数据</w:t>
      </w:r>
      <w:r w:rsidR="00D44066">
        <w:rPr>
          <w:rFonts w:ascii="Cambria" w:hAnsi="宋体" w:cs="Cambria" w:hint="eastAsia"/>
          <w:kern w:val="2"/>
          <w:sz w:val="24"/>
          <w:szCs w:val="24"/>
          <w:lang w:val="en-US" w:eastAsia="zh-CN"/>
        </w:rPr>
        <w:t>的业务科室或部门</w:t>
      </w:r>
      <w:r w:rsidR="00C34D90">
        <w:rPr>
          <w:rFonts w:ascii="Cambria" w:hAnsi="宋体" w:cs="Cambria" w:hint="eastAsia"/>
          <w:kern w:val="2"/>
          <w:sz w:val="24"/>
          <w:szCs w:val="24"/>
          <w:lang w:val="en-US" w:eastAsia="zh-CN"/>
        </w:rPr>
        <w:t>（</w:t>
      </w:r>
      <w:r>
        <w:rPr>
          <w:rFonts w:ascii="Cambria" w:hAnsi="宋体" w:cs="Cambria" w:hint="eastAsia"/>
          <w:kern w:val="2"/>
          <w:sz w:val="24"/>
          <w:szCs w:val="24"/>
          <w:lang w:val="en-US" w:eastAsia="zh-CN"/>
        </w:rPr>
        <w:t>主数据</w:t>
      </w:r>
      <w:r w:rsidR="00C34D90">
        <w:rPr>
          <w:rFonts w:ascii="Cambria" w:hAnsi="宋体" w:cs="Cambria" w:hint="eastAsia"/>
          <w:kern w:val="2"/>
          <w:sz w:val="24"/>
          <w:szCs w:val="24"/>
          <w:lang w:val="en-US" w:eastAsia="zh-CN"/>
        </w:rPr>
        <w:t>消费</w:t>
      </w:r>
      <w:r w:rsidR="00A65C7B">
        <w:rPr>
          <w:rFonts w:ascii="Cambria" w:hAnsi="宋体" w:cs="Cambria" w:hint="eastAsia"/>
          <w:kern w:val="2"/>
          <w:sz w:val="24"/>
          <w:szCs w:val="24"/>
          <w:lang w:val="en-US" w:eastAsia="zh-CN"/>
        </w:rPr>
        <w:t>系统</w:t>
      </w:r>
      <w:r w:rsidR="00C34D90">
        <w:rPr>
          <w:rFonts w:ascii="Cambria" w:hAnsi="宋体" w:cs="Cambria" w:hint="eastAsia"/>
          <w:kern w:val="2"/>
          <w:sz w:val="24"/>
          <w:szCs w:val="24"/>
          <w:lang w:val="en-US" w:eastAsia="zh-CN"/>
        </w:rPr>
        <w:t>见附录）</w:t>
      </w:r>
      <w:r w:rsidR="00D44066">
        <w:rPr>
          <w:rFonts w:ascii="Cambria" w:hAnsi="宋体" w:cs="Cambria" w:hint="eastAsia"/>
          <w:kern w:val="2"/>
          <w:sz w:val="24"/>
          <w:szCs w:val="24"/>
          <w:lang w:val="en-US" w:eastAsia="zh-CN"/>
        </w:rPr>
        <w:t>主管</w:t>
      </w:r>
      <w:r w:rsidR="00D44066" w:rsidRPr="00461F49">
        <w:rPr>
          <w:rFonts w:ascii="Cambria" w:hAnsi="宋体" w:cs="Cambria" w:hint="eastAsia"/>
          <w:kern w:val="2"/>
          <w:sz w:val="24"/>
          <w:szCs w:val="24"/>
          <w:lang w:val="en-US" w:eastAsia="zh-CN"/>
        </w:rPr>
        <w:t>进行</w:t>
      </w:r>
      <w:r w:rsidR="00D44066">
        <w:rPr>
          <w:rFonts w:ascii="Cambria" w:hAnsi="宋体" w:cs="Cambria" w:hint="eastAsia"/>
          <w:kern w:val="2"/>
          <w:sz w:val="24"/>
          <w:szCs w:val="24"/>
          <w:lang w:val="en-US" w:eastAsia="zh-CN"/>
        </w:rPr>
        <w:t>审核，审核后反馈内容包括：同意</w:t>
      </w:r>
      <w:r w:rsidR="00D44066">
        <w:rPr>
          <w:rFonts w:ascii="Cambria" w:hAnsi="宋体" w:cs="Cambria" w:hint="eastAsia"/>
          <w:kern w:val="2"/>
          <w:sz w:val="24"/>
          <w:szCs w:val="24"/>
          <w:lang w:val="en-US" w:eastAsia="zh-CN"/>
        </w:rPr>
        <w:t>/</w:t>
      </w:r>
      <w:r w:rsidR="00D44066">
        <w:rPr>
          <w:rFonts w:ascii="Cambria" w:hAnsi="宋体" w:cs="Cambria" w:hint="eastAsia"/>
          <w:kern w:val="2"/>
          <w:sz w:val="24"/>
          <w:szCs w:val="24"/>
          <w:lang w:val="en-US" w:eastAsia="zh-CN"/>
        </w:rPr>
        <w:t>不同意修改</w:t>
      </w:r>
      <w:r>
        <w:rPr>
          <w:rFonts w:ascii="Cambria" w:hAnsi="宋体" w:cs="Cambria" w:hint="eastAsia"/>
          <w:kern w:val="2"/>
          <w:sz w:val="24"/>
          <w:szCs w:val="24"/>
          <w:lang w:val="en-US" w:eastAsia="zh-CN"/>
        </w:rPr>
        <w:t>主数据</w:t>
      </w:r>
      <w:r w:rsidR="00D44066">
        <w:rPr>
          <w:rFonts w:ascii="Cambria" w:hAnsi="宋体" w:cs="Cambria" w:hint="eastAsia"/>
          <w:kern w:val="2"/>
          <w:sz w:val="24"/>
          <w:szCs w:val="24"/>
          <w:lang w:val="en-US" w:eastAsia="zh-CN"/>
        </w:rPr>
        <w:t>，修改该</w:t>
      </w:r>
      <w:r>
        <w:rPr>
          <w:rFonts w:ascii="Cambria" w:hAnsi="宋体" w:cs="Cambria" w:hint="eastAsia"/>
          <w:kern w:val="2"/>
          <w:sz w:val="24"/>
          <w:szCs w:val="24"/>
          <w:lang w:val="en-US" w:eastAsia="zh-CN"/>
        </w:rPr>
        <w:t>主数据</w:t>
      </w:r>
      <w:r w:rsidR="00D44066">
        <w:rPr>
          <w:rFonts w:ascii="Cambria" w:hAnsi="宋体" w:cs="Cambria" w:hint="eastAsia"/>
          <w:kern w:val="2"/>
          <w:sz w:val="24"/>
          <w:szCs w:val="24"/>
          <w:lang w:val="en-US" w:eastAsia="zh-CN"/>
        </w:rPr>
        <w:t>后的对业务的影响及范围，并把其反馈意见加入审批表中</w:t>
      </w:r>
      <w:r w:rsidR="008A19C5">
        <w:rPr>
          <w:rFonts w:ascii="Cambria" w:hAnsi="宋体" w:cs="Cambria" w:hint="eastAsia"/>
          <w:kern w:val="2"/>
          <w:sz w:val="24"/>
          <w:szCs w:val="24"/>
          <w:lang w:val="en-US" w:eastAsia="zh-CN"/>
        </w:rPr>
        <w:t>，提交给审批人员审批</w:t>
      </w:r>
      <w:r w:rsidR="00D44066">
        <w:rPr>
          <w:rFonts w:ascii="Cambria" w:hAnsi="宋体" w:cs="Cambria" w:hint="eastAsia"/>
          <w:kern w:val="2"/>
          <w:sz w:val="24"/>
          <w:szCs w:val="24"/>
          <w:lang w:val="en-US" w:eastAsia="zh-CN"/>
        </w:rPr>
        <w:t>；</w:t>
      </w:r>
    </w:p>
    <w:p w:rsidR="00645947" w:rsidRDefault="00900F90" w:rsidP="00982C8C">
      <w:pPr>
        <w:pStyle w:val="a5"/>
        <w:numPr>
          <w:ilvl w:val="0"/>
          <w:numId w:val="13"/>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0666A9">
        <w:rPr>
          <w:rFonts w:ascii="Cambria" w:hAnsi="宋体" w:cs="Cambria" w:hint="eastAsia"/>
          <w:kern w:val="2"/>
          <w:sz w:val="24"/>
          <w:szCs w:val="24"/>
          <w:lang w:val="en-US" w:eastAsia="zh-CN"/>
        </w:rPr>
        <w:t>维护人员</w:t>
      </w:r>
      <w:r w:rsidR="008C7598">
        <w:rPr>
          <w:rFonts w:ascii="Cambria" w:hAnsi="宋体" w:cs="Cambria" w:hint="eastAsia"/>
          <w:kern w:val="2"/>
          <w:sz w:val="24"/>
          <w:szCs w:val="24"/>
          <w:lang w:val="en-US" w:eastAsia="zh-CN"/>
        </w:rPr>
        <w:t>登录</w:t>
      </w:r>
      <w:r w:rsidR="002F70A7">
        <w:rPr>
          <w:rFonts w:ascii="Cambria" w:hAnsi="宋体" w:cs="Cambria" w:hint="eastAsia"/>
          <w:kern w:val="2"/>
          <w:sz w:val="24"/>
          <w:szCs w:val="24"/>
          <w:lang w:val="en-US" w:eastAsia="zh-CN"/>
        </w:rPr>
        <w:t>公用</w:t>
      </w:r>
      <w:r w:rsidR="008C7598">
        <w:rPr>
          <w:rFonts w:ascii="Cambria" w:hAnsi="宋体" w:cs="Cambria" w:hint="eastAsia"/>
          <w:kern w:val="2"/>
          <w:sz w:val="24"/>
          <w:szCs w:val="24"/>
          <w:lang w:val="en-US" w:eastAsia="zh-CN"/>
        </w:rPr>
        <w:t>服务系统，</w:t>
      </w:r>
      <w:r w:rsidR="007750F1">
        <w:rPr>
          <w:rFonts w:ascii="Cambria" w:hAnsi="宋体" w:cs="Cambria" w:hint="eastAsia"/>
          <w:kern w:val="2"/>
          <w:sz w:val="24"/>
          <w:szCs w:val="24"/>
          <w:lang w:val="en-US" w:eastAsia="zh-CN"/>
        </w:rPr>
        <w:t>在公用服务系统上修改</w:t>
      </w:r>
      <w:r>
        <w:rPr>
          <w:rFonts w:ascii="Cambria" w:hAnsi="宋体" w:cs="Cambria" w:hint="eastAsia"/>
          <w:kern w:val="2"/>
          <w:sz w:val="24"/>
          <w:szCs w:val="24"/>
          <w:lang w:val="en-US" w:eastAsia="zh-CN"/>
        </w:rPr>
        <w:t>主数据</w:t>
      </w:r>
      <w:r w:rsidR="007750F1">
        <w:rPr>
          <w:rFonts w:ascii="Cambria" w:hAnsi="宋体" w:cs="Cambria" w:hint="eastAsia"/>
          <w:kern w:val="2"/>
          <w:sz w:val="24"/>
          <w:szCs w:val="24"/>
          <w:lang w:val="en-US" w:eastAsia="zh-CN"/>
        </w:rPr>
        <w:t>，并提交</w:t>
      </w:r>
      <w:r w:rsidR="00645947" w:rsidRPr="00461F49">
        <w:rPr>
          <w:rFonts w:ascii="Cambria" w:hAnsi="宋体" w:cs="Cambria" w:hint="eastAsia"/>
          <w:kern w:val="2"/>
          <w:sz w:val="24"/>
          <w:szCs w:val="24"/>
          <w:lang w:val="en-US" w:eastAsia="zh-CN"/>
        </w:rPr>
        <w:t>；</w:t>
      </w:r>
    </w:p>
    <w:p w:rsidR="00E61715" w:rsidRDefault="008C7598" w:rsidP="00982C8C">
      <w:pPr>
        <w:pStyle w:val="a5"/>
        <w:numPr>
          <w:ilvl w:val="0"/>
          <w:numId w:val="13"/>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审批人员登录系统</w:t>
      </w:r>
      <w:r w:rsidR="000666A9">
        <w:rPr>
          <w:rFonts w:ascii="Cambria" w:hAnsi="宋体" w:cs="Cambria" w:hint="eastAsia"/>
          <w:kern w:val="2"/>
          <w:sz w:val="24"/>
          <w:szCs w:val="24"/>
          <w:lang w:val="en-US" w:eastAsia="zh-CN"/>
        </w:rPr>
        <w:t>，</w:t>
      </w:r>
      <w:r w:rsidR="00F17BA7">
        <w:rPr>
          <w:rFonts w:ascii="Cambria" w:hAnsi="宋体" w:cs="Cambria" w:hint="eastAsia"/>
          <w:kern w:val="2"/>
          <w:sz w:val="24"/>
          <w:szCs w:val="24"/>
          <w:lang w:val="en-US" w:eastAsia="zh-CN"/>
        </w:rPr>
        <w:t>审批</w:t>
      </w:r>
      <w:r w:rsidR="00900F90">
        <w:rPr>
          <w:rFonts w:ascii="Cambria" w:hAnsi="宋体" w:cs="Cambria" w:hint="eastAsia"/>
          <w:kern w:val="2"/>
          <w:sz w:val="24"/>
          <w:szCs w:val="24"/>
          <w:lang w:val="en-US" w:eastAsia="zh-CN"/>
        </w:rPr>
        <w:t>主数据</w:t>
      </w:r>
      <w:r w:rsidR="00F17BA7">
        <w:rPr>
          <w:rFonts w:ascii="Cambria" w:hAnsi="宋体" w:cs="Cambria" w:hint="eastAsia"/>
          <w:kern w:val="2"/>
          <w:sz w:val="24"/>
          <w:szCs w:val="24"/>
          <w:lang w:val="en-US" w:eastAsia="zh-CN"/>
        </w:rPr>
        <w:t>，并发布</w:t>
      </w:r>
      <w:r w:rsidR="00900F90">
        <w:rPr>
          <w:rFonts w:ascii="Cambria" w:hAnsi="宋体" w:cs="Cambria" w:hint="eastAsia"/>
          <w:kern w:val="2"/>
          <w:sz w:val="24"/>
          <w:szCs w:val="24"/>
          <w:lang w:val="en-US" w:eastAsia="zh-CN"/>
        </w:rPr>
        <w:t>主数据</w:t>
      </w:r>
      <w:r w:rsidR="00F17BA7">
        <w:rPr>
          <w:rFonts w:ascii="Cambria" w:hAnsi="宋体" w:cs="Cambria" w:hint="eastAsia"/>
          <w:kern w:val="2"/>
          <w:sz w:val="24"/>
          <w:szCs w:val="24"/>
          <w:lang w:val="en-US" w:eastAsia="zh-CN"/>
        </w:rPr>
        <w:t>。</w:t>
      </w:r>
    </w:p>
    <w:p w:rsidR="00E70E15" w:rsidRDefault="008A7694" w:rsidP="00E70E15">
      <w:pPr>
        <w:rPr>
          <w:rFonts w:ascii="Cambria" w:hAnsi="宋体" w:cs="Cambria"/>
          <w:kern w:val="2"/>
          <w:sz w:val="24"/>
          <w:szCs w:val="24"/>
          <w:lang w:val="en-US" w:eastAsia="zh-CN"/>
        </w:rPr>
      </w:pPr>
      <w:r>
        <w:rPr>
          <w:noProof/>
        </w:rPr>
        <w:object w:dxaOrig="1440" w:dyaOrig="1440">
          <v:shape id="_x0000_s1051" type="#_x0000_t75" style="position:absolute;left:0;text-align:left;margin-left:21pt;margin-top:9.1pt;width:487pt;height:454.4pt;z-index:251662336">
            <v:imagedata r:id="rId19" o:title=""/>
          </v:shape>
          <o:OLEObject Type="Embed" ProgID="Visio.Drawing.11" ShapeID="_x0000_s1051" DrawAspect="Content" ObjectID="_1547356914" r:id="rId20"/>
        </w:object>
      </w: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70E15" w:rsidRDefault="00E70E15" w:rsidP="00E70E15">
      <w:pPr>
        <w:rPr>
          <w:rFonts w:ascii="Cambria" w:hAnsi="宋体" w:cs="Cambria"/>
          <w:kern w:val="2"/>
          <w:sz w:val="24"/>
          <w:szCs w:val="24"/>
          <w:lang w:val="en-US" w:eastAsia="zh-CN"/>
        </w:rPr>
      </w:pPr>
    </w:p>
    <w:p w:rsidR="00E51B02" w:rsidRDefault="00E51B02" w:rsidP="00E70E15">
      <w:pPr>
        <w:rPr>
          <w:rFonts w:ascii="Cambria" w:hAnsi="宋体" w:cs="Cambria"/>
          <w:kern w:val="2"/>
          <w:sz w:val="24"/>
          <w:szCs w:val="24"/>
          <w:lang w:val="en-US" w:eastAsia="zh-CN"/>
        </w:rPr>
      </w:pPr>
    </w:p>
    <w:p w:rsidR="00E51B02" w:rsidRDefault="00E51B02" w:rsidP="00E70E15">
      <w:pPr>
        <w:rPr>
          <w:rFonts w:ascii="Cambria" w:hAnsi="宋体" w:cs="Cambria"/>
          <w:kern w:val="2"/>
          <w:sz w:val="24"/>
          <w:szCs w:val="24"/>
          <w:lang w:val="en-US" w:eastAsia="zh-CN"/>
        </w:rPr>
      </w:pPr>
    </w:p>
    <w:p w:rsidR="00E51B02" w:rsidRDefault="00E51B02" w:rsidP="00E70E15">
      <w:pPr>
        <w:rPr>
          <w:rFonts w:ascii="Cambria" w:hAnsi="宋体" w:cs="Cambria"/>
          <w:kern w:val="2"/>
          <w:sz w:val="24"/>
          <w:szCs w:val="24"/>
          <w:lang w:val="en-US" w:eastAsia="zh-CN"/>
        </w:rPr>
      </w:pPr>
    </w:p>
    <w:p w:rsidR="00A11A91" w:rsidRDefault="00A11A91" w:rsidP="00E70E15">
      <w:pPr>
        <w:rPr>
          <w:rFonts w:ascii="Cambria" w:hAnsi="宋体" w:cs="Cambria"/>
          <w:kern w:val="2"/>
          <w:sz w:val="24"/>
          <w:szCs w:val="24"/>
          <w:lang w:val="en-US" w:eastAsia="zh-CN"/>
        </w:rPr>
      </w:pPr>
    </w:p>
    <w:p w:rsidR="00A11A91" w:rsidRDefault="00177DD5" w:rsidP="00A11A91">
      <w:pPr>
        <w:pStyle w:val="2"/>
        <w:rPr>
          <w:kern w:val="2"/>
          <w:lang w:val="en-US"/>
        </w:rPr>
      </w:pPr>
      <w:bookmarkStart w:id="57" w:name="_Toc473571998"/>
      <w:r>
        <w:rPr>
          <w:rFonts w:hint="eastAsia"/>
          <w:kern w:val="2"/>
          <w:lang w:val="en-US"/>
        </w:rPr>
        <w:t>新建</w:t>
      </w:r>
      <w:r w:rsidR="00900F90">
        <w:rPr>
          <w:rFonts w:hint="eastAsia"/>
          <w:kern w:val="2"/>
          <w:lang w:val="en-US"/>
        </w:rPr>
        <w:t>主数据</w:t>
      </w:r>
      <w:r w:rsidR="00A11A91">
        <w:rPr>
          <w:rFonts w:hint="eastAsia"/>
          <w:kern w:val="2"/>
          <w:lang w:val="en-US"/>
        </w:rPr>
        <w:t>申请</w:t>
      </w:r>
      <w:r w:rsidR="00B26001">
        <w:rPr>
          <w:rFonts w:hint="eastAsia"/>
          <w:kern w:val="2"/>
          <w:lang w:val="en-US"/>
        </w:rPr>
        <w:t>审批</w:t>
      </w:r>
      <w:r w:rsidR="00A11A91">
        <w:rPr>
          <w:rFonts w:hint="eastAsia"/>
          <w:kern w:val="2"/>
          <w:lang w:val="en-US"/>
        </w:rPr>
        <w:t>流程</w:t>
      </w:r>
      <w:bookmarkEnd w:id="57"/>
    </w:p>
    <w:p w:rsidR="00B26001" w:rsidRPr="00461F49" w:rsidRDefault="00B26001" w:rsidP="00B26001">
      <w:pPr>
        <w:rPr>
          <w:rFonts w:ascii="Cambria" w:hAnsi="宋体" w:cs="Cambria"/>
          <w:kern w:val="2"/>
          <w:sz w:val="24"/>
          <w:szCs w:val="24"/>
          <w:lang w:val="en-US" w:eastAsia="zh-CN"/>
        </w:rPr>
      </w:pPr>
      <w:r w:rsidRPr="00461F49">
        <w:rPr>
          <w:rFonts w:ascii="Cambria" w:hAnsi="宋体" w:cs="Cambria" w:hint="eastAsia"/>
          <w:kern w:val="2"/>
          <w:sz w:val="24"/>
          <w:szCs w:val="24"/>
          <w:lang w:val="en-US" w:eastAsia="zh-CN"/>
        </w:rPr>
        <w:t>主要</w:t>
      </w:r>
      <w:r>
        <w:rPr>
          <w:rFonts w:ascii="Cambria" w:hAnsi="宋体" w:cs="Cambria" w:hint="eastAsia"/>
          <w:kern w:val="2"/>
          <w:sz w:val="24"/>
          <w:szCs w:val="24"/>
          <w:lang w:val="en-US" w:eastAsia="zh-CN"/>
        </w:rPr>
        <w:t>申请审批</w:t>
      </w:r>
      <w:r w:rsidRPr="00461F49">
        <w:rPr>
          <w:rFonts w:ascii="Cambria" w:hAnsi="宋体" w:cs="Cambria" w:hint="eastAsia"/>
          <w:kern w:val="2"/>
          <w:sz w:val="24"/>
          <w:szCs w:val="24"/>
          <w:lang w:val="en-US" w:eastAsia="zh-CN"/>
        </w:rPr>
        <w:t>流程为</w:t>
      </w:r>
      <w:r>
        <w:rPr>
          <w:rFonts w:ascii="Cambria" w:hAnsi="宋体" w:cs="Cambria" w:hint="eastAsia"/>
          <w:kern w:val="2"/>
          <w:sz w:val="24"/>
          <w:szCs w:val="24"/>
          <w:lang w:val="en-US" w:eastAsia="zh-CN"/>
        </w:rPr>
        <w:t>：</w:t>
      </w:r>
    </w:p>
    <w:p w:rsidR="004630AA" w:rsidRDefault="00900F90" w:rsidP="00982C8C">
      <w:pPr>
        <w:pStyle w:val="a5"/>
        <w:numPr>
          <w:ilvl w:val="0"/>
          <w:numId w:val="15"/>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4630AA">
        <w:rPr>
          <w:rFonts w:ascii="Cambria" w:hAnsi="宋体" w:cs="Cambria" w:hint="eastAsia"/>
          <w:kern w:val="2"/>
          <w:sz w:val="24"/>
          <w:szCs w:val="24"/>
          <w:lang w:val="en-US" w:eastAsia="zh-CN"/>
        </w:rPr>
        <w:t>维护人员</w:t>
      </w:r>
      <w:r w:rsidR="004630AA" w:rsidRPr="00461F49">
        <w:rPr>
          <w:rFonts w:ascii="Cambria" w:hAnsi="宋体" w:cs="Cambria" w:hint="eastAsia"/>
          <w:kern w:val="2"/>
          <w:sz w:val="24"/>
          <w:szCs w:val="24"/>
          <w:lang w:val="en-US" w:eastAsia="zh-CN"/>
        </w:rPr>
        <w:t>收集</w:t>
      </w:r>
      <w:r>
        <w:rPr>
          <w:rFonts w:ascii="Cambria" w:hAnsi="宋体" w:cs="Cambria" w:hint="eastAsia"/>
          <w:kern w:val="2"/>
          <w:sz w:val="24"/>
          <w:szCs w:val="24"/>
          <w:lang w:val="en-US" w:eastAsia="zh-CN"/>
        </w:rPr>
        <w:t>主数据</w:t>
      </w:r>
      <w:r w:rsidR="004630AA" w:rsidRPr="00461F49">
        <w:rPr>
          <w:rFonts w:ascii="Cambria" w:hAnsi="宋体" w:cs="Cambria" w:hint="eastAsia"/>
          <w:kern w:val="2"/>
          <w:sz w:val="24"/>
          <w:szCs w:val="24"/>
          <w:lang w:val="en-US" w:eastAsia="zh-CN"/>
        </w:rPr>
        <w:t>相关使用科室对</w:t>
      </w:r>
      <w:r w:rsidR="00511D41">
        <w:rPr>
          <w:rFonts w:ascii="Cambria" w:hAnsi="宋体" w:cs="Cambria" w:hint="eastAsia"/>
          <w:kern w:val="2"/>
          <w:sz w:val="24"/>
          <w:szCs w:val="24"/>
          <w:lang w:val="en-US" w:eastAsia="zh-CN"/>
        </w:rPr>
        <w:t>新建</w:t>
      </w:r>
      <w:r>
        <w:rPr>
          <w:rFonts w:ascii="Cambria" w:hAnsi="宋体" w:cs="Cambria" w:hint="eastAsia"/>
          <w:kern w:val="2"/>
          <w:sz w:val="24"/>
          <w:szCs w:val="24"/>
          <w:lang w:val="en-US" w:eastAsia="zh-CN"/>
        </w:rPr>
        <w:t>主数据</w:t>
      </w:r>
      <w:r w:rsidR="004630AA">
        <w:rPr>
          <w:rFonts w:ascii="Cambria" w:hAnsi="宋体" w:cs="Cambria" w:hint="eastAsia"/>
          <w:kern w:val="2"/>
          <w:sz w:val="24"/>
          <w:szCs w:val="24"/>
          <w:lang w:val="en-US" w:eastAsia="zh-CN"/>
        </w:rPr>
        <w:t>的</w:t>
      </w:r>
      <w:r w:rsidR="004630AA" w:rsidRPr="00461F49">
        <w:rPr>
          <w:rFonts w:ascii="Cambria" w:hAnsi="宋体" w:cs="Cambria" w:hint="eastAsia"/>
          <w:kern w:val="2"/>
          <w:sz w:val="24"/>
          <w:szCs w:val="24"/>
          <w:lang w:val="en-US" w:eastAsia="zh-CN"/>
        </w:rPr>
        <w:t>需求</w:t>
      </w:r>
      <w:r w:rsidR="004630AA" w:rsidRPr="00461F49">
        <w:rPr>
          <w:rFonts w:ascii="Cambria" w:hAnsi="宋体" w:cs="Cambria" w:hint="eastAsia"/>
          <w:kern w:val="2"/>
          <w:sz w:val="24"/>
          <w:szCs w:val="24"/>
          <w:lang w:val="en-US" w:eastAsia="zh-CN"/>
        </w:rPr>
        <w:t>,</w:t>
      </w:r>
      <w:r w:rsidR="004630AA">
        <w:rPr>
          <w:rFonts w:ascii="Cambria" w:hAnsi="宋体" w:cs="Cambria" w:hint="eastAsia"/>
          <w:kern w:val="2"/>
          <w:sz w:val="24"/>
          <w:szCs w:val="24"/>
          <w:lang w:val="en-US" w:eastAsia="zh-CN"/>
        </w:rPr>
        <w:t>填写</w:t>
      </w:r>
      <w:r w:rsidR="00AC6DA8">
        <w:rPr>
          <w:rFonts w:ascii="Cambria" w:hAnsi="宋体" w:cs="Cambria" w:hint="eastAsia"/>
          <w:kern w:val="2"/>
          <w:sz w:val="24"/>
          <w:szCs w:val="24"/>
          <w:lang w:val="en-US" w:eastAsia="zh-CN"/>
        </w:rPr>
        <w:t>《</w:t>
      </w:r>
      <w:r w:rsidR="008A2F34">
        <w:rPr>
          <w:rFonts w:ascii="Cambria" w:hAnsi="宋体" w:cs="Cambria" w:hint="eastAsia"/>
          <w:kern w:val="2"/>
          <w:sz w:val="24"/>
          <w:szCs w:val="24"/>
          <w:lang w:val="en-US" w:eastAsia="zh-CN"/>
        </w:rPr>
        <w:t>XXXX</w:t>
      </w:r>
      <w:r w:rsidR="008A2F34">
        <w:rPr>
          <w:rFonts w:ascii="Cambria" w:hAnsi="宋体" w:cs="Cambria" w:hint="eastAsia"/>
          <w:kern w:val="2"/>
          <w:sz w:val="24"/>
          <w:szCs w:val="24"/>
          <w:lang w:val="en-US" w:eastAsia="zh-CN"/>
        </w:rPr>
        <w:t>医院</w:t>
      </w:r>
      <w:r w:rsidR="00AC6DA8" w:rsidRPr="00AC6DA8">
        <w:rPr>
          <w:rFonts w:ascii="Cambria" w:hAnsi="宋体" w:cs="Cambria" w:hint="eastAsia"/>
          <w:kern w:val="2"/>
          <w:sz w:val="24"/>
          <w:szCs w:val="24"/>
          <w:lang w:val="en-US" w:eastAsia="zh-CN"/>
        </w:rPr>
        <w:t>新建</w:t>
      </w:r>
      <w:r>
        <w:rPr>
          <w:rFonts w:ascii="Cambria" w:hAnsi="宋体" w:cs="Cambria" w:hint="eastAsia"/>
          <w:kern w:val="2"/>
          <w:sz w:val="24"/>
          <w:szCs w:val="24"/>
          <w:lang w:val="en-US" w:eastAsia="zh-CN"/>
        </w:rPr>
        <w:t>主数据</w:t>
      </w:r>
      <w:r w:rsidR="00AC6DA8" w:rsidRPr="00AC6DA8">
        <w:rPr>
          <w:rFonts w:ascii="Cambria" w:hAnsi="宋体" w:cs="Cambria" w:hint="eastAsia"/>
          <w:kern w:val="2"/>
          <w:sz w:val="24"/>
          <w:szCs w:val="24"/>
          <w:lang w:val="en-US" w:eastAsia="zh-CN"/>
        </w:rPr>
        <w:t>审批表</w:t>
      </w:r>
      <w:r w:rsidR="00AC6DA8">
        <w:rPr>
          <w:rFonts w:ascii="Cambria" w:hAnsi="宋体" w:cs="Cambria" w:hint="eastAsia"/>
          <w:kern w:val="2"/>
          <w:sz w:val="24"/>
          <w:szCs w:val="24"/>
          <w:lang w:val="en-US" w:eastAsia="zh-CN"/>
        </w:rPr>
        <w:t>》</w:t>
      </w:r>
      <w:r w:rsidR="004630AA">
        <w:rPr>
          <w:rFonts w:ascii="Cambria" w:hAnsi="宋体" w:cs="Cambria" w:hint="eastAsia"/>
          <w:kern w:val="2"/>
          <w:sz w:val="24"/>
          <w:szCs w:val="24"/>
          <w:lang w:val="en-US" w:eastAsia="zh-CN"/>
        </w:rPr>
        <w:t>（</w:t>
      </w:r>
      <w:r w:rsidR="00B640D1">
        <w:rPr>
          <w:rFonts w:ascii="Cambria" w:hAnsi="宋体" w:cs="Cambria" w:hint="eastAsia"/>
          <w:kern w:val="2"/>
          <w:sz w:val="24"/>
          <w:szCs w:val="24"/>
          <w:lang w:val="en-US" w:eastAsia="zh-CN"/>
        </w:rPr>
        <w:t>见</w:t>
      </w:r>
      <w:r w:rsidR="004630AA">
        <w:rPr>
          <w:rFonts w:ascii="Cambria" w:hAnsi="宋体" w:cs="Cambria" w:hint="eastAsia"/>
          <w:kern w:val="2"/>
          <w:sz w:val="24"/>
          <w:szCs w:val="24"/>
          <w:lang w:val="en-US" w:eastAsia="zh-CN"/>
        </w:rPr>
        <w:t>附件），</w:t>
      </w:r>
      <w:r w:rsidR="004630AA" w:rsidRPr="00461F49">
        <w:rPr>
          <w:rFonts w:ascii="Cambria" w:hAnsi="宋体" w:cs="Cambria" w:hint="eastAsia"/>
          <w:kern w:val="2"/>
          <w:sz w:val="24"/>
          <w:szCs w:val="24"/>
          <w:lang w:val="en-US" w:eastAsia="zh-CN"/>
        </w:rPr>
        <w:t>提交业务部门主管审核；</w:t>
      </w:r>
    </w:p>
    <w:p w:rsidR="004630AA" w:rsidRPr="004630AA" w:rsidRDefault="004630AA" w:rsidP="00982C8C">
      <w:pPr>
        <w:pStyle w:val="a5"/>
        <w:numPr>
          <w:ilvl w:val="0"/>
          <w:numId w:val="15"/>
        </w:numPr>
        <w:ind w:firstLineChars="0"/>
        <w:rPr>
          <w:rFonts w:ascii="Cambria" w:hAnsi="宋体" w:cs="Cambria"/>
          <w:kern w:val="2"/>
          <w:sz w:val="24"/>
          <w:szCs w:val="24"/>
          <w:lang w:val="en-US" w:eastAsia="zh-CN"/>
        </w:rPr>
      </w:pPr>
      <w:r w:rsidRPr="004630AA">
        <w:rPr>
          <w:rFonts w:ascii="Cambria" w:hAnsi="宋体" w:cs="Cambria" w:hint="eastAsia"/>
          <w:kern w:val="2"/>
          <w:sz w:val="24"/>
          <w:szCs w:val="24"/>
          <w:lang w:val="en-US" w:eastAsia="zh-CN"/>
        </w:rPr>
        <w:t>将审核后的审批表交由信息中心</w:t>
      </w:r>
      <w:r w:rsidR="00900F90">
        <w:rPr>
          <w:rFonts w:ascii="Cambria" w:hAnsi="宋体" w:cs="Cambria" w:hint="eastAsia"/>
          <w:kern w:val="2"/>
          <w:sz w:val="24"/>
          <w:szCs w:val="24"/>
          <w:lang w:val="en-US" w:eastAsia="zh-CN"/>
        </w:rPr>
        <w:t>主数据</w:t>
      </w:r>
      <w:r w:rsidRPr="004630AA">
        <w:rPr>
          <w:rFonts w:ascii="Cambria" w:hAnsi="宋体" w:cs="Cambria" w:hint="eastAsia"/>
          <w:kern w:val="2"/>
          <w:sz w:val="24"/>
          <w:szCs w:val="24"/>
          <w:lang w:val="en-US" w:eastAsia="zh-CN"/>
        </w:rPr>
        <w:t>维护人员审核，</w:t>
      </w:r>
      <w:r>
        <w:rPr>
          <w:rFonts w:ascii="Cambria" w:hAnsi="宋体" w:cs="Cambria" w:hint="eastAsia"/>
          <w:kern w:val="2"/>
          <w:sz w:val="24"/>
          <w:szCs w:val="24"/>
          <w:lang w:val="en-US" w:eastAsia="zh-CN"/>
        </w:rPr>
        <w:t>查看现有</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是否可以符合当前</w:t>
      </w:r>
      <w:r w:rsidR="00CE7931">
        <w:rPr>
          <w:rFonts w:ascii="Cambria" w:hAnsi="宋体" w:cs="Cambria" w:hint="eastAsia"/>
          <w:kern w:val="2"/>
          <w:sz w:val="24"/>
          <w:szCs w:val="24"/>
          <w:lang w:val="en-US" w:eastAsia="zh-CN"/>
        </w:rPr>
        <w:t>的新建</w:t>
      </w:r>
      <w:r w:rsidR="00900F90">
        <w:rPr>
          <w:rFonts w:ascii="Cambria" w:hAnsi="宋体" w:cs="Cambria" w:hint="eastAsia"/>
          <w:kern w:val="2"/>
          <w:sz w:val="24"/>
          <w:szCs w:val="24"/>
          <w:lang w:val="en-US" w:eastAsia="zh-CN"/>
        </w:rPr>
        <w:t>主数据</w:t>
      </w:r>
      <w:r w:rsidR="00E33DE4">
        <w:rPr>
          <w:rFonts w:ascii="Cambria" w:hAnsi="宋体" w:cs="Cambria" w:hint="eastAsia"/>
          <w:kern w:val="2"/>
          <w:sz w:val="24"/>
          <w:szCs w:val="24"/>
          <w:lang w:val="en-US" w:eastAsia="zh-CN"/>
        </w:rPr>
        <w:t>的</w:t>
      </w:r>
      <w:r>
        <w:rPr>
          <w:rFonts w:ascii="Cambria" w:hAnsi="宋体" w:cs="Cambria" w:hint="eastAsia"/>
          <w:kern w:val="2"/>
          <w:sz w:val="24"/>
          <w:szCs w:val="24"/>
          <w:lang w:val="en-US" w:eastAsia="zh-CN"/>
        </w:rPr>
        <w:t>需求，</w:t>
      </w:r>
      <w:r w:rsidRPr="00B2640D">
        <w:rPr>
          <w:rFonts w:ascii="Cambria" w:hAnsi="宋体" w:cs="Cambria" w:hint="eastAsia"/>
          <w:kern w:val="2"/>
          <w:sz w:val="24"/>
          <w:szCs w:val="24"/>
          <w:lang w:val="en-US" w:eastAsia="zh-CN"/>
        </w:rPr>
        <w:t>标准采用方式优先顺序</w:t>
      </w:r>
      <w:r>
        <w:rPr>
          <w:rFonts w:ascii="Cambria" w:hAnsi="宋体" w:cs="Cambria" w:hint="eastAsia"/>
          <w:kern w:val="2"/>
          <w:sz w:val="24"/>
          <w:szCs w:val="24"/>
          <w:lang w:val="en-US" w:eastAsia="zh-CN"/>
        </w:rPr>
        <w:t>为：</w:t>
      </w:r>
      <w:r w:rsidRPr="00B2640D">
        <w:rPr>
          <w:rFonts w:ascii="Cambria" w:hAnsi="宋体" w:cs="Cambria" w:hint="eastAsia"/>
          <w:kern w:val="2"/>
          <w:sz w:val="24"/>
          <w:szCs w:val="24"/>
          <w:lang w:val="en-US" w:eastAsia="zh-CN"/>
        </w:rPr>
        <w:t>国际</w:t>
      </w:r>
      <w:r>
        <w:rPr>
          <w:rFonts w:ascii="Cambria" w:hAnsi="宋体" w:cs="Cambria" w:hint="eastAsia"/>
          <w:kern w:val="2"/>
          <w:sz w:val="24"/>
          <w:szCs w:val="24"/>
          <w:lang w:val="en-US" w:eastAsia="zh-CN"/>
        </w:rPr>
        <w:t>标准</w:t>
      </w:r>
      <w:r w:rsidRPr="00B2640D">
        <w:rPr>
          <w:rFonts w:ascii="Cambria" w:hAnsi="宋体" w:cs="Cambria"/>
          <w:kern w:val="2"/>
          <w:sz w:val="24"/>
          <w:szCs w:val="24"/>
          <w:lang w:val="en-US" w:eastAsia="zh-CN"/>
        </w:rPr>
        <w:sym w:font="Wingdings" w:char="F0E0"/>
      </w:r>
      <w:r w:rsidRPr="00B2640D">
        <w:rPr>
          <w:rFonts w:ascii="Cambria" w:hAnsi="宋体" w:cs="Cambria" w:hint="eastAsia"/>
          <w:kern w:val="2"/>
          <w:sz w:val="24"/>
          <w:szCs w:val="24"/>
          <w:lang w:val="en-US" w:eastAsia="zh-CN"/>
        </w:rPr>
        <w:t>国家</w:t>
      </w:r>
      <w:r>
        <w:rPr>
          <w:rFonts w:ascii="Cambria" w:hAnsi="宋体" w:cs="Cambria" w:hint="eastAsia"/>
          <w:kern w:val="2"/>
          <w:sz w:val="24"/>
          <w:szCs w:val="24"/>
          <w:lang w:val="en-US" w:eastAsia="zh-CN"/>
        </w:rPr>
        <w:t>标准</w:t>
      </w:r>
      <w:r w:rsidRPr="00B2640D">
        <w:rPr>
          <w:rFonts w:ascii="Cambria" w:hAnsi="宋体" w:cs="Cambria"/>
          <w:kern w:val="2"/>
          <w:sz w:val="24"/>
          <w:szCs w:val="24"/>
          <w:lang w:val="en-US" w:eastAsia="zh-CN"/>
        </w:rPr>
        <w:sym w:font="Wingdings" w:char="F0E0"/>
      </w:r>
      <w:r w:rsidRPr="00B2640D">
        <w:rPr>
          <w:rFonts w:ascii="Cambria" w:hAnsi="宋体" w:cs="Cambria" w:hint="eastAsia"/>
          <w:kern w:val="2"/>
          <w:sz w:val="24"/>
          <w:szCs w:val="24"/>
          <w:lang w:val="en-US" w:eastAsia="zh-CN"/>
        </w:rPr>
        <w:t>行业</w:t>
      </w:r>
      <w:r>
        <w:rPr>
          <w:rFonts w:ascii="Cambria" w:hAnsi="宋体" w:cs="Cambria" w:hint="eastAsia"/>
          <w:kern w:val="2"/>
          <w:sz w:val="24"/>
          <w:szCs w:val="24"/>
          <w:lang w:val="en-US" w:eastAsia="zh-CN"/>
        </w:rPr>
        <w:t>标准</w:t>
      </w:r>
      <w:r w:rsidRPr="00B2640D">
        <w:rPr>
          <w:rFonts w:ascii="Cambria" w:hAnsi="宋体" w:cs="Cambria"/>
          <w:kern w:val="2"/>
          <w:sz w:val="24"/>
          <w:szCs w:val="24"/>
          <w:lang w:val="en-US" w:eastAsia="zh-CN"/>
        </w:rPr>
        <w:sym w:font="Wingdings" w:char="F0E0"/>
      </w:r>
      <w:r>
        <w:rPr>
          <w:rFonts w:ascii="Cambria" w:hAnsi="宋体" w:cs="Cambria" w:hint="eastAsia"/>
          <w:kern w:val="2"/>
          <w:sz w:val="24"/>
          <w:szCs w:val="24"/>
          <w:lang w:val="en-US" w:eastAsia="zh-CN"/>
        </w:rPr>
        <w:t>院内标准</w:t>
      </w:r>
      <w:r w:rsidRPr="004630AA">
        <w:rPr>
          <w:rFonts w:ascii="Cambria" w:hAnsi="宋体" w:cs="Cambria" w:hint="eastAsia"/>
          <w:kern w:val="2"/>
          <w:sz w:val="24"/>
          <w:szCs w:val="24"/>
          <w:lang w:val="en-US" w:eastAsia="zh-CN"/>
        </w:rPr>
        <w:t>；</w:t>
      </w:r>
    </w:p>
    <w:p w:rsidR="00B26001" w:rsidRPr="00B26001" w:rsidRDefault="00FB190C" w:rsidP="00982C8C">
      <w:pPr>
        <w:pStyle w:val="a5"/>
        <w:numPr>
          <w:ilvl w:val="0"/>
          <w:numId w:val="15"/>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如</w:t>
      </w:r>
      <w:r w:rsidR="00E6601B">
        <w:rPr>
          <w:rFonts w:ascii="Cambria" w:hAnsi="宋体" w:cs="Cambria" w:hint="eastAsia"/>
          <w:kern w:val="2"/>
          <w:sz w:val="24"/>
          <w:szCs w:val="24"/>
          <w:lang w:val="en-US" w:eastAsia="zh-CN"/>
        </w:rPr>
        <w:t>现有</w:t>
      </w:r>
      <w:r w:rsidR="00900F90">
        <w:rPr>
          <w:rFonts w:ascii="Cambria" w:hAnsi="宋体" w:cs="Cambria" w:hint="eastAsia"/>
          <w:kern w:val="2"/>
          <w:sz w:val="24"/>
          <w:szCs w:val="24"/>
          <w:lang w:val="en-US" w:eastAsia="zh-CN"/>
        </w:rPr>
        <w:t>主数据</w:t>
      </w:r>
      <w:r w:rsidR="004630AA">
        <w:rPr>
          <w:rFonts w:ascii="Cambria" w:hAnsi="宋体" w:cs="Cambria" w:hint="eastAsia"/>
          <w:kern w:val="2"/>
          <w:sz w:val="24"/>
          <w:szCs w:val="24"/>
          <w:lang w:val="en-US" w:eastAsia="zh-CN"/>
        </w:rPr>
        <w:t>符合</w:t>
      </w:r>
      <w:r w:rsidR="00487AE6">
        <w:rPr>
          <w:rFonts w:ascii="Cambria" w:hAnsi="宋体" w:cs="Cambria" w:hint="eastAsia"/>
          <w:kern w:val="2"/>
          <w:sz w:val="24"/>
          <w:szCs w:val="24"/>
          <w:lang w:val="en-US" w:eastAsia="zh-CN"/>
        </w:rPr>
        <w:t>新建</w:t>
      </w:r>
      <w:r w:rsidR="00900F90">
        <w:rPr>
          <w:rFonts w:ascii="Cambria" w:hAnsi="宋体" w:cs="Cambria" w:hint="eastAsia"/>
          <w:kern w:val="2"/>
          <w:sz w:val="24"/>
          <w:szCs w:val="24"/>
          <w:lang w:val="en-US" w:eastAsia="zh-CN"/>
        </w:rPr>
        <w:t>主数据</w:t>
      </w:r>
      <w:r w:rsidR="000F4995">
        <w:rPr>
          <w:rFonts w:ascii="Cambria" w:hAnsi="宋体" w:cs="Cambria" w:hint="eastAsia"/>
          <w:kern w:val="2"/>
          <w:sz w:val="24"/>
          <w:szCs w:val="24"/>
          <w:lang w:val="en-US" w:eastAsia="zh-CN"/>
        </w:rPr>
        <w:t>的</w:t>
      </w:r>
      <w:r w:rsidR="004630AA">
        <w:rPr>
          <w:rFonts w:ascii="Cambria" w:hAnsi="宋体" w:cs="Cambria" w:hint="eastAsia"/>
          <w:kern w:val="2"/>
          <w:sz w:val="24"/>
          <w:szCs w:val="24"/>
          <w:lang w:val="en-US" w:eastAsia="zh-CN"/>
        </w:rPr>
        <w:t>需求，则</w:t>
      </w:r>
      <w:r w:rsidR="00B555B0">
        <w:rPr>
          <w:rFonts w:ascii="Cambria" w:hAnsi="宋体" w:cs="Cambria" w:hint="eastAsia"/>
          <w:kern w:val="2"/>
          <w:sz w:val="24"/>
          <w:szCs w:val="24"/>
          <w:lang w:val="en-US" w:eastAsia="zh-CN"/>
        </w:rPr>
        <w:t>信息中心</w:t>
      </w:r>
      <w:r w:rsidR="00900F90">
        <w:rPr>
          <w:rFonts w:ascii="Cambria" w:hAnsi="宋体" w:cs="Cambria" w:hint="eastAsia"/>
          <w:kern w:val="2"/>
          <w:sz w:val="24"/>
          <w:szCs w:val="24"/>
          <w:lang w:val="en-US" w:eastAsia="zh-CN"/>
        </w:rPr>
        <w:t>主数据</w:t>
      </w:r>
      <w:r w:rsidR="00B555B0">
        <w:rPr>
          <w:rFonts w:ascii="Cambria" w:hAnsi="宋体" w:cs="Cambria" w:hint="eastAsia"/>
          <w:kern w:val="2"/>
          <w:sz w:val="24"/>
          <w:szCs w:val="24"/>
          <w:lang w:val="en-US" w:eastAsia="zh-CN"/>
        </w:rPr>
        <w:t>维护人员在</w:t>
      </w:r>
      <w:r w:rsidR="004630AA">
        <w:rPr>
          <w:rFonts w:ascii="Cambria" w:hAnsi="宋体" w:cs="Cambria" w:hint="eastAsia"/>
          <w:kern w:val="2"/>
          <w:sz w:val="24"/>
          <w:szCs w:val="24"/>
          <w:lang w:val="en-US" w:eastAsia="zh-CN"/>
        </w:rPr>
        <w:t>公用服务</w:t>
      </w:r>
      <w:r w:rsidR="004630AA">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00B555B0">
        <w:rPr>
          <w:rFonts w:ascii="Cambria" w:hAnsi="宋体" w:cs="Cambria" w:hint="eastAsia"/>
          <w:kern w:val="2"/>
          <w:sz w:val="24"/>
          <w:szCs w:val="24"/>
          <w:lang w:val="en-US" w:eastAsia="zh-CN"/>
        </w:rPr>
        <w:t>系统中，增加</w:t>
      </w:r>
      <w:r w:rsidR="004630AA">
        <w:rPr>
          <w:rFonts w:ascii="Cambria" w:hAnsi="宋体" w:cs="Cambria" w:hint="eastAsia"/>
          <w:kern w:val="2"/>
          <w:sz w:val="24"/>
          <w:szCs w:val="24"/>
          <w:lang w:val="en-US" w:eastAsia="zh-CN"/>
        </w:rPr>
        <w:t>该</w:t>
      </w:r>
      <w:r w:rsidR="00B555B0">
        <w:rPr>
          <w:rFonts w:ascii="Cambria" w:hAnsi="宋体" w:cs="Cambria" w:hint="eastAsia"/>
          <w:kern w:val="2"/>
          <w:sz w:val="24"/>
          <w:szCs w:val="24"/>
          <w:lang w:val="en-US" w:eastAsia="zh-CN"/>
        </w:rPr>
        <w:t>系统对该</w:t>
      </w:r>
      <w:r w:rsidR="00900F90">
        <w:rPr>
          <w:rFonts w:ascii="Cambria" w:hAnsi="宋体" w:cs="Cambria" w:hint="eastAsia"/>
          <w:kern w:val="2"/>
          <w:sz w:val="24"/>
          <w:szCs w:val="24"/>
          <w:lang w:val="en-US" w:eastAsia="zh-CN"/>
        </w:rPr>
        <w:t>主数据</w:t>
      </w:r>
      <w:r w:rsidR="004630AA">
        <w:rPr>
          <w:rFonts w:ascii="Cambria" w:hAnsi="宋体" w:cs="Cambria" w:hint="eastAsia"/>
          <w:kern w:val="2"/>
          <w:sz w:val="24"/>
          <w:szCs w:val="24"/>
          <w:lang w:val="en-US" w:eastAsia="zh-CN"/>
        </w:rPr>
        <w:t>的订阅</w:t>
      </w:r>
      <w:r w:rsidR="00B26001" w:rsidRPr="00B26001">
        <w:rPr>
          <w:rFonts w:ascii="Cambria" w:hAnsi="宋体" w:cs="Cambria" w:hint="eastAsia"/>
          <w:kern w:val="2"/>
          <w:sz w:val="24"/>
          <w:szCs w:val="24"/>
          <w:lang w:val="en-US" w:eastAsia="zh-CN"/>
        </w:rPr>
        <w:t>；</w:t>
      </w:r>
    </w:p>
    <w:p w:rsidR="00B26001" w:rsidRPr="00B26001" w:rsidRDefault="000E6B58" w:rsidP="00982C8C">
      <w:pPr>
        <w:pStyle w:val="a5"/>
        <w:numPr>
          <w:ilvl w:val="0"/>
          <w:numId w:val="15"/>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如现有</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中没有符合新建</w:t>
      </w:r>
      <w:r w:rsidR="00900F90">
        <w:rPr>
          <w:rFonts w:ascii="Cambria" w:hAnsi="宋体" w:cs="Cambria" w:hint="eastAsia"/>
          <w:kern w:val="2"/>
          <w:sz w:val="24"/>
          <w:szCs w:val="24"/>
          <w:lang w:val="en-US" w:eastAsia="zh-CN"/>
        </w:rPr>
        <w:t>主数据</w:t>
      </w:r>
      <w:r w:rsidR="00E6601B">
        <w:rPr>
          <w:rFonts w:ascii="Cambria" w:hAnsi="宋体" w:cs="Cambria" w:hint="eastAsia"/>
          <w:kern w:val="2"/>
          <w:sz w:val="24"/>
          <w:szCs w:val="24"/>
          <w:lang w:val="en-US" w:eastAsia="zh-CN"/>
        </w:rPr>
        <w:t>需求的</w:t>
      </w:r>
      <w:r w:rsidR="00900F90">
        <w:rPr>
          <w:rFonts w:ascii="Cambria" w:hAnsi="宋体" w:cs="Cambria" w:hint="eastAsia"/>
          <w:kern w:val="2"/>
          <w:sz w:val="24"/>
          <w:szCs w:val="24"/>
          <w:lang w:val="en-US" w:eastAsia="zh-CN"/>
        </w:rPr>
        <w:t>主数据</w:t>
      </w:r>
      <w:r w:rsidR="00E6601B">
        <w:rPr>
          <w:rFonts w:ascii="Cambria" w:hAnsi="宋体" w:cs="Cambria" w:hint="eastAsia"/>
          <w:kern w:val="2"/>
          <w:sz w:val="24"/>
          <w:szCs w:val="24"/>
          <w:lang w:val="en-US" w:eastAsia="zh-CN"/>
        </w:rPr>
        <w:t>，则信息中心</w:t>
      </w:r>
      <w:r w:rsidR="00900F90">
        <w:rPr>
          <w:rFonts w:ascii="Cambria" w:hAnsi="宋体" w:cs="Cambria" w:hint="eastAsia"/>
          <w:kern w:val="2"/>
          <w:sz w:val="24"/>
          <w:szCs w:val="24"/>
          <w:lang w:val="en-US" w:eastAsia="zh-CN"/>
        </w:rPr>
        <w:t>主数据</w:t>
      </w:r>
      <w:r w:rsidR="00E6601B">
        <w:rPr>
          <w:rFonts w:ascii="Cambria" w:hAnsi="宋体" w:cs="Cambria" w:hint="eastAsia"/>
          <w:kern w:val="2"/>
          <w:sz w:val="24"/>
          <w:szCs w:val="24"/>
          <w:lang w:val="en-US" w:eastAsia="zh-CN"/>
        </w:rPr>
        <w:t>维护人员需判断该</w:t>
      </w:r>
      <w:r w:rsidR="00900F90">
        <w:rPr>
          <w:rFonts w:ascii="Cambria" w:hAnsi="宋体" w:cs="Cambria" w:hint="eastAsia"/>
          <w:kern w:val="2"/>
          <w:sz w:val="24"/>
          <w:szCs w:val="24"/>
          <w:lang w:val="en-US" w:eastAsia="zh-CN"/>
        </w:rPr>
        <w:t>主数据</w:t>
      </w:r>
      <w:r w:rsidR="00E6601B">
        <w:rPr>
          <w:rFonts w:ascii="Cambria" w:hAnsi="宋体" w:cs="Cambria" w:hint="eastAsia"/>
          <w:kern w:val="2"/>
          <w:sz w:val="24"/>
          <w:szCs w:val="24"/>
          <w:lang w:val="en-US" w:eastAsia="zh-CN"/>
        </w:rPr>
        <w:t>需要哪个系统来维护</w:t>
      </w:r>
      <w:r w:rsidR="00E6601B">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000F6CA9">
        <w:rPr>
          <w:rFonts w:ascii="Cambria" w:hAnsi="宋体" w:cs="Cambria" w:hint="eastAsia"/>
          <w:kern w:val="2"/>
          <w:sz w:val="24"/>
          <w:szCs w:val="24"/>
          <w:lang w:val="en-US" w:eastAsia="zh-CN"/>
        </w:rPr>
        <w:t>申请系统、公用服务系统</w:t>
      </w:r>
      <w:r w:rsidR="00E6601B">
        <w:rPr>
          <w:rFonts w:ascii="Cambria" w:hAnsi="宋体" w:cs="Cambria" w:hint="eastAsia"/>
          <w:kern w:val="2"/>
          <w:sz w:val="24"/>
          <w:szCs w:val="24"/>
          <w:lang w:val="en-US" w:eastAsia="zh-CN"/>
        </w:rPr>
        <w:t>)</w:t>
      </w:r>
      <w:r w:rsidR="00D33221">
        <w:rPr>
          <w:rFonts w:ascii="Cambria" w:hAnsi="宋体" w:cs="Cambria" w:hint="eastAsia"/>
          <w:kern w:val="2"/>
          <w:sz w:val="24"/>
          <w:szCs w:val="24"/>
          <w:lang w:val="en-US" w:eastAsia="zh-CN"/>
        </w:rPr>
        <w:t>，</w:t>
      </w:r>
      <w:r w:rsidR="007F10D7">
        <w:rPr>
          <w:rFonts w:ascii="Cambria" w:hAnsi="宋体" w:cs="Cambria" w:hint="eastAsia"/>
          <w:kern w:val="2"/>
          <w:sz w:val="24"/>
          <w:szCs w:val="24"/>
          <w:lang w:val="en-US" w:eastAsia="zh-CN"/>
        </w:rPr>
        <w:t>通知维护系统进行新增</w:t>
      </w:r>
      <w:r w:rsidR="00900F90">
        <w:rPr>
          <w:rFonts w:ascii="Cambria" w:hAnsi="宋体" w:cs="Cambria" w:hint="eastAsia"/>
          <w:kern w:val="2"/>
          <w:sz w:val="24"/>
          <w:szCs w:val="24"/>
          <w:lang w:val="en-US" w:eastAsia="zh-CN"/>
        </w:rPr>
        <w:t>主数据</w:t>
      </w:r>
      <w:r w:rsidR="007F10D7">
        <w:rPr>
          <w:rFonts w:ascii="Cambria" w:hAnsi="宋体" w:cs="Cambria" w:hint="eastAsia"/>
          <w:kern w:val="2"/>
          <w:sz w:val="24"/>
          <w:szCs w:val="24"/>
          <w:lang w:val="en-US" w:eastAsia="zh-CN"/>
        </w:rPr>
        <w:t>的开发或配置工作，</w:t>
      </w:r>
      <w:r w:rsidR="00AD53E4">
        <w:rPr>
          <w:rFonts w:ascii="Cambria" w:hAnsi="宋体" w:cs="Cambria" w:hint="eastAsia"/>
          <w:kern w:val="2"/>
          <w:sz w:val="24"/>
          <w:szCs w:val="24"/>
          <w:lang w:val="en-US" w:eastAsia="zh-CN"/>
        </w:rPr>
        <w:t>并在公用服务系统中创建该</w:t>
      </w:r>
      <w:r w:rsidR="00900F90">
        <w:rPr>
          <w:rFonts w:ascii="Cambria" w:hAnsi="宋体" w:cs="Cambria" w:hint="eastAsia"/>
          <w:kern w:val="2"/>
          <w:sz w:val="24"/>
          <w:szCs w:val="24"/>
          <w:lang w:val="en-US" w:eastAsia="zh-CN"/>
        </w:rPr>
        <w:t>主数据</w:t>
      </w:r>
      <w:r w:rsidR="00AD53E4">
        <w:rPr>
          <w:rFonts w:ascii="Cambria" w:hAnsi="宋体" w:cs="Cambria" w:hint="eastAsia"/>
          <w:kern w:val="2"/>
          <w:sz w:val="24"/>
          <w:szCs w:val="24"/>
          <w:lang w:val="en-US" w:eastAsia="zh-CN"/>
        </w:rPr>
        <w:t>和该</w:t>
      </w:r>
      <w:r w:rsidR="00900F90">
        <w:rPr>
          <w:rFonts w:ascii="Cambria" w:hAnsi="宋体" w:cs="Cambria" w:hint="eastAsia"/>
          <w:kern w:val="2"/>
          <w:sz w:val="24"/>
          <w:szCs w:val="24"/>
          <w:lang w:val="en-US" w:eastAsia="zh-CN"/>
        </w:rPr>
        <w:t>主数据</w:t>
      </w:r>
      <w:r w:rsidR="00AD53E4">
        <w:rPr>
          <w:rFonts w:ascii="Cambria" w:hAnsi="宋体" w:cs="Cambria" w:hint="eastAsia"/>
          <w:kern w:val="2"/>
          <w:sz w:val="24"/>
          <w:szCs w:val="24"/>
          <w:lang w:val="en-US" w:eastAsia="zh-CN"/>
        </w:rPr>
        <w:t>的订阅关系</w:t>
      </w:r>
      <w:r w:rsidR="00B26001" w:rsidRPr="00B26001">
        <w:rPr>
          <w:rFonts w:ascii="Cambria" w:hAnsi="宋体" w:cs="Cambria" w:hint="eastAsia"/>
          <w:kern w:val="2"/>
          <w:sz w:val="24"/>
          <w:szCs w:val="24"/>
          <w:lang w:val="en-US" w:eastAsia="zh-CN"/>
        </w:rPr>
        <w:t>；</w:t>
      </w:r>
      <w:r w:rsidR="00AD53E4" w:rsidRPr="00B26001">
        <w:rPr>
          <w:rFonts w:ascii="Cambria" w:hAnsi="宋体" w:cs="Cambria"/>
          <w:kern w:val="2"/>
          <w:sz w:val="24"/>
          <w:szCs w:val="24"/>
          <w:lang w:val="en-US" w:eastAsia="zh-CN"/>
        </w:rPr>
        <w:t xml:space="preserve"> </w:t>
      </w:r>
    </w:p>
    <w:p w:rsidR="00A11A91" w:rsidRDefault="00B26001" w:rsidP="00982C8C">
      <w:pPr>
        <w:pStyle w:val="a5"/>
        <w:numPr>
          <w:ilvl w:val="0"/>
          <w:numId w:val="15"/>
        </w:numPr>
        <w:ind w:firstLineChars="0"/>
        <w:rPr>
          <w:rFonts w:ascii="Cambria" w:hAnsi="宋体" w:cs="Cambria"/>
          <w:kern w:val="2"/>
          <w:sz w:val="24"/>
          <w:szCs w:val="24"/>
          <w:lang w:val="en-US" w:eastAsia="zh-CN"/>
        </w:rPr>
      </w:pPr>
      <w:r w:rsidRPr="00B26001">
        <w:rPr>
          <w:rFonts w:ascii="Cambria" w:hAnsi="宋体" w:cs="Cambria" w:hint="eastAsia"/>
          <w:kern w:val="2"/>
          <w:sz w:val="24"/>
          <w:szCs w:val="24"/>
          <w:lang w:val="en-US" w:eastAsia="zh-CN"/>
        </w:rPr>
        <w:t>及时将</w:t>
      </w:r>
      <w:r w:rsidR="00900F90">
        <w:rPr>
          <w:rFonts w:ascii="Cambria" w:hAnsi="宋体" w:cs="Cambria" w:hint="eastAsia"/>
          <w:kern w:val="2"/>
          <w:sz w:val="24"/>
          <w:szCs w:val="24"/>
          <w:lang w:val="en-US" w:eastAsia="zh-CN"/>
        </w:rPr>
        <w:t>主数据</w:t>
      </w:r>
      <w:r w:rsidRPr="00B26001">
        <w:rPr>
          <w:rFonts w:ascii="Cambria" w:hAnsi="宋体" w:cs="Cambria" w:hint="eastAsia"/>
          <w:kern w:val="2"/>
          <w:sz w:val="24"/>
          <w:szCs w:val="24"/>
          <w:lang w:val="en-US" w:eastAsia="zh-CN"/>
        </w:rPr>
        <w:t>维护工作进度向消费该</w:t>
      </w:r>
      <w:r w:rsidR="00900F90">
        <w:rPr>
          <w:rFonts w:ascii="Cambria" w:hAnsi="宋体" w:cs="Cambria" w:hint="eastAsia"/>
          <w:kern w:val="2"/>
          <w:sz w:val="24"/>
          <w:szCs w:val="24"/>
          <w:lang w:val="en-US" w:eastAsia="zh-CN"/>
        </w:rPr>
        <w:t>主数据</w:t>
      </w:r>
      <w:r w:rsidRPr="00B26001">
        <w:rPr>
          <w:rFonts w:ascii="Cambria" w:hAnsi="宋体" w:cs="Cambria" w:hint="eastAsia"/>
          <w:kern w:val="2"/>
          <w:sz w:val="24"/>
          <w:szCs w:val="24"/>
          <w:lang w:val="en-US" w:eastAsia="zh-CN"/>
        </w:rPr>
        <w:t>的业务科室或部门主管进行正式反馈。</w:t>
      </w: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2925CC" w:rsidP="002925CC">
      <w:pPr>
        <w:rPr>
          <w:rFonts w:ascii="Cambria" w:hAnsi="宋体" w:cs="Cambria"/>
          <w:kern w:val="2"/>
          <w:sz w:val="24"/>
          <w:szCs w:val="24"/>
          <w:lang w:val="en-US" w:eastAsia="zh-CN"/>
        </w:rPr>
      </w:pPr>
    </w:p>
    <w:p w:rsidR="002925CC" w:rsidRDefault="008A7694" w:rsidP="002925CC">
      <w:pPr>
        <w:rPr>
          <w:rFonts w:ascii="Cambria" w:hAnsi="宋体" w:cs="Cambria"/>
          <w:kern w:val="2"/>
          <w:sz w:val="24"/>
          <w:szCs w:val="24"/>
          <w:lang w:val="en-US" w:eastAsia="zh-CN"/>
        </w:rPr>
      </w:pPr>
      <w:r>
        <w:rPr>
          <w:noProof/>
        </w:rPr>
        <w:object w:dxaOrig="1440" w:dyaOrig="1440">
          <v:shape id="_x0000_s1056" type="#_x0000_t75" style="position:absolute;left:0;text-align:left;margin-left:21.25pt;margin-top:-317.5pt;width:487.5pt;height:333.75pt;z-index:251668480">
            <v:imagedata r:id="rId21" o:title=""/>
          </v:shape>
          <o:OLEObject Type="Embed" ProgID="Visio.Drawing.11" ShapeID="_x0000_s1056" DrawAspect="Content" ObjectID="_1547356915" r:id="rId22"/>
        </w:object>
      </w:r>
    </w:p>
    <w:p w:rsidR="002925CC" w:rsidRDefault="002925CC" w:rsidP="002925CC">
      <w:pPr>
        <w:rPr>
          <w:rFonts w:ascii="Cambria" w:hAnsi="宋体" w:cs="Cambria"/>
          <w:kern w:val="2"/>
          <w:sz w:val="24"/>
          <w:szCs w:val="24"/>
          <w:lang w:val="en-US" w:eastAsia="zh-CN"/>
        </w:rPr>
      </w:pPr>
      <w:bookmarkStart w:id="58" w:name="_GoBack"/>
      <w:bookmarkEnd w:id="58"/>
    </w:p>
    <w:p w:rsidR="002925CC" w:rsidRDefault="002925CC" w:rsidP="002925CC">
      <w:pPr>
        <w:rPr>
          <w:rFonts w:ascii="Cambria" w:hAnsi="宋体" w:cs="Cambria"/>
          <w:kern w:val="2"/>
          <w:sz w:val="24"/>
          <w:szCs w:val="24"/>
          <w:lang w:val="en-US" w:eastAsia="zh-CN"/>
        </w:rPr>
      </w:pPr>
    </w:p>
    <w:p w:rsidR="009D6AC9" w:rsidRDefault="009D6AC9" w:rsidP="002925CC">
      <w:pPr>
        <w:rPr>
          <w:rFonts w:ascii="Cambria" w:hAnsi="宋体" w:cs="Cambria"/>
          <w:kern w:val="2"/>
          <w:sz w:val="24"/>
          <w:szCs w:val="24"/>
          <w:lang w:val="en-US" w:eastAsia="zh-CN"/>
        </w:rPr>
      </w:pPr>
    </w:p>
    <w:p w:rsidR="009D6AC9" w:rsidRDefault="009D6AC9" w:rsidP="002925CC">
      <w:pPr>
        <w:rPr>
          <w:rFonts w:ascii="Cambria" w:hAnsi="宋体" w:cs="Cambria"/>
          <w:kern w:val="2"/>
          <w:sz w:val="24"/>
          <w:szCs w:val="24"/>
          <w:lang w:val="en-US" w:eastAsia="zh-CN"/>
        </w:rPr>
      </w:pPr>
    </w:p>
    <w:p w:rsidR="005910A9" w:rsidRDefault="00C358C7" w:rsidP="00096218">
      <w:pPr>
        <w:pStyle w:val="2"/>
        <w:rPr>
          <w:kern w:val="2"/>
          <w:lang w:val="en-US"/>
        </w:rPr>
      </w:pPr>
      <w:bookmarkStart w:id="59" w:name="_Toc473571999"/>
      <w:r>
        <w:rPr>
          <w:rFonts w:hint="eastAsia"/>
          <w:kern w:val="2"/>
          <w:lang w:val="en-US"/>
        </w:rPr>
        <w:t>消息分类</w:t>
      </w:r>
      <w:r w:rsidR="00A24320">
        <w:rPr>
          <w:rFonts w:hint="eastAsia"/>
          <w:kern w:val="2"/>
          <w:lang w:val="en-US"/>
        </w:rPr>
        <w:t>相关</w:t>
      </w:r>
      <w:r w:rsidR="00900F90">
        <w:rPr>
          <w:rFonts w:hint="eastAsia"/>
          <w:kern w:val="2"/>
          <w:lang w:val="en-US"/>
        </w:rPr>
        <w:t>主数据</w:t>
      </w:r>
      <w:r w:rsidR="00A24320">
        <w:rPr>
          <w:rFonts w:hint="eastAsia"/>
          <w:kern w:val="2"/>
          <w:lang w:val="en-US"/>
        </w:rPr>
        <w:t>维护流程</w:t>
      </w:r>
      <w:bookmarkEnd w:id="59"/>
    </w:p>
    <w:p w:rsidR="00096218" w:rsidRDefault="00C358C7" w:rsidP="00096218">
      <w:pPr>
        <w:pStyle w:val="3"/>
        <w:ind w:right="210"/>
        <w:rPr>
          <w:lang w:val="en-US" w:eastAsia="zh-CN"/>
        </w:rPr>
      </w:pPr>
      <w:bookmarkStart w:id="60" w:name="_Toc351625620"/>
      <w:bookmarkStart w:id="61" w:name="_Toc473572000"/>
      <w:r>
        <w:rPr>
          <w:rFonts w:hint="eastAsia"/>
          <w:lang w:val="en-US" w:eastAsia="zh-CN"/>
        </w:rPr>
        <w:t>消息分类</w:t>
      </w:r>
      <w:r w:rsidR="00096218">
        <w:rPr>
          <w:rFonts w:hint="eastAsia"/>
          <w:lang w:val="en-US" w:eastAsia="zh-CN"/>
        </w:rPr>
        <w:t>的概念</w:t>
      </w:r>
      <w:bookmarkEnd w:id="60"/>
      <w:bookmarkEnd w:id="61"/>
    </w:p>
    <w:p w:rsidR="00096218" w:rsidRDefault="00096218" w:rsidP="00096218">
      <w:pPr>
        <w:rPr>
          <w:sz w:val="24"/>
          <w:szCs w:val="24"/>
          <w:lang w:val="en-US" w:eastAsia="zh-CN"/>
        </w:rPr>
      </w:pPr>
      <w:r>
        <w:rPr>
          <w:rFonts w:hint="eastAsia"/>
          <w:sz w:val="24"/>
          <w:szCs w:val="24"/>
          <w:lang w:val="en-US" w:eastAsia="zh-CN"/>
        </w:rPr>
        <w:t>在上集成平台之前，</w:t>
      </w:r>
      <w:r>
        <w:rPr>
          <w:rFonts w:hint="eastAsia"/>
          <w:sz w:val="24"/>
          <w:szCs w:val="24"/>
          <w:lang w:val="en-US" w:eastAsia="zh-CN"/>
        </w:rPr>
        <w:t>HIS</w:t>
      </w:r>
      <w:r>
        <w:rPr>
          <w:rFonts w:hint="eastAsia"/>
          <w:sz w:val="24"/>
          <w:szCs w:val="24"/>
          <w:lang w:val="en-US" w:eastAsia="zh-CN"/>
        </w:rPr>
        <w:t>业务中生成检查检验申请单信息只保存在</w:t>
      </w:r>
      <w:r>
        <w:rPr>
          <w:rFonts w:hint="eastAsia"/>
          <w:sz w:val="24"/>
          <w:szCs w:val="24"/>
          <w:lang w:val="en-US" w:eastAsia="zh-CN"/>
        </w:rPr>
        <w:t>HIS</w:t>
      </w:r>
      <w:r>
        <w:rPr>
          <w:rFonts w:hint="eastAsia"/>
          <w:sz w:val="24"/>
          <w:szCs w:val="24"/>
          <w:lang w:val="en-US" w:eastAsia="zh-CN"/>
        </w:rPr>
        <w:t>本地</w:t>
      </w:r>
      <w:r>
        <w:rPr>
          <w:rFonts w:hint="eastAsia"/>
          <w:sz w:val="24"/>
          <w:szCs w:val="24"/>
          <w:lang w:val="en-US" w:eastAsia="zh-CN"/>
        </w:rPr>
        <w:t>DB</w:t>
      </w:r>
      <w:r>
        <w:rPr>
          <w:rFonts w:hint="eastAsia"/>
          <w:sz w:val="24"/>
          <w:szCs w:val="24"/>
          <w:lang w:val="en-US" w:eastAsia="zh-CN"/>
        </w:rPr>
        <w:t>，然后各个医技系统根据申请单主动从</w:t>
      </w:r>
      <w:r>
        <w:rPr>
          <w:rFonts w:hint="eastAsia"/>
          <w:sz w:val="24"/>
          <w:szCs w:val="24"/>
          <w:lang w:val="en-US" w:eastAsia="zh-CN"/>
        </w:rPr>
        <w:t>HIS</w:t>
      </w:r>
      <w:r>
        <w:rPr>
          <w:rFonts w:hint="eastAsia"/>
          <w:sz w:val="24"/>
          <w:szCs w:val="24"/>
          <w:lang w:val="en-US" w:eastAsia="zh-CN"/>
        </w:rPr>
        <w:t>中取得相关信息。此流程不需要判断由具体哪个医技系统来执行。比如</w:t>
      </w:r>
      <w:r>
        <w:rPr>
          <w:rFonts w:hint="eastAsia"/>
          <w:sz w:val="24"/>
          <w:szCs w:val="24"/>
          <w:lang w:val="en-US" w:eastAsia="zh-CN"/>
        </w:rPr>
        <w:t>HIS</w:t>
      </w:r>
      <w:r>
        <w:rPr>
          <w:rFonts w:hint="eastAsia"/>
          <w:sz w:val="24"/>
          <w:szCs w:val="24"/>
          <w:lang w:val="en-US" w:eastAsia="zh-CN"/>
        </w:rPr>
        <w:t>中检查项目字典只能明确此项目是由检查的医技系统完成，但具体是</w:t>
      </w:r>
      <w:r>
        <w:rPr>
          <w:rFonts w:hint="eastAsia"/>
          <w:sz w:val="24"/>
          <w:szCs w:val="24"/>
          <w:lang w:val="en-US" w:eastAsia="zh-CN"/>
        </w:rPr>
        <w:t>RIS</w:t>
      </w:r>
      <w:r>
        <w:rPr>
          <w:rFonts w:hint="eastAsia"/>
          <w:sz w:val="24"/>
          <w:szCs w:val="24"/>
          <w:lang w:val="en-US" w:eastAsia="zh-CN"/>
        </w:rPr>
        <w:t>还是</w:t>
      </w:r>
      <w:r>
        <w:rPr>
          <w:rFonts w:hint="eastAsia"/>
          <w:sz w:val="24"/>
          <w:szCs w:val="24"/>
          <w:lang w:val="en-US" w:eastAsia="zh-CN"/>
        </w:rPr>
        <w:t>UIS</w:t>
      </w:r>
      <w:r>
        <w:rPr>
          <w:rFonts w:hint="eastAsia"/>
          <w:sz w:val="24"/>
          <w:szCs w:val="24"/>
          <w:lang w:val="en-US" w:eastAsia="zh-CN"/>
        </w:rPr>
        <w:t>来执行此申请无法根据字典本身内容判断出来。</w:t>
      </w:r>
    </w:p>
    <w:p w:rsidR="00096218" w:rsidRDefault="00096218" w:rsidP="00096218">
      <w:pPr>
        <w:rPr>
          <w:sz w:val="24"/>
          <w:szCs w:val="24"/>
          <w:lang w:val="en-US" w:eastAsia="zh-CN"/>
        </w:rPr>
      </w:pPr>
      <w:r>
        <w:rPr>
          <w:rFonts w:hint="eastAsia"/>
          <w:sz w:val="24"/>
          <w:szCs w:val="24"/>
          <w:lang w:val="en-US" w:eastAsia="zh-CN"/>
        </w:rPr>
        <w:t>在集成环境中会各个系统会以消息发送的方式达到数据共享的目的。作为平台分发的依据，消息发送方需要给消息设定消息头信息。</w:t>
      </w:r>
      <w:r>
        <w:rPr>
          <w:rFonts w:hint="eastAsia"/>
          <w:sz w:val="24"/>
          <w:szCs w:val="24"/>
          <w:lang w:val="en-US" w:eastAsia="zh-CN"/>
        </w:rPr>
        <w:t>IE</w:t>
      </w:r>
      <w:r>
        <w:rPr>
          <w:rFonts w:hint="eastAsia"/>
          <w:sz w:val="24"/>
          <w:szCs w:val="24"/>
          <w:lang w:val="en-US" w:eastAsia="zh-CN"/>
        </w:rPr>
        <w:t>平台接收到消息之后再根据消息头判断接收方并将消息发送到接收方的消息队列中。为使申请信息准确分发到各系统中，在</w:t>
      </w:r>
      <w:r>
        <w:rPr>
          <w:rFonts w:hint="eastAsia"/>
          <w:sz w:val="24"/>
          <w:szCs w:val="24"/>
          <w:lang w:val="en-US" w:eastAsia="zh-CN"/>
        </w:rPr>
        <w:t>HIS</w:t>
      </w:r>
      <w:r>
        <w:rPr>
          <w:rFonts w:hint="eastAsia"/>
          <w:sz w:val="24"/>
          <w:szCs w:val="24"/>
          <w:lang w:val="en-US" w:eastAsia="zh-CN"/>
        </w:rPr>
        <w:t>的检查项目字典、检验项目字典、医嘱字典三个表中补充了一列“</w:t>
      </w:r>
      <w:r w:rsidR="00C358C7">
        <w:rPr>
          <w:rFonts w:hint="eastAsia"/>
          <w:sz w:val="24"/>
          <w:szCs w:val="24"/>
          <w:lang w:val="en-US" w:eastAsia="zh-CN"/>
        </w:rPr>
        <w:t>消息分类</w:t>
      </w:r>
      <w:r>
        <w:rPr>
          <w:rFonts w:hint="eastAsia"/>
          <w:sz w:val="24"/>
          <w:szCs w:val="24"/>
          <w:lang w:val="en-US" w:eastAsia="zh-CN"/>
        </w:rPr>
        <w:t>”，</w:t>
      </w:r>
      <w:r>
        <w:rPr>
          <w:rFonts w:hint="eastAsia"/>
          <w:sz w:val="24"/>
          <w:szCs w:val="24"/>
          <w:lang w:val="en-US" w:eastAsia="zh-CN"/>
        </w:rPr>
        <w:t>HIS</w:t>
      </w:r>
      <w:r>
        <w:rPr>
          <w:rFonts w:hint="eastAsia"/>
          <w:sz w:val="24"/>
          <w:szCs w:val="24"/>
          <w:lang w:val="en-US" w:eastAsia="zh-CN"/>
        </w:rPr>
        <w:t>在其发送申请消息时将小分类放入到消息头中就能保证此申请信息准确分发到接收系统。</w:t>
      </w:r>
    </w:p>
    <w:p w:rsidR="00096218" w:rsidRDefault="00096218" w:rsidP="00096218">
      <w:pPr>
        <w:rPr>
          <w:rFonts w:ascii="Cambria" w:hAnsi="宋体" w:cs="Cambria"/>
          <w:kern w:val="2"/>
          <w:sz w:val="24"/>
          <w:szCs w:val="24"/>
          <w:lang w:eastAsia="zh-CN"/>
        </w:rPr>
      </w:pPr>
      <w:r>
        <w:rPr>
          <w:rFonts w:hint="eastAsia"/>
          <w:sz w:val="24"/>
          <w:szCs w:val="24"/>
          <w:lang w:val="en-US" w:eastAsia="zh-CN"/>
        </w:rPr>
        <w:t>所有</w:t>
      </w:r>
      <w:r w:rsidR="00C358C7">
        <w:rPr>
          <w:rFonts w:ascii="Cambria" w:hAnsi="宋体" w:cs="Cambria" w:hint="eastAsia"/>
          <w:kern w:val="2"/>
          <w:sz w:val="24"/>
          <w:szCs w:val="24"/>
          <w:lang w:eastAsia="zh-CN"/>
        </w:rPr>
        <w:t>消息分类</w:t>
      </w:r>
      <w:r>
        <w:rPr>
          <w:rFonts w:ascii="Cambria" w:hAnsi="宋体" w:cs="Cambria" w:hint="eastAsia"/>
          <w:kern w:val="2"/>
          <w:sz w:val="24"/>
          <w:szCs w:val="24"/>
          <w:lang w:eastAsia="zh-CN"/>
        </w:rPr>
        <w:t>如下表所示，如果</w:t>
      </w:r>
      <w:r>
        <w:rPr>
          <w:rFonts w:ascii="Cambria" w:hAnsi="宋体" w:cs="Cambria" w:hint="eastAsia"/>
          <w:kern w:val="2"/>
          <w:sz w:val="24"/>
          <w:szCs w:val="24"/>
          <w:lang w:eastAsia="zh-CN"/>
        </w:rPr>
        <w:t>HIS</w:t>
      </w:r>
      <w:r>
        <w:rPr>
          <w:rFonts w:ascii="Cambria" w:hAnsi="宋体" w:cs="Cambria" w:hint="eastAsia"/>
          <w:kern w:val="2"/>
          <w:sz w:val="24"/>
          <w:szCs w:val="24"/>
          <w:lang w:eastAsia="zh-CN"/>
        </w:rPr>
        <w:t>显示标识为“</w:t>
      </w:r>
      <w:r>
        <w:rPr>
          <w:rFonts w:ascii="Cambria" w:hAnsi="宋体" w:cs="Cambria" w:hint="eastAsia"/>
          <w:kern w:val="2"/>
          <w:sz w:val="24"/>
          <w:szCs w:val="24"/>
          <w:lang w:eastAsia="zh-CN"/>
        </w:rPr>
        <w:t>1</w:t>
      </w:r>
      <w:r>
        <w:rPr>
          <w:rFonts w:ascii="Cambria" w:hAnsi="宋体" w:cs="Cambria" w:hint="eastAsia"/>
          <w:kern w:val="2"/>
          <w:sz w:val="24"/>
          <w:szCs w:val="24"/>
          <w:lang w:eastAsia="zh-CN"/>
        </w:rPr>
        <w:t>”则需要在</w:t>
      </w:r>
      <w:r>
        <w:rPr>
          <w:rFonts w:ascii="Cambria" w:hAnsi="宋体" w:cs="Cambria" w:hint="eastAsia"/>
          <w:kern w:val="2"/>
          <w:sz w:val="24"/>
          <w:szCs w:val="24"/>
          <w:lang w:eastAsia="zh-CN"/>
        </w:rPr>
        <w:t>HIS</w:t>
      </w:r>
      <w:r>
        <w:rPr>
          <w:rFonts w:ascii="Cambria" w:hAnsi="宋体" w:cs="Cambria" w:hint="eastAsia"/>
          <w:kern w:val="2"/>
          <w:sz w:val="24"/>
          <w:szCs w:val="24"/>
          <w:lang w:eastAsia="zh-CN"/>
        </w:rPr>
        <w:t>界面中显示，用来业务科室录入。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609"/>
        <w:gridCol w:w="1276"/>
        <w:gridCol w:w="3827"/>
      </w:tblGrid>
      <w:tr w:rsidR="00096218" w:rsidRPr="00231CD3" w:rsidTr="00096218">
        <w:trPr>
          <w:trHeight w:val="278"/>
        </w:trPr>
        <w:tc>
          <w:tcPr>
            <w:tcW w:w="0" w:type="auto"/>
            <w:shd w:val="clear" w:color="000000" w:fill="DDD9C3"/>
            <w:noWrap/>
            <w:vAlign w:val="center"/>
            <w:hideMark/>
          </w:tcPr>
          <w:p w:rsidR="00096218" w:rsidRPr="00231CD3" w:rsidRDefault="00C358C7"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消息分类</w:t>
            </w:r>
            <w:r w:rsidR="00096218" w:rsidRPr="00231CD3">
              <w:rPr>
                <w:rFonts w:ascii="宋体" w:hAnsi="宋体" w:cs="宋体" w:hint="eastAsia"/>
                <w:color w:val="000000"/>
                <w:sz w:val="18"/>
                <w:szCs w:val="18"/>
                <w:lang w:val="en-US" w:eastAsia="zh-CN"/>
              </w:rPr>
              <w:t>编码</w:t>
            </w:r>
          </w:p>
        </w:tc>
        <w:tc>
          <w:tcPr>
            <w:tcW w:w="1609" w:type="dxa"/>
            <w:shd w:val="clear" w:color="000000" w:fill="DDD9C3"/>
            <w:noWrap/>
            <w:vAlign w:val="center"/>
            <w:hideMark/>
          </w:tcPr>
          <w:p w:rsidR="00096218" w:rsidRPr="00231CD3" w:rsidRDefault="00C358C7" w:rsidP="009C71AC">
            <w:pPr>
              <w:spacing w:line="240" w:lineRule="auto"/>
              <w:ind w:firstLine="0"/>
              <w:rPr>
                <w:rFonts w:ascii="宋体" w:hAnsi="宋体" w:cs="宋体"/>
                <w:color w:val="000000"/>
                <w:sz w:val="18"/>
                <w:szCs w:val="18"/>
                <w:lang w:val="en-US" w:eastAsia="zh-CN"/>
              </w:rPr>
            </w:pPr>
            <w:r>
              <w:rPr>
                <w:rFonts w:ascii="宋体" w:hAnsi="宋体" w:cs="宋体" w:hint="eastAsia"/>
                <w:color w:val="000000"/>
                <w:sz w:val="18"/>
                <w:szCs w:val="18"/>
                <w:lang w:val="en-US" w:eastAsia="zh-CN"/>
              </w:rPr>
              <w:t>消息分类</w:t>
            </w:r>
            <w:r w:rsidR="00096218" w:rsidRPr="00231CD3">
              <w:rPr>
                <w:rFonts w:ascii="宋体" w:hAnsi="宋体" w:cs="宋体" w:hint="eastAsia"/>
                <w:color w:val="000000"/>
                <w:sz w:val="18"/>
                <w:szCs w:val="18"/>
                <w:lang w:val="en-US" w:eastAsia="zh-CN"/>
              </w:rPr>
              <w:t>名称</w:t>
            </w:r>
          </w:p>
        </w:tc>
        <w:tc>
          <w:tcPr>
            <w:tcW w:w="1276" w:type="dxa"/>
            <w:shd w:val="clear" w:color="000000" w:fill="DDD9C3"/>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HIS显示标识</w:t>
            </w:r>
          </w:p>
        </w:tc>
        <w:tc>
          <w:tcPr>
            <w:tcW w:w="3827" w:type="dxa"/>
            <w:shd w:val="clear" w:color="000000" w:fill="DDD9C3"/>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备注</w:t>
            </w:r>
            <w:r w:rsidR="00071D71">
              <w:rPr>
                <w:rFonts w:ascii="宋体" w:hAnsi="宋体" w:cs="宋体" w:hint="eastAsia"/>
                <w:color w:val="000000"/>
                <w:sz w:val="18"/>
                <w:szCs w:val="18"/>
                <w:lang w:val="en-US" w:eastAsia="zh-CN"/>
              </w:rPr>
              <w:t>说明</w:t>
            </w:r>
          </w:p>
        </w:tc>
      </w:tr>
      <w:tr w:rsidR="00096218" w:rsidRPr="00231CD3" w:rsidTr="00096218">
        <w:trPr>
          <w:trHeight w:val="393"/>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未分类</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HIS中的默认分类，可看作是CDR接收专用标识，此时不会再有其它系统接收消息。</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超声检查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由UIS系统订阅。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012</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核医学检查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由ECT系统订阅。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013</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放射检查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由RIS系统订阅。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014</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病理检查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由PIS系统订阅。</w:t>
            </w:r>
          </w:p>
        </w:tc>
      </w:tr>
      <w:tr w:rsidR="00096218" w:rsidRPr="00231CD3" w:rsidTr="00096218">
        <w:trPr>
          <w:trHeight w:val="277"/>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015</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内窥镜检查</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由内窥镜系统订阅，目前未上线平台。</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021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实验室检验</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由LIS检验系统订阅。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022</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血液形态学检验</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由LIS形态学系统订阅。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023</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微生物检验</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由LIS微生物系统订阅。</w:t>
            </w:r>
          </w:p>
        </w:tc>
      </w:tr>
      <w:tr w:rsidR="00096218" w:rsidRPr="00231CD3" w:rsidTr="00096218">
        <w:trPr>
          <w:trHeight w:val="270"/>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031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手术麻醉</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由手麻系统订阅。</w:t>
            </w:r>
          </w:p>
        </w:tc>
      </w:tr>
      <w:tr w:rsidR="00096218" w:rsidRPr="00231CD3" w:rsidTr="00096218">
        <w:trPr>
          <w:trHeight w:val="283"/>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032</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介入诊疗中心</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由CVIS</w:t>
            </w:r>
            <w:r w:rsidR="0014078E">
              <w:rPr>
                <w:rFonts w:ascii="宋体" w:hAnsi="宋体" w:cs="宋体" w:hint="eastAsia"/>
                <w:color w:val="000000"/>
                <w:sz w:val="18"/>
                <w:szCs w:val="18"/>
                <w:lang w:val="en-US" w:eastAsia="zh-CN"/>
              </w:rPr>
              <w:t>系统接收</w:t>
            </w:r>
            <w:r w:rsidRPr="00231CD3">
              <w:rPr>
                <w:rFonts w:ascii="宋体" w:hAnsi="宋体" w:cs="宋体" w:hint="eastAsia"/>
                <w:color w:val="000000"/>
                <w:sz w:val="18"/>
                <w:szCs w:val="18"/>
                <w:lang w:val="en-US" w:eastAsia="zh-CN"/>
              </w:rPr>
              <w:t>，目前由RIS代理订阅。</w:t>
            </w:r>
          </w:p>
        </w:tc>
      </w:tr>
      <w:tr w:rsidR="00096218" w:rsidRPr="00231CD3" w:rsidTr="00096218">
        <w:trPr>
          <w:trHeight w:val="273"/>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041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用血申请</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加在需要做检验的用血申请医嘱项中，用于检验申请单的分发。</w:t>
            </w:r>
          </w:p>
        </w:tc>
      </w:tr>
      <w:tr w:rsidR="00096218" w:rsidRPr="00231CD3" w:rsidTr="00096218">
        <w:trPr>
          <w:trHeight w:val="277"/>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051</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体检报告</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0</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由医技系统判断是否为体检接收的报告信息。</w:t>
            </w:r>
          </w:p>
        </w:tc>
      </w:tr>
      <w:tr w:rsidR="003575DD" w:rsidRPr="00231CD3" w:rsidTr="00096218">
        <w:trPr>
          <w:trHeight w:val="281"/>
        </w:trPr>
        <w:tc>
          <w:tcPr>
            <w:tcW w:w="0" w:type="auto"/>
            <w:shd w:val="clear" w:color="auto" w:fill="auto"/>
            <w:noWrap/>
            <w:vAlign w:val="center"/>
            <w:hideMark/>
          </w:tcPr>
          <w:p w:rsidR="003575DD" w:rsidRPr="00231CD3" w:rsidRDefault="003575DD"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061</w:t>
            </w:r>
          </w:p>
        </w:tc>
        <w:tc>
          <w:tcPr>
            <w:tcW w:w="1609" w:type="dxa"/>
            <w:shd w:val="clear" w:color="auto" w:fill="auto"/>
            <w:noWrap/>
            <w:vAlign w:val="center"/>
            <w:hideMark/>
          </w:tcPr>
          <w:p w:rsidR="003575DD" w:rsidRPr="00231CD3" w:rsidRDefault="003575DD" w:rsidP="009C71AC">
            <w:pPr>
              <w:spacing w:line="240" w:lineRule="auto"/>
              <w:ind w:firstLine="0"/>
              <w:rPr>
                <w:rFonts w:ascii="宋体" w:hAnsi="宋体" w:cs="宋体"/>
                <w:color w:val="000000"/>
                <w:sz w:val="18"/>
                <w:szCs w:val="18"/>
                <w:lang w:val="en-US" w:eastAsia="zh-CN"/>
              </w:rPr>
            </w:pPr>
            <w:r>
              <w:rPr>
                <w:rFonts w:ascii="宋体" w:hAnsi="宋体" w:cs="宋体" w:hint="eastAsia"/>
                <w:color w:val="000000"/>
                <w:sz w:val="18"/>
                <w:szCs w:val="18"/>
                <w:lang w:val="en-US" w:eastAsia="zh-CN"/>
              </w:rPr>
              <w:t>会诊申请</w:t>
            </w:r>
          </w:p>
        </w:tc>
        <w:tc>
          <w:tcPr>
            <w:tcW w:w="1276" w:type="dxa"/>
            <w:shd w:val="clear" w:color="auto" w:fill="auto"/>
            <w:noWrap/>
            <w:vAlign w:val="center"/>
            <w:hideMark/>
          </w:tcPr>
          <w:p w:rsidR="003575DD" w:rsidRDefault="003575DD"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1</w:t>
            </w:r>
          </w:p>
        </w:tc>
        <w:tc>
          <w:tcPr>
            <w:tcW w:w="3827" w:type="dxa"/>
            <w:shd w:val="clear" w:color="auto" w:fill="auto"/>
            <w:vAlign w:val="center"/>
            <w:hideMark/>
          </w:tcPr>
          <w:p w:rsidR="003575DD" w:rsidRPr="00231CD3" w:rsidRDefault="003575DD" w:rsidP="009C71AC">
            <w:pPr>
              <w:spacing w:line="240" w:lineRule="auto"/>
              <w:ind w:firstLine="0"/>
              <w:rPr>
                <w:rFonts w:ascii="宋体" w:hAnsi="宋体" w:cs="宋体"/>
                <w:color w:val="000000"/>
                <w:sz w:val="18"/>
                <w:szCs w:val="18"/>
                <w:lang w:val="en-US" w:eastAsia="zh-CN"/>
              </w:rPr>
            </w:pPr>
            <w:r>
              <w:rPr>
                <w:rFonts w:ascii="宋体" w:hAnsi="宋体" w:cs="宋体" w:hint="eastAsia"/>
                <w:color w:val="000000"/>
                <w:sz w:val="18"/>
                <w:szCs w:val="18"/>
                <w:lang w:val="en-US" w:eastAsia="zh-CN"/>
              </w:rPr>
              <w:t>用于会诊类医嘱，由会诊订阅。</w:t>
            </w:r>
          </w:p>
        </w:tc>
      </w:tr>
      <w:tr w:rsidR="00096218" w:rsidRPr="00231CD3" w:rsidTr="00096218">
        <w:trPr>
          <w:trHeight w:val="281"/>
        </w:trPr>
        <w:tc>
          <w:tcPr>
            <w:tcW w:w="0" w:type="auto"/>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099</w:t>
            </w:r>
          </w:p>
        </w:tc>
        <w:tc>
          <w:tcPr>
            <w:tcW w:w="1609" w:type="dxa"/>
            <w:shd w:val="clear" w:color="auto" w:fill="auto"/>
            <w:noWrap/>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未付费标识</w:t>
            </w:r>
          </w:p>
        </w:tc>
        <w:tc>
          <w:tcPr>
            <w:tcW w:w="1276" w:type="dxa"/>
            <w:shd w:val="clear" w:color="auto" w:fill="auto"/>
            <w:noWrap/>
            <w:vAlign w:val="center"/>
            <w:hideMark/>
          </w:tcPr>
          <w:p w:rsidR="00096218" w:rsidRPr="00231CD3" w:rsidRDefault="00096218" w:rsidP="009C71AC">
            <w:pPr>
              <w:spacing w:line="240" w:lineRule="auto"/>
              <w:ind w:firstLine="0"/>
              <w:jc w:val="center"/>
              <w:rPr>
                <w:rFonts w:ascii="宋体" w:hAnsi="宋体" w:cs="宋体"/>
                <w:color w:val="000000"/>
                <w:sz w:val="18"/>
                <w:szCs w:val="18"/>
                <w:lang w:val="en-US" w:eastAsia="zh-CN"/>
              </w:rPr>
            </w:pPr>
            <w:r>
              <w:rPr>
                <w:rFonts w:ascii="宋体" w:hAnsi="宋体" w:cs="宋体" w:hint="eastAsia"/>
                <w:color w:val="000000"/>
                <w:sz w:val="18"/>
                <w:szCs w:val="18"/>
                <w:lang w:val="en-US" w:eastAsia="zh-CN"/>
              </w:rPr>
              <w:t>0</w:t>
            </w:r>
          </w:p>
        </w:tc>
        <w:tc>
          <w:tcPr>
            <w:tcW w:w="3827" w:type="dxa"/>
            <w:shd w:val="clear" w:color="auto" w:fill="auto"/>
            <w:vAlign w:val="center"/>
            <w:hideMark/>
          </w:tcPr>
          <w:p w:rsidR="00096218" w:rsidRPr="00231CD3" w:rsidRDefault="00096218" w:rsidP="009C71AC">
            <w:pPr>
              <w:spacing w:line="240" w:lineRule="auto"/>
              <w:ind w:firstLine="0"/>
              <w:rPr>
                <w:rFonts w:ascii="宋体" w:hAnsi="宋体" w:cs="宋体"/>
                <w:color w:val="000000"/>
                <w:sz w:val="18"/>
                <w:szCs w:val="18"/>
                <w:lang w:val="en-US" w:eastAsia="zh-CN"/>
              </w:rPr>
            </w:pPr>
            <w:r w:rsidRPr="00231CD3">
              <w:rPr>
                <w:rFonts w:ascii="宋体" w:hAnsi="宋体" w:cs="宋体" w:hint="eastAsia"/>
                <w:color w:val="000000"/>
                <w:sz w:val="18"/>
                <w:szCs w:val="18"/>
                <w:lang w:val="en-US" w:eastAsia="zh-CN"/>
              </w:rPr>
              <w:t>在HIS门急诊中，未收费之前统一传入平台此编码。</w:t>
            </w:r>
          </w:p>
        </w:tc>
      </w:tr>
    </w:tbl>
    <w:p w:rsidR="00096218" w:rsidRPr="00F008AF" w:rsidRDefault="00096218" w:rsidP="00096218">
      <w:pPr>
        <w:pStyle w:val="3"/>
        <w:ind w:right="210"/>
        <w:rPr>
          <w:lang w:val="en-US" w:eastAsia="zh-CN"/>
        </w:rPr>
      </w:pPr>
      <w:bookmarkStart w:id="62" w:name="_Toc351625621"/>
      <w:bookmarkStart w:id="63" w:name="_Toc473572001"/>
      <w:r>
        <w:rPr>
          <w:rFonts w:hint="eastAsia"/>
          <w:lang w:val="en-US" w:eastAsia="zh-CN"/>
        </w:rPr>
        <w:t>如何确定</w:t>
      </w:r>
      <w:r w:rsidR="00C358C7">
        <w:rPr>
          <w:rFonts w:hint="eastAsia"/>
          <w:lang w:val="en-US" w:eastAsia="zh-CN"/>
        </w:rPr>
        <w:t>消息分类</w:t>
      </w:r>
      <w:r>
        <w:rPr>
          <w:rFonts w:hint="eastAsia"/>
          <w:lang w:val="en-US" w:eastAsia="zh-CN"/>
        </w:rPr>
        <w:t>编码值</w:t>
      </w:r>
      <w:bookmarkEnd w:id="62"/>
      <w:bookmarkEnd w:id="63"/>
    </w:p>
    <w:p w:rsidR="00096218" w:rsidRDefault="00096218" w:rsidP="00096218">
      <w:pPr>
        <w:rPr>
          <w:rFonts w:ascii="Cambria" w:hAnsi="宋体" w:cs="Cambria"/>
          <w:kern w:val="2"/>
          <w:sz w:val="24"/>
          <w:szCs w:val="24"/>
          <w:lang w:val="en-US" w:eastAsia="zh-CN"/>
        </w:rPr>
      </w:pPr>
      <w:r>
        <w:rPr>
          <w:rFonts w:hint="eastAsia"/>
          <w:sz w:val="24"/>
          <w:szCs w:val="24"/>
          <w:lang w:val="en-US" w:eastAsia="zh-CN"/>
        </w:rPr>
        <w:t>对于</w:t>
      </w:r>
      <w:r>
        <w:rPr>
          <w:rFonts w:hint="eastAsia"/>
          <w:sz w:val="24"/>
          <w:szCs w:val="24"/>
          <w:lang w:val="en-US" w:eastAsia="zh-CN"/>
        </w:rPr>
        <w:t>HIS</w:t>
      </w:r>
      <w:r>
        <w:rPr>
          <w:rFonts w:hint="eastAsia"/>
          <w:sz w:val="24"/>
          <w:szCs w:val="24"/>
          <w:lang w:val="en-US" w:eastAsia="zh-CN"/>
        </w:rPr>
        <w:t>的检查项目字典、检验项目字典、医嘱字典三个表，</w:t>
      </w:r>
      <w:r w:rsidR="00C358C7">
        <w:rPr>
          <w:rFonts w:ascii="Cambria" w:hAnsi="宋体" w:cs="Cambria" w:hint="eastAsia"/>
          <w:kern w:val="2"/>
          <w:sz w:val="24"/>
          <w:szCs w:val="24"/>
          <w:lang w:val="en-US" w:eastAsia="zh-CN"/>
        </w:rPr>
        <w:t>消息分类</w:t>
      </w:r>
      <w:r>
        <w:rPr>
          <w:rFonts w:ascii="Cambria" w:hAnsi="宋体" w:cs="Cambria" w:hint="eastAsia"/>
          <w:kern w:val="2"/>
          <w:sz w:val="24"/>
          <w:szCs w:val="24"/>
          <w:lang w:val="en-US" w:eastAsia="zh-CN"/>
        </w:rPr>
        <w:t>是必输入项，没有小分类就无法让其它系统接收到相关申请信息。在审批流程中，信息中心会与业务负责人确认</w:t>
      </w:r>
      <w:r>
        <w:rPr>
          <w:rFonts w:ascii="Cambria" w:hAnsi="宋体" w:cs="Cambria" w:hint="eastAsia"/>
          <w:kern w:val="2"/>
          <w:sz w:val="24"/>
          <w:szCs w:val="24"/>
          <w:lang w:val="en-US" w:eastAsia="zh-CN"/>
        </w:rPr>
        <w:lastRenderedPageBreak/>
        <w:t>此项检查需要在哪个系统中进行操作，然后将确认好的编码补充在申请表中。最后由业务部门的维护人员进行录入。</w:t>
      </w:r>
    </w:p>
    <w:p w:rsidR="00096218" w:rsidRDefault="007D3E52" w:rsidP="00096218">
      <w:pPr>
        <w:rPr>
          <w:rFonts w:ascii="Cambria" w:hAnsi="宋体" w:cs="Cambria"/>
          <w:kern w:val="2"/>
          <w:sz w:val="24"/>
          <w:szCs w:val="24"/>
          <w:lang w:val="en-US" w:eastAsia="zh-CN"/>
        </w:rPr>
      </w:pPr>
      <w:r>
        <w:rPr>
          <w:rFonts w:ascii="Cambria" w:hAnsi="宋体" w:cs="Cambria" w:hint="eastAsia"/>
          <w:kern w:val="2"/>
          <w:sz w:val="24"/>
          <w:szCs w:val="24"/>
          <w:lang w:val="en-US" w:eastAsia="zh-CN"/>
        </w:rPr>
        <w:t>HIS</w:t>
      </w:r>
      <w:r>
        <w:rPr>
          <w:rFonts w:ascii="Cambria" w:hAnsi="宋体" w:cs="Cambria" w:hint="eastAsia"/>
          <w:kern w:val="2"/>
          <w:sz w:val="24"/>
          <w:szCs w:val="24"/>
          <w:lang w:val="en-US" w:eastAsia="zh-CN"/>
        </w:rPr>
        <w:t>住院</w:t>
      </w:r>
      <w:r w:rsidR="00096218">
        <w:rPr>
          <w:rFonts w:ascii="Cambria" w:hAnsi="宋体" w:cs="Cambria" w:hint="eastAsia"/>
          <w:kern w:val="2"/>
          <w:sz w:val="24"/>
          <w:szCs w:val="24"/>
          <w:lang w:val="en-US" w:eastAsia="zh-CN"/>
        </w:rPr>
        <w:t>医嘱字典表：可以参考医嘱类型对</w:t>
      </w:r>
      <w:r w:rsidR="00C358C7">
        <w:rPr>
          <w:rFonts w:ascii="Cambria" w:hAnsi="宋体" w:cs="Cambria" w:hint="eastAsia"/>
          <w:kern w:val="2"/>
          <w:sz w:val="24"/>
          <w:szCs w:val="24"/>
          <w:lang w:val="en-US" w:eastAsia="zh-CN"/>
        </w:rPr>
        <w:t>消息分类</w:t>
      </w:r>
      <w:r w:rsidR="00096218">
        <w:rPr>
          <w:rFonts w:ascii="Cambria" w:hAnsi="宋体" w:cs="Cambria" w:hint="eastAsia"/>
          <w:kern w:val="2"/>
          <w:sz w:val="24"/>
          <w:szCs w:val="24"/>
          <w:lang w:val="en-US" w:eastAsia="zh-CN"/>
        </w:rPr>
        <w:t>进行设定，一个医嘱类型对应多个小分类场合，需要确认执行系统后才能明确编码值。</w:t>
      </w:r>
    </w:p>
    <w:tbl>
      <w:tblPr>
        <w:tblW w:w="836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2268"/>
        <w:gridCol w:w="4536"/>
      </w:tblGrid>
      <w:tr w:rsidR="00096218" w:rsidRPr="004D286E" w:rsidTr="009C71AC">
        <w:trPr>
          <w:cantSplit/>
          <w:trHeight w:val="270"/>
          <w:tblHeader/>
        </w:trPr>
        <w:tc>
          <w:tcPr>
            <w:tcW w:w="1565" w:type="dxa"/>
            <w:shd w:val="clear" w:color="000000" w:fill="C5BE97"/>
            <w:noWrap/>
            <w:vAlign w:val="center"/>
            <w:hideMark/>
          </w:tcPr>
          <w:p w:rsidR="00096218" w:rsidRPr="004D286E" w:rsidRDefault="00096218" w:rsidP="009C71AC">
            <w:pPr>
              <w:spacing w:line="240" w:lineRule="auto"/>
              <w:ind w:firstLine="0"/>
              <w:rPr>
                <w:rFonts w:ascii="宋体" w:hAnsi="宋体" w:cs="宋体"/>
                <w:color w:val="000000"/>
                <w:sz w:val="22"/>
                <w:szCs w:val="22"/>
                <w:lang w:val="en-US" w:eastAsia="zh-CN"/>
              </w:rPr>
            </w:pPr>
            <w:r w:rsidRPr="004D286E">
              <w:rPr>
                <w:rFonts w:ascii="宋体" w:hAnsi="宋体" w:cs="宋体" w:hint="eastAsia"/>
                <w:color w:val="000000"/>
                <w:sz w:val="22"/>
                <w:szCs w:val="22"/>
                <w:lang w:val="en-US" w:eastAsia="zh-CN"/>
              </w:rPr>
              <w:t>医嘱</w:t>
            </w:r>
            <w:r>
              <w:rPr>
                <w:rFonts w:ascii="宋体" w:hAnsi="宋体" w:cs="宋体" w:hint="eastAsia"/>
                <w:color w:val="000000"/>
                <w:sz w:val="22"/>
                <w:szCs w:val="22"/>
                <w:lang w:val="en-US" w:eastAsia="zh-CN"/>
              </w:rPr>
              <w:t>类型</w:t>
            </w:r>
            <w:r w:rsidRPr="004D286E">
              <w:rPr>
                <w:rFonts w:ascii="宋体" w:hAnsi="宋体" w:cs="宋体" w:hint="eastAsia"/>
                <w:color w:val="000000"/>
                <w:sz w:val="22"/>
                <w:szCs w:val="22"/>
                <w:lang w:val="en-US" w:eastAsia="zh-CN"/>
              </w:rPr>
              <w:t>编码</w:t>
            </w:r>
          </w:p>
        </w:tc>
        <w:tc>
          <w:tcPr>
            <w:tcW w:w="2268" w:type="dxa"/>
            <w:shd w:val="clear" w:color="000000" w:fill="C5BE97"/>
            <w:noWrap/>
            <w:vAlign w:val="center"/>
            <w:hideMark/>
          </w:tcPr>
          <w:p w:rsidR="00096218" w:rsidRPr="004D286E" w:rsidRDefault="00096218" w:rsidP="009C71AC">
            <w:pPr>
              <w:spacing w:line="240" w:lineRule="auto"/>
              <w:ind w:firstLine="0"/>
              <w:jc w:val="center"/>
              <w:rPr>
                <w:rFonts w:ascii="宋体" w:hAnsi="宋体" w:cs="宋体"/>
                <w:color w:val="000000"/>
                <w:sz w:val="22"/>
                <w:szCs w:val="22"/>
                <w:lang w:val="en-US" w:eastAsia="zh-CN"/>
              </w:rPr>
            </w:pPr>
            <w:r>
              <w:rPr>
                <w:rFonts w:ascii="宋体" w:hAnsi="宋体" w:cs="宋体" w:hint="eastAsia"/>
                <w:color w:val="000000"/>
                <w:sz w:val="22"/>
                <w:szCs w:val="22"/>
                <w:lang w:val="en-US" w:eastAsia="zh-CN"/>
              </w:rPr>
              <w:t>医嘱类型名称</w:t>
            </w:r>
          </w:p>
        </w:tc>
        <w:tc>
          <w:tcPr>
            <w:tcW w:w="4536" w:type="dxa"/>
            <w:shd w:val="clear" w:color="000000" w:fill="C5BE97"/>
          </w:tcPr>
          <w:p w:rsidR="00096218" w:rsidRPr="004D286E" w:rsidRDefault="00C358C7" w:rsidP="009C71AC">
            <w:pPr>
              <w:spacing w:line="240" w:lineRule="auto"/>
              <w:ind w:firstLine="0"/>
              <w:jc w:val="center"/>
              <w:rPr>
                <w:rFonts w:ascii="宋体" w:hAnsi="宋体" w:cs="宋体"/>
                <w:color w:val="000000"/>
                <w:sz w:val="22"/>
                <w:szCs w:val="22"/>
                <w:lang w:val="en-US" w:eastAsia="zh-CN"/>
              </w:rPr>
            </w:pPr>
            <w:r>
              <w:rPr>
                <w:rFonts w:ascii="宋体" w:hAnsi="宋体" w:cs="宋体" w:hint="eastAsia"/>
                <w:color w:val="000000"/>
                <w:sz w:val="22"/>
                <w:szCs w:val="22"/>
                <w:lang w:val="en-US" w:eastAsia="zh-CN"/>
              </w:rPr>
              <w:t>消息分类</w:t>
            </w:r>
            <w:r w:rsidR="00096218">
              <w:rPr>
                <w:rFonts w:ascii="宋体" w:hAnsi="宋体" w:cs="宋体" w:hint="eastAsia"/>
                <w:color w:val="000000"/>
                <w:sz w:val="22"/>
                <w:szCs w:val="22"/>
                <w:lang w:val="en-US" w:eastAsia="zh-CN"/>
              </w:rPr>
              <w:t>设定方法</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1</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放射类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放射检查项目：013</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2</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检查类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超声检查项目：011</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核医学检查项目：012</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放射检查项目：013</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病理检查项目：014</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内窥镜检查项目：015</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3</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化验类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实验室检验项目：021</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血液形态学检验项目：022</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微生物检验项目：023</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4</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治疗类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5</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材料类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6</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杂项类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7</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床位类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8</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护理类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9</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手术类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杂交手术室项目：013</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介入类手术项目：032</w:t>
            </w:r>
          </w:p>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杂交、介入以外项目：031</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a</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饮食类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b</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生活服务类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g</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用血类</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输血相关项目为：041</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h</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小治疗</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i</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出院</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k</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护理级别</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l</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输血申请</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输血相关项目：041</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m</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取血申请</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n</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制血申请</w:t>
            </w:r>
          </w:p>
        </w:tc>
        <w:tc>
          <w:tcPr>
            <w:tcW w:w="4536" w:type="dxa"/>
          </w:tcPr>
          <w:p w:rsidR="00096218" w:rsidRPr="00810BE1" w:rsidRDefault="00096218" w:rsidP="009C71AC">
            <w:pPr>
              <w:spacing w:line="240" w:lineRule="auto"/>
              <w:ind w:firstLine="0"/>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x</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会诊</w:t>
            </w:r>
          </w:p>
        </w:tc>
        <w:tc>
          <w:tcPr>
            <w:tcW w:w="4536" w:type="dxa"/>
          </w:tcPr>
          <w:p w:rsidR="00096218" w:rsidRPr="00810BE1" w:rsidRDefault="003575DD" w:rsidP="009C71AC">
            <w:pPr>
              <w:spacing w:line="240" w:lineRule="auto"/>
              <w:ind w:firstLine="0"/>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t>会诊申请项目</w:t>
            </w:r>
            <w:r w:rsidR="00096218" w:rsidRPr="00810BE1">
              <w:rPr>
                <w:rFonts w:asciiTheme="majorEastAsia" w:eastAsiaTheme="majorEastAsia" w:hAnsiTheme="majorEastAsia" w:cs="宋体" w:hint="eastAsia"/>
                <w:szCs w:val="21"/>
                <w:lang w:val="en-US" w:eastAsia="zh-CN"/>
              </w:rPr>
              <w:t>：0</w:t>
            </w:r>
            <w:r>
              <w:rPr>
                <w:rFonts w:asciiTheme="majorEastAsia" w:eastAsiaTheme="majorEastAsia" w:hAnsiTheme="majorEastAsia" w:cs="宋体" w:hint="eastAsia"/>
                <w:szCs w:val="21"/>
                <w:lang w:val="en-US" w:eastAsia="zh-CN"/>
              </w:rPr>
              <w:t>61</w:t>
            </w:r>
          </w:p>
        </w:tc>
      </w:tr>
      <w:tr w:rsidR="00096218" w:rsidRPr="004D286E" w:rsidTr="009C71AC">
        <w:trPr>
          <w:trHeight w:val="270"/>
          <w:tblHeader/>
        </w:trPr>
        <w:tc>
          <w:tcPr>
            <w:tcW w:w="1565"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z</w:t>
            </w:r>
          </w:p>
        </w:tc>
        <w:tc>
          <w:tcPr>
            <w:tcW w:w="2268" w:type="dxa"/>
            <w:shd w:val="clear" w:color="auto" w:fill="auto"/>
            <w:noWrap/>
            <w:vAlign w:val="center"/>
            <w:hideMark/>
          </w:tcPr>
          <w:p w:rsidR="00096218" w:rsidRPr="004D286E" w:rsidRDefault="00096218" w:rsidP="009C71AC">
            <w:pPr>
              <w:spacing w:line="240" w:lineRule="auto"/>
              <w:ind w:firstLine="0"/>
              <w:jc w:val="center"/>
              <w:rPr>
                <w:rFonts w:asciiTheme="majorEastAsia" w:eastAsiaTheme="majorEastAsia" w:hAnsiTheme="majorEastAsia" w:cs="宋体"/>
                <w:szCs w:val="21"/>
                <w:lang w:val="en-US" w:eastAsia="zh-CN"/>
              </w:rPr>
            </w:pPr>
            <w:r w:rsidRPr="004D286E">
              <w:rPr>
                <w:rFonts w:asciiTheme="majorEastAsia" w:eastAsiaTheme="majorEastAsia" w:hAnsiTheme="majorEastAsia" w:cs="宋体" w:hint="eastAsia"/>
                <w:szCs w:val="21"/>
                <w:lang w:val="en-US" w:eastAsia="zh-CN"/>
              </w:rPr>
              <w:t>其他类</w:t>
            </w:r>
          </w:p>
        </w:tc>
        <w:tc>
          <w:tcPr>
            <w:tcW w:w="4536" w:type="dxa"/>
          </w:tcPr>
          <w:p w:rsidR="00096218" w:rsidRPr="00663B15" w:rsidRDefault="00096218" w:rsidP="00663B15">
            <w:pPr>
              <w:spacing w:line="240" w:lineRule="auto"/>
              <w:ind w:firstLine="0"/>
              <w:rPr>
                <w:rFonts w:asciiTheme="majorEastAsia" w:eastAsiaTheme="majorEastAsia" w:hAnsiTheme="majorEastAsia" w:cs="宋体"/>
                <w:szCs w:val="21"/>
                <w:lang w:val="en-US" w:eastAsia="zh-CN"/>
              </w:rPr>
            </w:pPr>
            <w:r w:rsidRPr="00663B15">
              <w:rPr>
                <w:rFonts w:asciiTheme="majorEastAsia" w:eastAsiaTheme="majorEastAsia" w:hAnsiTheme="majorEastAsia" w:cs="宋体" w:hint="eastAsia"/>
                <w:szCs w:val="21"/>
                <w:lang w:val="en-US" w:eastAsia="zh-CN"/>
              </w:rPr>
              <w:t>没医技系统接收：0</w:t>
            </w:r>
          </w:p>
        </w:tc>
      </w:tr>
    </w:tbl>
    <w:p w:rsidR="00096218" w:rsidRDefault="007D3E52" w:rsidP="00096218">
      <w:pPr>
        <w:rPr>
          <w:rFonts w:ascii="Cambria" w:hAnsi="宋体" w:cs="Cambria"/>
          <w:kern w:val="2"/>
          <w:sz w:val="24"/>
          <w:szCs w:val="24"/>
          <w:lang w:val="en-US" w:eastAsia="zh-CN"/>
        </w:rPr>
      </w:pPr>
      <w:r>
        <w:rPr>
          <w:rFonts w:ascii="Cambria" w:hAnsi="宋体" w:cs="Cambria" w:hint="eastAsia"/>
          <w:kern w:val="2"/>
          <w:sz w:val="24"/>
          <w:szCs w:val="24"/>
          <w:lang w:val="en-US" w:eastAsia="zh-CN"/>
        </w:rPr>
        <w:t>HIS</w:t>
      </w:r>
      <w:r>
        <w:rPr>
          <w:rFonts w:ascii="Cambria" w:hAnsi="宋体" w:cs="Cambria" w:hint="eastAsia"/>
          <w:kern w:val="2"/>
          <w:sz w:val="24"/>
          <w:szCs w:val="24"/>
          <w:lang w:val="en-US" w:eastAsia="zh-CN"/>
        </w:rPr>
        <w:t>门急诊</w:t>
      </w:r>
      <w:r w:rsidR="00096218" w:rsidRPr="00DD6B5F">
        <w:rPr>
          <w:rFonts w:ascii="Cambria" w:hAnsi="宋体" w:cs="Cambria" w:hint="eastAsia"/>
          <w:kern w:val="2"/>
          <w:sz w:val="24"/>
          <w:szCs w:val="24"/>
          <w:lang w:val="en-US" w:eastAsia="zh-CN"/>
        </w:rPr>
        <w:t>检查字典</w:t>
      </w:r>
      <w:r w:rsidR="00096218">
        <w:rPr>
          <w:rFonts w:ascii="Cambria" w:hAnsi="宋体" w:cs="Cambria" w:hint="eastAsia"/>
          <w:kern w:val="2"/>
          <w:sz w:val="24"/>
          <w:szCs w:val="24"/>
          <w:lang w:val="en-US" w:eastAsia="zh-CN"/>
        </w:rPr>
        <w:t>表：</w:t>
      </w:r>
      <w:r w:rsidR="00D715E7">
        <w:rPr>
          <w:rFonts w:ascii="Cambria" w:hAnsi="宋体" w:cs="Cambria" w:hint="eastAsia"/>
          <w:kern w:val="2"/>
          <w:sz w:val="24"/>
          <w:szCs w:val="24"/>
          <w:lang w:val="en-US" w:eastAsia="zh-CN"/>
        </w:rPr>
        <w:t>字典中均为检查项目。</w:t>
      </w:r>
      <w:r w:rsidR="00305FFD">
        <w:rPr>
          <w:rFonts w:ascii="Cambria" w:hAnsi="宋体" w:cs="Cambria" w:hint="eastAsia"/>
          <w:kern w:val="2"/>
          <w:sz w:val="24"/>
          <w:szCs w:val="24"/>
          <w:lang w:val="en-US" w:eastAsia="zh-CN"/>
        </w:rPr>
        <w:t>需要按接收系统设定如下</w:t>
      </w:r>
      <w:r w:rsidR="00C358C7">
        <w:rPr>
          <w:rFonts w:ascii="Cambria" w:hAnsi="宋体" w:cs="Cambria" w:hint="eastAsia"/>
          <w:kern w:val="2"/>
          <w:sz w:val="24"/>
          <w:szCs w:val="24"/>
          <w:lang w:val="en-US" w:eastAsia="zh-CN"/>
        </w:rPr>
        <w:t>消息分类</w:t>
      </w:r>
      <w:r w:rsidR="00305FFD">
        <w:rPr>
          <w:rFonts w:ascii="Cambria" w:hAnsi="宋体" w:cs="Cambria" w:hint="eastAsia"/>
          <w:kern w:val="2"/>
          <w:sz w:val="24"/>
          <w:szCs w:val="24"/>
          <w:lang w:val="en-US" w:eastAsia="zh-CN"/>
        </w:rPr>
        <w:t>的某一个值。</w:t>
      </w:r>
    </w:p>
    <w:tbl>
      <w:tblPr>
        <w:tblW w:w="836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5529"/>
      </w:tblGrid>
      <w:tr w:rsidR="00096218" w:rsidRPr="004D286E" w:rsidTr="00B9145B">
        <w:trPr>
          <w:trHeight w:val="270"/>
          <w:tblHeader/>
        </w:trPr>
        <w:tc>
          <w:tcPr>
            <w:tcW w:w="2840" w:type="dxa"/>
            <w:vAlign w:val="center"/>
          </w:tcPr>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没医技系统接收：0</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超声检查项目：011</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核医学检查项目：012</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放射检查项目：013</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病理检查项目：014</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内窥镜检查项目：015</w:t>
            </w:r>
          </w:p>
        </w:tc>
        <w:tc>
          <w:tcPr>
            <w:tcW w:w="5529" w:type="dxa"/>
            <w:vAlign w:val="center"/>
          </w:tcPr>
          <w:p w:rsidR="00096218" w:rsidRPr="00810BE1" w:rsidRDefault="009416A5" w:rsidP="009416A5">
            <w:pPr>
              <w:spacing w:line="240" w:lineRule="auto"/>
              <w:ind w:firstLine="0"/>
              <w:jc w:val="both"/>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t>需要确认接收系统，</w:t>
            </w:r>
            <w:r w:rsidR="00096218">
              <w:rPr>
                <w:rFonts w:asciiTheme="majorEastAsia" w:eastAsiaTheme="majorEastAsia" w:hAnsiTheme="majorEastAsia" w:cs="宋体" w:hint="eastAsia"/>
                <w:szCs w:val="21"/>
                <w:lang w:val="en-US" w:eastAsia="zh-CN"/>
              </w:rPr>
              <w:t>按系统确认小分类。</w:t>
            </w:r>
          </w:p>
        </w:tc>
      </w:tr>
    </w:tbl>
    <w:p w:rsidR="00096218" w:rsidRDefault="007D3E52" w:rsidP="00096218">
      <w:pPr>
        <w:rPr>
          <w:rFonts w:ascii="Cambria" w:hAnsi="宋体" w:cs="Cambria"/>
          <w:kern w:val="2"/>
          <w:sz w:val="24"/>
          <w:szCs w:val="24"/>
          <w:lang w:val="en-US" w:eastAsia="zh-CN"/>
        </w:rPr>
      </w:pPr>
      <w:r>
        <w:rPr>
          <w:rFonts w:ascii="Cambria" w:hAnsi="宋体" w:cs="Cambria" w:hint="eastAsia"/>
          <w:kern w:val="2"/>
          <w:sz w:val="24"/>
          <w:szCs w:val="24"/>
          <w:lang w:val="en-US" w:eastAsia="zh-CN"/>
        </w:rPr>
        <w:t>HIS</w:t>
      </w:r>
      <w:r>
        <w:rPr>
          <w:rFonts w:ascii="Cambria" w:hAnsi="宋体" w:cs="Cambria" w:hint="eastAsia"/>
          <w:kern w:val="2"/>
          <w:sz w:val="24"/>
          <w:szCs w:val="24"/>
          <w:lang w:val="en-US" w:eastAsia="zh-CN"/>
        </w:rPr>
        <w:t>门急诊</w:t>
      </w:r>
      <w:r w:rsidR="00096218">
        <w:rPr>
          <w:rFonts w:ascii="Cambria" w:hAnsi="宋体" w:cs="Cambria" w:hint="eastAsia"/>
          <w:kern w:val="2"/>
          <w:sz w:val="24"/>
          <w:szCs w:val="24"/>
          <w:lang w:val="en-US" w:eastAsia="zh-CN"/>
        </w:rPr>
        <w:t>检验字典表：</w:t>
      </w:r>
      <w:r w:rsidR="00D715E7">
        <w:rPr>
          <w:rFonts w:ascii="Cambria" w:hAnsi="宋体" w:cs="Cambria" w:hint="eastAsia"/>
          <w:kern w:val="2"/>
          <w:sz w:val="24"/>
          <w:szCs w:val="24"/>
          <w:lang w:val="en-US" w:eastAsia="zh-CN"/>
        </w:rPr>
        <w:t>字典中均为检验项目。</w:t>
      </w:r>
      <w:r w:rsidR="003326C2">
        <w:rPr>
          <w:rFonts w:ascii="Cambria" w:hAnsi="宋体" w:cs="Cambria" w:hint="eastAsia"/>
          <w:kern w:val="2"/>
          <w:sz w:val="24"/>
          <w:szCs w:val="24"/>
          <w:lang w:val="en-US" w:eastAsia="zh-CN"/>
        </w:rPr>
        <w:t>需要按接收系统设定如下</w:t>
      </w:r>
      <w:r w:rsidR="00C358C7">
        <w:rPr>
          <w:rFonts w:ascii="Cambria" w:hAnsi="宋体" w:cs="Cambria" w:hint="eastAsia"/>
          <w:kern w:val="2"/>
          <w:sz w:val="24"/>
          <w:szCs w:val="24"/>
          <w:lang w:val="en-US" w:eastAsia="zh-CN"/>
        </w:rPr>
        <w:t>消息分类</w:t>
      </w:r>
      <w:r w:rsidR="003326C2">
        <w:rPr>
          <w:rFonts w:ascii="Cambria" w:hAnsi="宋体" w:cs="Cambria" w:hint="eastAsia"/>
          <w:kern w:val="2"/>
          <w:sz w:val="24"/>
          <w:szCs w:val="24"/>
          <w:lang w:val="en-US" w:eastAsia="zh-CN"/>
        </w:rPr>
        <w:t>的某一个值。</w:t>
      </w:r>
      <w:r w:rsidR="005A58EE">
        <w:rPr>
          <w:rFonts w:ascii="Cambria" w:hAnsi="宋体" w:cs="Cambria" w:hint="eastAsia"/>
          <w:kern w:val="2"/>
          <w:sz w:val="24"/>
          <w:szCs w:val="24"/>
          <w:lang w:val="en-US" w:eastAsia="zh-CN"/>
        </w:rPr>
        <w:t>如果某条</w:t>
      </w:r>
      <w:r w:rsidR="001940CB">
        <w:rPr>
          <w:rFonts w:ascii="Cambria" w:hAnsi="宋体" w:cs="Cambria" w:hint="eastAsia"/>
          <w:kern w:val="2"/>
          <w:sz w:val="24"/>
          <w:szCs w:val="24"/>
          <w:lang w:val="en-US" w:eastAsia="zh-CN"/>
        </w:rPr>
        <w:t>检验</w:t>
      </w:r>
      <w:r w:rsidR="005A58EE">
        <w:rPr>
          <w:rFonts w:ascii="Cambria" w:hAnsi="宋体" w:cs="Cambria" w:hint="eastAsia"/>
          <w:kern w:val="2"/>
          <w:sz w:val="24"/>
          <w:szCs w:val="24"/>
          <w:lang w:val="en-US" w:eastAsia="zh-CN"/>
        </w:rPr>
        <w:t>数据会在多个系统中执行的话，需要</w:t>
      </w:r>
      <w:r w:rsidR="001940CB">
        <w:rPr>
          <w:rFonts w:ascii="Cambria" w:hAnsi="宋体" w:cs="Cambria" w:hint="eastAsia"/>
          <w:kern w:val="2"/>
          <w:sz w:val="24"/>
          <w:szCs w:val="24"/>
          <w:lang w:val="en-US" w:eastAsia="zh-CN"/>
        </w:rPr>
        <w:t>将此检验项目拆分成多条数据，</w:t>
      </w:r>
      <w:r w:rsidR="000E5C2A">
        <w:rPr>
          <w:rFonts w:ascii="Cambria" w:hAnsi="宋体" w:cs="Cambria" w:hint="eastAsia"/>
          <w:kern w:val="2"/>
          <w:sz w:val="24"/>
          <w:szCs w:val="24"/>
          <w:lang w:val="en-US" w:eastAsia="zh-CN"/>
        </w:rPr>
        <w:t>将</w:t>
      </w:r>
      <w:r w:rsidR="00C358C7">
        <w:rPr>
          <w:rFonts w:ascii="Cambria" w:hAnsi="宋体" w:cs="Cambria" w:hint="eastAsia"/>
          <w:kern w:val="2"/>
          <w:sz w:val="24"/>
          <w:szCs w:val="24"/>
          <w:lang w:val="en-US" w:eastAsia="zh-CN"/>
        </w:rPr>
        <w:t>消息分类</w:t>
      </w:r>
      <w:r w:rsidR="000E5C2A">
        <w:rPr>
          <w:rFonts w:ascii="Cambria" w:hAnsi="宋体" w:cs="Cambria" w:hint="eastAsia"/>
          <w:kern w:val="2"/>
          <w:sz w:val="24"/>
          <w:szCs w:val="24"/>
          <w:lang w:val="en-US" w:eastAsia="zh-CN"/>
        </w:rPr>
        <w:t>设定成多个进行区分。</w:t>
      </w:r>
    </w:p>
    <w:tbl>
      <w:tblPr>
        <w:tblStyle w:val="a4"/>
        <w:tblW w:w="0" w:type="auto"/>
        <w:tblInd w:w="108" w:type="dxa"/>
        <w:tblLook w:val="04A0" w:firstRow="1" w:lastRow="0" w:firstColumn="1" w:lastColumn="0" w:noHBand="0" w:noVBand="1"/>
      </w:tblPr>
      <w:tblGrid>
        <w:gridCol w:w="2835"/>
        <w:gridCol w:w="5529"/>
      </w:tblGrid>
      <w:tr w:rsidR="00096218" w:rsidTr="00B9145B">
        <w:tc>
          <w:tcPr>
            <w:tcW w:w="2835" w:type="dxa"/>
            <w:vAlign w:val="center"/>
          </w:tcPr>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实验室检验项目：021</w:t>
            </w:r>
          </w:p>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lastRenderedPageBreak/>
              <w:t>血液形态学检验项目：022</w:t>
            </w:r>
          </w:p>
          <w:p w:rsidR="00096218" w:rsidRPr="00405D98" w:rsidRDefault="00096218" w:rsidP="00405D98">
            <w:pPr>
              <w:spacing w:line="240" w:lineRule="auto"/>
              <w:ind w:firstLine="0"/>
              <w:jc w:val="both"/>
              <w:rPr>
                <w:rFonts w:asciiTheme="majorEastAsia" w:eastAsiaTheme="majorEastAsia" w:hAnsiTheme="majorEastAsia" w:cs="宋体"/>
                <w:szCs w:val="21"/>
                <w:lang w:val="en-US" w:eastAsia="zh-CN"/>
              </w:rPr>
            </w:pPr>
            <w:r w:rsidRPr="00405D98">
              <w:rPr>
                <w:rFonts w:asciiTheme="majorEastAsia" w:eastAsiaTheme="majorEastAsia" w:hAnsiTheme="majorEastAsia" w:cs="宋体" w:hint="eastAsia"/>
                <w:szCs w:val="21"/>
                <w:lang w:val="en-US" w:eastAsia="zh-CN"/>
              </w:rPr>
              <w:t>微生物检验项目：023</w:t>
            </w:r>
          </w:p>
        </w:tc>
        <w:tc>
          <w:tcPr>
            <w:tcW w:w="5529" w:type="dxa"/>
            <w:vAlign w:val="center"/>
          </w:tcPr>
          <w:p w:rsidR="00096218" w:rsidRPr="00810BE1" w:rsidRDefault="009416A5" w:rsidP="009C71AC">
            <w:pPr>
              <w:spacing w:line="240" w:lineRule="auto"/>
              <w:ind w:firstLine="0"/>
              <w:jc w:val="both"/>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lastRenderedPageBreak/>
              <w:t>需要确认接收系统，按系统确认小分类</w:t>
            </w:r>
            <w:r w:rsidR="00096218">
              <w:rPr>
                <w:rFonts w:asciiTheme="majorEastAsia" w:eastAsiaTheme="majorEastAsia" w:hAnsiTheme="majorEastAsia" w:cs="宋体" w:hint="eastAsia"/>
                <w:szCs w:val="21"/>
                <w:lang w:val="en-US" w:eastAsia="zh-CN"/>
              </w:rPr>
              <w:t>。</w:t>
            </w:r>
          </w:p>
        </w:tc>
      </w:tr>
      <w:tr w:rsidR="00096218" w:rsidTr="00B9145B">
        <w:tc>
          <w:tcPr>
            <w:tcW w:w="2835" w:type="dxa"/>
            <w:vAlign w:val="center"/>
          </w:tcPr>
          <w:p w:rsidR="00096218" w:rsidRPr="00810BE1"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输血相关项目：041</w:t>
            </w:r>
          </w:p>
        </w:tc>
        <w:tc>
          <w:tcPr>
            <w:tcW w:w="5529" w:type="dxa"/>
            <w:vAlign w:val="center"/>
          </w:tcPr>
          <w:p w:rsidR="00BE0C0E" w:rsidRDefault="00096218" w:rsidP="009C71AC">
            <w:pPr>
              <w:spacing w:line="240" w:lineRule="auto"/>
              <w:ind w:firstLine="0"/>
              <w:jc w:val="both"/>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t>针对输血科接收输血申请单后下达相关检验项目。此小分类将使消息发送到LIS检验系统。</w:t>
            </w:r>
          </w:p>
        </w:tc>
      </w:tr>
      <w:tr w:rsidR="00096218" w:rsidTr="00B9145B">
        <w:tc>
          <w:tcPr>
            <w:tcW w:w="2835" w:type="dxa"/>
            <w:vAlign w:val="center"/>
          </w:tcPr>
          <w:p w:rsidR="00096218" w:rsidRPr="00B47445" w:rsidRDefault="00096218" w:rsidP="009C71AC">
            <w:pPr>
              <w:spacing w:line="240" w:lineRule="auto"/>
              <w:ind w:firstLine="0"/>
              <w:jc w:val="both"/>
              <w:rPr>
                <w:rFonts w:asciiTheme="majorEastAsia" w:eastAsiaTheme="majorEastAsia" w:hAnsiTheme="majorEastAsia" w:cs="宋体"/>
                <w:szCs w:val="21"/>
                <w:lang w:val="en-US" w:eastAsia="zh-CN"/>
              </w:rPr>
            </w:pPr>
            <w:r w:rsidRPr="00810BE1">
              <w:rPr>
                <w:rFonts w:asciiTheme="majorEastAsia" w:eastAsiaTheme="majorEastAsia" w:hAnsiTheme="majorEastAsia" w:cs="宋体" w:hint="eastAsia"/>
                <w:szCs w:val="21"/>
                <w:lang w:val="en-US" w:eastAsia="zh-CN"/>
              </w:rPr>
              <w:t>病理检查项目：014</w:t>
            </w:r>
          </w:p>
        </w:tc>
        <w:tc>
          <w:tcPr>
            <w:tcW w:w="5529" w:type="dxa"/>
            <w:vAlign w:val="center"/>
          </w:tcPr>
          <w:p w:rsidR="00096218" w:rsidRDefault="00096218" w:rsidP="009C71AC">
            <w:pPr>
              <w:spacing w:line="240" w:lineRule="auto"/>
              <w:ind w:firstLine="0"/>
              <w:jc w:val="both"/>
              <w:rPr>
                <w:rFonts w:asciiTheme="majorEastAsia" w:eastAsiaTheme="majorEastAsia" w:hAnsiTheme="majorEastAsia" w:cs="宋体"/>
                <w:szCs w:val="21"/>
                <w:lang w:val="en-US" w:eastAsia="zh-CN"/>
              </w:rPr>
            </w:pPr>
            <w:r>
              <w:rPr>
                <w:rFonts w:asciiTheme="majorEastAsia" w:eastAsiaTheme="majorEastAsia" w:hAnsiTheme="majorEastAsia" w:cs="宋体" w:hint="eastAsia"/>
                <w:szCs w:val="21"/>
                <w:lang w:val="en-US" w:eastAsia="zh-CN"/>
              </w:rPr>
              <w:t>目前整理发现只有一条病理系统接收的检查项目放入到检验字典表中</w:t>
            </w:r>
            <w:r w:rsidR="00B13E6B">
              <w:rPr>
                <w:rFonts w:asciiTheme="majorEastAsia" w:eastAsiaTheme="majorEastAsia" w:hAnsiTheme="majorEastAsia" w:cs="宋体" w:hint="eastAsia"/>
                <w:szCs w:val="21"/>
                <w:lang w:val="en-US" w:eastAsia="zh-CN"/>
              </w:rPr>
              <w:t>，如果为病理接收的检查项目需要用此值进行区分。</w:t>
            </w:r>
          </w:p>
        </w:tc>
      </w:tr>
    </w:tbl>
    <w:p w:rsidR="009D6AC9" w:rsidRDefault="00D447DB" w:rsidP="00A24320">
      <w:pPr>
        <w:pStyle w:val="3"/>
        <w:ind w:right="210"/>
        <w:rPr>
          <w:kern w:val="2"/>
          <w:lang w:val="en-US" w:eastAsia="zh-CN"/>
        </w:rPr>
      </w:pPr>
      <w:bookmarkStart w:id="64" w:name="_Toc473572002"/>
      <w:r>
        <w:rPr>
          <w:rFonts w:hint="eastAsia"/>
          <w:kern w:val="2"/>
          <w:lang w:val="en-US" w:eastAsia="zh-CN"/>
        </w:rPr>
        <w:t>检查、</w:t>
      </w:r>
      <w:r w:rsidR="00761955" w:rsidRPr="00761955">
        <w:rPr>
          <w:rFonts w:hint="eastAsia"/>
          <w:kern w:val="2"/>
          <w:lang w:val="en-US" w:eastAsia="zh-CN"/>
        </w:rPr>
        <w:t>检验项目字典</w:t>
      </w:r>
      <w:r w:rsidR="009D6AC9">
        <w:rPr>
          <w:rFonts w:hint="eastAsia"/>
          <w:kern w:val="2"/>
          <w:lang w:val="en-US" w:eastAsia="zh-CN"/>
        </w:rPr>
        <w:t>维护流程</w:t>
      </w:r>
      <w:bookmarkEnd w:id="64"/>
    </w:p>
    <w:p w:rsidR="009D6AC9" w:rsidRDefault="00B71224" w:rsidP="009D6AC9">
      <w:pPr>
        <w:rPr>
          <w:rFonts w:ascii="Cambria" w:hAnsi="宋体" w:cs="Cambria"/>
          <w:kern w:val="2"/>
          <w:sz w:val="24"/>
          <w:szCs w:val="24"/>
          <w:lang w:val="en-US" w:eastAsia="zh-CN"/>
        </w:rPr>
      </w:pPr>
      <w:r w:rsidRPr="00B71224">
        <w:rPr>
          <w:rFonts w:ascii="Cambria" w:hAnsi="宋体" w:cs="Cambria" w:hint="eastAsia"/>
          <w:kern w:val="2"/>
          <w:sz w:val="24"/>
          <w:szCs w:val="24"/>
          <w:lang w:val="en-US" w:eastAsia="zh-CN"/>
        </w:rPr>
        <w:t>如果检查</w:t>
      </w:r>
      <w:r w:rsidR="00DE42BA">
        <w:rPr>
          <w:rFonts w:ascii="Cambria" w:hAnsi="宋体" w:cs="Cambria" w:hint="eastAsia"/>
          <w:kern w:val="2"/>
          <w:sz w:val="24"/>
          <w:szCs w:val="24"/>
          <w:lang w:val="en-US" w:eastAsia="zh-CN"/>
        </w:rPr>
        <w:t>、</w:t>
      </w:r>
      <w:r w:rsidRPr="00B71224">
        <w:rPr>
          <w:rFonts w:ascii="Cambria" w:hAnsi="宋体" w:cs="Cambria" w:hint="eastAsia"/>
          <w:kern w:val="2"/>
          <w:sz w:val="24"/>
          <w:szCs w:val="24"/>
          <w:lang w:val="en-US" w:eastAsia="zh-CN"/>
        </w:rPr>
        <w:t>检验项目字典</w:t>
      </w:r>
      <w:r w:rsidR="00A5319C">
        <w:rPr>
          <w:rFonts w:ascii="Cambria" w:hAnsi="宋体" w:cs="Cambria" w:hint="eastAsia"/>
          <w:kern w:val="2"/>
          <w:sz w:val="24"/>
          <w:szCs w:val="24"/>
          <w:lang w:val="en-US" w:eastAsia="zh-CN"/>
        </w:rPr>
        <w:t>在做新增数据时，</w:t>
      </w:r>
      <w:r w:rsidR="00F74417">
        <w:rPr>
          <w:rFonts w:ascii="Cambria" w:hAnsi="宋体" w:cs="Cambria" w:hint="eastAsia"/>
          <w:kern w:val="2"/>
          <w:sz w:val="24"/>
          <w:szCs w:val="24"/>
          <w:lang w:val="en-US" w:eastAsia="zh-CN"/>
        </w:rPr>
        <w:t>必须</w:t>
      </w:r>
      <w:r w:rsidR="009B3132" w:rsidRPr="009B3132">
        <w:rPr>
          <w:rFonts w:ascii="Cambria" w:hAnsi="宋体" w:cs="Cambria" w:hint="eastAsia"/>
          <w:kern w:val="2"/>
          <w:sz w:val="24"/>
          <w:szCs w:val="24"/>
          <w:lang w:val="en-US" w:eastAsia="zh-CN"/>
        </w:rPr>
        <w:t>维护</w:t>
      </w:r>
      <w:r w:rsidR="009B3132">
        <w:rPr>
          <w:rFonts w:ascii="Cambria" w:hAnsi="宋体" w:cs="Cambria" w:hint="eastAsia"/>
          <w:kern w:val="2"/>
          <w:sz w:val="24"/>
          <w:szCs w:val="24"/>
          <w:lang w:val="en-US" w:eastAsia="zh-CN"/>
        </w:rPr>
        <w:t>相应的</w:t>
      </w:r>
      <w:r w:rsidR="00C358C7">
        <w:rPr>
          <w:rFonts w:ascii="Cambria" w:hAnsi="宋体" w:cs="Cambria" w:hint="eastAsia"/>
          <w:kern w:val="2"/>
          <w:sz w:val="24"/>
          <w:szCs w:val="24"/>
          <w:lang w:val="en-US" w:eastAsia="zh-CN"/>
        </w:rPr>
        <w:t>消息分类</w:t>
      </w:r>
      <w:r w:rsidR="003335A9">
        <w:rPr>
          <w:rFonts w:ascii="Cambria" w:hAnsi="宋体" w:cs="Cambria" w:hint="eastAsia"/>
          <w:kern w:val="2"/>
          <w:sz w:val="24"/>
          <w:szCs w:val="24"/>
          <w:lang w:val="en-US" w:eastAsia="zh-CN"/>
        </w:rPr>
        <w:t>。</w:t>
      </w:r>
      <w:r w:rsidR="00C358C7">
        <w:rPr>
          <w:rFonts w:ascii="Cambria" w:hAnsi="宋体" w:cs="Cambria" w:hint="eastAsia"/>
          <w:kern w:val="2"/>
          <w:sz w:val="24"/>
          <w:szCs w:val="24"/>
          <w:lang w:val="en-US" w:eastAsia="zh-CN"/>
        </w:rPr>
        <w:t>消息分类</w:t>
      </w:r>
      <w:r w:rsidR="003335A9">
        <w:rPr>
          <w:rFonts w:ascii="Cambria" w:hAnsi="宋体" w:cs="Cambria" w:hint="eastAsia"/>
          <w:kern w:val="2"/>
          <w:sz w:val="24"/>
          <w:szCs w:val="24"/>
          <w:lang w:val="en-US" w:eastAsia="zh-CN"/>
        </w:rPr>
        <w:t>是集成平台消息准确分发的前提条件。</w:t>
      </w:r>
      <w:r w:rsidR="00892A3F">
        <w:rPr>
          <w:rFonts w:ascii="Cambria" w:hAnsi="宋体" w:cs="Cambria" w:hint="eastAsia"/>
          <w:kern w:val="2"/>
          <w:sz w:val="24"/>
          <w:szCs w:val="24"/>
          <w:lang w:val="en-US" w:eastAsia="zh-CN"/>
        </w:rPr>
        <w:t>主要</w:t>
      </w:r>
      <w:r w:rsidR="00221B73">
        <w:rPr>
          <w:rFonts w:ascii="Cambria" w:hAnsi="宋体" w:cs="Cambria" w:hint="eastAsia"/>
          <w:kern w:val="2"/>
          <w:sz w:val="24"/>
          <w:szCs w:val="24"/>
          <w:lang w:val="en-US" w:eastAsia="zh-CN"/>
        </w:rPr>
        <w:t>流程为：</w:t>
      </w:r>
    </w:p>
    <w:p w:rsidR="008C4BBB" w:rsidRPr="00F037E5" w:rsidRDefault="00C14498" w:rsidP="00982C8C">
      <w:pPr>
        <w:pStyle w:val="a5"/>
        <w:numPr>
          <w:ilvl w:val="0"/>
          <w:numId w:val="16"/>
        </w:numPr>
        <w:ind w:firstLineChars="0"/>
        <w:rPr>
          <w:rFonts w:ascii="宋体"/>
          <w:sz w:val="24"/>
          <w:lang w:eastAsia="zh-CN"/>
        </w:rPr>
      </w:pPr>
      <w:r w:rsidRPr="00F037E5">
        <w:rPr>
          <w:rFonts w:ascii="Cambria" w:hAnsi="宋体" w:cs="Cambria" w:hint="eastAsia"/>
          <w:kern w:val="2"/>
          <w:sz w:val="24"/>
          <w:szCs w:val="24"/>
          <w:lang w:val="en-US" w:eastAsia="zh-CN"/>
        </w:rPr>
        <w:t>业务部门</w:t>
      </w:r>
      <w:r w:rsidR="00900F90">
        <w:rPr>
          <w:rFonts w:ascii="Cambria" w:hAnsi="宋体" w:cs="Cambria" w:hint="eastAsia"/>
          <w:kern w:val="2"/>
          <w:sz w:val="24"/>
          <w:szCs w:val="24"/>
          <w:lang w:val="en-US" w:eastAsia="zh-CN"/>
        </w:rPr>
        <w:t>主数据</w:t>
      </w:r>
      <w:r w:rsidRPr="00F037E5">
        <w:rPr>
          <w:rFonts w:ascii="Cambria" w:hAnsi="宋体" w:cs="Cambria" w:hint="eastAsia"/>
          <w:kern w:val="2"/>
          <w:sz w:val="24"/>
          <w:szCs w:val="24"/>
          <w:lang w:val="en-US" w:eastAsia="zh-CN"/>
        </w:rPr>
        <w:t>维护人员如果</w:t>
      </w:r>
      <w:r w:rsidR="003335A9">
        <w:rPr>
          <w:rFonts w:ascii="Cambria" w:hAnsi="宋体" w:cs="Cambria" w:hint="eastAsia"/>
          <w:kern w:val="2"/>
          <w:sz w:val="24"/>
          <w:szCs w:val="24"/>
          <w:lang w:val="en-US" w:eastAsia="zh-CN"/>
        </w:rPr>
        <w:t>集成平台消息分发做前提条件，必须</w:t>
      </w:r>
      <w:r w:rsidR="003335A9" w:rsidRPr="009B3132">
        <w:rPr>
          <w:rFonts w:ascii="Cambria" w:hAnsi="宋体" w:cs="Cambria" w:hint="eastAsia"/>
          <w:kern w:val="2"/>
          <w:sz w:val="24"/>
          <w:szCs w:val="24"/>
          <w:lang w:val="en-US" w:eastAsia="zh-CN"/>
        </w:rPr>
        <w:t>维护</w:t>
      </w:r>
      <w:r w:rsidR="003335A9">
        <w:rPr>
          <w:rFonts w:ascii="Cambria" w:hAnsi="宋体" w:cs="Cambria" w:hint="eastAsia"/>
          <w:kern w:val="2"/>
          <w:sz w:val="24"/>
          <w:szCs w:val="24"/>
          <w:lang w:val="en-US" w:eastAsia="zh-CN"/>
        </w:rPr>
        <w:t>相应的</w:t>
      </w:r>
      <w:r w:rsidR="00C358C7">
        <w:rPr>
          <w:rFonts w:ascii="Cambria" w:hAnsi="宋体" w:cs="Cambria" w:hint="eastAsia"/>
          <w:kern w:val="2"/>
          <w:sz w:val="24"/>
          <w:szCs w:val="24"/>
          <w:lang w:val="en-US" w:eastAsia="zh-CN"/>
        </w:rPr>
        <w:t>消息分类</w:t>
      </w:r>
      <w:r w:rsidR="003335A9">
        <w:rPr>
          <w:rFonts w:ascii="Cambria" w:hAnsi="宋体" w:cs="Cambria" w:hint="eastAsia"/>
          <w:kern w:val="2"/>
          <w:sz w:val="24"/>
          <w:szCs w:val="24"/>
          <w:lang w:val="en-US" w:eastAsia="zh-CN"/>
        </w:rPr>
        <w:t>。</w:t>
      </w:r>
      <w:r w:rsidRPr="00F037E5">
        <w:rPr>
          <w:rFonts w:ascii="Cambria" w:hAnsi="宋体" w:cs="Cambria" w:hint="eastAsia"/>
          <w:kern w:val="2"/>
          <w:sz w:val="24"/>
          <w:szCs w:val="24"/>
          <w:lang w:val="en-US" w:eastAsia="zh-CN"/>
        </w:rPr>
        <w:t>护了检查</w:t>
      </w:r>
      <w:r w:rsidR="00F43B36">
        <w:rPr>
          <w:rFonts w:ascii="Cambria" w:hAnsi="宋体" w:cs="Cambria" w:hint="eastAsia"/>
          <w:kern w:val="2"/>
          <w:sz w:val="24"/>
          <w:szCs w:val="24"/>
          <w:lang w:val="en-US" w:eastAsia="zh-CN"/>
        </w:rPr>
        <w:t>、</w:t>
      </w:r>
      <w:r w:rsidRPr="00F037E5">
        <w:rPr>
          <w:rFonts w:ascii="Cambria" w:hAnsi="宋体" w:cs="Cambria" w:hint="eastAsia"/>
          <w:kern w:val="2"/>
          <w:sz w:val="24"/>
          <w:szCs w:val="24"/>
          <w:lang w:val="en-US" w:eastAsia="zh-CN"/>
        </w:rPr>
        <w:t>检验项目字典这</w:t>
      </w:r>
      <w:r w:rsidR="00FF2508">
        <w:rPr>
          <w:rFonts w:ascii="Cambria" w:hAnsi="宋体" w:cs="Cambria" w:hint="eastAsia"/>
          <w:kern w:val="2"/>
          <w:sz w:val="24"/>
          <w:szCs w:val="24"/>
          <w:lang w:val="en-US" w:eastAsia="zh-CN"/>
        </w:rPr>
        <w:t>两个</w:t>
      </w:r>
      <w:r w:rsidR="00900F90">
        <w:rPr>
          <w:rFonts w:ascii="Cambria" w:hAnsi="宋体" w:cs="Cambria" w:hint="eastAsia"/>
          <w:kern w:val="2"/>
          <w:sz w:val="24"/>
          <w:szCs w:val="24"/>
          <w:lang w:val="en-US" w:eastAsia="zh-CN"/>
        </w:rPr>
        <w:t>主数据</w:t>
      </w:r>
      <w:r w:rsidRPr="00F037E5">
        <w:rPr>
          <w:rFonts w:ascii="Cambria" w:hAnsi="宋体" w:cs="Cambria" w:hint="eastAsia"/>
          <w:kern w:val="2"/>
          <w:sz w:val="24"/>
          <w:szCs w:val="24"/>
          <w:lang w:val="en-US" w:eastAsia="zh-CN"/>
        </w:rPr>
        <w:t>，则需填写《</w:t>
      </w:r>
      <w:r w:rsidRPr="00F037E5">
        <w:rPr>
          <w:rFonts w:ascii="宋体" w:hint="eastAsia"/>
          <w:sz w:val="24"/>
          <w:lang w:eastAsia="zh-CN"/>
        </w:rPr>
        <w:t>北京大学人民</w:t>
      </w:r>
      <w:r w:rsidR="00FA5FE4" w:rsidRPr="00F037E5">
        <w:rPr>
          <w:rFonts w:ascii="Cambria" w:hAnsi="宋体" w:cs="Cambria" w:hint="eastAsia"/>
          <w:kern w:val="2"/>
          <w:sz w:val="24"/>
          <w:szCs w:val="24"/>
          <w:lang w:val="en-US" w:eastAsia="zh-CN"/>
        </w:rPr>
        <w:t>检查</w:t>
      </w:r>
      <w:r w:rsidR="00FA5FE4">
        <w:rPr>
          <w:rFonts w:ascii="Cambria" w:hAnsi="宋体" w:cs="Cambria" w:hint="eastAsia"/>
          <w:kern w:val="2"/>
          <w:sz w:val="24"/>
          <w:szCs w:val="24"/>
          <w:lang w:val="en-US" w:eastAsia="zh-CN"/>
        </w:rPr>
        <w:t>、</w:t>
      </w:r>
      <w:r w:rsidR="00FA5FE4" w:rsidRPr="00F037E5">
        <w:rPr>
          <w:rFonts w:ascii="Cambria" w:hAnsi="宋体" w:cs="Cambria" w:hint="eastAsia"/>
          <w:kern w:val="2"/>
          <w:sz w:val="24"/>
          <w:szCs w:val="24"/>
          <w:lang w:val="en-US" w:eastAsia="zh-CN"/>
        </w:rPr>
        <w:t>检验项目字典</w:t>
      </w:r>
      <w:r w:rsidRPr="00F037E5">
        <w:rPr>
          <w:rFonts w:ascii="宋体" w:hint="eastAsia"/>
          <w:sz w:val="24"/>
          <w:lang w:eastAsia="zh-CN"/>
        </w:rPr>
        <w:t>维护审批表》（见附件）</w:t>
      </w:r>
      <w:r w:rsidR="0042364C" w:rsidRPr="00F037E5">
        <w:rPr>
          <w:rFonts w:ascii="宋体" w:hint="eastAsia"/>
          <w:sz w:val="24"/>
          <w:lang w:eastAsia="zh-CN"/>
        </w:rPr>
        <w:t>，提交给业务负责人；</w:t>
      </w:r>
    </w:p>
    <w:p w:rsidR="00AF0C5D" w:rsidRPr="00F037E5" w:rsidRDefault="00AF0C5D" w:rsidP="00982C8C">
      <w:pPr>
        <w:pStyle w:val="a5"/>
        <w:numPr>
          <w:ilvl w:val="0"/>
          <w:numId w:val="16"/>
        </w:numPr>
        <w:ind w:firstLineChars="0"/>
        <w:rPr>
          <w:rFonts w:ascii="宋体"/>
          <w:sz w:val="24"/>
          <w:lang w:eastAsia="zh-CN"/>
        </w:rPr>
      </w:pPr>
      <w:r w:rsidRPr="00F037E5">
        <w:rPr>
          <w:rFonts w:ascii="宋体" w:hint="eastAsia"/>
          <w:sz w:val="24"/>
          <w:lang w:eastAsia="zh-CN"/>
        </w:rPr>
        <w:t>业务部门</w:t>
      </w:r>
      <w:r w:rsidR="00900F90">
        <w:rPr>
          <w:rFonts w:ascii="宋体" w:hint="eastAsia"/>
          <w:sz w:val="24"/>
          <w:lang w:eastAsia="zh-CN"/>
        </w:rPr>
        <w:t>主数据</w:t>
      </w:r>
      <w:r w:rsidRPr="00F037E5">
        <w:rPr>
          <w:rFonts w:ascii="宋体" w:hint="eastAsia"/>
          <w:sz w:val="24"/>
          <w:lang w:eastAsia="zh-CN"/>
        </w:rPr>
        <w:t>维护人员填写收费细目，申请原因，并交由医务处和物价科审批；</w:t>
      </w:r>
    </w:p>
    <w:p w:rsidR="00AF0C5D" w:rsidRPr="00F037E5" w:rsidRDefault="00AF0C5D" w:rsidP="00982C8C">
      <w:pPr>
        <w:pStyle w:val="a5"/>
        <w:numPr>
          <w:ilvl w:val="0"/>
          <w:numId w:val="16"/>
        </w:numPr>
        <w:ind w:firstLineChars="0"/>
        <w:rPr>
          <w:rFonts w:ascii="宋体"/>
          <w:sz w:val="24"/>
          <w:lang w:eastAsia="zh-CN"/>
        </w:rPr>
      </w:pPr>
      <w:r w:rsidRPr="00F037E5">
        <w:rPr>
          <w:rFonts w:ascii="宋体" w:hint="eastAsia"/>
          <w:sz w:val="24"/>
          <w:lang w:eastAsia="zh-CN"/>
        </w:rPr>
        <w:t>业务部门</w:t>
      </w:r>
      <w:r w:rsidR="00900F90">
        <w:rPr>
          <w:rFonts w:ascii="宋体" w:hint="eastAsia"/>
          <w:sz w:val="24"/>
          <w:lang w:eastAsia="zh-CN"/>
        </w:rPr>
        <w:t>主数据</w:t>
      </w:r>
      <w:r w:rsidRPr="00F037E5">
        <w:rPr>
          <w:rFonts w:ascii="宋体" w:hint="eastAsia"/>
          <w:sz w:val="24"/>
          <w:lang w:eastAsia="zh-CN"/>
        </w:rPr>
        <w:t>维护人员</w:t>
      </w:r>
      <w:r w:rsidR="00013D42">
        <w:rPr>
          <w:rFonts w:ascii="宋体" w:hint="eastAsia"/>
          <w:sz w:val="24"/>
          <w:lang w:eastAsia="zh-CN"/>
        </w:rPr>
        <w:t>提</w:t>
      </w:r>
      <w:r w:rsidRPr="00F037E5">
        <w:rPr>
          <w:rFonts w:ascii="宋体" w:hint="eastAsia"/>
          <w:sz w:val="24"/>
          <w:lang w:eastAsia="zh-CN"/>
        </w:rPr>
        <w:t>交申请单于信息中心，由信息中心</w:t>
      </w:r>
      <w:r w:rsidR="00900F90">
        <w:rPr>
          <w:rFonts w:ascii="宋体" w:hint="eastAsia"/>
          <w:sz w:val="24"/>
          <w:lang w:eastAsia="zh-CN"/>
        </w:rPr>
        <w:t>主数据</w:t>
      </w:r>
      <w:r w:rsidRPr="00F037E5">
        <w:rPr>
          <w:rFonts w:ascii="宋体" w:hint="eastAsia"/>
          <w:sz w:val="24"/>
          <w:lang w:eastAsia="zh-CN"/>
        </w:rPr>
        <w:t>维护人员审批；</w:t>
      </w:r>
    </w:p>
    <w:p w:rsidR="0042364C" w:rsidRPr="00F037E5" w:rsidRDefault="00C334D9" w:rsidP="00982C8C">
      <w:pPr>
        <w:pStyle w:val="a5"/>
        <w:numPr>
          <w:ilvl w:val="0"/>
          <w:numId w:val="16"/>
        </w:numPr>
        <w:ind w:firstLineChars="0"/>
        <w:rPr>
          <w:rFonts w:ascii="Cambria" w:hAnsi="宋体" w:cs="Cambria"/>
          <w:kern w:val="2"/>
          <w:sz w:val="24"/>
          <w:szCs w:val="24"/>
          <w:lang w:eastAsia="zh-CN"/>
        </w:rPr>
      </w:pPr>
      <w:r w:rsidRPr="00F037E5">
        <w:rPr>
          <w:rFonts w:ascii="宋体" w:hint="eastAsia"/>
          <w:sz w:val="24"/>
          <w:lang w:eastAsia="zh-CN"/>
        </w:rPr>
        <w:t>信息中心</w:t>
      </w:r>
      <w:r w:rsidR="00900F90">
        <w:rPr>
          <w:rFonts w:ascii="宋体" w:hint="eastAsia"/>
          <w:sz w:val="24"/>
          <w:lang w:eastAsia="zh-CN"/>
        </w:rPr>
        <w:t>主数据</w:t>
      </w:r>
      <w:r w:rsidRPr="00F037E5">
        <w:rPr>
          <w:rFonts w:ascii="宋体" w:hint="eastAsia"/>
          <w:sz w:val="24"/>
          <w:lang w:eastAsia="zh-CN"/>
        </w:rPr>
        <w:t>维护人员</w:t>
      </w:r>
      <w:r w:rsidR="008829F3" w:rsidRPr="00F037E5">
        <w:rPr>
          <w:rFonts w:ascii="宋体" w:hint="eastAsia"/>
          <w:sz w:val="24"/>
          <w:lang w:eastAsia="zh-CN"/>
        </w:rPr>
        <w:t>再</w:t>
      </w:r>
      <w:r w:rsidR="00D5618B" w:rsidRPr="00F037E5">
        <w:rPr>
          <w:rFonts w:ascii="宋体" w:hint="eastAsia"/>
          <w:sz w:val="24"/>
          <w:lang w:eastAsia="zh-CN"/>
        </w:rPr>
        <w:t>交申请单于</w:t>
      </w:r>
      <w:r w:rsidR="0042364C" w:rsidRPr="00F037E5">
        <w:rPr>
          <w:rFonts w:ascii="宋体" w:hint="eastAsia"/>
          <w:sz w:val="24"/>
          <w:lang w:eastAsia="zh-CN"/>
        </w:rPr>
        <w:t>业务负责人确定相应的</w:t>
      </w:r>
      <w:r w:rsidR="00C358C7">
        <w:rPr>
          <w:rFonts w:ascii="宋体" w:hint="eastAsia"/>
          <w:sz w:val="24"/>
          <w:lang w:eastAsia="zh-CN"/>
        </w:rPr>
        <w:t>消息分类</w:t>
      </w:r>
      <w:r w:rsidR="0042364C" w:rsidRPr="00F037E5">
        <w:rPr>
          <w:rFonts w:ascii="宋体" w:hint="eastAsia"/>
          <w:sz w:val="24"/>
          <w:lang w:eastAsia="zh-CN"/>
        </w:rPr>
        <w:t>名称及该</w:t>
      </w:r>
      <w:r w:rsidR="00C358C7">
        <w:rPr>
          <w:rFonts w:ascii="宋体" w:hint="eastAsia"/>
          <w:sz w:val="24"/>
          <w:lang w:eastAsia="zh-CN"/>
        </w:rPr>
        <w:t>消息分类</w:t>
      </w:r>
      <w:r w:rsidR="0042364C" w:rsidRPr="00F037E5">
        <w:rPr>
          <w:rFonts w:ascii="宋体" w:hint="eastAsia"/>
          <w:sz w:val="24"/>
          <w:lang w:eastAsia="zh-CN"/>
        </w:rPr>
        <w:t>需要分发的相应系统</w:t>
      </w:r>
      <w:r w:rsidR="00DA4651" w:rsidRPr="00F037E5">
        <w:rPr>
          <w:rFonts w:ascii="宋体" w:hint="eastAsia"/>
          <w:sz w:val="24"/>
          <w:lang w:eastAsia="zh-CN"/>
        </w:rPr>
        <w:t>，并</w:t>
      </w:r>
      <w:r w:rsidR="0042364C" w:rsidRPr="00F037E5">
        <w:rPr>
          <w:rFonts w:ascii="Cambria" w:hAnsi="宋体" w:cs="Cambria" w:hint="eastAsia"/>
          <w:kern w:val="2"/>
          <w:sz w:val="24"/>
          <w:szCs w:val="24"/>
          <w:lang w:eastAsia="zh-CN"/>
        </w:rPr>
        <w:t>在相应系统中增加</w:t>
      </w:r>
      <w:r w:rsidR="00C358C7">
        <w:rPr>
          <w:rFonts w:ascii="Cambria" w:hAnsi="宋体" w:cs="Cambria" w:hint="eastAsia"/>
          <w:kern w:val="2"/>
          <w:sz w:val="24"/>
          <w:szCs w:val="24"/>
          <w:lang w:eastAsia="zh-CN"/>
        </w:rPr>
        <w:t>消息分类</w:t>
      </w:r>
      <w:r w:rsidR="0042364C" w:rsidRPr="00F037E5">
        <w:rPr>
          <w:rFonts w:ascii="Cambria" w:hAnsi="宋体" w:cs="Cambria" w:hint="eastAsia"/>
          <w:kern w:val="2"/>
          <w:sz w:val="24"/>
          <w:szCs w:val="24"/>
          <w:lang w:eastAsia="zh-CN"/>
        </w:rPr>
        <w:t>字典条目，并在</w:t>
      </w:r>
      <w:r w:rsidR="0042364C" w:rsidRPr="00F037E5">
        <w:rPr>
          <w:rFonts w:ascii="Cambria" w:hAnsi="宋体" w:cs="Cambria" w:hint="eastAsia"/>
          <w:kern w:val="2"/>
          <w:sz w:val="24"/>
          <w:szCs w:val="24"/>
          <w:lang w:eastAsia="zh-CN"/>
        </w:rPr>
        <w:t>IE</w:t>
      </w:r>
      <w:r w:rsidR="0042364C" w:rsidRPr="00F037E5">
        <w:rPr>
          <w:rFonts w:ascii="Cambria" w:hAnsi="宋体" w:cs="Cambria" w:hint="eastAsia"/>
          <w:kern w:val="2"/>
          <w:sz w:val="24"/>
          <w:szCs w:val="24"/>
          <w:lang w:eastAsia="zh-CN"/>
        </w:rPr>
        <w:t>平台中，增加该小分类相应的分发系统。</w:t>
      </w:r>
    </w:p>
    <w:p w:rsidR="0042364C" w:rsidRPr="00BA2D25" w:rsidRDefault="00BA2D25" w:rsidP="00BA2D25">
      <w:pPr>
        <w:pStyle w:val="3"/>
        <w:ind w:right="210"/>
        <w:rPr>
          <w:kern w:val="2"/>
          <w:lang w:val="en-US"/>
        </w:rPr>
      </w:pPr>
      <w:bookmarkStart w:id="65" w:name="_Toc473572003"/>
      <w:r w:rsidRPr="00BA2D25">
        <w:rPr>
          <w:rFonts w:hint="eastAsia"/>
          <w:kern w:val="2"/>
          <w:lang w:val="en-US"/>
        </w:rPr>
        <w:t>医嘱字典维护流程</w:t>
      </w:r>
      <w:bookmarkEnd w:id="65"/>
    </w:p>
    <w:p w:rsidR="00BA2D25" w:rsidRDefault="00BA2D25" w:rsidP="00BA2D25">
      <w:pPr>
        <w:rPr>
          <w:rFonts w:ascii="Cambria" w:hAnsi="宋体" w:cs="Cambria"/>
          <w:kern w:val="2"/>
          <w:sz w:val="24"/>
          <w:szCs w:val="24"/>
          <w:lang w:val="en-US" w:eastAsia="zh-CN"/>
        </w:rPr>
      </w:pPr>
      <w:r w:rsidRPr="00B71224">
        <w:rPr>
          <w:rFonts w:ascii="Cambria" w:hAnsi="宋体" w:cs="Cambria" w:hint="eastAsia"/>
          <w:kern w:val="2"/>
          <w:sz w:val="24"/>
          <w:szCs w:val="24"/>
          <w:lang w:val="en-US" w:eastAsia="zh-CN"/>
        </w:rPr>
        <w:t>如果</w:t>
      </w:r>
      <w:r w:rsidR="001107F6">
        <w:rPr>
          <w:rFonts w:ascii="Cambria" w:hAnsi="宋体" w:cs="Cambria" w:hint="eastAsia"/>
          <w:kern w:val="2"/>
          <w:sz w:val="24"/>
          <w:szCs w:val="24"/>
          <w:lang w:val="en-US" w:eastAsia="zh-CN"/>
        </w:rPr>
        <w:t>医嘱</w:t>
      </w:r>
      <w:r w:rsidRPr="00B71224">
        <w:rPr>
          <w:rFonts w:ascii="Cambria" w:hAnsi="宋体" w:cs="Cambria" w:hint="eastAsia"/>
          <w:kern w:val="2"/>
          <w:sz w:val="24"/>
          <w:szCs w:val="24"/>
          <w:lang w:val="en-US" w:eastAsia="zh-CN"/>
        </w:rPr>
        <w:t>字典</w:t>
      </w:r>
      <w:r>
        <w:rPr>
          <w:rFonts w:ascii="Cambria" w:hAnsi="宋体" w:cs="Cambria" w:hint="eastAsia"/>
          <w:kern w:val="2"/>
          <w:sz w:val="24"/>
          <w:szCs w:val="24"/>
          <w:lang w:val="en-US" w:eastAsia="zh-CN"/>
        </w:rPr>
        <w:t>有条目上的修改、增加或删除，</w:t>
      </w:r>
      <w:r w:rsidR="00086CA5">
        <w:rPr>
          <w:rFonts w:ascii="Cambria" w:hAnsi="宋体" w:cs="Cambria" w:hint="eastAsia"/>
          <w:kern w:val="2"/>
          <w:sz w:val="24"/>
          <w:szCs w:val="24"/>
          <w:lang w:val="en-US" w:eastAsia="zh-CN"/>
        </w:rPr>
        <w:t>其中包括检查、检验、用血、手术和其它类别的医嘱，</w:t>
      </w:r>
      <w:r w:rsidR="00601F81">
        <w:rPr>
          <w:rFonts w:ascii="Cambria" w:hAnsi="宋体" w:cs="Cambria" w:hint="eastAsia"/>
          <w:kern w:val="2"/>
          <w:sz w:val="24"/>
          <w:szCs w:val="24"/>
          <w:lang w:val="en-US" w:eastAsia="zh-CN"/>
        </w:rPr>
        <w:t>其中，用血类医嘱必须有上级文件中提到才可修改，检查、检验、手术和其它类医嘱是在增加相关检查、检验、手术或其它项目后，</w:t>
      </w:r>
      <w:r w:rsidR="00F139FE">
        <w:rPr>
          <w:rFonts w:ascii="Cambria" w:hAnsi="宋体" w:cs="Cambria" w:hint="eastAsia"/>
          <w:kern w:val="2"/>
          <w:sz w:val="24"/>
          <w:szCs w:val="24"/>
          <w:lang w:val="en-US" w:eastAsia="zh-CN"/>
        </w:rPr>
        <w:t>才</w:t>
      </w:r>
      <w:r w:rsidR="0096263A">
        <w:rPr>
          <w:rFonts w:ascii="Cambria" w:hAnsi="宋体" w:cs="Cambria" w:hint="eastAsia"/>
          <w:kern w:val="2"/>
          <w:sz w:val="24"/>
          <w:szCs w:val="24"/>
          <w:lang w:val="en-US" w:eastAsia="zh-CN"/>
        </w:rPr>
        <w:t>可</w:t>
      </w:r>
      <w:r w:rsidR="00601F81">
        <w:rPr>
          <w:rFonts w:ascii="Cambria" w:hAnsi="宋体" w:cs="Cambria" w:hint="eastAsia"/>
          <w:kern w:val="2"/>
          <w:sz w:val="24"/>
          <w:szCs w:val="24"/>
          <w:lang w:val="en-US" w:eastAsia="zh-CN"/>
        </w:rPr>
        <w:t>在医嘱字典中增加相应的医嘱</w:t>
      </w:r>
      <w:r w:rsidR="00F139FE">
        <w:rPr>
          <w:rFonts w:ascii="Cambria" w:hAnsi="宋体" w:cs="Cambria" w:hint="eastAsia"/>
          <w:kern w:val="2"/>
          <w:sz w:val="24"/>
          <w:szCs w:val="24"/>
          <w:lang w:val="en-US" w:eastAsia="zh-CN"/>
        </w:rPr>
        <w:t>。</w:t>
      </w:r>
      <w:r w:rsidR="00DC2DCC">
        <w:rPr>
          <w:rFonts w:ascii="Cambria" w:hAnsi="宋体" w:cs="Cambria" w:hint="eastAsia"/>
          <w:kern w:val="2"/>
          <w:sz w:val="24"/>
          <w:szCs w:val="24"/>
          <w:lang w:val="en-US" w:eastAsia="zh-CN"/>
        </w:rPr>
        <w:t>在做新增数据时，必须</w:t>
      </w:r>
      <w:r w:rsidR="00DC2DCC" w:rsidRPr="009B3132">
        <w:rPr>
          <w:rFonts w:ascii="Cambria" w:hAnsi="宋体" w:cs="Cambria" w:hint="eastAsia"/>
          <w:kern w:val="2"/>
          <w:sz w:val="24"/>
          <w:szCs w:val="24"/>
          <w:lang w:val="en-US" w:eastAsia="zh-CN"/>
        </w:rPr>
        <w:t>维护</w:t>
      </w:r>
      <w:r w:rsidR="00DC2DCC">
        <w:rPr>
          <w:rFonts w:ascii="Cambria" w:hAnsi="宋体" w:cs="Cambria" w:hint="eastAsia"/>
          <w:kern w:val="2"/>
          <w:sz w:val="24"/>
          <w:szCs w:val="24"/>
          <w:lang w:val="en-US" w:eastAsia="zh-CN"/>
        </w:rPr>
        <w:t>相应的</w:t>
      </w:r>
      <w:r w:rsidR="00C358C7">
        <w:rPr>
          <w:rFonts w:ascii="Cambria" w:hAnsi="宋体" w:cs="Cambria" w:hint="eastAsia"/>
          <w:kern w:val="2"/>
          <w:sz w:val="24"/>
          <w:szCs w:val="24"/>
          <w:lang w:val="en-US" w:eastAsia="zh-CN"/>
        </w:rPr>
        <w:t>消息分类</w:t>
      </w:r>
      <w:r w:rsidR="00DC2DCC">
        <w:rPr>
          <w:rFonts w:ascii="Cambria" w:hAnsi="宋体" w:cs="Cambria" w:hint="eastAsia"/>
          <w:kern w:val="2"/>
          <w:sz w:val="24"/>
          <w:szCs w:val="24"/>
          <w:lang w:val="en-US" w:eastAsia="zh-CN"/>
        </w:rPr>
        <w:t>。</w:t>
      </w:r>
      <w:r w:rsidR="00C358C7">
        <w:rPr>
          <w:rFonts w:ascii="Cambria" w:hAnsi="宋体" w:cs="Cambria" w:hint="eastAsia"/>
          <w:kern w:val="2"/>
          <w:sz w:val="24"/>
          <w:szCs w:val="24"/>
          <w:lang w:val="en-US" w:eastAsia="zh-CN"/>
        </w:rPr>
        <w:t>消息分类</w:t>
      </w:r>
      <w:r w:rsidR="00DC2DCC">
        <w:rPr>
          <w:rFonts w:ascii="Cambria" w:hAnsi="宋体" w:cs="Cambria" w:hint="eastAsia"/>
          <w:kern w:val="2"/>
          <w:sz w:val="24"/>
          <w:szCs w:val="24"/>
          <w:lang w:val="en-US" w:eastAsia="zh-CN"/>
        </w:rPr>
        <w:t>是集成平台消息准确分发的前提条件</w:t>
      </w:r>
      <w:r w:rsidR="00AD3962">
        <w:rPr>
          <w:rFonts w:ascii="Cambria" w:hAnsi="宋体" w:cs="Cambria" w:hint="eastAsia"/>
          <w:kern w:val="2"/>
          <w:sz w:val="24"/>
          <w:szCs w:val="24"/>
          <w:lang w:val="en-US" w:eastAsia="zh-CN"/>
        </w:rPr>
        <w:t>。</w:t>
      </w:r>
      <w:r>
        <w:rPr>
          <w:rFonts w:ascii="Cambria" w:hAnsi="宋体" w:cs="Cambria" w:hint="eastAsia"/>
          <w:kern w:val="2"/>
          <w:sz w:val="24"/>
          <w:szCs w:val="24"/>
          <w:lang w:val="en-US" w:eastAsia="zh-CN"/>
        </w:rPr>
        <w:t>主要流程为：</w:t>
      </w:r>
    </w:p>
    <w:p w:rsidR="00BA2D25" w:rsidRPr="00F037E5" w:rsidRDefault="00BA2D25" w:rsidP="00982C8C">
      <w:pPr>
        <w:pStyle w:val="a5"/>
        <w:numPr>
          <w:ilvl w:val="0"/>
          <w:numId w:val="19"/>
        </w:numPr>
        <w:ind w:firstLineChars="0"/>
        <w:rPr>
          <w:rFonts w:ascii="宋体"/>
          <w:sz w:val="24"/>
          <w:lang w:eastAsia="zh-CN"/>
        </w:rPr>
      </w:pPr>
      <w:r w:rsidRPr="00F037E5">
        <w:rPr>
          <w:rFonts w:ascii="Cambria" w:hAnsi="宋体" w:cs="Cambria" w:hint="eastAsia"/>
          <w:kern w:val="2"/>
          <w:sz w:val="24"/>
          <w:szCs w:val="24"/>
          <w:lang w:val="en-US" w:eastAsia="zh-CN"/>
        </w:rPr>
        <w:t>业务部门</w:t>
      </w:r>
      <w:r w:rsidR="00900F90">
        <w:rPr>
          <w:rFonts w:ascii="Cambria" w:hAnsi="宋体" w:cs="Cambria" w:hint="eastAsia"/>
          <w:kern w:val="2"/>
          <w:sz w:val="24"/>
          <w:szCs w:val="24"/>
          <w:lang w:val="en-US" w:eastAsia="zh-CN"/>
        </w:rPr>
        <w:t>主数据</w:t>
      </w:r>
      <w:r w:rsidRPr="00F037E5">
        <w:rPr>
          <w:rFonts w:ascii="Cambria" w:hAnsi="宋体" w:cs="Cambria" w:hint="eastAsia"/>
          <w:kern w:val="2"/>
          <w:sz w:val="24"/>
          <w:szCs w:val="24"/>
          <w:lang w:val="en-US" w:eastAsia="zh-CN"/>
        </w:rPr>
        <w:t>维护人员如果维护了检查</w:t>
      </w:r>
      <w:r>
        <w:rPr>
          <w:rFonts w:ascii="Cambria" w:hAnsi="宋体" w:cs="Cambria" w:hint="eastAsia"/>
          <w:kern w:val="2"/>
          <w:sz w:val="24"/>
          <w:szCs w:val="24"/>
          <w:lang w:val="en-US" w:eastAsia="zh-CN"/>
        </w:rPr>
        <w:t>、</w:t>
      </w:r>
      <w:r w:rsidRPr="00F037E5">
        <w:rPr>
          <w:rFonts w:ascii="Cambria" w:hAnsi="宋体" w:cs="Cambria" w:hint="eastAsia"/>
          <w:kern w:val="2"/>
          <w:sz w:val="24"/>
          <w:szCs w:val="24"/>
          <w:lang w:val="en-US" w:eastAsia="zh-CN"/>
        </w:rPr>
        <w:t>检验项目字典这</w:t>
      </w:r>
      <w:r>
        <w:rPr>
          <w:rFonts w:ascii="Cambria" w:hAnsi="宋体" w:cs="Cambria" w:hint="eastAsia"/>
          <w:kern w:val="2"/>
          <w:sz w:val="24"/>
          <w:szCs w:val="24"/>
          <w:lang w:val="en-US" w:eastAsia="zh-CN"/>
        </w:rPr>
        <w:t>两个</w:t>
      </w:r>
      <w:r w:rsidR="00900F90">
        <w:rPr>
          <w:rFonts w:ascii="Cambria" w:hAnsi="宋体" w:cs="Cambria" w:hint="eastAsia"/>
          <w:kern w:val="2"/>
          <w:sz w:val="24"/>
          <w:szCs w:val="24"/>
          <w:lang w:val="en-US" w:eastAsia="zh-CN"/>
        </w:rPr>
        <w:t>主数据</w:t>
      </w:r>
      <w:r w:rsidRPr="00F037E5">
        <w:rPr>
          <w:rFonts w:ascii="Cambria" w:hAnsi="宋体" w:cs="Cambria" w:hint="eastAsia"/>
          <w:kern w:val="2"/>
          <w:sz w:val="24"/>
          <w:szCs w:val="24"/>
          <w:lang w:val="en-US" w:eastAsia="zh-CN"/>
        </w:rPr>
        <w:t>，则需填写《</w:t>
      </w:r>
      <w:r w:rsidRPr="00F037E5">
        <w:rPr>
          <w:rFonts w:ascii="宋体" w:hint="eastAsia"/>
          <w:sz w:val="24"/>
          <w:lang w:eastAsia="zh-CN"/>
        </w:rPr>
        <w:t>北京大学人民</w:t>
      </w:r>
      <w:r w:rsidR="00F9142B">
        <w:rPr>
          <w:rFonts w:ascii="Cambria" w:hAnsi="宋体" w:cs="Cambria" w:hint="eastAsia"/>
          <w:kern w:val="2"/>
          <w:sz w:val="24"/>
          <w:szCs w:val="24"/>
          <w:lang w:val="en-US" w:eastAsia="zh-CN"/>
        </w:rPr>
        <w:t>医嘱</w:t>
      </w:r>
      <w:r w:rsidRPr="00F037E5">
        <w:rPr>
          <w:rFonts w:ascii="Cambria" w:hAnsi="宋体" w:cs="Cambria" w:hint="eastAsia"/>
          <w:kern w:val="2"/>
          <w:sz w:val="24"/>
          <w:szCs w:val="24"/>
          <w:lang w:val="en-US" w:eastAsia="zh-CN"/>
        </w:rPr>
        <w:t>字典</w:t>
      </w:r>
      <w:r w:rsidRPr="00F037E5">
        <w:rPr>
          <w:rFonts w:ascii="宋体" w:hint="eastAsia"/>
          <w:sz w:val="24"/>
          <w:lang w:eastAsia="zh-CN"/>
        </w:rPr>
        <w:t>维护审批表》（见附件），提交给业务负责人；</w:t>
      </w:r>
    </w:p>
    <w:p w:rsidR="00BA2D25" w:rsidRPr="00F037E5" w:rsidRDefault="00BA2D25" w:rsidP="00982C8C">
      <w:pPr>
        <w:pStyle w:val="a5"/>
        <w:numPr>
          <w:ilvl w:val="0"/>
          <w:numId w:val="19"/>
        </w:numPr>
        <w:ind w:firstLineChars="0"/>
        <w:rPr>
          <w:rFonts w:ascii="宋体"/>
          <w:sz w:val="24"/>
          <w:lang w:eastAsia="zh-CN"/>
        </w:rPr>
      </w:pPr>
      <w:r w:rsidRPr="00F037E5">
        <w:rPr>
          <w:rFonts w:ascii="宋体" w:hint="eastAsia"/>
          <w:sz w:val="24"/>
          <w:lang w:eastAsia="zh-CN"/>
        </w:rPr>
        <w:t>业务部门</w:t>
      </w:r>
      <w:r w:rsidR="00900F90">
        <w:rPr>
          <w:rFonts w:ascii="宋体" w:hint="eastAsia"/>
          <w:sz w:val="24"/>
          <w:lang w:eastAsia="zh-CN"/>
        </w:rPr>
        <w:t>主数据</w:t>
      </w:r>
      <w:r w:rsidRPr="00F037E5">
        <w:rPr>
          <w:rFonts w:ascii="宋体" w:hint="eastAsia"/>
          <w:sz w:val="24"/>
          <w:lang w:eastAsia="zh-CN"/>
        </w:rPr>
        <w:t>维护人员填写收费细目，申请原因，并交由医务处和物价科审批；</w:t>
      </w:r>
    </w:p>
    <w:p w:rsidR="00BA2D25" w:rsidRPr="00F037E5" w:rsidRDefault="00BA2D25" w:rsidP="00982C8C">
      <w:pPr>
        <w:pStyle w:val="a5"/>
        <w:numPr>
          <w:ilvl w:val="0"/>
          <w:numId w:val="19"/>
        </w:numPr>
        <w:ind w:firstLineChars="0"/>
        <w:rPr>
          <w:rFonts w:ascii="宋体"/>
          <w:sz w:val="24"/>
          <w:lang w:eastAsia="zh-CN"/>
        </w:rPr>
      </w:pPr>
      <w:r w:rsidRPr="00F037E5">
        <w:rPr>
          <w:rFonts w:ascii="宋体" w:hint="eastAsia"/>
          <w:sz w:val="24"/>
          <w:lang w:eastAsia="zh-CN"/>
        </w:rPr>
        <w:t>业务部门</w:t>
      </w:r>
      <w:r w:rsidR="00900F90">
        <w:rPr>
          <w:rFonts w:ascii="宋体" w:hint="eastAsia"/>
          <w:sz w:val="24"/>
          <w:lang w:eastAsia="zh-CN"/>
        </w:rPr>
        <w:t>主数据</w:t>
      </w:r>
      <w:r w:rsidRPr="00F037E5">
        <w:rPr>
          <w:rFonts w:ascii="宋体" w:hint="eastAsia"/>
          <w:sz w:val="24"/>
          <w:lang w:eastAsia="zh-CN"/>
        </w:rPr>
        <w:t>维护人员</w:t>
      </w:r>
      <w:r>
        <w:rPr>
          <w:rFonts w:ascii="宋体" w:hint="eastAsia"/>
          <w:sz w:val="24"/>
          <w:lang w:eastAsia="zh-CN"/>
        </w:rPr>
        <w:t>提</w:t>
      </w:r>
      <w:r w:rsidRPr="00F037E5">
        <w:rPr>
          <w:rFonts w:ascii="宋体" w:hint="eastAsia"/>
          <w:sz w:val="24"/>
          <w:lang w:eastAsia="zh-CN"/>
        </w:rPr>
        <w:t>交申请单于信息中心，由信息中心</w:t>
      </w:r>
      <w:r w:rsidR="00900F90">
        <w:rPr>
          <w:rFonts w:ascii="宋体" w:hint="eastAsia"/>
          <w:sz w:val="24"/>
          <w:lang w:eastAsia="zh-CN"/>
        </w:rPr>
        <w:t>主数据</w:t>
      </w:r>
      <w:r w:rsidRPr="00F037E5">
        <w:rPr>
          <w:rFonts w:ascii="宋体" w:hint="eastAsia"/>
          <w:sz w:val="24"/>
          <w:lang w:eastAsia="zh-CN"/>
        </w:rPr>
        <w:t>维护人员审批；</w:t>
      </w:r>
    </w:p>
    <w:p w:rsidR="008C4BBB" w:rsidRDefault="00BA2D25" w:rsidP="00982C8C">
      <w:pPr>
        <w:pStyle w:val="a5"/>
        <w:numPr>
          <w:ilvl w:val="0"/>
          <w:numId w:val="19"/>
        </w:numPr>
        <w:ind w:firstLineChars="0"/>
        <w:rPr>
          <w:rFonts w:ascii="Cambria" w:hAnsi="宋体" w:cs="Cambria"/>
          <w:kern w:val="2"/>
          <w:sz w:val="24"/>
          <w:szCs w:val="24"/>
          <w:lang w:eastAsia="zh-CN"/>
        </w:rPr>
      </w:pPr>
      <w:r w:rsidRPr="00F037E5">
        <w:rPr>
          <w:rFonts w:ascii="宋体" w:hint="eastAsia"/>
          <w:sz w:val="24"/>
          <w:lang w:eastAsia="zh-CN"/>
        </w:rPr>
        <w:t>信息中心</w:t>
      </w:r>
      <w:r w:rsidR="00900F90">
        <w:rPr>
          <w:rFonts w:ascii="宋体" w:hint="eastAsia"/>
          <w:sz w:val="24"/>
          <w:lang w:eastAsia="zh-CN"/>
        </w:rPr>
        <w:t>主数据</w:t>
      </w:r>
      <w:r w:rsidRPr="00F037E5">
        <w:rPr>
          <w:rFonts w:ascii="宋体" w:hint="eastAsia"/>
          <w:sz w:val="24"/>
          <w:lang w:eastAsia="zh-CN"/>
        </w:rPr>
        <w:t>维护人员再交申请单于业务负责人确定相应的</w:t>
      </w:r>
      <w:r w:rsidR="00C358C7">
        <w:rPr>
          <w:rFonts w:ascii="宋体" w:hint="eastAsia"/>
          <w:sz w:val="24"/>
          <w:lang w:eastAsia="zh-CN"/>
        </w:rPr>
        <w:t>消息分类</w:t>
      </w:r>
      <w:r w:rsidRPr="00F037E5">
        <w:rPr>
          <w:rFonts w:ascii="宋体" w:hint="eastAsia"/>
          <w:sz w:val="24"/>
          <w:lang w:eastAsia="zh-CN"/>
        </w:rPr>
        <w:t>名称及该</w:t>
      </w:r>
      <w:r w:rsidR="00C358C7">
        <w:rPr>
          <w:rFonts w:ascii="宋体" w:hint="eastAsia"/>
          <w:sz w:val="24"/>
          <w:lang w:eastAsia="zh-CN"/>
        </w:rPr>
        <w:t>消息分类</w:t>
      </w:r>
      <w:r w:rsidRPr="00F037E5">
        <w:rPr>
          <w:rFonts w:ascii="宋体" w:hint="eastAsia"/>
          <w:sz w:val="24"/>
          <w:lang w:eastAsia="zh-CN"/>
        </w:rPr>
        <w:t>需要分发的相应系统，并</w:t>
      </w:r>
      <w:r w:rsidRPr="00F037E5">
        <w:rPr>
          <w:rFonts w:ascii="Cambria" w:hAnsi="宋体" w:cs="Cambria" w:hint="eastAsia"/>
          <w:kern w:val="2"/>
          <w:sz w:val="24"/>
          <w:szCs w:val="24"/>
          <w:lang w:eastAsia="zh-CN"/>
        </w:rPr>
        <w:t>在相应系统中增加</w:t>
      </w:r>
      <w:r w:rsidR="00C358C7">
        <w:rPr>
          <w:rFonts w:ascii="Cambria" w:hAnsi="宋体" w:cs="Cambria" w:hint="eastAsia"/>
          <w:kern w:val="2"/>
          <w:sz w:val="24"/>
          <w:szCs w:val="24"/>
          <w:lang w:eastAsia="zh-CN"/>
        </w:rPr>
        <w:t>消息分类</w:t>
      </w:r>
      <w:r w:rsidRPr="00F037E5">
        <w:rPr>
          <w:rFonts w:ascii="Cambria" w:hAnsi="宋体" w:cs="Cambria" w:hint="eastAsia"/>
          <w:kern w:val="2"/>
          <w:sz w:val="24"/>
          <w:szCs w:val="24"/>
          <w:lang w:eastAsia="zh-CN"/>
        </w:rPr>
        <w:t>字典条目，并在</w:t>
      </w:r>
      <w:r w:rsidRPr="00F037E5">
        <w:rPr>
          <w:rFonts w:ascii="Cambria" w:hAnsi="宋体" w:cs="Cambria" w:hint="eastAsia"/>
          <w:kern w:val="2"/>
          <w:sz w:val="24"/>
          <w:szCs w:val="24"/>
          <w:lang w:eastAsia="zh-CN"/>
        </w:rPr>
        <w:t>IE</w:t>
      </w:r>
      <w:r w:rsidRPr="00F037E5">
        <w:rPr>
          <w:rFonts w:ascii="Cambria" w:hAnsi="宋体" w:cs="Cambria" w:hint="eastAsia"/>
          <w:kern w:val="2"/>
          <w:sz w:val="24"/>
          <w:szCs w:val="24"/>
          <w:lang w:eastAsia="zh-CN"/>
        </w:rPr>
        <w:t>平台中，增加该小分类相应的分发系统。</w:t>
      </w:r>
    </w:p>
    <w:p w:rsidR="00371747" w:rsidRDefault="00371747">
      <w:pPr>
        <w:spacing w:before="120" w:after="120" w:line="240" w:lineRule="auto"/>
        <w:ind w:firstLine="418"/>
        <w:rPr>
          <w:rFonts w:ascii="Cambria" w:hAnsi="宋体" w:cs="Cambria"/>
          <w:kern w:val="2"/>
          <w:sz w:val="24"/>
          <w:szCs w:val="24"/>
          <w:lang w:eastAsia="zh-CN"/>
        </w:rPr>
      </w:pPr>
      <w:r>
        <w:rPr>
          <w:rFonts w:ascii="Cambria" w:hAnsi="宋体" w:cs="Cambria"/>
          <w:kern w:val="2"/>
          <w:sz w:val="24"/>
          <w:szCs w:val="24"/>
          <w:lang w:eastAsia="zh-CN"/>
        </w:rPr>
        <w:br w:type="page"/>
      </w:r>
    </w:p>
    <w:p w:rsidR="0063241B" w:rsidRPr="0063241B" w:rsidRDefault="008A7694" w:rsidP="0063241B">
      <w:pPr>
        <w:rPr>
          <w:rFonts w:ascii="Cambria" w:hAnsi="宋体" w:cs="Cambria"/>
          <w:kern w:val="2"/>
          <w:sz w:val="24"/>
          <w:szCs w:val="24"/>
          <w:lang w:eastAsia="zh-CN"/>
        </w:rPr>
      </w:pPr>
      <w:r>
        <w:rPr>
          <w:rFonts w:ascii="Cambria" w:hAnsi="宋体" w:cs="Cambria"/>
          <w:noProof/>
          <w:kern w:val="2"/>
          <w:sz w:val="24"/>
          <w:szCs w:val="24"/>
          <w:lang w:val="en-US" w:eastAsia="zh-CN"/>
        </w:rPr>
        <w:lastRenderedPageBreak/>
        <w:object w:dxaOrig="1440" w:dyaOrig="1440">
          <v:shape id="_x0000_s1059" type="#_x0000_t75" style="position:absolute;left:0;text-align:left;margin-left:7pt;margin-top:8.35pt;width:486.8pt;height:361pt;z-index:251669504">
            <v:imagedata r:id="rId23" o:title=""/>
          </v:shape>
          <o:OLEObject Type="Embed" ProgID="Visio.Drawing.11" ShapeID="_x0000_s1059" DrawAspect="Content" ObjectID="_1547356916" r:id="rId24"/>
        </w:object>
      </w:r>
    </w:p>
    <w:p w:rsidR="0062794F" w:rsidRPr="0062794F" w:rsidRDefault="0062794F" w:rsidP="0062794F">
      <w:pPr>
        <w:ind w:left="420" w:firstLine="0"/>
        <w:rPr>
          <w:rFonts w:ascii="Cambria" w:hAnsi="宋体" w:cs="Cambria"/>
          <w:kern w:val="2"/>
          <w:sz w:val="24"/>
          <w:szCs w:val="24"/>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8C4BBB" w:rsidRDefault="008C4BBB" w:rsidP="009D6AC9">
      <w:pPr>
        <w:rPr>
          <w:lang w:eastAsia="zh-CN"/>
        </w:rPr>
      </w:pPr>
    </w:p>
    <w:p w:rsidR="00140B7B" w:rsidRDefault="00140B7B" w:rsidP="009D6AC9">
      <w:pPr>
        <w:rPr>
          <w:lang w:eastAsia="zh-CN"/>
        </w:rPr>
      </w:pPr>
    </w:p>
    <w:p w:rsidR="00013D42" w:rsidRDefault="00013D42" w:rsidP="009D6AC9">
      <w:pPr>
        <w:rPr>
          <w:lang w:eastAsia="zh-CN"/>
        </w:rPr>
      </w:pPr>
    </w:p>
    <w:p w:rsidR="008C4BBB" w:rsidRDefault="008C4BBB" w:rsidP="00E91861">
      <w:pPr>
        <w:ind w:firstLine="0"/>
        <w:rPr>
          <w:lang w:val="en-US" w:eastAsia="zh-CN"/>
        </w:rPr>
      </w:pPr>
    </w:p>
    <w:p w:rsidR="00E91861" w:rsidRDefault="00E91861" w:rsidP="00E91861">
      <w:pPr>
        <w:ind w:firstLine="0"/>
        <w:rPr>
          <w:lang w:val="en-US" w:eastAsia="zh-CN"/>
        </w:rPr>
      </w:pPr>
    </w:p>
    <w:p w:rsidR="005910A9" w:rsidRDefault="005910A9" w:rsidP="00E91861">
      <w:pPr>
        <w:ind w:firstLine="0"/>
        <w:rPr>
          <w:lang w:val="en-US" w:eastAsia="zh-CN"/>
        </w:rPr>
      </w:pPr>
    </w:p>
    <w:p w:rsidR="00477E31" w:rsidRDefault="00477E31" w:rsidP="00477E31">
      <w:pPr>
        <w:pStyle w:val="3"/>
        <w:ind w:right="210"/>
        <w:rPr>
          <w:kern w:val="2"/>
          <w:lang w:val="en-US" w:eastAsia="zh-CN"/>
        </w:rPr>
      </w:pPr>
      <w:bookmarkStart w:id="66" w:name="_Toc362622077"/>
      <w:bookmarkStart w:id="67" w:name="_Toc362623182"/>
      <w:bookmarkStart w:id="68" w:name="_Toc473572004"/>
      <w:r w:rsidRPr="002D3E41">
        <w:rPr>
          <w:kern w:val="2"/>
          <w:lang w:val="en-US" w:eastAsia="zh-CN"/>
        </w:rPr>
        <w:t>通知</w:t>
      </w:r>
      <w:r w:rsidRPr="002D3E41">
        <w:rPr>
          <w:kern w:val="2"/>
          <w:lang w:val="en-US" w:eastAsia="zh-CN"/>
        </w:rPr>
        <w:t>HIS</w:t>
      </w:r>
      <w:r w:rsidRPr="002D3E41">
        <w:rPr>
          <w:kern w:val="2"/>
          <w:lang w:val="en-US" w:eastAsia="zh-CN"/>
        </w:rPr>
        <w:t>实施人员</w:t>
      </w:r>
      <w:r w:rsidRPr="002D3E41">
        <w:rPr>
          <w:rFonts w:hint="eastAsia"/>
          <w:kern w:val="2"/>
          <w:lang w:val="en-US" w:eastAsia="zh-CN"/>
        </w:rPr>
        <w:t>重启</w:t>
      </w:r>
      <w:r w:rsidRPr="002D3E41">
        <w:rPr>
          <w:kern w:val="2"/>
          <w:lang w:val="en-US" w:eastAsia="zh-CN"/>
        </w:rPr>
        <w:t>消息工具</w:t>
      </w:r>
      <w:bookmarkEnd w:id="66"/>
      <w:bookmarkEnd w:id="67"/>
      <w:bookmarkEnd w:id="68"/>
    </w:p>
    <w:p w:rsidR="00027A9D" w:rsidRDefault="00027A9D" w:rsidP="00027A9D">
      <w:pPr>
        <w:ind w:rightChars="100" w:right="210"/>
        <w:rPr>
          <w:kern w:val="2"/>
          <w:sz w:val="24"/>
          <w:lang w:val="en-US" w:eastAsia="zh-CN"/>
        </w:rPr>
      </w:pPr>
      <w:r w:rsidRPr="002D3E41">
        <w:rPr>
          <w:kern w:val="2"/>
          <w:sz w:val="24"/>
          <w:lang w:val="en-US" w:eastAsia="zh-CN"/>
        </w:rPr>
        <w:t>HIS</w:t>
      </w:r>
      <w:r w:rsidRPr="002D3E41">
        <w:rPr>
          <w:kern w:val="2"/>
          <w:sz w:val="24"/>
          <w:lang w:val="en-US" w:eastAsia="zh-CN"/>
        </w:rPr>
        <w:t>的消息工具</w:t>
      </w:r>
      <w:r w:rsidRPr="002D3E41">
        <w:rPr>
          <w:rFonts w:hint="eastAsia"/>
          <w:kern w:val="2"/>
          <w:sz w:val="24"/>
          <w:lang w:val="en-US" w:eastAsia="zh-CN"/>
        </w:rPr>
        <w:t>需要</w:t>
      </w:r>
      <w:r w:rsidRPr="002D3E41">
        <w:rPr>
          <w:kern w:val="2"/>
          <w:sz w:val="24"/>
          <w:lang w:val="en-US" w:eastAsia="zh-CN"/>
        </w:rPr>
        <w:t>使用字典中的消息分类编码值</w:t>
      </w:r>
      <w:r w:rsidRPr="002D3E41">
        <w:rPr>
          <w:rFonts w:hint="eastAsia"/>
          <w:kern w:val="2"/>
          <w:sz w:val="24"/>
          <w:lang w:val="en-US" w:eastAsia="zh-CN"/>
        </w:rPr>
        <w:t>作为</w:t>
      </w:r>
      <w:r w:rsidRPr="002D3E41">
        <w:rPr>
          <w:kern w:val="2"/>
          <w:sz w:val="24"/>
          <w:lang w:val="en-US" w:eastAsia="zh-CN"/>
        </w:rPr>
        <w:t>消息分发条件</w:t>
      </w:r>
      <w:r w:rsidRPr="002D3E41">
        <w:rPr>
          <w:rFonts w:hint="eastAsia"/>
          <w:kern w:val="2"/>
          <w:sz w:val="24"/>
          <w:lang w:val="en-US" w:eastAsia="zh-CN"/>
        </w:rPr>
        <w:t>。</w:t>
      </w:r>
      <w:r w:rsidRPr="002D3E41">
        <w:rPr>
          <w:kern w:val="2"/>
          <w:sz w:val="24"/>
          <w:lang w:val="en-US" w:eastAsia="zh-CN"/>
        </w:rPr>
        <w:t>消息</w:t>
      </w:r>
      <w:r w:rsidRPr="002D3E41">
        <w:rPr>
          <w:rFonts w:hint="eastAsia"/>
          <w:kern w:val="2"/>
          <w:sz w:val="24"/>
          <w:lang w:val="en-US" w:eastAsia="zh-CN"/>
        </w:rPr>
        <w:t>工具</w:t>
      </w:r>
      <w:r w:rsidRPr="002D3E41">
        <w:rPr>
          <w:kern w:val="2"/>
          <w:sz w:val="24"/>
          <w:lang w:val="en-US" w:eastAsia="zh-CN"/>
        </w:rPr>
        <w:t>一次性将</w:t>
      </w:r>
      <w:r>
        <w:rPr>
          <w:rFonts w:hint="eastAsia"/>
          <w:kern w:val="2"/>
          <w:sz w:val="24"/>
          <w:lang w:val="en-US" w:eastAsia="zh-CN"/>
        </w:rPr>
        <w:t>门诊</w:t>
      </w:r>
      <w:r w:rsidRPr="002D3E41">
        <w:rPr>
          <w:rFonts w:hint="eastAsia"/>
          <w:kern w:val="2"/>
          <w:sz w:val="24"/>
          <w:lang w:val="en-US" w:eastAsia="zh-CN"/>
        </w:rPr>
        <w:t>检查</w:t>
      </w:r>
      <w:r w:rsidRPr="002D3E41">
        <w:rPr>
          <w:kern w:val="2"/>
          <w:sz w:val="24"/>
          <w:lang w:val="en-US" w:eastAsia="zh-CN"/>
        </w:rPr>
        <w:t>、检验项目</w:t>
      </w:r>
      <w:r>
        <w:rPr>
          <w:rFonts w:hint="eastAsia"/>
          <w:kern w:val="2"/>
          <w:sz w:val="24"/>
          <w:lang w:val="en-US" w:eastAsia="zh-CN"/>
        </w:rPr>
        <w:t>，</w:t>
      </w:r>
      <w:r>
        <w:rPr>
          <w:kern w:val="2"/>
          <w:sz w:val="24"/>
          <w:lang w:val="en-US" w:eastAsia="zh-CN"/>
        </w:rPr>
        <w:t>住院医嘱</w:t>
      </w:r>
      <w:r w:rsidRPr="002D3E41">
        <w:rPr>
          <w:kern w:val="2"/>
          <w:sz w:val="24"/>
          <w:lang w:val="en-US" w:eastAsia="zh-CN"/>
        </w:rPr>
        <w:t>字典读入到内存中，且</w:t>
      </w:r>
      <w:r w:rsidRPr="002D3E41">
        <w:rPr>
          <w:rFonts w:hint="eastAsia"/>
          <w:kern w:val="2"/>
          <w:sz w:val="24"/>
          <w:lang w:val="en-US" w:eastAsia="zh-CN"/>
        </w:rPr>
        <w:t>只在</w:t>
      </w:r>
      <w:r w:rsidRPr="002D3E41">
        <w:rPr>
          <w:kern w:val="2"/>
          <w:sz w:val="24"/>
          <w:lang w:val="en-US" w:eastAsia="zh-CN"/>
        </w:rPr>
        <w:t>每天</w:t>
      </w:r>
      <w:r w:rsidRPr="002D3E41">
        <w:rPr>
          <w:rFonts w:hint="eastAsia"/>
          <w:kern w:val="2"/>
          <w:sz w:val="24"/>
          <w:lang w:val="en-US" w:eastAsia="zh-CN"/>
        </w:rPr>
        <w:t>凌晨重新</w:t>
      </w:r>
      <w:r w:rsidRPr="002D3E41">
        <w:rPr>
          <w:kern w:val="2"/>
          <w:sz w:val="24"/>
          <w:lang w:val="en-US" w:eastAsia="zh-CN"/>
        </w:rPr>
        <w:t>读取一次。</w:t>
      </w:r>
      <w:r w:rsidRPr="002D3E41">
        <w:rPr>
          <w:rFonts w:hint="eastAsia"/>
          <w:kern w:val="2"/>
          <w:sz w:val="24"/>
          <w:lang w:val="en-US" w:eastAsia="zh-CN"/>
        </w:rPr>
        <w:t>所以</w:t>
      </w:r>
      <w:r>
        <w:rPr>
          <w:rFonts w:hint="eastAsia"/>
          <w:kern w:val="2"/>
          <w:sz w:val="24"/>
          <w:lang w:val="en-US" w:eastAsia="zh-CN"/>
        </w:rPr>
        <w:t>当</w:t>
      </w:r>
      <w:r w:rsidRPr="002D3E41">
        <w:rPr>
          <w:kern w:val="2"/>
          <w:sz w:val="24"/>
          <w:lang w:val="en-US" w:eastAsia="zh-CN"/>
        </w:rPr>
        <w:t>字典发生</w:t>
      </w:r>
      <w:r w:rsidRPr="002D3E41">
        <w:rPr>
          <w:rFonts w:hint="eastAsia"/>
          <w:kern w:val="2"/>
          <w:sz w:val="24"/>
          <w:lang w:val="en-US" w:eastAsia="zh-CN"/>
        </w:rPr>
        <w:t>变更</w:t>
      </w:r>
      <w:r>
        <w:rPr>
          <w:rFonts w:hint="eastAsia"/>
          <w:kern w:val="2"/>
          <w:sz w:val="24"/>
          <w:lang w:val="en-US" w:eastAsia="zh-CN"/>
        </w:rPr>
        <w:t>时</w:t>
      </w:r>
      <w:r>
        <w:rPr>
          <w:kern w:val="2"/>
          <w:sz w:val="24"/>
          <w:lang w:val="en-US" w:eastAsia="zh-CN"/>
        </w:rPr>
        <w:t>，将</w:t>
      </w:r>
      <w:r w:rsidRPr="002D3E41">
        <w:rPr>
          <w:rFonts w:hint="eastAsia"/>
          <w:kern w:val="2"/>
          <w:sz w:val="24"/>
          <w:lang w:val="en-US" w:eastAsia="zh-CN"/>
        </w:rPr>
        <w:t>无法实时</w:t>
      </w:r>
      <w:r w:rsidRPr="002D3E41">
        <w:rPr>
          <w:kern w:val="2"/>
          <w:sz w:val="24"/>
          <w:lang w:val="en-US" w:eastAsia="zh-CN"/>
        </w:rPr>
        <w:t>反馈到</w:t>
      </w:r>
      <w:r w:rsidRPr="002D3E41">
        <w:rPr>
          <w:rFonts w:hint="eastAsia"/>
          <w:kern w:val="2"/>
          <w:sz w:val="24"/>
          <w:lang w:val="en-US" w:eastAsia="zh-CN"/>
        </w:rPr>
        <w:t>HIS</w:t>
      </w:r>
      <w:r w:rsidRPr="002D3E41">
        <w:rPr>
          <w:kern w:val="2"/>
          <w:sz w:val="24"/>
          <w:lang w:val="en-US" w:eastAsia="zh-CN"/>
        </w:rPr>
        <w:t>的消息</w:t>
      </w:r>
      <w:r>
        <w:rPr>
          <w:rFonts w:hint="eastAsia"/>
          <w:kern w:val="2"/>
          <w:sz w:val="24"/>
          <w:lang w:val="en-US" w:eastAsia="zh-CN"/>
        </w:rPr>
        <w:t>发送模块。此时</w:t>
      </w:r>
      <w:r>
        <w:rPr>
          <w:kern w:val="2"/>
          <w:sz w:val="24"/>
          <w:lang w:val="en-US" w:eastAsia="zh-CN"/>
        </w:rPr>
        <w:t>需要</w:t>
      </w:r>
      <w:r w:rsidRPr="002D3E41">
        <w:rPr>
          <w:rFonts w:hint="eastAsia"/>
          <w:kern w:val="2"/>
          <w:sz w:val="24"/>
          <w:lang w:val="en-US" w:eastAsia="zh-CN"/>
        </w:rPr>
        <w:t>根据</w:t>
      </w:r>
      <w:r w:rsidRPr="002D3E41">
        <w:rPr>
          <w:kern w:val="2"/>
          <w:sz w:val="24"/>
          <w:lang w:val="en-US" w:eastAsia="zh-CN"/>
        </w:rPr>
        <w:t>紧急程度</w:t>
      </w:r>
      <w:r>
        <w:rPr>
          <w:rFonts w:hint="eastAsia"/>
          <w:kern w:val="2"/>
          <w:sz w:val="24"/>
          <w:lang w:val="en-US" w:eastAsia="zh-CN"/>
        </w:rPr>
        <w:t>判断</w:t>
      </w:r>
      <w:r>
        <w:rPr>
          <w:kern w:val="2"/>
          <w:sz w:val="24"/>
          <w:lang w:val="en-US" w:eastAsia="zh-CN"/>
        </w:rPr>
        <w:t>是否有必要</w:t>
      </w:r>
      <w:r>
        <w:rPr>
          <w:rFonts w:hint="eastAsia"/>
          <w:kern w:val="2"/>
          <w:sz w:val="24"/>
          <w:lang w:val="en-US" w:eastAsia="zh-CN"/>
        </w:rPr>
        <w:t>通知</w:t>
      </w:r>
      <w:r>
        <w:rPr>
          <w:rFonts w:hint="eastAsia"/>
          <w:kern w:val="2"/>
          <w:sz w:val="24"/>
          <w:lang w:val="en-US" w:eastAsia="zh-CN"/>
        </w:rPr>
        <w:t>HIS</w:t>
      </w:r>
      <w:r>
        <w:rPr>
          <w:rFonts w:hint="eastAsia"/>
          <w:kern w:val="2"/>
          <w:sz w:val="24"/>
          <w:lang w:val="en-US" w:eastAsia="zh-CN"/>
        </w:rPr>
        <w:t>实施人员</w:t>
      </w:r>
      <w:r>
        <w:rPr>
          <w:kern w:val="2"/>
          <w:sz w:val="24"/>
          <w:lang w:val="en-US" w:eastAsia="zh-CN"/>
        </w:rPr>
        <w:t>手工重启消息工具</w:t>
      </w:r>
      <w:r>
        <w:rPr>
          <w:rFonts w:hint="eastAsia"/>
          <w:kern w:val="2"/>
          <w:sz w:val="24"/>
          <w:lang w:val="en-US" w:eastAsia="zh-CN"/>
        </w:rPr>
        <w:t>。具体</w:t>
      </w:r>
      <w:r>
        <w:rPr>
          <w:kern w:val="2"/>
          <w:sz w:val="24"/>
          <w:lang w:val="en-US" w:eastAsia="zh-CN"/>
        </w:rPr>
        <w:t>分</w:t>
      </w:r>
      <w:r>
        <w:rPr>
          <w:rFonts w:hint="eastAsia"/>
          <w:kern w:val="2"/>
          <w:sz w:val="24"/>
          <w:lang w:val="en-US" w:eastAsia="zh-CN"/>
        </w:rPr>
        <w:t>为</w:t>
      </w:r>
      <w:r>
        <w:rPr>
          <w:kern w:val="2"/>
          <w:sz w:val="24"/>
          <w:lang w:val="en-US" w:eastAsia="zh-CN"/>
        </w:rPr>
        <w:t>以下</w:t>
      </w:r>
      <w:r>
        <w:rPr>
          <w:rFonts w:hint="eastAsia"/>
          <w:kern w:val="2"/>
          <w:sz w:val="24"/>
          <w:lang w:val="en-US" w:eastAsia="zh-CN"/>
        </w:rPr>
        <w:t>3</w:t>
      </w:r>
      <w:r>
        <w:rPr>
          <w:rFonts w:hint="eastAsia"/>
          <w:kern w:val="2"/>
          <w:sz w:val="24"/>
          <w:lang w:val="en-US" w:eastAsia="zh-CN"/>
        </w:rPr>
        <w:t>个</w:t>
      </w:r>
      <w:r>
        <w:rPr>
          <w:kern w:val="2"/>
          <w:sz w:val="24"/>
          <w:lang w:val="en-US" w:eastAsia="zh-CN"/>
        </w:rPr>
        <w:t>场合：</w:t>
      </w:r>
    </w:p>
    <w:p w:rsidR="00027A9D" w:rsidRPr="005B3F43" w:rsidRDefault="00027A9D" w:rsidP="00027A9D">
      <w:pPr>
        <w:pStyle w:val="a5"/>
        <w:numPr>
          <w:ilvl w:val="0"/>
          <w:numId w:val="26"/>
        </w:numPr>
        <w:ind w:rightChars="100" w:right="210" w:firstLineChars="0"/>
        <w:rPr>
          <w:kern w:val="2"/>
          <w:sz w:val="24"/>
          <w:lang w:val="en-US" w:eastAsia="zh-CN"/>
        </w:rPr>
      </w:pPr>
      <w:r>
        <w:rPr>
          <w:rFonts w:ascii="Cambria" w:hAnsi="宋体" w:cs="Cambria" w:hint="eastAsia"/>
          <w:kern w:val="2"/>
          <w:sz w:val="24"/>
          <w:szCs w:val="24"/>
          <w:lang w:val="en-US" w:eastAsia="zh-CN"/>
        </w:rPr>
        <w:t>批量</w:t>
      </w:r>
      <w:r w:rsidRPr="005B3F43">
        <w:rPr>
          <w:rFonts w:ascii="Cambria" w:hAnsi="宋体" w:cs="Cambria"/>
          <w:kern w:val="2"/>
          <w:sz w:val="24"/>
          <w:szCs w:val="24"/>
          <w:lang w:val="en-US" w:eastAsia="zh-CN"/>
        </w:rPr>
        <w:t>新加项目</w:t>
      </w:r>
      <w:r w:rsidRPr="005B3F43">
        <w:rPr>
          <w:rFonts w:hint="eastAsia"/>
          <w:kern w:val="2"/>
          <w:sz w:val="24"/>
          <w:lang w:val="en-US" w:eastAsia="zh-CN"/>
        </w:rPr>
        <w:t>：</w:t>
      </w:r>
      <w:r>
        <w:rPr>
          <w:rFonts w:hint="eastAsia"/>
          <w:kern w:val="2"/>
          <w:sz w:val="24"/>
          <w:lang w:val="en-US" w:eastAsia="zh-CN"/>
        </w:rPr>
        <w:t>数据</w:t>
      </w:r>
      <w:r>
        <w:rPr>
          <w:kern w:val="2"/>
          <w:sz w:val="24"/>
          <w:lang w:val="en-US" w:eastAsia="zh-CN"/>
        </w:rPr>
        <w:t>量大场合</w:t>
      </w:r>
      <w:r>
        <w:rPr>
          <w:rFonts w:hint="eastAsia"/>
          <w:kern w:val="2"/>
          <w:sz w:val="24"/>
          <w:lang w:val="en-US" w:eastAsia="zh-CN"/>
        </w:rPr>
        <w:t>可能</w:t>
      </w:r>
      <w:r>
        <w:rPr>
          <w:kern w:val="2"/>
          <w:sz w:val="24"/>
          <w:lang w:val="en-US" w:eastAsia="zh-CN"/>
        </w:rPr>
        <w:t>会对临床</w:t>
      </w:r>
      <w:r>
        <w:rPr>
          <w:rFonts w:hint="eastAsia"/>
          <w:kern w:val="2"/>
          <w:sz w:val="24"/>
          <w:lang w:val="en-US" w:eastAsia="zh-CN"/>
        </w:rPr>
        <w:t>业务</w:t>
      </w:r>
      <w:r>
        <w:rPr>
          <w:kern w:val="2"/>
          <w:sz w:val="24"/>
          <w:lang w:val="en-US" w:eastAsia="zh-CN"/>
        </w:rPr>
        <w:t>造成</w:t>
      </w:r>
      <w:r>
        <w:rPr>
          <w:rFonts w:hint="eastAsia"/>
          <w:kern w:val="2"/>
          <w:sz w:val="24"/>
          <w:lang w:val="en-US" w:eastAsia="zh-CN"/>
        </w:rPr>
        <w:t>较</w:t>
      </w:r>
      <w:r>
        <w:rPr>
          <w:kern w:val="2"/>
          <w:sz w:val="24"/>
          <w:lang w:val="en-US" w:eastAsia="zh-CN"/>
        </w:rPr>
        <w:t>大影响，</w:t>
      </w:r>
      <w:r w:rsidRPr="005B3F43">
        <w:rPr>
          <w:kern w:val="2"/>
          <w:sz w:val="24"/>
          <w:lang w:val="en-US" w:eastAsia="zh-CN"/>
        </w:rPr>
        <w:t>需要通知</w:t>
      </w:r>
      <w:r w:rsidRPr="005B3F43">
        <w:rPr>
          <w:kern w:val="2"/>
          <w:sz w:val="24"/>
          <w:lang w:val="en-US" w:eastAsia="zh-CN"/>
        </w:rPr>
        <w:t>HIS</w:t>
      </w:r>
      <w:r w:rsidRPr="005B3F43">
        <w:rPr>
          <w:kern w:val="2"/>
          <w:sz w:val="24"/>
          <w:lang w:val="en-US" w:eastAsia="zh-CN"/>
        </w:rPr>
        <w:t>实施</w:t>
      </w:r>
      <w:r w:rsidRPr="005B3F43">
        <w:rPr>
          <w:rFonts w:hint="eastAsia"/>
          <w:kern w:val="2"/>
          <w:sz w:val="24"/>
          <w:lang w:val="en-US" w:eastAsia="zh-CN"/>
        </w:rPr>
        <w:t>人员</w:t>
      </w:r>
      <w:r>
        <w:rPr>
          <w:rFonts w:hint="eastAsia"/>
          <w:kern w:val="2"/>
          <w:sz w:val="24"/>
          <w:lang w:val="en-US" w:eastAsia="zh-CN"/>
        </w:rPr>
        <w:t>马</w:t>
      </w:r>
      <w:r>
        <w:rPr>
          <w:kern w:val="2"/>
          <w:sz w:val="24"/>
          <w:lang w:val="en-US" w:eastAsia="zh-CN"/>
        </w:rPr>
        <w:t>上</w:t>
      </w:r>
      <w:r w:rsidRPr="005B3F43">
        <w:rPr>
          <w:kern w:val="2"/>
          <w:sz w:val="24"/>
          <w:lang w:val="en-US" w:eastAsia="zh-CN"/>
        </w:rPr>
        <w:t>重启工具。</w:t>
      </w:r>
    </w:p>
    <w:p w:rsidR="00027A9D" w:rsidRDefault="00027A9D" w:rsidP="00027A9D">
      <w:pPr>
        <w:pStyle w:val="a5"/>
        <w:numPr>
          <w:ilvl w:val="0"/>
          <w:numId w:val="26"/>
        </w:numPr>
        <w:ind w:rightChars="100" w:right="210" w:firstLineChars="0"/>
        <w:rPr>
          <w:kern w:val="2"/>
          <w:sz w:val="24"/>
          <w:lang w:val="en-US" w:eastAsia="zh-CN"/>
        </w:rPr>
      </w:pPr>
      <w:r w:rsidRPr="005B3F43">
        <w:rPr>
          <w:rFonts w:hint="eastAsia"/>
          <w:kern w:val="2"/>
          <w:sz w:val="24"/>
          <w:lang w:val="en-US" w:eastAsia="zh-CN"/>
        </w:rPr>
        <w:t>字典变更</w:t>
      </w:r>
      <w:r w:rsidRPr="005B3F43">
        <w:rPr>
          <w:kern w:val="2"/>
          <w:sz w:val="24"/>
          <w:lang w:val="en-US" w:eastAsia="zh-CN"/>
        </w:rPr>
        <w:t>项目：</w:t>
      </w:r>
      <w:r>
        <w:rPr>
          <w:rFonts w:hint="eastAsia"/>
          <w:kern w:val="2"/>
          <w:sz w:val="24"/>
          <w:lang w:val="en-US" w:eastAsia="zh-CN"/>
        </w:rPr>
        <w:t>对</w:t>
      </w:r>
      <w:r>
        <w:rPr>
          <w:kern w:val="2"/>
          <w:sz w:val="24"/>
          <w:lang w:val="en-US" w:eastAsia="zh-CN"/>
        </w:rPr>
        <w:t>于已经存在的项目，应该</w:t>
      </w:r>
      <w:r>
        <w:rPr>
          <w:rFonts w:hint="eastAsia"/>
          <w:kern w:val="2"/>
          <w:sz w:val="24"/>
          <w:lang w:val="en-US" w:eastAsia="zh-CN"/>
        </w:rPr>
        <w:t>正在</w:t>
      </w:r>
      <w:r>
        <w:rPr>
          <w:kern w:val="2"/>
          <w:sz w:val="24"/>
          <w:lang w:val="en-US" w:eastAsia="zh-CN"/>
        </w:rPr>
        <w:t>被临床使用。</w:t>
      </w:r>
      <w:r w:rsidRPr="005B3F43">
        <w:rPr>
          <w:rFonts w:hint="eastAsia"/>
          <w:kern w:val="2"/>
          <w:sz w:val="24"/>
          <w:lang w:val="en-US" w:eastAsia="zh-CN"/>
        </w:rPr>
        <w:t>如果</w:t>
      </w:r>
      <w:r w:rsidRPr="005B3F43">
        <w:rPr>
          <w:kern w:val="2"/>
          <w:sz w:val="24"/>
          <w:lang w:val="en-US" w:eastAsia="zh-CN"/>
        </w:rPr>
        <w:t>消息分类编码发生变更，需要即时通知</w:t>
      </w:r>
      <w:r w:rsidRPr="005B3F43">
        <w:rPr>
          <w:kern w:val="2"/>
          <w:sz w:val="24"/>
          <w:lang w:val="en-US" w:eastAsia="zh-CN"/>
        </w:rPr>
        <w:t>HIS</w:t>
      </w:r>
      <w:r w:rsidRPr="005B3F43">
        <w:rPr>
          <w:kern w:val="2"/>
          <w:sz w:val="24"/>
          <w:lang w:val="en-US" w:eastAsia="zh-CN"/>
        </w:rPr>
        <w:t>实施人员</w:t>
      </w:r>
      <w:r w:rsidRPr="005B3F43">
        <w:rPr>
          <w:rFonts w:hint="eastAsia"/>
          <w:kern w:val="2"/>
          <w:sz w:val="24"/>
          <w:lang w:val="en-US" w:eastAsia="zh-CN"/>
        </w:rPr>
        <w:t>重启</w:t>
      </w:r>
      <w:r w:rsidRPr="005B3F43">
        <w:rPr>
          <w:kern w:val="2"/>
          <w:sz w:val="24"/>
          <w:lang w:val="en-US" w:eastAsia="zh-CN"/>
        </w:rPr>
        <w:t>消息工具</w:t>
      </w:r>
      <w:r>
        <w:rPr>
          <w:rFonts w:hint="eastAsia"/>
          <w:kern w:val="2"/>
          <w:sz w:val="24"/>
          <w:lang w:val="en-US" w:eastAsia="zh-CN"/>
        </w:rPr>
        <w:t>；如果是</w:t>
      </w:r>
      <w:r>
        <w:rPr>
          <w:kern w:val="2"/>
          <w:sz w:val="24"/>
          <w:lang w:val="en-US" w:eastAsia="zh-CN"/>
        </w:rPr>
        <w:t>其它字段发生</w:t>
      </w:r>
      <w:r>
        <w:rPr>
          <w:rFonts w:hint="eastAsia"/>
          <w:kern w:val="2"/>
          <w:sz w:val="24"/>
          <w:lang w:val="en-US" w:eastAsia="zh-CN"/>
        </w:rPr>
        <w:t>变更</w:t>
      </w:r>
      <w:r>
        <w:rPr>
          <w:kern w:val="2"/>
          <w:sz w:val="24"/>
          <w:lang w:val="en-US" w:eastAsia="zh-CN"/>
        </w:rPr>
        <w:t>，则</w:t>
      </w:r>
      <w:r w:rsidRPr="005B3F43">
        <w:rPr>
          <w:rFonts w:hint="eastAsia"/>
          <w:kern w:val="2"/>
          <w:sz w:val="24"/>
          <w:lang w:val="en-US" w:eastAsia="zh-CN"/>
        </w:rPr>
        <w:t>不</w:t>
      </w:r>
      <w:r w:rsidRPr="005B3F43">
        <w:rPr>
          <w:kern w:val="2"/>
          <w:sz w:val="24"/>
          <w:lang w:val="en-US" w:eastAsia="zh-CN"/>
        </w:rPr>
        <w:t>会影响分发从而不需要通知其</w:t>
      </w:r>
      <w:r w:rsidRPr="005B3F43">
        <w:rPr>
          <w:rFonts w:hint="eastAsia"/>
          <w:kern w:val="2"/>
          <w:sz w:val="24"/>
          <w:lang w:val="en-US" w:eastAsia="zh-CN"/>
        </w:rPr>
        <w:t>重启</w:t>
      </w:r>
      <w:r w:rsidRPr="005B3F43">
        <w:rPr>
          <w:kern w:val="2"/>
          <w:sz w:val="24"/>
          <w:lang w:val="en-US" w:eastAsia="zh-CN"/>
        </w:rPr>
        <w:t>。</w:t>
      </w:r>
    </w:p>
    <w:p w:rsidR="00027A9D" w:rsidRPr="005B3F43" w:rsidRDefault="00027A9D" w:rsidP="00027A9D">
      <w:pPr>
        <w:pStyle w:val="a5"/>
        <w:numPr>
          <w:ilvl w:val="0"/>
          <w:numId w:val="26"/>
        </w:numPr>
        <w:ind w:rightChars="100" w:right="210" w:firstLineChars="0"/>
        <w:rPr>
          <w:kern w:val="2"/>
          <w:sz w:val="24"/>
          <w:lang w:val="en-US" w:eastAsia="zh-CN"/>
        </w:rPr>
      </w:pPr>
      <w:r>
        <w:rPr>
          <w:rFonts w:hint="eastAsia"/>
          <w:kern w:val="2"/>
          <w:sz w:val="24"/>
          <w:lang w:val="en-US" w:eastAsia="zh-CN"/>
        </w:rPr>
        <w:t>对</w:t>
      </w:r>
      <w:r>
        <w:rPr>
          <w:kern w:val="2"/>
          <w:sz w:val="24"/>
          <w:lang w:val="en-US" w:eastAsia="zh-CN"/>
        </w:rPr>
        <w:t>于</w:t>
      </w:r>
      <w:r>
        <w:rPr>
          <w:rFonts w:hint="eastAsia"/>
          <w:kern w:val="2"/>
          <w:sz w:val="24"/>
          <w:lang w:val="en-US" w:eastAsia="zh-CN"/>
        </w:rPr>
        <w:t>少量新增</w:t>
      </w:r>
      <w:r>
        <w:rPr>
          <w:kern w:val="2"/>
          <w:sz w:val="24"/>
          <w:lang w:val="en-US" w:eastAsia="zh-CN"/>
        </w:rPr>
        <w:t>项目，</w:t>
      </w:r>
      <w:r>
        <w:rPr>
          <w:rFonts w:hint="eastAsia"/>
          <w:kern w:val="2"/>
          <w:sz w:val="24"/>
          <w:lang w:val="en-US" w:eastAsia="zh-CN"/>
        </w:rPr>
        <w:t>临床</w:t>
      </w:r>
      <w:r>
        <w:rPr>
          <w:kern w:val="2"/>
          <w:sz w:val="24"/>
          <w:lang w:val="en-US" w:eastAsia="zh-CN"/>
        </w:rPr>
        <w:t>可能</w:t>
      </w:r>
      <w:r>
        <w:rPr>
          <w:rFonts w:hint="eastAsia"/>
          <w:kern w:val="2"/>
          <w:sz w:val="24"/>
          <w:lang w:val="en-US" w:eastAsia="zh-CN"/>
        </w:rPr>
        <w:t>不</w:t>
      </w:r>
      <w:r>
        <w:rPr>
          <w:kern w:val="2"/>
          <w:sz w:val="24"/>
          <w:lang w:val="en-US" w:eastAsia="zh-CN"/>
        </w:rPr>
        <w:t>会马上使用</w:t>
      </w:r>
      <w:r>
        <w:rPr>
          <w:rFonts w:hint="eastAsia"/>
          <w:kern w:val="2"/>
          <w:sz w:val="24"/>
          <w:lang w:val="en-US" w:eastAsia="zh-CN"/>
        </w:rPr>
        <w:t>；即使临床少量</w:t>
      </w:r>
      <w:r>
        <w:rPr>
          <w:kern w:val="2"/>
          <w:sz w:val="24"/>
          <w:lang w:val="en-US" w:eastAsia="zh-CN"/>
        </w:rPr>
        <w:t>使用</w:t>
      </w:r>
      <w:r>
        <w:rPr>
          <w:rFonts w:hint="eastAsia"/>
          <w:kern w:val="2"/>
          <w:sz w:val="24"/>
          <w:lang w:val="en-US" w:eastAsia="zh-CN"/>
        </w:rPr>
        <w:t>时</w:t>
      </w:r>
      <w:r>
        <w:rPr>
          <w:kern w:val="2"/>
          <w:sz w:val="24"/>
          <w:lang w:val="en-US" w:eastAsia="zh-CN"/>
        </w:rPr>
        <w:t>，也可以由</w:t>
      </w:r>
      <w:r>
        <w:rPr>
          <w:kern w:val="2"/>
          <w:sz w:val="24"/>
          <w:lang w:val="en-US" w:eastAsia="zh-CN"/>
        </w:rPr>
        <w:t>IE</w:t>
      </w:r>
      <w:r>
        <w:rPr>
          <w:kern w:val="2"/>
          <w:sz w:val="24"/>
          <w:lang w:val="en-US" w:eastAsia="zh-CN"/>
        </w:rPr>
        <w:t>补发工具解决发送问题。此</w:t>
      </w:r>
      <w:r>
        <w:rPr>
          <w:rFonts w:hint="eastAsia"/>
          <w:kern w:val="2"/>
          <w:sz w:val="24"/>
          <w:lang w:val="en-US" w:eastAsia="zh-CN"/>
        </w:rPr>
        <w:t>情况</w:t>
      </w:r>
      <w:r>
        <w:rPr>
          <w:kern w:val="2"/>
          <w:sz w:val="24"/>
          <w:lang w:val="en-US" w:eastAsia="zh-CN"/>
        </w:rPr>
        <w:t>可以不用通知</w:t>
      </w:r>
      <w:r>
        <w:rPr>
          <w:kern w:val="2"/>
          <w:sz w:val="24"/>
          <w:lang w:val="en-US" w:eastAsia="zh-CN"/>
        </w:rPr>
        <w:t>HIS</w:t>
      </w:r>
      <w:r>
        <w:rPr>
          <w:kern w:val="2"/>
          <w:sz w:val="24"/>
          <w:lang w:val="en-US" w:eastAsia="zh-CN"/>
        </w:rPr>
        <w:t>实施人员重启消息工具。</w:t>
      </w:r>
    </w:p>
    <w:p w:rsidR="00027A9D" w:rsidRPr="005B3F43" w:rsidRDefault="00027A9D" w:rsidP="00027A9D">
      <w:pPr>
        <w:pStyle w:val="a5"/>
        <w:numPr>
          <w:ilvl w:val="0"/>
          <w:numId w:val="26"/>
        </w:numPr>
        <w:ind w:rightChars="100" w:right="210" w:firstLineChars="0"/>
        <w:rPr>
          <w:kern w:val="2"/>
          <w:sz w:val="24"/>
          <w:lang w:val="en-US" w:eastAsia="zh-CN"/>
        </w:rPr>
      </w:pPr>
      <w:r w:rsidRPr="005B3F43">
        <w:rPr>
          <w:rFonts w:hint="eastAsia"/>
          <w:kern w:val="2"/>
          <w:sz w:val="24"/>
          <w:lang w:val="en-US" w:eastAsia="zh-CN"/>
        </w:rPr>
        <w:t>字典</w:t>
      </w:r>
      <w:r w:rsidRPr="005B3F43">
        <w:rPr>
          <w:kern w:val="2"/>
          <w:sz w:val="24"/>
          <w:lang w:val="en-US" w:eastAsia="zh-CN"/>
        </w:rPr>
        <w:t>删除项目：</w:t>
      </w:r>
      <w:r w:rsidRPr="005B3F43">
        <w:rPr>
          <w:rFonts w:hint="eastAsia"/>
          <w:kern w:val="2"/>
          <w:sz w:val="24"/>
          <w:lang w:val="en-US" w:eastAsia="zh-CN"/>
        </w:rPr>
        <w:t>不</w:t>
      </w:r>
      <w:r w:rsidRPr="005B3F43">
        <w:rPr>
          <w:kern w:val="2"/>
          <w:sz w:val="24"/>
          <w:lang w:val="en-US" w:eastAsia="zh-CN"/>
        </w:rPr>
        <w:t>会影响分发从而不需要通知其</w:t>
      </w:r>
      <w:r w:rsidRPr="005B3F43">
        <w:rPr>
          <w:rFonts w:hint="eastAsia"/>
          <w:kern w:val="2"/>
          <w:sz w:val="24"/>
          <w:lang w:val="en-US" w:eastAsia="zh-CN"/>
        </w:rPr>
        <w:t>重启。</w:t>
      </w:r>
    </w:p>
    <w:p w:rsidR="00E51B02" w:rsidRDefault="00900F90" w:rsidP="00E51B02">
      <w:pPr>
        <w:pStyle w:val="2"/>
        <w:rPr>
          <w:kern w:val="2"/>
          <w:lang w:val="en-US"/>
        </w:rPr>
      </w:pPr>
      <w:bookmarkStart w:id="69" w:name="_Toc473572005"/>
      <w:r>
        <w:rPr>
          <w:rFonts w:hint="eastAsia"/>
          <w:kern w:val="2"/>
          <w:lang w:val="en-US"/>
        </w:rPr>
        <w:lastRenderedPageBreak/>
        <w:t>主数据</w:t>
      </w:r>
      <w:r w:rsidR="00E51B02">
        <w:rPr>
          <w:rFonts w:hint="eastAsia"/>
          <w:kern w:val="2"/>
          <w:lang w:val="en-US"/>
        </w:rPr>
        <w:t>维护负责人</w:t>
      </w:r>
      <w:bookmarkEnd w:id="69"/>
    </w:p>
    <w:p w:rsidR="00E51B02" w:rsidRDefault="003B12FE" w:rsidP="00E70E15">
      <w:pPr>
        <w:rPr>
          <w:rFonts w:ascii="Cambria" w:hAnsi="宋体" w:cs="Cambria"/>
          <w:kern w:val="2"/>
          <w:sz w:val="24"/>
          <w:szCs w:val="24"/>
          <w:lang w:val="en-US" w:eastAsia="zh-CN"/>
        </w:rPr>
      </w:pPr>
      <w:r>
        <w:rPr>
          <w:rFonts w:ascii="Cambria" w:hAnsi="宋体" w:cs="Cambria" w:hint="eastAsia"/>
          <w:kern w:val="2"/>
          <w:sz w:val="24"/>
          <w:szCs w:val="24"/>
          <w:lang w:val="en-US" w:eastAsia="zh-CN"/>
        </w:rPr>
        <w:t>业务部门</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维护人员：</w:t>
      </w:r>
    </w:p>
    <w:p w:rsidR="00DB64BB" w:rsidRDefault="00304187" w:rsidP="00DB64BB">
      <w:pPr>
        <w:rPr>
          <w:rFonts w:ascii="Cambria" w:hAnsi="宋体" w:cs="Cambria"/>
          <w:kern w:val="2"/>
          <w:sz w:val="24"/>
          <w:szCs w:val="24"/>
          <w:lang w:val="en-US" w:eastAsia="zh-CN"/>
        </w:rPr>
      </w:pPr>
      <w:r>
        <w:rPr>
          <w:rFonts w:ascii="Cambria" w:hAnsi="宋体" w:cs="Cambria" w:hint="eastAsia"/>
          <w:kern w:val="2"/>
          <w:sz w:val="24"/>
          <w:szCs w:val="24"/>
          <w:lang w:val="en-US" w:eastAsia="zh-CN"/>
        </w:rPr>
        <w:t>业务部门主管：</w:t>
      </w:r>
    </w:p>
    <w:p w:rsidR="00304187" w:rsidRPr="00FF7DB1" w:rsidRDefault="005853C4" w:rsidP="00E70E15">
      <w:pPr>
        <w:rPr>
          <w:rFonts w:ascii="Cambria" w:hAnsi="宋体" w:cs="Cambria"/>
          <w:kern w:val="2"/>
          <w:sz w:val="24"/>
          <w:szCs w:val="24"/>
          <w:lang w:val="en-US" w:eastAsia="zh-CN"/>
        </w:rPr>
      </w:pPr>
      <w:r w:rsidRPr="00FF7DB1">
        <w:rPr>
          <w:rFonts w:ascii="Cambria" w:hAnsi="宋体" w:cs="Cambria" w:hint="eastAsia"/>
          <w:kern w:val="2"/>
          <w:sz w:val="24"/>
          <w:szCs w:val="24"/>
          <w:lang w:val="en-US" w:eastAsia="zh-CN"/>
        </w:rPr>
        <w:t>消费系统</w:t>
      </w:r>
      <w:r w:rsidR="00900F90">
        <w:rPr>
          <w:rFonts w:ascii="Cambria" w:hAnsi="宋体" w:cs="Cambria" w:hint="eastAsia"/>
          <w:kern w:val="2"/>
          <w:sz w:val="24"/>
          <w:szCs w:val="24"/>
          <w:lang w:val="en-US" w:eastAsia="zh-CN"/>
        </w:rPr>
        <w:t>主数据</w:t>
      </w:r>
      <w:r w:rsidRPr="00FF7DB1">
        <w:rPr>
          <w:rFonts w:ascii="Cambria" w:hAnsi="宋体" w:cs="Cambria" w:hint="eastAsia"/>
          <w:kern w:val="2"/>
          <w:sz w:val="24"/>
          <w:szCs w:val="24"/>
          <w:lang w:val="en-US" w:eastAsia="zh-CN"/>
        </w:rPr>
        <w:t>审核人员：</w:t>
      </w:r>
    </w:p>
    <w:p w:rsidR="002F1132" w:rsidRPr="00FF7DB1" w:rsidRDefault="002F1132" w:rsidP="00E70E15">
      <w:pPr>
        <w:rPr>
          <w:rFonts w:ascii="Cambria" w:hAnsi="宋体" w:cs="Cambria"/>
          <w:kern w:val="2"/>
          <w:sz w:val="24"/>
          <w:szCs w:val="24"/>
          <w:lang w:val="en-US" w:eastAsia="zh-CN"/>
        </w:rPr>
      </w:pPr>
      <w:r w:rsidRPr="00FF7DB1">
        <w:rPr>
          <w:rFonts w:ascii="Cambria" w:hAnsi="宋体" w:cs="Cambria" w:hint="eastAsia"/>
          <w:kern w:val="2"/>
          <w:sz w:val="24"/>
          <w:szCs w:val="24"/>
          <w:lang w:val="en-US" w:eastAsia="zh-CN"/>
        </w:rPr>
        <w:t>信息中心</w:t>
      </w:r>
      <w:r w:rsidR="00900F90">
        <w:rPr>
          <w:rFonts w:ascii="Cambria" w:hAnsi="宋体" w:cs="Cambria" w:hint="eastAsia"/>
          <w:kern w:val="2"/>
          <w:sz w:val="24"/>
          <w:szCs w:val="24"/>
          <w:lang w:val="en-US" w:eastAsia="zh-CN"/>
        </w:rPr>
        <w:t>主数据</w:t>
      </w:r>
      <w:r w:rsidRPr="00FF7DB1">
        <w:rPr>
          <w:rFonts w:ascii="Cambria" w:hAnsi="宋体" w:cs="Cambria" w:hint="eastAsia"/>
          <w:kern w:val="2"/>
          <w:sz w:val="24"/>
          <w:szCs w:val="24"/>
          <w:lang w:val="en-US" w:eastAsia="zh-CN"/>
        </w:rPr>
        <w:t>负责人</w:t>
      </w:r>
      <w:r w:rsidR="002C7F55" w:rsidRPr="00FF7DB1">
        <w:rPr>
          <w:rFonts w:ascii="Cambria" w:hAnsi="宋体" w:cs="Cambria" w:hint="eastAsia"/>
          <w:kern w:val="2"/>
          <w:sz w:val="24"/>
          <w:szCs w:val="24"/>
          <w:lang w:val="en-US" w:eastAsia="zh-CN"/>
        </w:rPr>
        <w:t>员</w:t>
      </w:r>
      <w:r w:rsidRPr="00FF7DB1">
        <w:rPr>
          <w:rFonts w:ascii="Cambria" w:hAnsi="宋体" w:cs="Cambria" w:hint="eastAsia"/>
          <w:kern w:val="2"/>
          <w:sz w:val="24"/>
          <w:szCs w:val="24"/>
          <w:lang w:val="en-US" w:eastAsia="zh-CN"/>
        </w:rPr>
        <w:t>：</w:t>
      </w:r>
    </w:p>
    <w:p w:rsidR="00762283" w:rsidRPr="00FF7DB1" w:rsidRDefault="00762283" w:rsidP="00E70E15">
      <w:pPr>
        <w:rPr>
          <w:rFonts w:ascii="Cambria" w:hAnsi="宋体" w:cs="Cambria"/>
          <w:kern w:val="2"/>
          <w:sz w:val="24"/>
          <w:szCs w:val="24"/>
          <w:lang w:val="en-US" w:eastAsia="zh-CN"/>
        </w:rPr>
      </w:pPr>
      <w:r w:rsidRPr="00FF7DB1">
        <w:rPr>
          <w:rFonts w:ascii="Cambria" w:hAnsi="宋体" w:cs="Cambria" w:hint="eastAsia"/>
          <w:kern w:val="2"/>
          <w:sz w:val="24"/>
          <w:szCs w:val="24"/>
          <w:lang w:val="en-US" w:eastAsia="zh-CN"/>
        </w:rPr>
        <w:t>公用服务维护人员</w:t>
      </w:r>
      <w:r w:rsidR="00D340E1" w:rsidRPr="00FF7DB1">
        <w:rPr>
          <w:rFonts w:ascii="Cambria" w:hAnsi="宋体" w:cs="Cambria" w:hint="eastAsia"/>
          <w:kern w:val="2"/>
          <w:sz w:val="24"/>
          <w:szCs w:val="24"/>
          <w:lang w:val="en-US" w:eastAsia="zh-CN"/>
        </w:rPr>
        <w:t>：</w:t>
      </w:r>
    </w:p>
    <w:p w:rsidR="00A30546" w:rsidRPr="00FF7DB1" w:rsidRDefault="00A30546" w:rsidP="00E70E15">
      <w:pPr>
        <w:rPr>
          <w:rFonts w:ascii="Cambria" w:hAnsi="宋体" w:cs="Cambria"/>
          <w:kern w:val="2"/>
          <w:sz w:val="24"/>
          <w:szCs w:val="24"/>
          <w:lang w:val="en-US" w:eastAsia="zh-CN"/>
        </w:rPr>
      </w:pPr>
      <w:r w:rsidRPr="00FF7DB1">
        <w:rPr>
          <w:rFonts w:ascii="Cambria" w:hAnsi="宋体" w:cs="Cambria" w:hint="eastAsia"/>
          <w:kern w:val="2"/>
          <w:sz w:val="24"/>
          <w:szCs w:val="24"/>
          <w:lang w:val="en-US" w:eastAsia="zh-CN"/>
        </w:rPr>
        <w:t>公用服务线上审批人员：</w:t>
      </w:r>
    </w:p>
    <w:p w:rsidR="00734EC7" w:rsidRPr="00304187" w:rsidRDefault="00734EC7" w:rsidP="00E70E15">
      <w:pPr>
        <w:rPr>
          <w:rFonts w:ascii="Cambria" w:hAnsi="宋体" w:cs="Cambria"/>
          <w:kern w:val="2"/>
          <w:sz w:val="24"/>
          <w:szCs w:val="24"/>
          <w:lang w:val="en-US" w:eastAsia="zh-CN"/>
        </w:rPr>
      </w:pPr>
      <w:r w:rsidRPr="00FF7224">
        <w:rPr>
          <w:rFonts w:ascii="Cambria" w:hAnsi="宋体" w:cs="Cambria" w:hint="eastAsia"/>
          <w:kern w:val="2"/>
          <w:sz w:val="24"/>
          <w:szCs w:val="24"/>
          <w:lang w:val="en-US" w:eastAsia="zh-CN"/>
        </w:rPr>
        <w:t>医技业务负责人：</w:t>
      </w:r>
    </w:p>
    <w:p w:rsidR="00B83987" w:rsidRDefault="00900F90" w:rsidP="00B41AAA">
      <w:pPr>
        <w:pStyle w:val="10"/>
        <w:spacing w:before="240" w:after="240"/>
        <w:rPr>
          <w:kern w:val="2"/>
          <w:lang w:val="en-US"/>
        </w:rPr>
      </w:pPr>
      <w:bookmarkStart w:id="70" w:name="_Toc473572006"/>
      <w:r>
        <w:rPr>
          <w:rFonts w:hint="eastAsia"/>
          <w:kern w:val="2"/>
          <w:lang w:val="en-US"/>
        </w:rPr>
        <w:lastRenderedPageBreak/>
        <w:t>主数据</w:t>
      </w:r>
      <w:r w:rsidR="00ED1436">
        <w:rPr>
          <w:rFonts w:hint="eastAsia"/>
          <w:kern w:val="2"/>
          <w:lang w:val="en-US"/>
        </w:rPr>
        <w:t>维护</w:t>
      </w:r>
      <w:r w:rsidR="00ED1436">
        <w:rPr>
          <w:rFonts w:hint="eastAsia"/>
          <w:kern w:val="2"/>
          <w:lang w:val="en-US" w:eastAsia="zh-CN"/>
        </w:rPr>
        <w:t>规范</w:t>
      </w:r>
      <w:bookmarkEnd w:id="70"/>
    </w:p>
    <w:p w:rsidR="00ED1436" w:rsidRDefault="00900F90" w:rsidP="007D49FD">
      <w:pPr>
        <w:pStyle w:val="2"/>
      </w:pPr>
      <w:bookmarkStart w:id="71" w:name="_Toc473572007"/>
      <w:r>
        <w:rPr>
          <w:rFonts w:hint="eastAsia"/>
        </w:rPr>
        <w:t>主数据</w:t>
      </w:r>
      <w:r w:rsidR="00ED1436">
        <w:rPr>
          <w:rFonts w:hint="eastAsia"/>
        </w:rPr>
        <w:t>维护人员规范</w:t>
      </w:r>
      <w:bookmarkEnd w:id="71"/>
    </w:p>
    <w:p w:rsidR="005D3CDE" w:rsidRDefault="00705124" w:rsidP="00ED1436">
      <w:pPr>
        <w:pStyle w:val="13"/>
        <w:ind w:firstLineChars="0" w:firstLine="210"/>
      </w:pPr>
      <w:r>
        <w:rPr>
          <w:rFonts w:hint="eastAsia"/>
        </w:rPr>
        <w:t>当维护人员修改</w:t>
      </w:r>
      <w:r w:rsidR="00900F90">
        <w:rPr>
          <w:rFonts w:hint="eastAsia"/>
        </w:rPr>
        <w:t>主数据</w:t>
      </w:r>
      <w:r w:rsidR="00907AD8">
        <w:rPr>
          <w:rFonts w:hint="eastAsia"/>
        </w:rPr>
        <w:t>（</w:t>
      </w:r>
      <w:r w:rsidR="00907AD8" w:rsidRPr="00A66A3D">
        <w:rPr>
          <w:rFonts w:ascii="宋体" w:hint="eastAsia"/>
          <w:lang w:val="en-GB"/>
        </w:rPr>
        <w:t>新建/</w:t>
      </w:r>
      <w:r w:rsidR="00D140CC">
        <w:rPr>
          <w:rFonts w:ascii="宋体" w:hint="eastAsia"/>
          <w:lang w:val="en-GB"/>
        </w:rPr>
        <w:t>弃用</w:t>
      </w:r>
      <w:r w:rsidR="00900F90">
        <w:rPr>
          <w:rFonts w:ascii="宋体" w:hint="eastAsia"/>
          <w:lang w:val="en-GB"/>
        </w:rPr>
        <w:t>主数据</w:t>
      </w:r>
      <w:r w:rsidR="00D7326C">
        <w:rPr>
          <w:rFonts w:ascii="宋体" w:hint="eastAsia"/>
          <w:lang w:val="en-GB"/>
        </w:rPr>
        <w:t>；维护</w:t>
      </w:r>
      <w:r w:rsidR="00900F90">
        <w:rPr>
          <w:rFonts w:ascii="宋体" w:hint="eastAsia"/>
          <w:lang w:val="en-GB"/>
        </w:rPr>
        <w:t>主数据</w:t>
      </w:r>
      <w:r w:rsidR="00907AD8" w:rsidRPr="00A66A3D">
        <w:rPr>
          <w:rFonts w:ascii="宋体" w:hint="eastAsia"/>
          <w:lang w:val="en-GB"/>
        </w:rPr>
        <w:t>条目，包括增、删、改，下同</w:t>
      </w:r>
      <w:r w:rsidR="00907AD8">
        <w:rPr>
          <w:rFonts w:hint="eastAsia"/>
        </w:rPr>
        <w:t>）</w:t>
      </w:r>
      <w:r w:rsidR="00061941">
        <w:rPr>
          <w:rFonts w:hint="eastAsia"/>
        </w:rPr>
        <w:t>时，必须遵循以下规范</w:t>
      </w:r>
      <w:r>
        <w:rPr>
          <w:rFonts w:hint="eastAsia"/>
        </w:rPr>
        <w:t>：</w:t>
      </w:r>
    </w:p>
    <w:p w:rsidR="003832D0" w:rsidRDefault="00900F90" w:rsidP="00982C8C">
      <w:pPr>
        <w:pStyle w:val="13"/>
        <w:numPr>
          <w:ilvl w:val="0"/>
          <w:numId w:val="11"/>
        </w:numPr>
        <w:ind w:firstLineChars="0"/>
      </w:pPr>
      <w:r>
        <w:rPr>
          <w:rFonts w:hint="eastAsia"/>
        </w:rPr>
        <w:t>主数据</w:t>
      </w:r>
      <w:r w:rsidR="001347FB">
        <w:rPr>
          <w:rFonts w:hint="eastAsia"/>
        </w:rPr>
        <w:t>维护人员必须严格按照“</w:t>
      </w:r>
      <w:r w:rsidR="005F7960">
        <w:rPr>
          <w:rFonts w:hint="eastAsia"/>
        </w:rPr>
        <w:t>4</w:t>
      </w:r>
      <w:r>
        <w:rPr>
          <w:rFonts w:hint="eastAsia"/>
        </w:rPr>
        <w:t>主数据</w:t>
      </w:r>
      <w:r w:rsidR="001347FB">
        <w:rPr>
          <w:rFonts w:hint="eastAsia"/>
        </w:rPr>
        <w:t>维护流程”进行维护</w:t>
      </w:r>
      <w:r w:rsidR="003832D0">
        <w:rPr>
          <w:rFonts w:hint="eastAsia"/>
        </w:rPr>
        <w:t>；</w:t>
      </w:r>
    </w:p>
    <w:p w:rsidR="00307176" w:rsidRDefault="00272B4F" w:rsidP="00982C8C">
      <w:pPr>
        <w:pStyle w:val="13"/>
        <w:numPr>
          <w:ilvl w:val="0"/>
          <w:numId w:val="11"/>
        </w:numPr>
        <w:ind w:firstLineChars="0"/>
      </w:pPr>
      <w:r>
        <w:rPr>
          <w:rFonts w:hint="eastAsia"/>
        </w:rPr>
        <w:t>维护人员必须用</w:t>
      </w:r>
      <w:r w:rsidR="00307176">
        <w:rPr>
          <w:rFonts w:hint="eastAsia"/>
        </w:rPr>
        <w:t>本人的账户登录</w:t>
      </w:r>
      <w:r w:rsidR="00A77E37">
        <w:rPr>
          <w:rFonts w:hint="eastAsia"/>
        </w:rPr>
        <w:t>业务</w:t>
      </w:r>
      <w:r w:rsidR="00307176">
        <w:rPr>
          <w:rFonts w:hint="eastAsia"/>
        </w:rPr>
        <w:t>系统</w:t>
      </w:r>
      <w:r w:rsidR="00E93ACF">
        <w:rPr>
          <w:rFonts w:hint="eastAsia"/>
        </w:rPr>
        <w:t>修改</w:t>
      </w:r>
      <w:r w:rsidR="00900F90">
        <w:rPr>
          <w:rFonts w:hint="eastAsia"/>
        </w:rPr>
        <w:t>主数据</w:t>
      </w:r>
      <w:r w:rsidR="00307176">
        <w:rPr>
          <w:rFonts w:hint="eastAsia"/>
        </w:rPr>
        <w:t>；</w:t>
      </w:r>
    </w:p>
    <w:p w:rsidR="004A38D2" w:rsidRDefault="004A38D2" w:rsidP="004A38D2">
      <w:pPr>
        <w:pStyle w:val="13"/>
        <w:numPr>
          <w:ilvl w:val="0"/>
          <w:numId w:val="11"/>
        </w:numPr>
        <w:ind w:firstLineChars="0"/>
      </w:pPr>
      <w:r>
        <w:rPr>
          <w:rFonts w:hint="eastAsia"/>
        </w:rPr>
        <w:t>维护人员不推荐直接修改数据库，如有必要，</w:t>
      </w:r>
      <w:r w:rsidRPr="00877FB0">
        <w:rPr>
          <w:rFonts w:hint="eastAsia"/>
        </w:rPr>
        <w:t>必须要记录：创建者、创建时间、更新者、更新时间、更新次数、删除者、删除时间、删除标记</w:t>
      </w:r>
      <w:r>
        <w:rPr>
          <w:rFonts w:hint="eastAsia"/>
        </w:rPr>
        <w:t>；</w:t>
      </w:r>
    </w:p>
    <w:p w:rsidR="00705124" w:rsidRDefault="00A11089" w:rsidP="00982C8C">
      <w:pPr>
        <w:pStyle w:val="13"/>
        <w:numPr>
          <w:ilvl w:val="0"/>
          <w:numId w:val="11"/>
        </w:numPr>
        <w:ind w:firstLineChars="0"/>
      </w:pPr>
      <w:r>
        <w:rPr>
          <w:rFonts w:hint="eastAsia"/>
        </w:rPr>
        <w:t>维护人员</w:t>
      </w:r>
      <w:r w:rsidR="00A55AD6">
        <w:rPr>
          <w:rFonts w:hint="eastAsia"/>
        </w:rPr>
        <w:t>不可随意修改国际标准、国家标准、行业标准</w:t>
      </w:r>
      <w:r w:rsidR="00900F90">
        <w:rPr>
          <w:rFonts w:hint="eastAsia"/>
        </w:rPr>
        <w:t>主数据</w:t>
      </w:r>
      <w:r w:rsidR="006F4412">
        <w:rPr>
          <w:rFonts w:hint="eastAsia"/>
        </w:rPr>
        <w:t>，需在</w:t>
      </w:r>
      <w:r w:rsidR="00016DCB">
        <w:rPr>
          <w:rFonts w:hint="eastAsia"/>
        </w:rPr>
        <w:t>卫生部或卫生局颁布</w:t>
      </w:r>
      <w:r w:rsidR="00FE5659">
        <w:rPr>
          <w:rFonts w:hint="eastAsia"/>
        </w:rPr>
        <w:t>变更通知或特殊情况发生后，</w:t>
      </w:r>
      <w:r w:rsidR="0019057C">
        <w:rPr>
          <w:rFonts w:hint="eastAsia"/>
        </w:rPr>
        <w:t>再由</w:t>
      </w:r>
      <w:r w:rsidR="00FE5659">
        <w:rPr>
          <w:rFonts w:hint="eastAsia"/>
        </w:rPr>
        <w:t>维护</w:t>
      </w:r>
      <w:r w:rsidR="0019057C">
        <w:rPr>
          <w:rFonts w:hint="eastAsia"/>
        </w:rPr>
        <w:t>人员修改</w:t>
      </w:r>
      <w:r w:rsidR="00B039BC">
        <w:rPr>
          <w:rFonts w:hint="eastAsia"/>
        </w:rPr>
        <w:t>；</w:t>
      </w:r>
      <w:r w:rsidR="003070E0">
        <w:t xml:space="preserve"> </w:t>
      </w:r>
    </w:p>
    <w:p w:rsidR="007D68A2" w:rsidRDefault="00BC4BE5" w:rsidP="00982C8C">
      <w:pPr>
        <w:pStyle w:val="13"/>
        <w:numPr>
          <w:ilvl w:val="0"/>
          <w:numId w:val="11"/>
        </w:numPr>
        <w:ind w:firstLineChars="0"/>
      </w:pPr>
      <w:r>
        <w:rPr>
          <w:rFonts w:hint="eastAsia"/>
        </w:rPr>
        <w:t>维护人员</w:t>
      </w:r>
      <w:r w:rsidR="0085641D">
        <w:rPr>
          <w:rFonts w:hint="eastAsia"/>
        </w:rPr>
        <w:t>不可以</w:t>
      </w:r>
      <w:r w:rsidR="00072736">
        <w:rPr>
          <w:rFonts w:hint="eastAsia"/>
        </w:rPr>
        <w:t>直接</w:t>
      </w:r>
      <w:r w:rsidR="00442192">
        <w:rPr>
          <w:rFonts w:hint="eastAsia"/>
        </w:rPr>
        <w:t>修改</w:t>
      </w:r>
      <w:r w:rsidR="00900F90">
        <w:rPr>
          <w:rFonts w:hint="eastAsia"/>
        </w:rPr>
        <w:t>主数据</w:t>
      </w:r>
      <w:r w:rsidR="00442192">
        <w:rPr>
          <w:rFonts w:hint="eastAsia"/>
        </w:rPr>
        <w:t>代码</w:t>
      </w:r>
      <w:r w:rsidR="003579F9">
        <w:rPr>
          <w:rFonts w:hint="eastAsia"/>
        </w:rPr>
        <w:t>或名称</w:t>
      </w:r>
      <w:r w:rsidR="001D6858">
        <w:rPr>
          <w:rFonts w:hint="eastAsia"/>
        </w:rPr>
        <w:t>，</w:t>
      </w:r>
      <w:r w:rsidR="00442192">
        <w:rPr>
          <w:rFonts w:hint="eastAsia"/>
        </w:rPr>
        <w:t>如需修改，可增加一条新的</w:t>
      </w:r>
      <w:r w:rsidR="00900F90">
        <w:rPr>
          <w:rFonts w:hint="eastAsia"/>
        </w:rPr>
        <w:t>主数据</w:t>
      </w:r>
      <w:r w:rsidR="00633985">
        <w:rPr>
          <w:rFonts w:hint="eastAsia"/>
        </w:rPr>
        <w:t>条目</w:t>
      </w:r>
      <w:r w:rsidR="00442192">
        <w:rPr>
          <w:rFonts w:hint="eastAsia"/>
        </w:rPr>
        <w:t>，</w:t>
      </w:r>
      <w:r w:rsidR="00DC19FD">
        <w:rPr>
          <w:rFonts w:hint="eastAsia"/>
        </w:rPr>
        <w:t>其</w:t>
      </w:r>
      <w:r w:rsidR="00B40BF9">
        <w:rPr>
          <w:rFonts w:hint="eastAsia"/>
        </w:rPr>
        <w:t>名称</w:t>
      </w:r>
      <w:r w:rsidR="00464D71">
        <w:rPr>
          <w:rFonts w:hint="eastAsia"/>
        </w:rPr>
        <w:t>必须</w:t>
      </w:r>
      <w:r w:rsidR="008F6C8F">
        <w:rPr>
          <w:rFonts w:hint="eastAsia"/>
        </w:rPr>
        <w:t>与其他</w:t>
      </w:r>
      <w:r w:rsidR="00900F90">
        <w:rPr>
          <w:rFonts w:hint="eastAsia"/>
        </w:rPr>
        <w:t>主数据</w:t>
      </w:r>
      <w:r w:rsidR="00C46753">
        <w:rPr>
          <w:rFonts w:hint="eastAsia"/>
        </w:rPr>
        <w:t>有所</w:t>
      </w:r>
      <w:r w:rsidR="008F6C8F">
        <w:rPr>
          <w:rFonts w:hint="eastAsia"/>
        </w:rPr>
        <w:t>区分</w:t>
      </w:r>
      <w:r w:rsidR="00882058">
        <w:rPr>
          <w:rFonts w:hint="eastAsia"/>
        </w:rPr>
        <w:t>，</w:t>
      </w:r>
      <w:r w:rsidR="00634181">
        <w:rPr>
          <w:rFonts w:hint="eastAsia"/>
        </w:rPr>
        <w:t>而后可依情况选择废弃</w:t>
      </w:r>
      <w:r w:rsidR="00B20F79">
        <w:rPr>
          <w:rFonts w:hint="eastAsia"/>
        </w:rPr>
        <w:t>与其类似的</w:t>
      </w:r>
      <w:r w:rsidR="00900F90">
        <w:rPr>
          <w:rFonts w:hint="eastAsia"/>
        </w:rPr>
        <w:t>主数据</w:t>
      </w:r>
      <w:r w:rsidR="0001457D">
        <w:rPr>
          <w:rFonts w:hint="eastAsia"/>
        </w:rPr>
        <w:t>条目</w:t>
      </w:r>
      <w:r w:rsidR="00141C46">
        <w:rPr>
          <w:rFonts w:hint="eastAsia"/>
        </w:rPr>
        <w:t>；</w:t>
      </w:r>
    </w:p>
    <w:p w:rsidR="00F74417" w:rsidRDefault="00F74417" w:rsidP="00982C8C">
      <w:pPr>
        <w:pStyle w:val="13"/>
        <w:numPr>
          <w:ilvl w:val="0"/>
          <w:numId w:val="11"/>
        </w:numPr>
        <w:ind w:firstLineChars="0"/>
      </w:pPr>
      <w:r w:rsidRPr="00B71224">
        <w:rPr>
          <w:rFonts w:hint="eastAsia"/>
        </w:rPr>
        <w:t>如果</w:t>
      </w:r>
      <w:r w:rsidR="008A0D79">
        <w:rPr>
          <w:rFonts w:hint="eastAsia"/>
        </w:rPr>
        <w:t>“</w:t>
      </w:r>
      <w:r w:rsidRPr="00B71224">
        <w:rPr>
          <w:rFonts w:hint="eastAsia"/>
        </w:rPr>
        <w:t>医嘱字典，检查项目字典，检验项目字典</w:t>
      </w:r>
      <w:r w:rsidR="008A0D79">
        <w:rPr>
          <w:rFonts w:hint="eastAsia"/>
        </w:rPr>
        <w:t>”</w:t>
      </w:r>
      <w:r>
        <w:rPr>
          <w:rFonts w:hint="eastAsia"/>
        </w:rPr>
        <w:t>这三个</w:t>
      </w:r>
      <w:r w:rsidR="00900F90">
        <w:rPr>
          <w:rFonts w:hint="eastAsia"/>
        </w:rPr>
        <w:t>主数据</w:t>
      </w:r>
      <w:r>
        <w:rPr>
          <w:rFonts w:hint="eastAsia"/>
        </w:rPr>
        <w:t>有条目上的修改、增加或删除，必须</w:t>
      </w:r>
      <w:r w:rsidR="006E6126">
        <w:rPr>
          <w:rFonts w:hint="eastAsia"/>
        </w:rPr>
        <w:t>按照“</w:t>
      </w:r>
      <w:r w:rsidR="006E6126">
        <w:rPr>
          <w:rFonts w:hint="eastAsia"/>
        </w:rPr>
        <w:t>4.4</w:t>
      </w:r>
      <w:r w:rsidR="006E6126">
        <w:rPr>
          <w:rFonts w:hint="eastAsia"/>
        </w:rPr>
        <w:t>”来维护</w:t>
      </w:r>
      <w:r w:rsidR="00C358C7">
        <w:rPr>
          <w:rFonts w:hint="eastAsia"/>
        </w:rPr>
        <w:t>消息分类</w:t>
      </w:r>
      <w:r w:rsidR="006E6126">
        <w:rPr>
          <w:rFonts w:hint="eastAsia"/>
        </w:rPr>
        <w:t>相关</w:t>
      </w:r>
      <w:r w:rsidR="00900F90">
        <w:rPr>
          <w:rFonts w:hint="eastAsia"/>
        </w:rPr>
        <w:t>主数据</w:t>
      </w:r>
      <w:r w:rsidR="006E6126">
        <w:rPr>
          <w:rFonts w:hint="eastAsia"/>
        </w:rPr>
        <w:t>及</w:t>
      </w:r>
      <w:r w:rsidR="00737E72">
        <w:rPr>
          <w:rFonts w:hint="eastAsia"/>
        </w:rPr>
        <w:t>其</w:t>
      </w:r>
      <w:r w:rsidR="006E6126">
        <w:rPr>
          <w:rFonts w:hint="eastAsia"/>
        </w:rPr>
        <w:t>相应的分发系统。</w:t>
      </w:r>
    </w:p>
    <w:p w:rsidR="005F6598" w:rsidRDefault="001F3EFE" w:rsidP="00113790">
      <w:pPr>
        <w:pStyle w:val="13"/>
        <w:ind w:left="480" w:firstLineChars="0" w:firstLine="0"/>
      </w:pPr>
      <w:r>
        <w:rPr>
          <w:rFonts w:hint="eastAsia"/>
        </w:rPr>
        <w:t>注：查询</w:t>
      </w:r>
      <w:r w:rsidR="00900F90">
        <w:rPr>
          <w:rFonts w:hint="eastAsia"/>
        </w:rPr>
        <w:t>主数据</w:t>
      </w:r>
      <w:r>
        <w:rPr>
          <w:rFonts w:hint="eastAsia"/>
        </w:rPr>
        <w:t>消费系统请见附录文档</w:t>
      </w:r>
      <w:r w:rsidR="00090678">
        <w:rPr>
          <w:rFonts w:hint="eastAsia"/>
        </w:rPr>
        <w:t>。</w:t>
      </w:r>
    </w:p>
    <w:p w:rsidR="007D49FD" w:rsidRDefault="00900F90" w:rsidP="007D49FD">
      <w:pPr>
        <w:pStyle w:val="2"/>
      </w:pPr>
      <w:bookmarkStart w:id="72" w:name="_Toc473572008"/>
      <w:r>
        <w:rPr>
          <w:rFonts w:hint="eastAsia"/>
        </w:rPr>
        <w:t>主数据</w:t>
      </w:r>
      <w:r w:rsidR="007D49FD">
        <w:rPr>
          <w:rFonts w:hint="eastAsia"/>
        </w:rPr>
        <w:t>开发</w:t>
      </w:r>
      <w:r w:rsidR="00DA0EBE">
        <w:rPr>
          <w:rFonts w:hint="eastAsia"/>
        </w:rPr>
        <w:t>人员</w:t>
      </w:r>
      <w:r w:rsidR="007D49FD">
        <w:rPr>
          <w:rFonts w:hint="eastAsia"/>
        </w:rPr>
        <w:t>规范</w:t>
      </w:r>
      <w:bookmarkEnd w:id="72"/>
    </w:p>
    <w:p w:rsidR="00B27547" w:rsidRPr="00B27547" w:rsidRDefault="006C58CA" w:rsidP="00B27547">
      <w:pPr>
        <w:pStyle w:val="3"/>
        <w:ind w:right="210"/>
        <w:rPr>
          <w:kern w:val="2"/>
          <w:lang w:val="en-US" w:eastAsia="zh-CN"/>
        </w:rPr>
      </w:pPr>
      <w:bookmarkStart w:id="73" w:name="_Toc473572009"/>
      <w:r>
        <w:rPr>
          <w:rFonts w:hint="eastAsia"/>
          <w:kern w:val="2"/>
          <w:lang w:val="en-US" w:eastAsia="zh-CN"/>
        </w:rPr>
        <w:t>开发</w:t>
      </w:r>
      <w:r w:rsidR="00A5335C">
        <w:rPr>
          <w:rFonts w:hint="eastAsia"/>
          <w:kern w:val="2"/>
          <w:lang w:val="en-US" w:eastAsia="zh-CN"/>
        </w:rPr>
        <w:t>基本要求</w:t>
      </w:r>
      <w:r w:rsidR="00B27547" w:rsidRPr="00B27547">
        <w:rPr>
          <w:rFonts w:hint="eastAsia"/>
          <w:kern w:val="2"/>
          <w:lang w:val="en-US" w:eastAsia="zh-CN"/>
        </w:rPr>
        <w:t>：</w:t>
      </w:r>
      <w:bookmarkEnd w:id="73"/>
    </w:p>
    <w:p w:rsidR="0027179D" w:rsidRDefault="00061941" w:rsidP="0027179D">
      <w:pPr>
        <w:pStyle w:val="a5"/>
        <w:numPr>
          <w:ilvl w:val="0"/>
          <w:numId w:val="14"/>
        </w:numPr>
        <w:ind w:firstLineChars="0"/>
        <w:rPr>
          <w:rFonts w:ascii="Cambria" w:hAnsi="宋体" w:cs="Cambria"/>
          <w:kern w:val="2"/>
          <w:sz w:val="24"/>
          <w:szCs w:val="24"/>
          <w:lang w:val="en-US" w:eastAsia="zh-CN"/>
        </w:rPr>
      </w:pPr>
      <w:r w:rsidRPr="002B702C">
        <w:rPr>
          <w:rFonts w:ascii="Cambria" w:hAnsi="宋体" w:cs="Cambria" w:hint="eastAsia"/>
          <w:kern w:val="2"/>
          <w:sz w:val="24"/>
          <w:szCs w:val="24"/>
          <w:lang w:val="en-US" w:eastAsia="zh-CN"/>
        </w:rPr>
        <w:t>当第三方厂商开发维护</w:t>
      </w:r>
      <w:r w:rsidR="00900F90">
        <w:rPr>
          <w:rFonts w:ascii="Cambria" w:hAnsi="宋体" w:cs="Cambria" w:hint="eastAsia"/>
          <w:kern w:val="2"/>
          <w:sz w:val="24"/>
          <w:szCs w:val="24"/>
          <w:lang w:val="en-US" w:eastAsia="zh-CN"/>
        </w:rPr>
        <w:t>主数据</w:t>
      </w:r>
      <w:r w:rsidRPr="002B702C">
        <w:rPr>
          <w:rFonts w:ascii="Cambria" w:hAnsi="宋体" w:cs="Cambria" w:hint="eastAsia"/>
          <w:kern w:val="2"/>
          <w:sz w:val="24"/>
          <w:szCs w:val="24"/>
          <w:lang w:val="en-US" w:eastAsia="zh-CN"/>
        </w:rPr>
        <w:t>程序时，</w:t>
      </w:r>
      <w:r w:rsidR="008A45B8" w:rsidRPr="002B702C">
        <w:rPr>
          <w:rFonts w:ascii="Cambria" w:hAnsi="宋体" w:cs="Cambria" w:hint="eastAsia"/>
          <w:kern w:val="2"/>
          <w:sz w:val="24"/>
          <w:szCs w:val="24"/>
          <w:lang w:val="en-US" w:eastAsia="zh-CN"/>
        </w:rPr>
        <w:t>是作为提供方还是消费方，</w:t>
      </w:r>
      <w:r w:rsidR="000024EC" w:rsidRPr="002B702C">
        <w:rPr>
          <w:rFonts w:ascii="Cambria" w:hAnsi="宋体" w:cs="Cambria" w:hint="eastAsia"/>
          <w:kern w:val="2"/>
          <w:sz w:val="24"/>
          <w:szCs w:val="24"/>
          <w:lang w:val="en-US" w:eastAsia="zh-CN"/>
        </w:rPr>
        <w:t>需要</w:t>
      </w:r>
      <w:r w:rsidR="00940961" w:rsidRPr="002B702C">
        <w:rPr>
          <w:rFonts w:ascii="Cambria" w:hAnsi="宋体" w:cs="Cambria" w:hint="eastAsia"/>
          <w:kern w:val="2"/>
          <w:sz w:val="24"/>
          <w:szCs w:val="24"/>
          <w:lang w:val="en-US" w:eastAsia="zh-CN"/>
        </w:rPr>
        <w:t>由信息中心和集成商</w:t>
      </w:r>
      <w:r w:rsidR="00900F90">
        <w:rPr>
          <w:rFonts w:ascii="Cambria" w:hAnsi="宋体" w:cs="Cambria" w:hint="eastAsia"/>
          <w:kern w:val="2"/>
          <w:sz w:val="24"/>
          <w:szCs w:val="24"/>
          <w:lang w:val="en-US" w:eastAsia="zh-CN"/>
        </w:rPr>
        <w:t>主数据</w:t>
      </w:r>
      <w:r w:rsidR="00940961" w:rsidRPr="002B702C">
        <w:rPr>
          <w:rFonts w:ascii="Cambria" w:hAnsi="宋体" w:cs="Cambria" w:hint="eastAsia"/>
          <w:kern w:val="2"/>
          <w:sz w:val="24"/>
          <w:szCs w:val="24"/>
          <w:lang w:val="en-US" w:eastAsia="zh-CN"/>
        </w:rPr>
        <w:t>管理人员共同确定。</w:t>
      </w:r>
    </w:p>
    <w:p w:rsidR="0027179D" w:rsidRDefault="00A53E1A" w:rsidP="0027179D">
      <w:pPr>
        <w:pStyle w:val="a5"/>
        <w:numPr>
          <w:ilvl w:val="0"/>
          <w:numId w:val="14"/>
        </w:numPr>
        <w:ind w:firstLineChars="0"/>
        <w:rPr>
          <w:rFonts w:ascii="Cambria" w:hAnsi="宋体" w:cs="Cambria"/>
          <w:kern w:val="2"/>
          <w:sz w:val="24"/>
          <w:szCs w:val="24"/>
          <w:lang w:val="en-US" w:eastAsia="zh-CN"/>
        </w:rPr>
      </w:pPr>
      <w:r w:rsidRPr="002B702C">
        <w:rPr>
          <w:rFonts w:ascii="Cambria" w:hAnsi="宋体" w:cs="Cambria" w:hint="eastAsia"/>
          <w:kern w:val="2"/>
          <w:sz w:val="24"/>
          <w:szCs w:val="24"/>
          <w:lang w:val="en-US" w:eastAsia="zh-CN"/>
        </w:rPr>
        <w:t>所有</w:t>
      </w:r>
      <w:r w:rsidR="00900F90">
        <w:rPr>
          <w:rFonts w:ascii="Cambria" w:hAnsi="宋体" w:cs="Cambria" w:hint="eastAsia"/>
          <w:kern w:val="2"/>
          <w:sz w:val="24"/>
          <w:szCs w:val="24"/>
          <w:lang w:val="en-US" w:eastAsia="zh-CN"/>
        </w:rPr>
        <w:t>主数据</w:t>
      </w:r>
      <w:r w:rsidRPr="002B702C">
        <w:rPr>
          <w:rFonts w:ascii="Cambria" w:hAnsi="宋体" w:cs="Cambria" w:hint="eastAsia"/>
          <w:kern w:val="2"/>
          <w:sz w:val="24"/>
          <w:szCs w:val="24"/>
          <w:lang w:val="en-US" w:eastAsia="zh-CN"/>
        </w:rPr>
        <w:t>字典只有唯一数据源，</w:t>
      </w:r>
      <w:r w:rsidR="00592B64">
        <w:rPr>
          <w:rFonts w:ascii="Cambria" w:hAnsi="宋体" w:cs="Cambria" w:hint="eastAsia"/>
          <w:kern w:val="2"/>
          <w:sz w:val="24"/>
          <w:szCs w:val="24"/>
          <w:lang w:val="en-US" w:eastAsia="zh-CN"/>
        </w:rPr>
        <w:t>由</w:t>
      </w:r>
      <w:r w:rsidR="00EE13A2">
        <w:rPr>
          <w:rFonts w:ascii="Cambria" w:hAnsi="宋体" w:cs="Cambria" w:hint="eastAsia"/>
          <w:kern w:val="2"/>
          <w:sz w:val="24"/>
          <w:szCs w:val="24"/>
          <w:lang w:val="en-US" w:eastAsia="zh-CN"/>
        </w:rPr>
        <w:t>作为</w:t>
      </w:r>
      <w:r w:rsidR="00E01E81">
        <w:rPr>
          <w:rFonts w:ascii="Cambria" w:hAnsi="宋体" w:cs="Cambria" w:hint="eastAsia"/>
          <w:kern w:val="2"/>
          <w:sz w:val="24"/>
          <w:szCs w:val="24"/>
          <w:lang w:val="en-US" w:eastAsia="zh-CN"/>
        </w:rPr>
        <w:t>数据源</w:t>
      </w:r>
      <w:r w:rsidR="00EE13A2">
        <w:rPr>
          <w:rFonts w:ascii="Cambria" w:hAnsi="宋体" w:cs="Cambria" w:hint="eastAsia"/>
          <w:kern w:val="2"/>
          <w:sz w:val="24"/>
          <w:szCs w:val="24"/>
          <w:lang w:val="en-US" w:eastAsia="zh-CN"/>
        </w:rPr>
        <w:t>的系统</w:t>
      </w:r>
      <w:r w:rsidR="00E01E81">
        <w:rPr>
          <w:rFonts w:ascii="Cambria" w:hAnsi="宋体" w:cs="Cambria" w:hint="eastAsia"/>
          <w:kern w:val="2"/>
          <w:sz w:val="24"/>
          <w:szCs w:val="24"/>
          <w:lang w:val="en-US" w:eastAsia="zh-CN"/>
        </w:rPr>
        <w:t>对</w:t>
      </w:r>
      <w:r w:rsidR="00EE13A2">
        <w:rPr>
          <w:rFonts w:ascii="Cambria" w:hAnsi="宋体" w:cs="Cambria" w:hint="eastAsia"/>
          <w:kern w:val="2"/>
          <w:sz w:val="24"/>
          <w:szCs w:val="24"/>
          <w:lang w:val="en-US" w:eastAsia="zh-CN"/>
        </w:rPr>
        <w:t>字典</w:t>
      </w:r>
      <w:r w:rsidR="00E01E81">
        <w:rPr>
          <w:rFonts w:ascii="Cambria" w:hAnsi="宋体" w:cs="Cambria" w:hint="eastAsia"/>
          <w:kern w:val="2"/>
          <w:sz w:val="24"/>
          <w:szCs w:val="24"/>
          <w:lang w:val="en-US" w:eastAsia="zh-CN"/>
        </w:rPr>
        <w:t>进行维护</w:t>
      </w:r>
      <w:r w:rsidR="009B40FF">
        <w:rPr>
          <w:rFonts w:ascii="Cambria" w:hAnsi="宋体" w:cs="Cambria" w:hint="eastAsia"/>
          <w:kern w:val="2"/>
          <w:sz w:val="24"/>
          <w:szCs w:val="24"/>
          <w:lang w:val="en-US" w:eastAsia="zh-CN"/>
        </w:rPr>
        <w:t>，</w:t>
      </w:r>
      <w:r w:rsidRPr="002B702C">
        <w:rPr>
          <w:rFonts w:ascii="Cambria" w:hAnsi="宋体" w:cs="Cambria" w:hint="eastAsia"/>
          <w:kern w:val="2"/>
          <w:sz w:val="24"/>
          <w:szCs w:val="24"/>
          <w:lang w:val="en-US" w:eastAsia="zh-CN"/>
        </w:rPr>
        <w:t>其它</w:t>
      </w:r>
      <w:r w:rsidR="009B40FF">
        <w:rPr>
          <w:rFonts w:ascii="Cambria" w:hAnsi="宋体" w:cs="Cambria" w:hint="eastAsia"/>
          <w:kern w:val="2"/>
          <w:sz w:val="24"/>
          <w:szCs w:val="24"/>
          <w:lang w:val="en-US" w:eastAsia="zh-CN"/>
        </w:rPr>
        <w:t>消费</w:t>
      </w:r>
      <w:r w:rsidRPr="002B702C">
        <w:rPr>
          <w:rFonts w:ascii="Cambria" w:hAnsi="宋体" w:cs="Cambria" w:hint="eastAsia"/>
          <w:kern w:val="2"/>
          <w:sz w:val="24"/>
          <w:szCs w:val="24"/>
          <w:lang w:val="en-US" w:eastAsia="zh-CN"/>
        </w:rPr>
        <w:t>系统只能被动接收消息并同步至本地。</w:t>
      </w:r>
    </w:p>
    <w:p w:rsidR="007D49FD" w:rsidRDefault="00EA7217" w:rsidP="0027179D">
      <w:pPr>
        <w:pStyle w:val="a5"/>
        <w:numPr>
          <w:ilvl w:val="0"/>
          <w:numId w:val="1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无论作为提供与消费，</w:t>
      </w:r>
      <w:r w:rsidR="00B512EC">
        <w:rPr>
          <w:rFonts w:ascii="Cambria" w:hAnsi="宋体" w:cs="Cambria" w:hint="eastAsia"/>
          <w:kern w:val="2"/>
          <w:sz w:val="24"/>
          <w:szCs w:val="24"/>
          <w:lang w:val="en-US" w:eastAsia="zh-CN"/>
        </w:rPr>
        <w:t>各系统必需保证</w:t>
      </w:r>
      <w:r>
        <w:rPr>
          <w:rFonts w:ascii="Cambria" w:hAnsi="宋体" w:cs="Cambria" w:hint="eastAsia"/>
          <w:kern w:val="2"/>
          <w:sz w:val="24"/>
          <w:szCs w:val="24"/>
          <w:lang w:val="en-US" w:eastAsia="zh-CN"/>
        </w:rPr>
        <w:t>被</w:t>
      </w:r>
      <w:r w:rsidR="00900F90">
        <w:rPr>
          <w:rFonts w:ascii="Cambria" w:hAnsi="宋体" w:cs="Cambria" w:hint="eastAsia"/>
          <w:kern w:val="2"/>
          <w:sz w:val="24"/>
          <w:szCs w:val="24"/>
          <w:lang w:val="en-US" w:eastAsia="zh-CN"/>
        </w:rPr>
        <w:t>主数据</w:t>
      </w:r>
      <w:r w:rsidR="002B702C" w:rsidRPr="002B702C">
        <w:rPr>
          <w:rFonts w:ascii="Cambria" w:hAnsi="宋体" w:cs="Cambria" w:hint="eastAsia"/>
          <w:kern w:val="2"/>
          <w:sz w:val="24"/>
          <w:szCs w:val="24"/>
          <w:lang w:val="en-US" w:eastAsia="zh-CN"/>
        </w:rPr>
        <w:t>管理的字典与平台连通，</w:t>
      </w:r>
      <w:r w:rsidR="00023AD1">
        <w:rPr>
          <w:rFonts w:ascii="Cambria" w:hAnsi="宋体" w:cs="Cambria" w:hint="eastAsia"/>
          <w:kern w:val="2"/>
          <w:sz w:val="24"/>
          <w:szCs w:val="24"/>
          <w:lang w:val="en-US" w:eastAsia="zh-CN"/>
        </w:rPr>
        <w:t>且</w:t>
      </w:r>
      <w:r w:rsidR="002B702C" w:rsidRPr="002B702C">
        <w:rPr>
          <w:rFonts w:ascii="Cambria" w:hAnsi="宋体" w:cs="Cambria" w:hint="eastAsia"/>
          <w:kern w:val="2"/>
          <w:sz w:val="24"/>
          <w:szCs w:val="24"/>
          <w:lang w:val="en-US" w:eastAsia="zh-CN"/>
        </w:rPr>
        <w:t>不能任意变更或废弃字典。</w:t>
      </w:r>
    </w:p>
    <w:p w:rsidR="0027179D" w:rsidRDefault="0027179D" w:rsidP="0027179D">
      <w:pPr>
        <w:pStyle w:val="a5"/>
        <w:numPr>
          <w:ilvl w:val="0"/>
          <w:numId w:val="1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消息格式需要参考服务定义书。</w:t>
      </w:r>
    </w:p>
    <w:p w:rsidR="003D7571" w:rsidRDefault="00B825D7" w:rsidP="003D7571">
      <w:pPr>
        <w:pStyle w:val="3"/>
        <w:ind w:right="210"/>
        <w:rPr>
          <w:kern w:val="2"/>
          <w:lang w:val="en-US" w:eastAsia="zh-CN"/>
        </w:rPr>
      </w:pPr>
      <w:bookmarkStart w:id="74" w:name="_Toc473572010"/>
      <w:r>
        <w:rPr>
          <w:rFonts w:hint="eastAsia"/>
          <w:kern w:val="2"/>
          <w:lang w:val="en-US" w:eastAsia="zh-CN"/>
        </w:rPr>
        <w:t>对</w:t>
      </w:r>
      <w:r w:rsidR="00900F90">
        <w:rPr>
          <w:rFonts w:hint="eastAsia"/>
          <w:kern w:val="2"/>
          <w:lang w:val="en-US" w:eastAsia="zh-CN"/>
        </w:rPr>
        <w:t>主数据</w:t>
      </w:r>
      <w:r w:rsidR="00E370C5">
        <w:rPr>
          <w:rFonts w:hint="eastAsia"/>
          <w:kern w:val="2"/>
          <w:lang w:val="en-US" w:eastAsia="zh-CN"/>
        </w:rPr>
        <w:t>提供方的要求</w:t>
      </w:r>
      <w:r w:rsidR="003D7571">
        <w:rPr>
          <w:rFonts w:hint="eastAsia"/>
          <w:kern w:val="2"/>
          <w:lang w:val="en-US" w:eastAsia="zh-CN"/>
        </w:rPr>
        <w:t>：</w:t>
      </w:r>
      <w:bookmarkEnd w:id="74"/>
    </w:p>
    <w:p w:rsidR="00877FB0" w:rsidRPr="00877FB0" w:rsidRDefault="008F07F4" w:rsidP="00982C8C">
      <w:pPr>
        <w:pStyle w:val="a5"/>
        <w:numPr>
          <w:ilvl w:val="0"/>
          <w:numId w:val="1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程序中删除</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的操作</w:t>
      </w:r>
      <w:r w:rsidR="00D06BA8">
        <w:rPr>
          <w:rFonts w:ascii="Cambria" w:hAnsi="宋体" w:cs="Cambria" w:hint="eastAsia"/>
          <w:kern w:val="2"/>
          <w:sz w:val="24"/>
          <w:szCs w:val="24"/>
          <w:lang w:val="en-US" w:eastAsia="zh-CN"/>
        </w:rPr>
        <w:t>不能为物理操作，必须为逻辑操作。</w:t>
      </w:r>
    </w:p>
    <w:p w:rsidR="00877FB0" w:rsidRDefault="00877FB0" w:rsidP="00982C8C">
      <w:pPr>
        <w:pStyle w:val="a5"/>
        <w:numPr>
          <w:ilvl w:val="0"/>
          <w:numId w:val="14"/>
        </w:numPr>
        <w:ind w:firstLineChars="0"/>
        <w:rPr>
          <w:rFonts w:ascii="Cambria" w:hAnsi="宋体" w:cs="Cambria"/>
          <w:kern w:val="2"/>
          <w:sz w:val="24"/>
          <w:szCs w:val="24"/>
          <w:lang w:val="en-US" w:eastAsia="zh-CN"/>
        </w:rPr>
      </w:pPr>
      <w:r w:rsidRPr="00877FB0">
        <w:rPr>
          <w:rFonts w:ascii="Cambria" w:hAnsi="宋体" w:cs="Cambria" w:hint="eastAsia"/>
          <w:kern w:val="2"/>
          <w:sz w:val="24"/>
          <w:szCs w:val="24"/>
          <w:lang w:val="en-US" w:eastAsia="zh-CN"/>
        </w:rPr>
        <w:t>程序中增加、修改或逻辑删除</w:t>
      </w:r>
      <w:r w:rsidR="00900F90">
        <w:rPr>
          <w:rFonts w:ascii="Cambria" w:hAnsi="宋体" w:cs="Cambria" w:hint="eastAsia"/>
          <w:kern w:val="2"/>
          <w:sz w:val="24"/>
          <w:szCs w:val="24"/>
          <w:lang w:val="en-US" w:eastAsia="zh-CN"/>
        </w:rPr>
        <w:t>主数据</w:t>
      </w:r>
      <w:r w:rsidRPr="00877FB0">
        <w:rPr>
          <w:rFonts w:ascii="Cambria" w:hAnsi="宋体" w:cs="Cambria" w:hint="eastAsia"/>
          <w:kern w:val="2"/>
          <w:sz w:val="24"/>
          <w:szCs w:val="24"/>
          <w:lang w:val="en-US" w:eastAsia="zh-CN"/>
        </w:rPr>
        <w:t>时，必须要记录：创建者、创建时间、更新者、更新时间、更新次数、删除者、删除时间、删除标记。</w:t>
      </w:r>
    </w:p>
    <w:p w:rsidR="007272D5" w:rsidRPr="003D7571" w:rsidRDefault="00B825D7" w:rsidP="003D7571">
      <w:pPr>
        <w:pStyle w:val="3"/>
        <w:ind w:right="210"/>
        <w:rPr>
          <w:kern w:val="2"/>
          <w:lang w:val="en-US" w:eastAsia="zh-CN"/>
        </w:rPr>
      </w:pPr>
      <w:bookmarkStart w:id="75" w:name="_Toc473572011"/>
      <w:r>
        <w:rPr>
          <w:rFonts w:hint="eastAsia"/>
          <w:kern w:val="2"/>
          <w:lang w:val="en-US" w:eastAsia="zh-CN"/>
        </w:rPr>
        <w:lastRenderedPageBreak/>
        <w:t>对</w:t>
      </w:r>
      <w:r w:rsidR="00900F90">
        <w:rPr>
          <w:rFonts w:hint="eastAsia"/>
          <w:kern w:val="2"/>
          <w:lang w:val="en-US" w:eastAsia="zh-CN"/>
        </w:rPr>
        <w:t>主数据</w:t>
      </w:r>
      <w:r w:rsidR="00E370C5">
        <w:rPr>
          <w:rFonts w:hint="eastAsia"/>
          <w:kern w:val="2"/>
          <w:lang w:val="en-US" w:eastAsia="zh-CN"/>
        </w:rPr>
        <w:t>消费方的要求</w:t>
      </w:r>
      <w:r w:rsidR="00AF39B9">
        <w:rPr>
          <w:rFonts w:hint="eastAsia"/>
          <w:kern w:val="2"/>
          <w:lang w:val="en-US" w:eastAsia="zh-CN"/>
        </w:rPr>
        <w:t>：</w:t>
      </w:r>
      <w:bookmarkEnd w:id="75"/>
    </w:p>
    <w:p w:rsidR="00F41F22" w:rsidRDefault="00BD149A" w:rsidP="00D91E8F">
      <w:pPr>
        <w:pStyle w:val="a5"/>
        <w:numPr>
          <w:ilvl w:val="0"/>
          <w:numId w:val="2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由于</w:t>
      </w:r>
      <w:r w:rsidR="00D06BA8">
        <w:rPr>
          <w:rFonts w:ascii="Cambria" w:hAnsi="宋体" w:cs="Cambria" w:hint="eastAsia"/>
          <w:kern w:val="2"/>
          <w:sz w:val="24"/>
          <w:szCs w:val="24"/>
          <w:lang w:val="en-US" w:eastAsia="zh-CN"/>
        </w:rPr>
        <w:t>不能</w:t>
      </w:r>
      <w:r w:rsidR="00CF66B4">
        <w:rPr>
          <w:rFonts w:ascii="Cambria" w:hAnsi="宋体" w:cs="Cambria" w:hint="eastAsia"/>
          <w:kern w:val="2"/>
          <w:sz w:val="24"/>
          <w:szCs w:val="24"/>
          <w:lang w:val="en-US" w:eastAsia="zh-CN"/>
        </w:rPr>
        <w:t>对数据进行</w:t>
      </w:r>
      <w:r>
        <w:rPr>
          <w:rFonts w:ascii="Cambria" w:hAnsi="宋体" w:cs="Cambria" w:hint="eastAsia"/>
          <w:kern w:val="2"/>
          <w:sz w:val="24"/>
          <w:szCs w:val="24"/>
          <w:lang w:val="en-US" w:eastAsia="zh-CN"/>
        </w:rPr>
        <w:t>变更，</w:t>
      </w:r>
      <w:r w:rsidR="007272D5" w:rsidRPr="00D91E8F">
        <w:rPr>
          <w:rFonts w:ascii="Cambria" w:hAnsi="宋体" w:cs="Cambria" w:hint="eastAsia"/>
          <w:kern w:val="2"/>
          <w:sz w:val="24"/>
          <w:szCs w:val="24"/>
          <w:lang w:val="en-US" w:eastAsia="zh-CN"/>
        </w:rPr>
        <w:t>如</w:t>
      </w:r>
      <w:r w:rsidR="00400EE6">
        <w:rPr>
          <w:rFonts w:ascii="Cambria" w:hAnsi="宋体" w:cs="Cambria" w:hint="eastAsia"/>
          <w:kern w:val="2"/>
          <w:sz w:val="24"/>
          <w:szCs w:val="24"/>
          <w:lang w:val="en-US" w:eastAsia="zh-CN"/>
        </w:rPr>
        <w:t>果</w:t>
      </w:r>
      <w:r w:rsidR="00900F90">
        <w:rPr>
          <w:rFonts w:ascii="Cambria" w:hAnsi="宋体" w:cs="Cambria" w:hint="eastAsia"/>
          <w:kern w:val="2"/>
          <w:sz w:val="24"/>
          <w:szCs w:val="24"/>
          <w:lang w:val="en-US" w:eastAsia="zh-CN"/>
        </w:rPr>
        <w:t>主数据</w:t>
      </w:r>
      <w:r w:rsidR="007272D5" w:rsidRPr="00D91E8F">
        <w:rPr>
          <w:rFonts w:ascii="Cambria" w:hAnsi="宋体" w:cs="Cambria" w:hint="eastAsia"/>
          <w:kern w:val="2"/>
          <w:sz w:val="24"/>
          <w:szCs w:val="24"/>
          <w:lang w:val="en-US" w:eastAsia="zh-CN"/>
        </w:rPr>
        <w:t>的项目不能满足本系统要求，</w:t>
      </w:r>
      <w:r w:rsidR="000167E2">
        <w:rPr>
          <w:rFonts w:ascii="Cambria" w:hAnsi="宋体" w:cs="Cambria" w:hint="eastAsia"/>
          <w:kern w:val="2"/>
          <w:sz w:val="24"/>
          <w:szCs w:val="24"/>
          <w:lang w:val="en-US" w:eastAsia="zh-CN"/>
        </w:rPr>
        <w:t>可由用户按规定的流程提交申请。申请</w:t>
      </w:r>
      <w:r w:rsidR="005A1A9A">
        <w:rPr>
          <w:rFonts w:ascii="Cambria" w:hAnsi="宋体" w:cs="Cambria" w:hint="eastAsia"/>
          <w:kern w:val="2"/>
          <w:sz w:val="24"/>
          <w:szCs w:val="24"/>
          <w:lang w:val="en-US" w:eastAsia="zh-CN"/>
        </w:rPr>
        <w:t>批准后，</w:t>
      </w:r>
      <w:r w:rsidR="00900F90">
        <w:rPr>
          <w:rFonts w:ascii="Cambria" w:hAnsi="宋体" w:cs="Cambria" w:hint="eastAsia"/>
          <w:kern w:val="2"/>
          <w:sz w:val="24"/>
          <w:szCs w:val="24"/>
          <w:lang w:val="en-US" w:eastAsia="zh-CN"/>
        </w:rPr>
        <w:t>主数据</w:t>
      </w:r>
      <w:r w:rsidR="000167E2">
        <w:rPr>
          <w:rFonts w:ascii="Cambria" w:hAnsi="宋体" w:cs="Cambria" w:hint="eastAsia"/>
          <w:kern w:val="2"/>
          <w:sz w:val="24"/>
          <w:szCs w:val="24"/>
          <w:lang w:val="en-US" w:eastAsia="zh-CN"/>
        </w:rPr>
        <w:t>会</w:t>
      </w:r>
      <w:r w:rsidR="005A1A9A">
        <w:rPr>
          <w:rFonts w:ascii="Cambria" w:hAnsi="宋体" w:cs="Cambria" w:hint="eastAsia"/>
          <w:kern w:val="2"/>
          <w:sz w:val="24"/>
          <w:szCs w:val="24"/>
          <w:lang w:val="en-US" w:eastAsia="zh-CN"/>
        </w:rPr>
        <w:t>统一变更。</w:t>
      </w:r>
    </w:p>
    <w:p w:rsidR="00F41F22" w:rsidRDefault="00F41F22" w:rsidP="00F41F22">
      <w:pPr>
        <w:pStyle w:val="a5"/>
        <w:numPr>
          <w:ilvl w:val="0"/>
          <w:numId w:val="2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如只需要</w:t>
      </w:r>
      <w:r w:rsidR="00DD7A33">
        <w:rPr>
          <w:rFonts w:ascii="Cambria" w:hAnsi="宋体" w:cs="Cambria" w:hint="eastAsia"/>
          <w:kern w:val="2"/>
          <w:sz w:val="24"/>
          <w:szCs w:val="24"/>
          <w:lang w:val="en-US" w:eastAsia="zh-CN"/>
        </w:rPr>
        <w:t>使用</w:t>
      </w:r>
      <w:r>
        <w:rPr>
          <w:rFonts w:ascii="Cambria" w:hAnsi="宋体" w:cs="Cambria" w:hint="eastAsia"/>
          <w:kern w:val="2"/>
          <w:sz w:val="24"/>
          <w:szCs w:val="24"/>
          <w:lang w:val="en-US" w:eastAsia="zh-CN"/>
        </w:rPr>
        <w:t>某</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的部分数据，可同</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管理人员协商。</w:t>
      </w:r>
    </w:p>
    <w:p w:rsidR="007272D5" w:rsidRDefault="00F41F22" w:rsidP="004525E3">
      <w:pPr>
        <w:pStyle w:val="a5"/>
        <w:numPr>
          <w:ilvl w:val="0"/>
          <w:numId w:val="2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如必须使用对照码，由本系统自行维护，并提交</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管理人员登记。</w:t>
      </w:r>
    </w:p>
    <w:p w:rsidR="005A1A9A" w:rsidRDefault="005A1A9A" w:rsidP="005A1A9A">
      <w:pPr>
        <w:pStyle w:val="a5"/>
        <w:numPr>
          <w:ilvl w:val="0"/>
          <w:numId w:val="22"/>
        </w:numPr>
        <w:ind w:firstLineChars="0"/>
        <w:rPr>
          <w:rFonts w:ascii="Cambria" w:hAnsi="宋体" w:cs="Cambria"/>
          <w:kern w:val="2"/>
          <w:sz w:val="24"/>
          <w:szCs w:val="24"/>
          <w:lang w:val="en-US" w:eastAsia="zh-CN"/>
        </w:rPr>
      </w:pPr>
      <w:r w:rsidRPr="005A1A9A">
        <w:rPr>
          <w:rFonts w:ascii="Cambria" w:hAnsi="宋体" w:cs="Cambria" w:hint="eastAsia"/>
          <w:kern w:val="2"/>
          <w:sz w:val="24"/>
          <w:szCs w:val="24"/>
          <w:lang w:val="en-US" w:eastAsia="zh-CN"/>
        </w:rPr>
        <w:t>消费有字典在业务中使用时，在业务表中记录</w:t>
      </w:r>
      <w:r w:rsidR="00900F90">
        <w:rPr>
          <w:rFonts w:ascii="Cambria" w:hAnsi="宋体" w:cs="Cambria" w:hint="eastAsia"/>
          <w:kern w:val="2"/>
          <w:sz w:val="24"/>
          <w:szCs w:val="24"/>
          <w:lang w:val="en-US" w:eastAsia="zh-CN"/>
        </w:rPr>
        <w:t>主数据</w:t>
      </w:r>
      <w:r w:rsidRPr="005A1A9A">
        <w:rPr>
          <w:rFonts w:ascii="Cambria" w:hAnsi="宋体" w:cs="Cambria" w:hint="eastAsia"/>
          <w:kern w:val="2"/>
          <w:sz w:val="24"/>
          <w:szCs w:val="24"/>
          <w:lang w:val="en-US" w:eastAsia="zh-CN"/>
        </w:rPr>
        <w:t>编码即可。</w:t>
      </w:r>
    </w:p>
    <w:p w:rsidR="00C33FB0" w:rsidRDefault="00C33FB0" w:rsidP="00C33FB0">
      <w:pPr>
        <w:pStyle w:val="2"/>
        <w:rPr>
          <w:kern w:val="2"/>
          <w:lang w:val="en-US"/>
        </w:rPr>
      </w:pPr>
      <w:bookmarkStart w:id="76" w:name="_Toc353179205"/>
      <w:bookmarkStart w:id="77" w:name="_Toc473572012"/>
      <w:r>
        <w:rPr>
          <w:rFonts w:hint="eastAsia"/>
          <w:kern w:val="2"/>
          <w:lang w:val="en-US"/>
        </w:rPr>
        <w:t>字典同步方式：</w:t>
      </w:r>
      <w:bookmarkEnd w:id="76"/>
      <w:bookmarkEnd w:id="77"/>
    </w:p>
    <w:p w:rsidR="00C33FB0" w:rsidRDefault="00C33FB0" w:rsidP="00C33FB0">
      <w:pPr>
        <w:rPr>
          <w:rFonts w:ascii="Cambria" w:hAnsi="宋体" w:cs="Cambria"/>
          <w:kern w:val="2"/>
          <w:sz w:val="24"/>
          <w:szCs w:val="24"/>
          <w:lang w:val="en-US" w:eastAsia="zh-CN"/>
        </w:rPr>
      </w:pPr>
      <w:r w:rsidRPr="0075558B">
        <w:rPr>
          <w:rFonts w:ascii="Cambria" w:hAnsi="宋体" w:cs="Cambria" w:hint="eastAsia"/>
          <w:kern w:val="2"/>
          <w:sz w:val="24"/>
          <w:szCs w:val="24"/>
          <w:lang w:val="en-US" w:eastAsia="zh-CN"/>
        </w:rPr>
        <w:t>对于标准</w:t>
      </w:r>
      <w:r w:rsidR="00900F90">
        <w:rPr>
          <w:rFonts w:ascii="Cambria" w:hAnsi="宋体" w:cs="Cambria" w:hint="eastAsia"/>
          <w:kern w:val="2"/>
          <w:sz w:val="24"/>
          <w:szCs w:val="24"/>
          <w:lang w:val="en-US" w:eastAsia="zh-CN"/>
        </w:rPr>
        <w:t>主数据</w:t>
      </w:r>
      <w:r w:rsidRPr="0075558B">
        <w:rPr>
          <w:rFonts w:ascii="Cambria" w:hAnsi="宋体" w:cs="Cambria" w:hint="eastAsia"/>
          <w:kern w:val="2"/>
          <w:sz w:val="24"/>
          <w:szCs w:val="24"/>
          <w:lang w:val="en-US" w:eastAsia="zh-CN"/>
        </w:rPr>
        <w:t>的各消费系统而言，有两种同步方式：</w:t>
      </w:r>
      <w:r w:rsidRPr="007509A0">
        <w:rPr>
          <w:rFonts w:ascii="Cambria" w:hAnsi="宋体" w:cs="Cambria" w:hint="eastAsia"/>
          <w:kern w:val="2"/>
          <w:sz w:val="24"/>
          <w:szCs w:val="24"/>
          <w:lang w:val="en-US" w:eastAsia="zh-CN"/>
        </w:rPr>
        <w:t>直接采用</w:t>
      </w:r>
      <w:r w:rsidR="00900F90">
        <w:rPr>
          <w:rFonts w:ascii="Cambria" w:hAnsi="宋体" w:cs="Cambria" w:hint="eastAsia"/>
          <w:kern w:val="2"/>
          <w:sz w:val="24"/>
          <w:szCs w:val="24"/>
          <w:lang w:val="en-US" w:eastAsia="zh-CN"/>
        </w:rPr>
        <w:t>主数据</w:t>
      </w:r>
      <w:r w:rsidRPr="007509A0">
        <w:rPr>
          <w:rFonts w:ascii="Cambria" w:hAnsi="宋体" w:cs="Cambria" w:hint="eastAsia"/>
          <w:kern w:val="2"/>
          <w:sz w:val="24"/>
          <w:szCs w:val="24"/>
          <w:lang w:val="en-US" w:eastAsia="zh-CN"/>
        </w:rPr>
        <w:t>标准、本地</w:t>
      </w:r>
      <w:r w:rsidR="00900F90">
        <w:rPr>
          <w:rFonts w:ascii="Cambria" w:hAnsi="宋体" w:cs="Cambria" w:hint="eastAsia"/>
          <w:kern w:val="2"/>
          <w:sz w:val="24"/>
          <w:szCs w:val="24"/>
          <w:lang w:val="en-US" w:eastAsia="zh-CN"/>
        </w:rPr>
        <w:t>主数据</w:t>
      </w:r>
      <w:r w:rsidRPr="007509A0">
        <w:rPr>
          <w:rFonts w:ascii="Cambria" w:hAnsi="宋体" w:cs="Cambria" w:hint="eastAsia"/>
          <w:kern w:val="2"/>
          <w:sz w:val="24"/>
          <w:szCs w:val="24"/>
          <w:lang w:val="en-US" w:eastAsia="zh-CN"/>
        </w:rPr>
        <w:t>和标准</w:t>
      </w:r>
      <w:r w:rsidR="00900F90">
        <w:rPr>
          <w:rFonts w:ascii="Cambria" w:hAnsi="宋体" w:cs="Cambria" w:hint="eastAsia"/>
          <w:kern w:val="2"/>
          <w:sz w:val="24"/>
          <w:szCs w:val="24"/>
          <w:lang w:val="en-US" w:eastAsia="zh-CN"/>
        </w:rPr>
        <w:t>主数据</w:t>
      </w:r>
      <w:r w:rsidRPr="007509A0">
        <w:rPr>
          <w:rFonts w:ascii="Cambria" w:hAnsi="宋体" w:cs="Cambria" w:hint="eastAsia"/>
          <w:kern w:val="2"/>
          <w:sz w:val="24"/>
          <w:szCs w:val="24"/>
          <w:lang w:val="en-US" w:eastAsia="zh-CN"/>
        </w:rPr>
        <w:t>建立映射关系。</w:t>
      </w:r>
      <w:r w:rsidRPr="0005093C">
        <w:rPr>
          <w:rFonts w:ascii="Cambria" w:hAnsi="宋体" w:cs="Cambria" w:hint="eastAsia"/>
          <w:kern w:val="2"/>
          <w:sz w:val="24"/>
          <w:szCs w:val="24"/>
          <w:lang w:val="en-US" w:eastAsia="zh-CN"/>
        </w:rPr>
        <w:t>原则上都采用标准</w:t>
      </w:r>
      <w:r w:rsidR="00900F90">
        <w:rPr>
          <w:rFonts w:ascii="Cambria" w:hAnsi="宋体" w:cs="Cambria" w:hint="eastAsia"/>
          <w:kern w:val="2"/>
          <w:sz w:val="24"/>
          <w:szCs w:val="24"/>
          <w:lang w:val="en-US" w:eastAsia="zh-CN"/>
        </w:rPr>
        <w:t>主数据</w:t>
      </w:r>
      <w:r w:rsidRPr="0005093C">
        <w:rPr>
          <w:rFonts w:ascii="Cambria" w:hAnsi="宋体" w:cs="Cambria" w:hint="eastAsia"/>
          <w:kern w:val="2"/>
          <w:sz w:val="24"/>
          <w:szCs w:val="24"/>
          <w:lang w:val="en-US" w:eastAsia="zh-CN"/>
        </w:rPr>
        <w:t>，这样对于消息处理较简单。如果采用标准</w:t>
      </w:r>
      <w:r w:rsidR="00900F90">
        <w:rPr>
          <w:rFonts w:ascii="Cambria" w:hAnsi="宋体" w:cs="Cambria" w:hint="eastAsia"/>
          <w:kern w:val="2"/>
          <w:sz w:val="24"/>
          <w:szCs w:val="24"/>
          <w:lang w:val="en-US" w:eastAsia="zh-CN"/>
        </w:rPr>
        <w:t>主数据</w:t>
      </w:r>
      <w:r w:rsidRPr="0005093C">
        <w:rPr>
          <w:rFonts w:ascii="Cambria" w:hAnsi="宋体" w:cs="Cambria" w:hint="eastAsia"/>
          <w:kern w:val="2"/>
          <w:sz w:val="24"/>
          <w:szCs w:val="24"/>
          <w:lang w:val="en-US" w:eastAsia="zh-CN"/>
        </w:rPr>
        <w:t>存在巨大的工作量或影响面广，可以采用映射方式，但需要提交具体理由。</w:t>
      </w:r>
    </w:p>
    <w:p w:rsidR="00C33FB0" w:rsidRDefault="00C33FB0" w:rsidP="00C33FB0">
      <w:pPr>
        <w:pStyle w:val="3"/>
        <w:ind w:right="210"/>
        <w:rPr>
          <w:kern w:val="2"/>
          <w:lang w:val="en-US" w:eastAsia="zh-CN"/>
        </w:rPr>
      </w:pPr>
      <w:bookmarkStart w:id="78" w:name="_Toc353179206"/>
      <w:bookmarkStart w:id="79" w:name="_Toc473572013"/>
      <w:r w:rsidRPr="0075558B">
        <w:rPr>
          <w:rFonts w:hint="eastAsia"/>
          <w:kern w:val="2"/>
          <w:lang w:val="en-US" w:eastAsia="zh-CN"/>
        </w:rPr>
        <w:t>直接采用</w:t>
      </w:r>
      <w:r w:rsidR="00900F90">
        <w:rPr>
          <w:rFonts w:hint="eastAsia"/>
          <w:kern w:val="2"/>
          <w:lang w:val="en-US" w:eastAsia="zh-CN"/>
        </w:rPr>
        <w:t>主数据</w:t>
      </w:r>
      <w:r w:rsidRPr="0075558B">
        <w:rPr>
          <w:rFonts w:hint="eastAsia"/>
          <w:kern w:val="2"/>
          <w:lang w:val="en-US" w:eastAsia="zh-CN"/>
        </w:rPr>
        <w:t>标准：</w:t>
      </w:r>
      <w:bookmarkEnd w:id="78"/>
      <w:bookmarkEnd w:id="79"/>
    </w:p>
    <w:p w:rsidR="00C33FB0" w:rsidRDefault="00900F90" w:rsidP="00C33FB0">
      <w:pPr>
        <w:pStyle w:val="a5"/>
        <w:numPr>
          <w:ilvl w:val="0"/>
          <w:numId w:val="2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初始化时，从</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服务获取完整的标准</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数据。</w:t>
      </w:r>
    </w:p>
    <w:p w:rsidR="00C33FB0" w:rsidRDefault="00900F90" w:rsidP="00C33FB0">
      <w:pPr>
        <w:pStyle w:val="a5"/>
        <w:numPr>
          <w:ilvl w:val="0"/>
          <w:numId w:val="24"/>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变更时，接收</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变更信息直接更新到本地。</w:t>
      </w:r>
    </w:p>
    <w:p w:rsidR="00C33FB0" w:rsidRPr="00495138" w:rsidRDefault="00C33FB0" w:rsidP="00C33FB0">
      <w:pPr>
        <w:pStyle w:val="3"/>
        <w:ind w:right="210"/>
        <w:rPr>
          <w:kern w:val="2"/>
          <w:lang w:val="en-US" w:eastAsia="zh-CN"/>
        </w:rPr>
      </w:pPr>
      <w:bookmarkStart w:id="80" w:name="_Toc353179207"/>
      <w:bookmarkStart w:id="81" w:name="_Toc473572014"/>
      <w:r w:rsidRPr="00495138">
        <w:rPr>
          <w:rFonts w:hint="eastAsia"/>
          <w:kern w:val="2"/>
          <w:lang w:val="en-US" w:eastAsia="zh-CN"/>
        </w:rPr>
        <w:t>本地</w:t>
      </w:r>
      <w:r w:rsidR="00900F90">
        <w:rPr>
          <w:rFonts w:hint="eastAsia"/>
          <w:kern w:val="2"/>
          <w:lang w:val="en-US" w:eastAsia="zh-CN"/>
        </w:rPr>
        <w:t>主数据</w:t>
      </w:r>
      <w:r w:rsidRPr="00495138">
        <w:rPr>
          <w:rFonts w:hint="eastAsia"/>
          <w:kern w:val="2"/>
          <w:lang w:val="en-US" w:eastAsia="zh-CN"/>
        </w:rPr>
        <w:t>和标准</w:t>
      </w:r>
      <w:r w:rsidR="00900F90">
        <w:rPr>
          <w:rFonts w:hint="eastAsia"/>
          <w:kern w:val="2"/>
          <w:lang w:val="en-US" w:eastAsia="zh-CN"/>
        </w:rPr>
        <w:t>主数据</w:t>
      </w:r>
      <w:r w:rsidRPr="00495138">
        <w:rPr>
          <w:rFonts w:hint="eastAsia"/>
          <w:kern w:val="2"/>
          <w:lang w:val="en-US" w:eastAsia="zh-CN"/>
        </w:rPr>
        <w:t>建立映射关系：</w:t>
      </w:r>
      <w:bookmarkEnd w:id="80"/>
      <w:bookmarkEnd w:id="81"/>
    </w:p>
    <w:p w:rsidR="00C33FB0" w:rsidRPr="0075558B" w:rsidRDefault="00900F90" w:rsidP="00C33FB0">
      <w:pPr>
        <w:pStyle w:val="a5"/>
        <w:numPr>
          <w:ilvl w:val="0"/>
          <w:numId w:val="25"/>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初始化时，本地</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和标准</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进行一次完全的映射关系</w:t>
      </w:r>
      <w:r w:rsidR="00C33FB0">
        <w:rPr>
          <w:rFonts w:ascii="Cambria" w:hAnsi="宋体" w:cs="Cambria" w:hint="eastAsia"/>
          <w:kern w:val="2"/>
          <w:sz w:val="24"/>
          <w:szCs w:val="24"/>
          <w:lang w:val="en-US" w:eastAsia="zh-CN"/>
        </w:rPr>
        <w:t>。</w:t>
      </w:r>
    </w:p>
    <w:p w:rsidR="00C33FB0" w:rsidRPr="005A1A9A" w:rsidRDefault="00900F90" w:rsidP="00C33FB0">
      <w:pPr>
        <w:pStyle w:val="a5"/>
        <w:numPr>
          <w:ilvl w:val="0"/>
          <w:numId w:val="22"/>
        </w:numPr>
        <w:ind w:firstLineChars="0"/>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变更时，根据接收到标准</w:t>
      </w:r>
      <w:r>
        <w:rPr>
          <w:rFonts w:ascii="Cambria" w:hAnsi="宋体" w:cs="Cambria" w:hint="eastAsia"/>
          <w:kern w:val="2"/>
          <w:sz w:val="24"/>
          <w:szCs w:val="24"/>
          <w:lang w:val="en-US" w:eastAsia="zh-CN"/>
        </w:rPr>
        <w:t>主数据</w:t>
      </w:r>
      <w:r w:rsidR="00C33FB0" w:rsidRPr="0075558B">
        <w:rPr>
          <w:rFonts w:ascii="Cambria" w:hAnsi="宋体" w:cs="Cambria" w:hint="eastAsia"/>
          <w:kern w:val="2"/>
          <w:sz w:val="24"/>
          <w:szCs w:val="24"/>
          <w:lang w:val="en-US" w:eastAsia="zh-CN"/>
        </w:rPr>
        <w:t>数据建立或变更映射关系</w:t>
      </w:r>
      <w:r w:rsidR="00C33FB0">
        <w:rPr>
          <w:rFonts w:ascii="Cambria" w:hAnsi="宋体" w:cs="Cambria" w:hint="eastAsia"/>
          <w:kern w:val="2"/>
          <w:sz w:val="24"/>
          <w:szCs w:val="24"/>
          <w:lang w:val="en-US" w:eastAsia="zh-CN"/>
        </w:rPr>
        <w:t>。</w:t>
      </w:r>
    </w:p>
    <w:p w:rsidR="00AC5F67" w:rsidRDefault="00900F90" w:rsidP="005A1A9A">
      <w:pPr>
        <w:pStyle w:val="10"/>
        <w:spacing w:before="240" w:after="240"/>
      </w:pPr>
      <w:bookmarkStart w:id="82" w:name="_Toc473572015"/>
      <w:r>
        <w:rPr>
          <w:rFonts w:hint="eastAsia"/>
        </w:rPr>
        <w:lastRenderedPageBreak/>
        <w:t>主数据</w:t>
      </w:r>
      <w:r w:rsidR="00AC5F67">
        <w:rPr>
          <w:rFonts w:hint="eastAsia"/>
        </w:rPr>
        <w:t>维护影响</w:t>
      </w:r>
      <w:bookmarkEnd w:id="82"/>
    </w:p>
    <w:p w:rsidR="00016DCB" w:rsidRDefault="00900F90"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主数据</w:t>
      </w:r>
      <w:r w:rsidR="00207781">
        <w:rPr>
          <w:rFonts w:ascii="Cambria" w:hAnsi="宋体" w:cs="Cambria" w:hint="eastAsia"/>
          <w:kern w:val="2"/>
          <w:sz w:val="24"/>
          <w:szCs w:val="24"/>
          <w:lang w:val="en-US" w:eastAsia="zh-CN"/>
        </w:rPr>
        <w:t>对医院各系统、</w:t>
      </w:r>
      <w:r w:rsidR="00AC5F67">
        <w:rPr>
          <w:rFonts w:ascii="Cambria" w:hAnsi="宋体" w:cs="Cambria" w:hint="eastAsia"/>
          <w:kern w:val="2"/>
          <w:sz w:val="24"/>
          <w:szCs w:val="24"/>
          <w:lang w:val="en-US" w:eastAsia="zh-CN"/>
        </w:rPr>
        <w:t>科室</w:t>
      </w:r>
      <w:r w:rsidR="00207781">
        <w:rPr>
          <w:rFonts w:ascii="Cambria" w:hAnsi="宋体" w:cs="Cambria" w:hint="eastAsia"/>
          <w:kern w:val="2"/>
          <w:sz w:val="24"/>
          <w:szCs w:val="24"/>
          <w:lang w:val="en-US" w:eastAsia="zh-CN"/>
        </w:rPr>
        <w:t>及部门</w:t>
      </w:r>
      <w:r w:rsidR="00AC5F67">
        <w:rPr>
          <w:rFonts w:ascii="Cambria" w:hAnsi="宋体" w:cs="Cambria" w:hint="eastAsia"/>
          <w:kern w:val="2"/>
          <w:sz w:val="24"/>
          <w:szCs w:val="24"/>
          <w:lang w:val="en-US" w:eastAsia="zh-CN"/>
        </w:rPr>
        <w:t>的影响巨大、范围广泛。</w:t>
      </w:r>
    </w:p>
    <w:p w:rsidR="0058305F" w:rsidRDefault="0058305F" w:rsidP="007E4052">
      <w:pPr>
        <w:pStyle w:val="2"/>
        <w:rPr>
          <w:kern w:val="2"/>
          <w:lang w:val="en-US"/>
        </w:rPr>
      </w:pPr>
      <w:bookmarkStart w:id="83" w:name="_Toc473572016"/>
      <w:r w:rsidRPr="007E4052">
        <w:rPr>
          <w:rFonts w:hint="eastAsia"/>
          <w:kern w:val="2"/>
          <w:lang w:val="en-US"/>
        </w:rPr>
        <w:t>国际、国家标准</w:t>
      </w:r>
      <w:r w:rsidR="00900F90">
        <w:rPr>
          <w:rFonts w:hint="eastAsia"/>
          <w:kern w:val="2"/>
          <w:lang w:val="en-US"/>
        </w:rPr>
        <w:t>主数据</w:t>
      </w:r>
      <w:r w:rsidRPr="007E4052">
        <w:rPr>
          <w:rFonts w:hint="eastAsia"/>
          <w:kern w:val="2"/>
          <w:lang w:val="en-US"/>
        </w:rPr>
        <w:t>对医院业务的影响</w:t>
      </w:r>
      <w:bookmarkEnd w:id="83"/>
    </w:p>
    <w:p w:rsidR="00BC0D0D" w:rsidRDefault="006B6F9C" w:rsidP="00BC0D0D">
      <w:pPr>
        <w:rPr>
          <w:rFonts w:ascii="Cambria" w:hAnsi="宋体" w:cs="Cambria"/>
          <w:kern w:val="2"/>
          <w:sz w:val="24"/>
          <w:szCs w:val="24"/>
          <w:lang w:val="en-US" w:eastAsia="zh-CN"/>
        </w:rPr>
      </w:pPr>
      <w:r w:rsidRPr="001B33E7">
        <w:rPr>
          <w:rFonts w:ascii="Cambria" w:hAnsi="宋体" w:cs="Cambria" w:hint="eastAsia"/>
          <w:kern w:val="2"/>
          <w:sz w:val="24"/>
          <w:szCs w:val="24"/>
          <w:lang w:val="en-US" w:eastAsia="zh-CN"/>
        </w:rPr>
        <w:t>国际、国家标准</w:t>
      </w:r>
      <w:r w:rsidR="00900F90">
        <w:rPr>
          <w:rFonts w:ascii="Cambria" w:hAnsi="宋体" w:cs="Cambria" w:hint="eastAsia"/>
          <w:kern w:val="2"/>
          <w:sz w:val="24"/>
          <w:szCs w:val="24"/>
          <w:lang w:val="en-US" w:eastAsia="zh-CN"/>
        </w:rPr>
        <w:t>主数据</w:t>
      </w:r>
      <w:r w:rsidRPr="001B33E7">
        <w:rPr>
          <w:rFonts w:ascii="Cambria" w:hAnsi="宋体" w:cs="Cambria" w:hint="eastAsia"/>
          <w:kern w:val="2"/>
          <w:sz w:val="24"/>
          <w:szCs w:val="24"/>
          <w:lang w:val="en-US" w:eastAsia="zh-CN"/>
        </w:rPr>
        <w:t>，修改不当可能会导致历史数据</w:t>
      </w:r>
      <w:r w:rsidR="00BC0D0D">
        <w:rPr>
          <w:rFonts w:ascii="Cambria" w:hAnsi="宋体" w:cs="Cambria" w:hint="eastAsia"/>
          <w:kern w:val="2"/>
          <w:sz w:val="24"/>
          <w:szCs w:val="24"/>
          <w:lang w:val="en-US" w:eastAsia="zh-CN"/>
        </w:rPr>
        <w:t>展现错误，造成严重后果</w:t>
      </w:r>
    </w:p>
    <w:p w:rsidR="00BC0D0D" w:rsidRPr="00BC0D0D" w:rsidRDefault="00BC0D0D" w:rsidP="00BC0D0D">
      <w:pPr>
        <w:rPr>
          <w:rFonts w:ascii="Cambria" w:hAnsi="宋体" w:cs="Cambria"/>
          <w:kern w:val="2"/>
          <w:sz w:val="24"/>
          <w:szCs w:val="24"/>
          <w:lang w:val="en-US" w:eastAsia="zh-CN"/>
        </w:rPr>
      </w:pPr>
      <w:r>
        <w:rPr>
          <w:rFonts w:ascii="Cambria" w:hAnsi="宋体" w:cs="Cambria" w:hint="eastAsia"/>
          <w:kern w:val="2"/>
          <w:sz w:val="24"/>
          <w:szCs w:val="24"/>
          <w:lang w:val="en-US" w:eastAsia="zh-CN"/>
        </w:rPr>
        <w:t>比如“性别码”</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的修改，</w:t>
      </w:r>
      <w:r w:rsidR="007979DF">
        <w:rPr>
          <w:rFonts w:ascii="Cambria" w:hAnsi="宋体" w:cs="Cambria" w:hint="eastAsia"/>
          <w:kern w:val="2"/>
          <w:sz w:val="24"/>
          <w:szCs w:val="24"/>
          <w:lang w:val="en-US" w:eastAsia="zh-CN"/>
        </w:rPr>
        <w:t>可能会导致性别错误，如把“性别码”字典中的</w:t>
      </w:r>
      <w:r w:rsidR="00D749CC">
        <w:rPr>
          <w:rFonts w:ascii="Cambria" w:hAnsi="宋体" w:cs="Cambria" w:hint="eastAsia"/>
          <w:kern w:val="2"/>
          <w:sz w:val="24"/>
          <w:szCs w:val="24"/>
          <w:lang w:val="en-US" w:eastAsia="zh-CN"/>
        </w:rPr>
        <w:t>女改成男</w:t>
      </w:r>
      <w:r w:rsidR="00380511">
        <w:rPr>
          <w:rFonts w:ascii="Cambria" w:hAnsi="宋体" w:cs="Cambria" w:hint="eastAsia"/>
          <w:kern w:val="2"/>
          <w:sz w:val="24"/>
          <w:szCs w:val="24"/>
          <w:lang w:val="en-US" w:eastAsia="zh-CN"/>
        </w:rPr>
        <w:t>，</w:t>
      </w:r>
      <w:r w:rsidR="00F72873">
        <w:rPr>
          <w:rFonts w:ascii="Cambria" w:hAnsi="宋体" w:cs="Cambria" w:hint="eastAsia"/>
          <w:kern w:val="2"/>
          <w:sz w:val="24"/>
          <w:szCs w:val="24"/>
          <w:lang w:val="en-US" w:eastAsia="zh-CN"/>
        </w:rPr>
        <w:t>历史数据中女性患者都变成了男性患者</w:t>
      </w:r>
      <w:r w:rsidR="00265CFA">
        <w:rPr>
          <w:rFonts w:ascii="Cambria" w:hAnsi="宋体" w:cs="Cambria" w:hint="eastAsia"/>
          <w:kern w:val="2"/>
          <w:sz w:val="24"/>
          <w:szCs w:val="24"/>
          <w:lang w:val="en-US" w:eastAsia="zh-CN"/>
        </w:rPr>
        <w:t>，影响患者的</w:t>
      </w:r>
      <w:r w:rsidR="00163041">
        <w:rPr>
          <w:rFonts w:ascii="Cambria" w:hAnsi="宋体" w:cs="Cambria" w:hint="eastAsia"/>
          <w:kern w:val="2"/>
          <w:sz w:val="24"/>
          <w:szCs w:val="24"/>
          <w:lang w:val="en-US" w:eastAsia="zh-CN"/>
        </w:rPr>
        <w:t>后续</w:t>
      </w:r>
      <w:r w:rsidR="00265CFA">
        <w:rPr>
          <w:rFonts w:ascii="Cambria" w:hAnsi="宋体" w:cs="Cambria" w:hint="eastAsia"/>
          <w:kern w:val="2"/>
          <w:sz w:val="24"/>
          <w:szCs w:val="24"/>
          <w:lang w:val="en-US" w:eastAsia="zh-CN"/>
        </w:rPr>
        <w:t>治疗</w:t>
      </w:r>
      <w:r w:rsidR="006E7E11">
        <w:rPr>
          <w:rFonts w:ascii="Cambria" w:hAnsi="宋体" w:cs="Cambria" w:hint="eastAsia"/>
          <w:kern w:val="2"/>
          <w:sz w:val="24"/>
          <w:szCs w:val="24"/>
          <w:lang w:val="en-US" w:eastAsia="zh-CN"/>
        </w:rPr>
        <w:t>，可能导致严重后果。</w:t>
      </w:r>
    </w:p>
    <w:p w:rsidR="006B6F9C" w:rsidRPr="00674C0C" w:rsidRDefault="00103B6E" w:rsidP="007E4052">
      <w:pPr>
        <w:rPr>
          <w:rFonts w:ascii="Cambria" w:hAnsi="宋体" w:cs="Cambria"/>
          <w:kern w:val="2"/>
          <w:sz w:val="24"/>
          <w:szCs w:val="24"/>
          <w:lang w:val="en-US" w:eastAsia="zh-CN"/>
        </w:rPr>
      </w:pPr>
      <w:r w:rsidRPr="00674C0C">
        <w:rPr>
          <w:rFonts w:ascii="Cambria" w:hAnsi="宋体" w:cs="Cambria" w:hint="eastAsia"/>
          <w:kern w:val="2"/>
          <w:sz w:val="24"/>
          <w:szCs w:val="24"/>
          <w:lang w:val="en-US" w:eastAsia="zh-CN"/>
        </w:rPr>
        <w:t>所以必须在国际、国家颁布变更通知后</w:t>
      </w:r>
      <w:r>
        <w:rPr>
          <w:rFonts w:ascii="Cambria" w:hAnsi="宋体" w:cs="Cambria" w:hint="eastAsia"/>
          <w:kern w:val="2"/>
          <w:sz w:val="24"/>
          <w:szCs w:val="24"/>
          <w:lang w:val="en-US" w:eastAsia="zh-CN"/>
        </w:rPr>
        <w:t>，按照正规修改流程和规范，才可修改。</w:t>
      </w:r>
    </w:p>
    <w:p w:rsidR="004D0509" w:rsidRDefault="004D0509" w:rsidP="00C265F2">
      <w:pPr>
        <w:pStyle w:val="2"/>
        <w:rPr>
          <w:kern w:val="2"/>
          <w:lang w:val="en-US"/>
        </w:rPr>
      </w:pPr>
      <w:bookmarkStart w:id="84" w:name="_Toc473572017"/>
      <w:r>
        <w:rPr>
          <w:rFonts w:hint="eastAsia"/>
          <w:kern w:val="2"/>
          <w:lang w:val="en-US"/>
        </w:rPr>
        <w:t>医疗行业标准</w:t>
      </w:r>
      <w:r w:rsidR="00900F90">
        <w:rPr>
          <w:rFonts w:hint="eastAsia"/>
          <w:kern w:val="2"/>
          <w:lang w:val="en-US"/>
        </w:rPr>
        <w:t>主数据</w:t>
      </w:r>
      <w:r w:rsidR="00D1123C">
        <w:rPr>
          <w:rFonts w:hint="eastAsia"/>
          <w:kern w:val="2"/>
          <w:lang w:val="en-US"/>
        </w:rPr>
        <w:t>对医院业务的影响</w:t>
      </w:r>
      <w:bookmarkEnd w:id="84"/>
    </w:p>
    <w:p w:rsidR="004D0509" w:rsidRDefault="007E4052"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医疗</w:t>
      </w:r>
      <w:r w:rsidR="00016DCB">
        <w:rPr>
          <w:rFonts w:ascii="Cambria" w:hAnsi="宋体" w:cs="Cambria" w:hint="eastAsia"/>
          <w:kern w:val="2"/>
          <w:sz w:val="24"/>
          <w:szCs w:val="24"/>
          <w:lang w:val="en-US" w:eastAsia="zh-CN"/>
        </w:rPr>
        <w:t>行业标准</w:t>
      </w:r>
      <w:r w:rsidR="00900F90">
        <w:rPr>
          <w:rFonts w:ascii="Cambria" w:hAnsi="宋体" w:cs="Cambria" w:hint="eastAsia"/>
          <w:kern w:val="2"/>
          <w:sz w:val="24"/>
          <w:szCs w:val="24"/>
          <w:lang w:val="en-US" w:eastAsia="zh-CN"/>
        </w:rPr>
        <w:t>主数据</w:t>
      </w:r>
      <w:r w:rsidR="00016DCB">
        <w:rPr>
          <w:rFonts w:ascii="Cambria" w:hAnsi="宋体" w:cs="Cambria" w:hint="eastAsia"/>
          <w:kern w:val="2"/>
          <w:sz w:val="24"/>
          <w:szCs w:val="24"/>
          <w:lang w:val="en-US" w:eastAsia="zh-CN"/>
        </w:rPr>
        <w:t>，修改</w:t>
      </w:r>
      <w:r w:rsidR="00352261" w:rsidRPr="001B33E7">
        <w:rPr>
          <w:rFonts w:ascii="Cambria" w:hAnsi="宋体" w:cs="Cambria" w:hint="eastAsia"/>
          <w:kern w:val="2"/>
          <w:sz w:val="24"/>
          <w:szCs w:val="24"/>
          <w:lang w:val="en-US" w:eastAsia="zh-CN"/>
        </w:rPr>
        <w:t>不当</w:t>
      </w:r>
      <w:r w:rsidR="00EB7CA8">
        <w:rPr>
          <w:rFonts w:ascii="Cambria" w:hAnsi="宋体" w:cs="Cambria" w:hint="eastAsia"/>
          <w:kern w:val="2"/>
          <w:sz w:val="24"/>
          <w:szCs w:val="24"/>
          <w:lang w:val="en-US" w:eastAsia="zh-CN"/>
        </w:rPr>
        <w:t>可能</w:t>
      </w:r>
      <w:r w:rsidR="00016DCB">
        <w:rPr>
          <w:rFonts w:ascii="Cambria" w:hAnsi="宋体" w:cs="Cambria" w:hint="eastAsia"/>
          <w:kern w:val="2"/>
          <w:sz w:val="24"/>
          <w:szCs w:val="24"/>
          <w:lang w:val="en-US" w:eastAsia="zh-CN"/>
        </w:rPr>
        <w:t>会导致医院标准与行业标准脱节</w:t>
      </w:r>
      <w:r w:rsidR="00E77F26">
        <w:rPr>
          <w:rFonts w:ascii="Cambria" w:hAnsi="宋体" w:cs="Cambria" w:hint="eastAsia"/>
          <w:kern w:val="2"/>
          <w:sz w:val="24"/>
          <w:szCs w:val="24"/>
          <w:lang w:val="en-US" w:eastAsia="zh-CN"/>
        </w:rPr>
        <w:t>，并且院内业务也会出现问题</w:t>
      </w:r>
      <w:r w:rsidR="004D0509">
        <w:rPr>
          <w:rFonts w:ascii="Cambria" w:hAnsi="宋体" w:cs="Cambria" w:hint="eastAsia"/>
          <w:kern w:val="2"/>
          <w:sz w:val="24"/>
          <w:szCs w:val="24"/>
          <w:lang w:val="en-US" w:eastAsia="zh-CN"/>
        </w:rPr>
        <w:t>。</w:t>
      </w:r>
    </w:p>
    <w:p w:rsidR="004D0509" w:rsidRDefault="00E77F26"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比如“</w:t>
      </w:r>
      <w:r w:rsidRPr="00E77F26">
        <w:rPr>
          <w:rFonts w:ascii="Cambria" w:hAnsi="宋体" w:cs="Cambria" w:hint="eastAsia"/>
          <w:kern w:val="2"/>
          <w:sz w:val="24"/>
          <w:szCs w:val="24"/>
          <w:lang w:val="en-US" w:eastAsia="zh-CN"/>
        </w:rPr>
        <w:t>药物剂型代码</w:t>
      </w:r>
      <w:r w:rsidR="00DB54F9">
        <w:rPr>
          <w:rFonts w:ascii="Cambria" w:hAnsi="宋体" w:cs="Cambria" w:hint="eastAsia"/>
          <w:kern w:val="2"/>
          <w:sz w:val="24"/>
          <w:szCs w:val="24"/>
          <w:lang w:val="en-US" w:eastAsia="zh-CN"/>
        </w:rPr>
        <w:t>”</w:t>
      </w:r>
      <w:r w:rsidR="00900F90">
        <w:rPr>
          <w:rFonts w:ascii="Cambria" w:hAnsi="宋体" w:cs="Cambria" w:hint="eastAsia"/>
          <w:kern w:val="2"/>
          <w:sz w:val="24"/>
          <w:szCs w:val="24"/>
          <w:lang w:val="en-US" w:eastAsia="zh-CN"/>
        </w:rPr>
        <w:t>主数据</w:t>
      </w:r>
      <w:r w:rsidR="00DE4C07">
        <w:rPr>
          <w:rFonts w:ascii="Cambria" w:hAnsi="宋体" w:cs="Cambria" w:hint="eastAsia"/>
          <w:kern w:val="2"/>
          <w:sz w:val="24"/>
          <w:szCs w:val="24"/>
          <w:lang w:val="en-US" w:eastAsia="zh-CN"/>
        </w:rPr>
        <w:t>的修改</w:t>
      </w:r>
      <w:r>
        <w:rPr>
          <w:rFonts w:ascii="Cambria" w:hAnsi="宋体" w:cs="Cambria" w:hint="eastAsia"/>
          <w:kern w:val="2"/>
          <w:sz w:val="24"/>
          <w:szCs w:val="24"/>
          <w:lang w:val="en-US" w:eastAsia="zh-CN"/>
        </w:rPr>
        <w:t>，</w:t>
      </w:r>
      <w:r w:rsidR="00DE4C07">
        <w:rPr>
          <w:rFonts w:ascii="Cambria" w:hAnsi="宋体" w:cs="Cambria" w:hint="eastAsia"/>
          <w:kern w:val="2"/>
          <w:sz w:val="24"/>
          <w:szCs w:val="24"/>
          <w:lang w:val="en-US" w:eastAsia="zh-CN"/>
        </w:rPr>
        <w:t>可能</w:t>
      </w:r>
      <w:r w:rsidR="004D0509">
        <w:rPr>
          <w:rFonts w:ascii="Cambria" w:hAnsi="宋体" w:cs="Cambria" w:hint="eastAsia"/>
          <w:kern w:val="2"/>
          <w:sz w:val="24"/>
          <w:szCs w:val="24"/>
          <w:lang w:val="en-US" w:eastAsia="zh-CN"/>
        </w:rPr>
        <w:t>会导致药物类型错误，</w:t>
      </w:r>
      <w:r w:rsidR="004B4A01">
        <w:rPr>
          <w:rFonts w:ascii="Cambria" w:hAnsi="宋体" w:cs="Cambria" w:hint="eastAsia"/>
          <w:kern w:val="2"/>
          <w:sz w:val="24"/>
          <w:szCs w:val="24"/>
          <w:lang w:val="en-US" w:eastAsia="zh-CN"/>
        </w:rPr>
        <w:t>如</w:t>
      </w:r>
      <w:r w:rsidR="004D0509">
        <w:rPr>
          <w:rFonts w:ascii="Cambria" w:hAnsi="宋体" w:cs="Cambria" w:hint="eastAsia"/>
          <w:kern w:val="2"/>
          <w:sz w:val="24"/>
          <w:szCs w:val="24"/>
          <w:lang w:val="en-US" w:eastAsia="zh-CN"/>
        </w:rPr>
        <w:t>“</w:t>
      </w:r>
      <w:r w:rsidR="004D0509" w:rsidRPr="004D0509">
        <w:rPr>
          <w:rFonts w:ascii="Cambria" w:hAnsi="宋体" w:cs="Cambria" w:hint="eastAsia"/>
          <w:kern w:val="2"/>
          <w:sz w:val="24"/>
          <w:szCs w:val="24"/>
          <w:lang w:val="en-US" w:eastAsia="zh-CN"/>
        </w:rPr>
        <w:t>溶液剂</w:t>
      </w:r>
      <w:r w:rsidR="004D0509">
        <w:rPr>
          <w:rFonts w:ascii="Cambria" w:hAnsi="宋体" w:cs="Cambria" w:hint="eastAsia"/>
          <w:kern w:val="2"/>
          <w:sz w:val="24"/>
          <w:szCs w:val="24"/>
          <w:lang w:val="en-US" w:eastAsia="zh-CN"/>
        </w:rPr>
        <w:t>”改为“溶水剂”后，药物改变后</w:t>
      </w:r>
      <w:r w:rsidR="006A7D2C">
        <w:rPr>
          <w:rFonts w:ascii="Cambria" w:hAnsi="宋体" w:cs="Cambria" w:hint="eastAsia"/>
          <w:kern w:val="2"/>
          <w:sz w:val="24"/>
          <w:szCs w:val="24"/>
          <w:lang w:val="en-US" w:eastAsia="zh-CN"/>
        </w:rPr>
        <w:t>的</w:t>
      </w:r>
      <w:r w:rsidR="004D0509">
        <w:rPr>
          <w:rFonts w:ascii="Cambria" w:hAnsi="宋体" w:cs="Cambria" w:hint="eastAsia"/>
          <w:kern w:val="2"/>
          <w:sz w:val="24"/>
          <w:szCs w:val="24"/>
          <w:lang w:val="en-US" w:eastAsia="zh-CN"/>
        </w:rPr>
        <w:t>剂型与之前的剂型有很大差异，导致药物性质的歧义，影响医生</w:t>
      </w:r>
      <w:r w:rsidR="001C484A">
        <w:rPr>
          <w:rFonts w:ascii="Cambria" w:hAnsi="宋体" w:cs="Cambria" w:hint="eastAsia"/>
          <w:kern w:val="2"/>
          <w:sz w:val="24"/>
          <w:szCs w:val="24"/>
          <w:lang w:val="en-US" w:eastAsia="zh-CN"/>
        </w:rPr>
        <w:t>开具</w:t>
      </w:r>
      <w:r w:rsidR="004D0509">
        <w:rPr>
          <w:rFonts w:ascii="Cambria" w:hAnsi="宋体" w:cs="Cambria" w:hint="eastAsia"/>
          <w:kern w:val="2"/>
          <w:sz w:val="24"/>
          <w:szCs w:val="24"/>
          <w:lang w:val="en-US" w:eastAsia="zh-CN"/>
        </w:rPr>
        <w:t>医嘱。</w:t>
      </w:r>
    </w:p>
    <w:p w:rsidR="00AC5F67" w:rsidRDefault="00E77F26"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所以</w:t>
      </w:r>
      <w:r w:rsidR="00016DCB">
        <w:rPr>
          <w:rFonts w:ascii="Cambria" w:hAnsi="宋体" w:cs="Cambria" w:hint="eastAsia"/>
          <w:kern w:val="2"/>
          <w:sz w:val="24"/>
          <w:szCs w:val="24"/>
          <w:lang w:val="en-US" w:eastAsia="zh-CN"/>
        </w:rPr>
        <w:t>必须在卫生部或卫生局颁布变更通知后，</w:t>
      </w:r>
      <w:r w:rsidR="00B41AAA">
        <w:rPr>
          <w:rFonts w:ascii="Cambria" w:hAnsi="宋体" w:cs="Cambria" w:hint="eastAsia"/>
          <w:kern w:val="2"/>
          <w:sz w:val="24"/>
          <w:szCs w:val="24"/>
          <w:lang w:val="en-US" w:eastAsia="zh-CN"/>
        </w:rPr>
        <w:t>按照</w:t>
      </w:r>
      <w:r w:rsidR="00D17DBA">
        <w:rPr>
          <w:rFonts w:ascii="Cambria" w:hAnsi="宋体" w:cs="Cambria" w:hint="eastAsia"/>
          <w:kern w:val="2"/>
          <w:sz w:val="24"/>
          <w:szCs w:val="24"/>
          <w:lang w:val="en-US" w:eastAsia="zh-CN"/>
        </w:rPr>
        <w:t>正规</w:t>
      </w:r>
      <w:r w:rsidR="00B41AAA">
        <w:rPr>
          <w:rFonts w:ascii="Cambria" w:hAnsi="宋体" w:cs="Cambria" w:hint="eastAsia"/>
          <w:kern w:val="2"/>
          <w:sz w:val="24"/>
          <w:szCs w:val="24"/>
          <w:lang w:val="en-US" w:eastAsia="zh-CN"/>
        </w:rPr>
        <w:t>修改流程和</w:t>
      </w:r>
      <w:r w:rsidR="00D23114">
        <w:rPr>
          <w:rFonts w:ascii="Cambria" w:hAnsi="宋体" w:cs="Cambria" w:hint="eastAsia"/>
          <w:kern w:val="2"/>
          <w:sz w:val="24"/>
          <w:szCs w:val="24"/>
          <w:lang w:val="en-US" w:eastAsia="zh-CN"/>
        </w:rPr>
        <w:t>规范</w:t>
      </w:r>
      <w:r w:rsidR="00B41AAA">
        <w:rPr>
          <w:rFonts w:ascii="Cambria" w:hAnsi="宋体" w:cs="Cambria" w:hint="eastAsia"/>
          <w:kern w:val="2"/>
          <w:sz w:val="24"/>
          <w:szCs w:val="24"/>
          <w:lang w:val="en-US" w:eastAsia="zh-CN"/>
        </w:rPr>
        <w:t>，</w:t>
      </w:r>
      <w:r w:rsidR="00016DCB">
        <w:rPr>
          <w:rFonts w:ascii="Cambria" w:hAnsi="宋体" w:cs="Cambria" w:hint="eastAsia"/>
          <w:kern w:val="2"/>
          <w:sz w:val="24"/>
          <w:szCs w:val="24"/>
          <w:lang w:val="en-US" w:eastAsia="zh-CN"/>
        </w:rPr>
        <w:t>才可修改。</w:t>
      </w:r>
    </w:p>
    <w:p w:rsidR="004D0509" w:rsidRDefault="004D0509" w:rsidP="00C265F2">
      <w:pPr>
        <w:pStyle w:val="2"/>
        <w:rPr>
          <w:kern w:val="2"/>
          <w:lang w:val="en-US"/>
        </w:rPr>
      </w:pPr>
      <w:bookmarkStart w:id="85" w:name="_Toc473572018"/>
      <w:r>
        <w:rPr>
          <w:rFonts w:hint="eastAsia"/>
          <w:kern w:val="2"/>
          <w:lang w:val="en-US"/>
        </w:rPr>
        <w:t>医院标准</w:t>
      </w:r>
      <w:r w:rsidR="00900F90">
        <w:rPr>
          <w:rFonts w:hint="eastAsia"/>
          <w:kern w:val="2"/>
          <w:lang w:val="en-US"/>
        </w:rPr>
        <w:t>主数据</w:t>
      </w:r>
      <w:r w:rsidR="00D417B9">
        <w:rPr>
          <w:rFonts w:hint="eastAsia"/>
          <w:kern w:val="2"/>
          <w:lang w:val="en-US"/>
        </w:rPr>
        <w:t>对医院业务的影响</w:t>
      </w:r>
      <w:bookmarkEnd w:id="85"/>
    </w:p>
    <w:p w:rsidR="00016DCB" w:rsidRDefault="00016DCB" w:rsidP="00AC5F67">
      <w:pPr>
        <w:rPr>
          <w:rFonts w:ascii="Cambria" w:hAnsi="宋体" w:cs="Cambria"/>
          <w:kern w:val="2"/>
          <w:sz w:val="24"/>
          <w:szCs w:val="24"/>
          <w:lang w:val="en-US" w:eastAsia="zh-CN"/>
        </w:rPr>
      </w:pPr>
      <w:r>
        <w:rPr>
          <w:rFonts w:ascii="Cambria" w:hAnsi="宋体" w:cs="Cambria" w:hint="eastAsia"/>
          <w:kern w:val="2"/>
          <w:sz w:val="24"/>
          <w:szCs w:val="24"/>
          <w:lang w:val="en-US" w:eastAsia="zh-CN"/>
        </w:rPr>
        <w:t>院内</w:t>
      </w:r>
      <w:r w:rsidR="00D31990">
        <w:rPr>
          <w:rFonts w:ascii="Cambria" w:hAnsi="宋体" w:cs="Cambria" w:hint="eastAsia"/>
          <w:kern w:val="2"/>
          <w:sz w:val="24"/>
          <w:szCs w:val="24"/>
          <w:lang w:val="en-US" w:eastAsia="zh-CN"/>
        </w:rPr>
        <w:t>标准</w:t>
      </w:r>
      <w:r w:rsidR="00900F90">
        <w:rPr>
          <w:rFonts w:ascii="Cambria" w:hAnsi="宋体" w:cs="Cambria" w:hint="eastAsia"/>
          <w:kern w:val="2"/>
          <w:sz w:val="24"/>
          <w:szCs w:val="24"/>
          <w:lang w:val="en-US" w:eastAsia="zh-CN"/>
        </w:rPr>
        <w:t>主数据</w:t>
      </w:r>
      <w:r w:rsidR="00241AEB">
        <w:rPr>
          <w:rFonts w:ascii="Cambria" w:hAnsi="宋体" w:cs="Cambria" w:hint="eastAsia"/>
          <w:kern w:val="2"/>
          <w:sz w:val="24"/>
          <w:szCs w:val="24"/>
          <w:lang w:val="en-US" w:eastAsia="zh-CN"/>
        </w:rPr>
        <w:t>，修改</w:t>
      </w:r>
      <w:r w:rsidR="00AD77D8" w:rsidRPr="001B33E7">
        <w:rPr>
          <w:rFonts w:ascii="Cambria" w:hAnsi="宋体" w:cs="Cambria" w:hint="eastAsia"/>
          <w:kern w:val="2"/>
          <w:sz w:val="24"/>
          <w:szCs w:val="24"/>
          <w:lang w:val="en-US" w:eastAsia="zh-CN"/>
        </w:rPr>
        <w:t>不当</w:t>
      </w:r>
      <w:r w:rsidR="00241AEB">
        <w:rPr>
          <w:rFonts w:ascii="Cambria" w:hAnsi="宋体" w:cs="Cambria" w:hint="eastAsia"/>
          <w:kern w:val="2"/>
          <w:sz w:val="24"/>
          <w:szCs w:val="24"/>
          <w:lang w:val="en-US" w:eastAsia="zh-CN"/>
        </w:rPr>
        <w:t>可能会</w:t>
      </w:r>
      <w:r w:rsidR="00E77F26">
        <w:rPr>
          <w:rFonts w:ascii="Cambria" w:hAnsi="宋体" w:cs="Cambria" w:hint="eastAsia"/>
          <w:kern w:val="2"/>
          <w:sz w:val="24"/>
          <w:szCs w:val="24"/>
          <w:lang w:val="en-US" w:eastAsia="zh-CN"/>
        </w:rPr>
        <w:t>导致</w:t>
      </w:r>
      <w:r w:rsidR="001507CC">
        <w:rPr>
          <w:rFonts w:ascii="Cambria" w:hAnsi="宋体" w:cs="Cambria" w:hint="eastAsia"/>
          <w:kern w:val="2"/>
          <w:sz w:val="24"/>
          <w:szCs w:val="24"/>
          <w:lang w:val="en-US" w:eastAsia="zh-CN"/>
        </w:rPr>
        <w:t>院内业务发生问题。</w:t>
      </w:r>
    </w:p>
    <w:p w:rsidR="001507CC" w:rsidRDefault="001507CC" w:rsidP="00AC5F67">
      <w:pPr>
        <w:rPr>
          <w:rFonts w:ascii="Cambria" w:hAnsi="宋体" w:cs="Cambria"/>
          <w:kern w:val="2"/>
          <w:sz w:val="24"/>
          <w:szCs w:val="24"/>
          <w:lang w:val="en-US" w:eastAsia="zh-CN"/>
        </w:rPr>
      </w:pPr>
      <w:r w:rsidRPr="00EB7881">
        <w:rPr>
          <w:rFonts w:ascii="Cambria" w:hAnsi="宋体" w:cs="Cambria" w:hint="eastAsia"/>
          <w:kern w:val="2"/>
          <w:sz w:val="24"/>
          <w:szCs w:val="24"/>
          <w:u w:val="single"/>
          <w:lang w:val="en-US" w:eastAsia="zh-CN"/>
        </w:rPr>
        <w:t>检验类型字典、处方类型字典、药品包装单位计量单位字典、药品的制药厂信息、药品类别、常用频率、医嘱类型、医嘱执行状态、费用状态、账单类别代码</w:t>
      </w:r>
      <w:r>
        <w:rPr>
          <w:rFonts w:ascii="Cambria" w:hAnsi="宋体" w:cs="Cambria" w:hint="eastAsia"/>
          <w:kern w:val="2"/>
          <w:sz w:val="24"/>
          <w:szCs w:val="24"/>
          <w:lang w:val="en-US" w:eastAsia="zh-CN"/>
        </w:rPr>
        <w:t>，这些字典变更后对院内业务的影响巨大，</w:t>
      </w:r>
      <w:r w:rsidR="00B551B9">
        <w:rPr>
          <w:rFonts w:ascii="Cambria" w:hAnsi="宋体" w:cs="Cambria" w:hint="eastAsia"/>
          <w:kern w:val="2"/>
          <w:sz w:val="24"/>
          <w:szCs w:val="24"/>
          <w:lang w:val="en-US" w:eastAsia="zh-CN"/>
        </w:rPr>
        <w:t>“类型”和“状态”</w:t>
      </w:r>
      <w:r w:rsidR="00513B26">
        <w:rPr>
          <w:rFonts w:ascii="Cambria" w:hAnsi="宋体" w:cs="Cambria" w:hint="eastAsia"/>
          <w:kern w:val="2"/>
          <w:sz w:val="24"/>
          <w:szCs w:val="24"/>
          <w:lang w:val="en-US" w:eastAsia="zh-CN"/>
        </w:rPr>
        <w:t>相关的字典</w:t>
      </w:r>
      <w:r>
        <w:rPr>
          <w:rFonts w:ascii="Cambria" w:hAnsi="宋体" w:cs="Cambria" w:hint="eastAsia"/>
          <w:kern w:val="2"/>
          <w:sz w:val="24"/>
          <w:szCs w:val="24"/>
          <w:lang w:val="en-US" w:eastAsia="zh-CN"/>
        </w:rPr>
        <w:t>应特别关注。</w:t>
      </w:r>
    </w:p>
    <w:p w:rsidR="00D333B4" w:rsidRPr="001057A9" w:rsidRDefault="00D333B4" w:rsidP="001057A9">
      <w:pPr>
        <w:rPr>
          <w:rFonts w:ascii="Cambria" w:hAnsi="宋体" w:cs="Cambria"/>
          <w:kern w:val="2"/>
          <w:sz w:val="24"/>
          <w:szCs w:val="24"/>
          <w:lang w:val="en-US" w:eastAsia="zh-CN"/>
        </w:rPr>
      </w:pPr>
      <w:r>
        <w:rPr>
          <w:rFonts w:ascii="Cambria" w:hAnsi="宋体" w:cs="Cambria" w:hint="eastAsia"/>
          <w:kern w:val="2"/>
          <w:sz w:val="24"/>
          <w:szCs w:val="24"/>
          <w:lang w:val="en-US" w:eastAsia="zh-CN"/>
        </w:rPr>
        <w:t>另外，</w:t>
      </w:r>
      <w:r w:rsidRPr="00FA50AD">
        <w:rPr>
          <w:rFonts w:ascii="Cambria" w:hAnsi="宋体" w:cs="Cambria" w:hint="eastAsia"/>
          <w:kern w:val="2"/>
          <w:sz w:val="24"/>
          <w:szCs w:val="24"/>
          <w:u w:val="single"/>
          <w:lang w:val="en-US" w:eastAsia="zh-CN"/>
        </w:rPr>
        <w:t>医嘱字典，检查项目字典，检验项目字典</w:t>
      </w:r>
      <w:r w:rsidR="001057A9">
        <w:rPr>
          <w:rFonts w:ascii="Cambria" w:hAnsi="宋体" w:cs="Cambria" w:hint="eastAsia"/>
          <w:kern w:val="2"/>
          <w:sz w:val="24"/>
          <w:szCs w:val="24"/>
          <w:lang w:val="en-US" w:eastAsia="zh-CN"/>
        </w:rPr>
        <w:t>，</w:t>
      </w:r>
      <w:r w:rsidR="007971D1">
        <w:rPr>
          <w:rFonts w:ascii="Cambria" w:hAnsi="宋体" w:cs="Cambria" w:hint="eastAsia"/>
          <w:kern w:val="2"/>
          <w:sz w:val="24"/>
          <w:szCs w:val="24"/>
          <w:lang w:val="en-US" w:eastAsia="zh-CN"/>
        </w:rPr>
        <w:t>如果有追加条目</w:t>
      </w:r>
      <w:r w:rsidR="001057A9" w:rsidRPr="001057A9">
        <w:rPr>
          <w:rFonts w:ascii="Cambria" w:hAnsi="宋体" w:cs="Cambria" w:hint="eastAsia"/>
          <w:kern w:val="2"/>
          <w:sz w:val="24"/>
          <w:szCs w:val="24"/>
          <w:lang w:val="en-US" w:eastAsia="zh-CN"/>
        </w:rPr>
        <w:t>的场合，</w:t>
      </w:r>
      <w:r w:rsidR="009D6AC9" w:rsidRPr="001057A9">
        <w:rPr>
          <w:rFonts w:ascii="Cambria" w:hAnsi="宋体" w:cs="Cambria" w:hint="eastAsia"/>
          <w:kern w:val="2"/>
          <w:sz w:val="24"/>
          <w:szCs w:val="24"/>
          <w:lang w:val="en-US" w:eastAsia="zh-CN"/>
        </w:rPr>
        <w:t>操作者</w:t>
      </w:r>
      <w:r w:rsidR="001057A9" w:rsidRPr="001057A9">
        <w:rPr>
          <w:rFonts w:ascii="Cambria" w:hAnsi="宋体" w:cs="Cambria" w:hint="eastAsia"/>
          <w:kern w:val="2"/>
          <w:sz w:val="24"/>
          <w:szCs w:val="24"/>
          <w:lang w:val="en-US" w:eastAsia="zh-CN"/>
        </w:rPr>
        <w:t>还需要</w:t>
      </w:r>
      <w:r w:rsidR="009D6AC9">
        <w:rPr>
          <w:rFonts w:ascii="Cambria" w:hAnsi="宋体" w:cs="Cambria" w:hint="eastAsia"/>
          <w:kern w:val="2"/>
          <w:sz w:val="24"/>
          <w:szCs w:val="24"/>
          <w:lang w:val="en-US" w:eastAsia="zh-CN"/>
        </w:rPr>
        <w:t>按照“</w:t>
      </w:r>
      <w:r w:rsidR="009D6AC9">
        <w:rPr>
          <w:rFonts w:ascii="Cambria" w:hAnsi="宋体" w:cs="Cambria" w:hint="eastAsia"/>
          <w:kern w:val="2"/>
          <w:sz w:val="24"/>
          <w:szCs w:val="24"/>
          <w:lang w:val="en-US" w:eastAsia="zh-CN"/>
        </w:rPr>
        <w:t>4.4</w:t>
      </w:r>
      <w:r w:rsidR="009D6AC9">
        <w:rPr>
          <w:rFonts w:ascii="Cambria" w:hAnsi="宋体" w:cs="Cambria" w:hint="eastAsia"/>
          <w:kern w:val="2"/>
          <w:sz w:val="24"/>
          <w:szCs w:val="24"/>
          <w:lang w:val="en-US" w:eastAsia="zh-CN"/>
        </w:rPr>
        <w:t>”</w:t>
      </w:r>
      <w:r w:rsidR="00C144EE">
        <w:rPr>
          <w:rFonts w:ascii="Cambria" w:hAnsi="宋体" w:cs="Cambria" w:hint="eastAsia"/>
          <w:kern w:val="2"/>
          <w:sz w:val="24"/>
          <w:szCs w:val="24"/>
          <w:lang w:val="en-US" w:eastAsia="zh-CN"/>
        </w:rPr>
        <w:t>维护这三个</w:t>
      </w:r>
      <w:r w:rsidR="00900F90">
        <w:rPr>
          <w:rFonts w:ascii="Cambria" w:hAnsi="宋体" w:cs="Cambria" w:hint="eastAsia"/>
          <w:kern w:val="2"/>
          <w:sz w:val="24"/>
          <w:szCs w:val="24"/>
          <w:lang w:val="en-US" w:eastAsia="zh-CN"/>
        </w:rPr>
        <w:t>主数据</w:t>
      </w:r>
      <w:r w:rsidR="009D6AC9">
        <w:rPr>
          <w:rFonts w:ascii="Cambria" w:hAnsi="宋体" w:cs="Cambria" w:hint="eastAsia"/>
          <w:kern w:val="2"/>
          <w:sz w:val="24"/>
          <w:szCs w:val="24"/>
          <w:lang w:val="en-US" w:eastAsia="zh-CN"/>
        </w:rPr>
        <w:t>，</w:t>
      </w:r>
      <w:r w:rsidR="001057A9" w:rsidRPr="001057A9">
        <w:rPr>
          <w:rFonts w:ascii="Cambria" w:hAnsi="宋体" w:cs="Cambria" w:hint="eastAsia"/>
          <w:kern w:val="2"/>
          <w:sz w:val="24"/>
          <w:szCs w:val="24"/>
          <w:lang w:val="en-US" w:eastAsia="zh-CN"/>
        </w:rPr>
        <w:t>提前联系信息中心以便给其补充</w:t>
      </w:r>
      <w:r w:rsidR="00C358C7">
        <w:rPr>
          <w:rFonts w:ascii="Cambria" w:hAnsi="宋体" w:cs="Cambria" w:hint="eastAsia"/>
          <w:kern w:val="2"/>
          <w:sz w:val="24"/>
          <w:szCs w:val="24"/>
          <w:lang w:val="en-US" w:eastAsia="zh-CN"/>
        </w:rPr>
        <w:t>消息分类</w:t>
      </w:r>
      <w:r w:rsidR="001057A9" w:rsidRPr="001057A9">
        <w:rPr>
          <w:rFonts w:ascii="Cambria" w:hAnsi="宋体" w:cs="Cambria" w:hint="eastAsia"/>
          <w:kern w:val="2"/>
          <w:sz w:val="24"/>
          <w:szCs w:val="24"/>
          <w:lang w:val="en-US" w:eastAsia="zh-CN"/>
        </w:rPr>
        <w:t>。</w:t>
      </w:r>
    </w:p>
    <w:p w:rsidR="00DE4C07" w:rsidRDefault="001507CC" w:rsidP="00EC6293">
      <w:pPr>
        <w:rPr>
          <w:rFonts w:ascii="Cambria" w:hAnsi="宋体" w:cs="Cambria"/>
          <w:kern w:val="2"/>
          <w:sz w:val="24"/>
          <w:szCs w:val="24"/>
          <w:lang w:val="en-US" w:eastAsia="zh-CN"/>
        </w:rPr>
      </w:pPr>
      <w:r>
        <w:rPr>
          <w:rFonts w:ascii="Cambria" w:hAnsi="宋体" w:cs="Cambria" w:hint="eastAsia"/>
          <w:kern w:val="2"/>
          <w:sz w:val="24"/>
          <w:szCs w:val="24"/>
          <w:lang w:val="en-US" w:eastAsia="zh-CN"/>
        </w:rPr>
        <w:t>比如</w:t>
      </w:r>
      <w:r w:rsidR="00DE4C07">
        <w:rPr>
          <w:rFonts w:ascii="Cambria" w:hAnsi="宋体" w:cs="Cambria" w:hint="eastAsia"/>
          <w:kern w:val="2"/>
          <w:sz w:val="24"/>
          <w:szCs w:val="24"/>
          <w:lang w:val="en-US" w:eastAsia="zh-CN"/>
        </w:rPr>
        <w:t>“</w:t>
      </w:r>
      <w:r w:rsidR="00EC6293" w:rsidRPr="00EC6293">
        <w:rPr>
          <w:rFonts w:ascii="Cambria" w:hAnsi="宋体" w:cs="Cambria" w:hint="eastAsia"/>
          <w:kern w:val="2"/>
          <w:sz w:val="24"/>
          <w:szCs w:val="24"/>
          <w:lang w:val="en-US" w:eastAsia="zh-CN"/>
        </w:rPr>
        <w:t>处方类型字典</w:t>
      </w:r>
      <w:r w:rsidR="00DE4C07">
        <w:rPr>
          <w:rFonts w:ascii="Cambria" w:hAnsi="宋体" w:cs="Cambria" w:hint="eastAsia"/>
          <w:kern w:val="2"/>
          <w:sz w:val="24"/>
          <w:szCs w:val="24"/>
          <w:lang w:val="en-US" w:eastAsia="zh-CN"/>
        </w:rPr>
        <w:t>”</w:t>
      </w:r>
      <w:r w:rsidR="00EC6293">
        <w:rPr>
          <w:rFonts w:ascii="Cambria" w:hAnsi="宋体" w:cs="Cambria" w:hint="eastAsia"/>
          <w:kern w:val="2"/>
          <w:sz w:val="24"/>
          <w:szCs w:val="24"/>
          <w:lang w:val="en-US" w:eastAsia="zh-CN"/>
        </w:rPr>
        <w:t>的修改</w:t>
      </w:r>
      <w:r w:rsidR="00DE4C07">
        <w:rPr>
          <w:rFonts w:ascii="Cambria" w:hAnsi="宋体" w:cs="Cambria" w:hint="eastAsia"/>
          <w:kern w:val="2"/>
          <w:sz w:val="24"/>
          <w:szCs w:val="24"/>
          <w:lang w:val="en-US" w:eastAsia="zh-CN"/>
        </w:rPr>
        <w:t>，</w:t>
      </w:r>
      <w:r w:rsidR="00EC6293">
        <w:rPr>
          <w:rFonts w:ascii="Cambria" w:hAnsi="宋体" w:cs="Cambria" w:hint="eastAsia"/>
          <w:kern w:val="2"/>
          <w:sz w:val="24"/>
          <w:szCs w:val="24"/>
          <w:lang w:val="en-US" w:eastAsia="zh-CN"/>
        </w:rPr>
        <w:t>可能会直接导致处方的错误，如“</w:t>
      </w:r>
      <w:r w:rsidR="00EC6293" w:rsidRPr="00EC6293">
        <w:rPr>
          <w:rFonts w:ascii="Cambria" w:hAnsi="宋体" w:cs="Cambria" w:hint="eastAsia"/>
          <w:kern w:val="2"/>
          <w:sz w:val="24"/>
          <w:szCs w:val="24"/>
          <w:lang w:val="en-US" w:eastAsia="zh-CN"/>
        </w:rPr>
        <w:t>放射药品</w:t>
      </w:r>
      <w:r w:rsidR="00EC6293">
        <w:rPr>
          <w:rFonts w:ascii="Cambria" w:hAnsi="宋体" w:cs="Cambria" w:hint="eastAsia"/>
          <w:kern w:val="2"/>
          <w:sz w:val="24"/>
          <w:szCs w:val="24"/>
          <w:lang w:val="en-US" w:eastAsia="zh-CN"/>
        </w:rPr>
        <w:t>”改为“中医药品”时，中医医生开处方选择药品时后果是严重的。</w:t>
      </w:r>
    </w:p>
    <w:p w:rsidR="00715A01" w:rsidRDefault="00715A01" w:rsidP="00EC6293">
      <w:pPr>
        <w:rPr>
          <w:rFonts w:ascii="Cambria" w:hAnsi="宋体" w:cs="Cambria"/>
          <w:kern w:val="2"/>
          <w:sz w:val="24"/>
          <w:szCs w:val="24"/>
          <w:lang w:val="en-US" w:eastAsia="zh-CN"/>
        </w:rPr>
      </w:pPr>
      <w:r>
        <w:rPr>
          <w:rFonts w:ascii="Cambria" w:hAnsi="宋体" w:cs="Cambria" w:hint="eastAsia"/>
          <w:kern w:val="2"/>
          <w:sz w:val="24"/>
          <w:szCs w:val="24"/>
          <w:lang w:val="en-US" w:eastAsia="zh-CN"/>
        </w:rPr>
        <w:t>所以直接修改</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的后果是严重的，必须</w:t>
      </w:r>
      <w:r w:rsidR="00055ADB">
        <w:rPr>
          <w:rFonts w:ascii="Cambria" w:hAnsi="宋体" w:cs="Cambria" w:hint="eastAsia"/>
          <w:kern w:val="2"/>
          <w:sz w:val="24"/>
          <w:szCs w:val="24"/>
          <w:lang w:val="en-US" w:eastAsia="zh-CN"/>
        </w:rPr>
        <w:t>按照</w:t>
      </w:r>
      <w:r w:rsidR="00200189">
        <w:rPr>
          <w:rFonts w:ascii="Cambria" w:hAnsi="宋体" w:cs="Cambria" w:hint="eastAsia"/>
          <w:kern w:val="2"/>
          <w:sz w:val="24"/>
          <w:szCs w:val="24"/>
          <w:lang w:val="en-US" w:eastAsia="zh-CN"/>
        </w:rPr>
        <w:t>正规</w:t>
      </w:r>
      <w:r w:rsidR="00055ADB">
        <w:rPr>
          <w:rFonts w:ascii="Cambria" w:hAnsi="宋体" w:cs="Cambria" w:hint="eastAsia"/>
          <w:kern w:val="2"/>
          <w:sz w:val="24"/>
          <w:szCs w:val="24"/>
          <w:lang w:val="en-US" w:eastAsia="zh-CN"/>
        </w:rPr>
        <w:t>修改流程和</w:t>
      </w:r>
      <w:r w:rsidR="00550CEA">
        <w:rPr>
          <w:rFonts w:ascii="Cambria" w:hAnsi="宋体" w:cs="Cambria" w:hint="eastAsia"/>
          <w:kern w:val="2"/>
          <w:sz w:val="24"/>
          <w:szCs w:val="24"/>
          <w:lang w:val="en-US" w:eastAsia="zh-CN"/>
        </w:rPr>
        <w:t>规范</w:t>
      </w:r>
      <w:r>
        <w:rPr>
          <w:rFonts w:ascii="Cambria" w:hAnsi="宋体" w:cs="Cambria" w:hint="eastAsia"/>
          <w:kern w:val="2"/>
          <w:sz w:val="24"/>
          <w:szCs w:val="24"/>
          <w:lang w:val="en-US" w:eastAsia="zh-CN"/>
        </w:rPr>
        <w:t>维护</w:t>
      </w:r>
      <w:r w:rsidR="00900F90">
        <w:rPr>
          <w:rFonts w:ascii="Cambria" w:hAnsi="宋体" w:cs="Cambria" w:hint="eastAsia"/>
          <w:kern w:val="2"/>
          <w:sz w:val="24"/>
          <w:szCs w:val="24"/>
          <w:lang w:val="en-US" w:eastAsia="zh-CN"/>
        </w:rPr>
        <w:t>主数据</w:t>
      </w:r>
      <w:r>
        <w:rPr>
          <w:rFonts w:ascii="Cambria" w:hAnsi="宋体" w:cs="Cambria" w:hint="eastAsia"/>
          <w:kern w:val="2"/>
          <w:sz w:val="24"/>
          <w:szCs w:val="24"/>
          <w:lang w:val="en-US" w:eastAsia="zh-CN"/>
        </w:rPr>
        <w:t>。</w:t>
      </w:r>
    </w:p>
    <w:p w:rsidR="00D333B4" w:rsidRPr="00DE4C07" w:rsidRDefault="00D333B4" w:rsidP="00EC6293">
      <w:pPr>
        <w:rPr>
          <w:rFonts w:ascii="Cambria" w:cs="Cambria"/>
          <w:kern w:val="2"/>
          <w:lang w:val="en-US" w:eastAsia="zh-CN"/>
        </w:rPr>
      </w:pPr>
    </w:p>
    <w:p w:rsidR="001507CC" w:rsidRPr="00EC6293" w:rsidRDefault="001507CC" w:rsidP="00AC5F67">
      <w:pPr>
        <w:rPr>
          <w:rFonts w:ascii="Cambria" w:hAnsi="宋体" w:cs="Cambria"/>
          <w:kern w:val="2"/>
          <w:sz w:val="24"/>
          <w:szCs w:val="24"/>
          <w:lang w:val="en-US" w:eastAsia="zh-CN"/>
        </w:rPr>
      </w:pPr>
    </w:p>
    <w:p w:rsidR="005F6598" w:rsidRPr="0022171C" w:rsidRDefault="005F6598" w:rsidP="005F6598">
      <w:pPr>
        <w:pStyle w:val="10"/>
        <w:pageBreakBefore w:val="0"/>
        <w:spacing w:before="240" w:after="240"/>
      </w:pPr>
      <w:bookmarkStart w:id="86" w:name="_Toc473572019"/>
      <w:bookmarkEnd w:id="53"/>
      <w:r w:rsidRPr="0022171C">
        <w:rPr>
          <w:rFonts w:hint="eastAsia"/>
        </w:rPr>
        <w:lastRenderedPageBreak/>
        <w:t>附录</w:t>
      </w:r>
      <w:bookmarkEnd w:id="86"/>
    </w:p>
    <w:tbl>
      <w:tblPr>
        <w:tblW w:w="0" w:type="auto"/>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top w:w="57" w:type="dxa"/>
          <w:left w:w="107" w:type="dxa"/>
          <w:bottom w:w="57" w:type="dxa"/>
          <w:right w:w="107" w:type="dxa"/>
        </w:tblCellMar>
        <w:tblLook w:val="04A0" w:firstRow="1" w:lastRow="0" w:firstColumn="1" w:lastColumn="0" w:noHBand="0" w:noVBand="1"/>
      </w:tblPr>
      <w:tblGrid>
        <w:gridCol w:w="2379"/>
        <w:gridCol w:w="4081"/>
        <w:gridCol w:w="1291"/>
        <w:gridCol w:w="1932"/>
      </w:tblGrid>
      <w:tr w:rsidR="005F6598" w:rsidRPr="009D3CDC" w:rsidTr="005C3BE3">
        <w:trPr>
          <w:trHeight w:val="340"/>
          <w:tblHeader/>
          <w:jc w:val="center"/>
        </w:trPr>
        <w:tc>
          <w:tcPr>
            <w:tcW w:w="2379" w:type="dxa"/>
            <w:tcBorders>
              <w:top w:val="single" w:sz="6" w:space="0" w:color="C0C0C0"/>
              <w:left w:val="single" w:sz="6" w:space="0" w:color="C0C0C0"/>
              <w:bottom w:val="single" w:sz="6" w:space="0" w:color="C0C0C0"/>
              <w:right w:val="single" w:sz="18" w:space="0" w:color="FFFFFF"/>
            </w:tcBorders>
            <w:shd w:val="clear" w:color="auto" w:fill="C6D9F1" w:themeFill="text2" w:themeFillTint="33"/>
            <w:vAlign w:val="center"/>
          </w:tcPr>
          <w:p w:rsidR="005F6598" w:rsidRPr="009D3CDC" w:rsidRDefault="005F6598" w:rsidP="005C3BE3">
            <w:pPr>
              <w:pStyle w:val="ww"/>
            </w:pPr>
            <w:r w:rsidRPr="009D3CDC">
              <w:rPr>
                <w:rFonts w:hint="eastAsia"/>
              </w:rPr>
              <w:t>文档所属</w:t>
            </w:r>
          </w:p>
        </w:tc>
        <w:tc>
          <w:tcPr>
            <w:tcW w:w="4081" w:type="dxa"/>
            <w:tcBorders>
              <w:top w:val="single" w:sz="6" w:space="0" w:color="C0C0C0"/>
              <w:left w:val="single" w:sz="6" w:space="0" w:color="C0C0C0"/>
              <w:bottom w:val="single" w:sz="6" w:space="0" w:color="C0C0C0"/>
              <w:right w:val="single" w:sz="18" w:space="0" w:color="FFFFFF"/>
            </w:tcBorders>
            <w:shd w:val="clear" w:color="auto" w:fill="C6D9F1" w:themeFill="text2" w:themeFillTint="33"/>
            <w:vAlign w:val="center"/>
          </w:tcPr>
          <w:p w:rsidR="005F6598" w:rsidRPr="009D3CDC" w:rsidRDefault="005F6598" w:rsidP="005C3BE3">
            <w:pPr>
              <w:pStyle w:val="ww"/>
            </w:pPr>
            <w:r w:rsidRPr="009D3CDC">
              <w:rPr>
                <w:rFonts w:hint="eastAsia"/>
              </w:rPr>
              <w:t>文档名</w:t>
            </w:r>
          </w:p>
        </w:tc>
        <w:tc>
          <w:tcPr>
            <w:tcW w:w="1291" w:type="dxa"/>
            <w:tcBorders>
              <w:top w:val="single" w:sz="6" w:space="0" w:color="C0C0C0"/>
              <w:left w:val="single" w:sz="6" w:space="0" w:color="C0C0C0"/>
              <w:bottom w:val="single" w:sz="6" w:space="0" w:color="C0C0C0"/>
              <w:right w:val="single" w:sz="18" w:space="0" w:color="FFFFFF"/>
            </w:tcBorders>
            <w:shd w:val="clear" w:color="auto" w:fill="C6D9F1" w:themeFill="text2" w:themeFillTint="33"/>
            <w:vAlign w:val="center"/>
            <w:hideMark/>
          </w:tcPr>
          <w:p w:rsidR="005F6598" w:rsidRPr="009D3CDC" w:rsidRDefault="005F6598" w:rsidP="005C3BE3">
            <w:pPr>
              <w:pStyle w:val="ww"/>
            </w:pPr>
            <w:r w:rsidRPr="009D3CDC">
              <w:rPr>
                <w:rFonts w:hint="eastAsia"/>
              </w:rPr>
              <w:t>参考页码</w:t>
            </w:r>
          </w:p>
        </w:tc>
        <w:tc>
          <w:tcPr>
            <w:tcW w:w="1932" w:type="dxa"/>
            <w:tcBorders>
              <w:top w:val="single" w:sz="6" w:space="0" w:color="C0C0C0"/>
              <w:left w:val="single" w:sz="18" w:space="0" w:color="FFFFFF"/>
              <w:bottom w:val="single" w:sz="6" w:space="0" w:color="C0C0C0"/>
              <w:right w:val="single" w:sz="6" w:space="0" w:color="BFBFBF" w:themeColor="background1" w:themeShade="BF"/>
            </w:tcBorders>
            <w:shd w:val="clear" w:color="auto" w:fill="C6D9F1" w:themeFill="text2" w:themeFillTint="33"/>
            <w:vAlign w:val="center"/>
            <w:hideMark/>
          </w:tcPr>
          <w:p w:rsidR="005F6598" w:rsidRPr="009D3CDC" w:rsidRDefault="005F6598" w:rsidP="005C3BE3">
            <w:pPr>
              <w:pStyle w:val="ww"/>
            </w:pPr>
            <w:r w:rsidRPr="009D3CDC">
              <w:rPr>
                <w:rFonts w:hint="eastAsia"/>
              </w:rPr>
              <w:t>最新更新时间</w:t>
            </w:r>
          </w:p>
        </w:tc>
      </w:tr>
      <w:tr w:rsidR="005F6598" w:rsidRPr="009D3CDC" w:rsidTr="005C3BE3">
        <w:trPr>
          <w:trHeight w:val="113"/>
          <w:jc w:val="center"/>
        </w:trPr>
        <w:tc>
          <w:tcPr>
            <w:tcW w:w="2379" w:type="dxa"/>
            <w:tcBorders>
              <w:top w:val="single" w:sz="6" w:space="0" w:color="C0C0C0"/>
              <w:left w:val="single" w:sz="6" w:space="0" w:color="C0C0C0"/>
              <w:bottom w:val="single" w:sz="6" w:space="0" w:color="C0C0C0"/>
              <w:right w:val="single" w:sz="6" w:space="0" w:color="C0C0C0"/>
            </w:tcBorders>
          </w:tcPr>
          <w:p w:rsidR="005F6598" w:rsidRPr="009D3CDC" w:rsidRDefault="008A2F34" w:rsidP="005C3BE3">
            <w:pPr>
              <w:pStyle w:val="ww"/>
              <w:rPr>
                <w:szCs w:val="21"/>
              </w:rPr>
            </w:pPr>
            <w:r>
              <w:rPr>
                <w:rFonts w:hint="eastAsia"/>
                <w:szCs w:val="21"/>
              </w:rPr>
              <w:t>XXXX医院</w:t>
            </w:r>
            <w:r w:rsidR="005F6598" w:rsidRPr="009D3CDC">
              <w:rPr>
                <w:rFonts w:hint="eastAsia"/>
                <w:szCs w:val="21"/>
              </w:rPr>
              <w:t>项目组</w:t>
            </w:r>
          </w:p>
        </w:tc>
        <w:tc>
          <w:tcPr>
            <w:tcW w:w="4081" w:type="dxa"/>
            <w:tcBorders>
              <w:top w:val="single" w:sz="6" w:space="0" w:color="C0C0C0"/>
              <w:left w:val="single" w:sz="6" w:space="0" w:color="C0C0C0"/>
              <w:bottom w:val="single" w:sz="6" w:space="0" w:color="C0C0C0"/>
              <w:right w:val="single" w:sz="6" w:space="0" w:color="C0C0C0"/>
            </w:tcBorders>
          </w:tcPr>
          <w:p w:rsidR="005F6598" w:rsidRPr="009D3CDC" w:rsidRDefault="00900F90" w:rsidP="005C3BE3">
            <w:pPr>
              <w:pStyle w:val="ww"/>
              <w:rPr>
                <w:szCs w:val="21"/>
                <w:lang w:eastAsia="zh-CN"/>
              </w:rPr>
            </w:pPr>
            <w:r>
              <w:rPr>
                <w:rFonts w:hint="eastAsia"/>
                <w:szCs w:val="21"/>
                <w:lang w:eastAsia="zh-CN"/>
              </w:rPr>
              <w:t>主数据</w:t>
            </w:r>
            <w:r w:rsidR="005F6598" w:rsidRPr="005F6598">
              <w:rPr>
                <w:rFonts w:hint="eastAsia"/>
                <w:szCs w:val="21"/>
                <w:lang w:eastAsia="zh-CN"/>
              </w:rPr>
              <w:t>定义书_V0.01.xlsx</w:t>
            </w:r>
          </w:p>
        </w:tc>
        <w:tc>
          <w:tcPr>
            <w:tcW w:w="1291" w:type="dxa"/>
            <w:tcBorders>
              <w:top w:val="single" w:sz="6" w:space="0" w:color="C0C0C0"/>
              <w:left w:val="single" w:sz="6" w:space="0" w:color="C0C0C0"/>
              <w:bottom w:val="single" w:sz="6" w:space="0" w:color="C0C0C0"/>
              <w:right w:val="single" w:sz="6" w:space="0" w:color="C0C0C0"/>
            </w:tcBorders>
          </w:tcPr>
          <w:p w:rsidR="005F6598" w:rsidRPr="009D3CDC" w:rsidRDefault="005F6598" w:rsidP="005C3BE3">
            <w:pPr>
              <w:pStyle w:val="ww"/>
              <w:rPr>
                <w:szCs w:val="21"/>
              </w:rPr>
            </w:pPr>
            <w:r w:rsidRPr="009D3CDC">
              <w:rPr>
                <w:rFonts w:hint="eastAsia"/>
                <w:szCs w:val="21"/>
              </w:rPr>
              <w:t>全部</w:t>
            </w:r>
          </w:p>
        </w:tc>
        <w:tc>
          <w:tcPr>
            <w:tcW w:w="1932" w:type="dxa"/>
            <w:tcBorders>
              <w:top w:val="single" w:sz="6" w:space="0" w:color="C0C0C0"/>
              <w:left w:val="single" w:sz="6" w:space="0" w:color="C0C0C0"/>
              <w:bottom w:val="single" w:sz="6" w:space="0" w:color="C0C0C0"/>
              <w:right w:val="single" w:sz="6" w:space="0" w:color="C0C0C0"/>
            </w:tcBorders>
          </w:tcPr>
          <w:p w:rsidR="005F6598" w:rsidRPr="009D3CDC" w:rsidRDefault="005F6598" w:rsidP="00C770C0">
            <w:pPr>
              <w:pStyle w:val="ww"/>
              <w:rPr>
                <w:szCs w:val="21"/>
              </w:rPr>
            </w:pPr>
            <w:r w:rsidRPr="009D3CDC">
              <w:rPr>
                <w:rFonts w:hint="eastAsia"/>
                <w:szCs w:val="21"/>
              </w:rPr>
              <w:t>201</w:t>
            </w:r>
            <w:r w:rsidR="00C770C0">
              <w:rPr>
                <w:rFonts w:hint="eastAsia"/>
                <w:szCs w:val="21"/>
                <w:lang w:eastAsia="zh-CN"/>
              </w:rPr>
              <w:t>3</w:t>
            </w:r>
            <w:r w:rsidRPr="009D3CDC">
              <w:rPr>
                <w:rFonts w:hint="eastAsia"/>
                <w:szCs w:val="21"/>
              </w:rPr>
              <w:t>年</w:t>
            </w:r>
            <w:r w:rsidR="00C770C0">
              <w:rPr>
                <w:rFonts w:hint="eastAsia"/>
                <w:szCs w:val="21"/>
                <w:lang w:eastAsia="zh-CN"/>
              </w:rPr>
              <w:t>1</w:t>
            </w:r>
            <w:r w:rsidRPr="009D3CDC">
              <w:rPr>
                <w:rFonts w:hint="eastAsia"/>
                <w:szCs w:val="21"/>
              </w:rPr>
              <w:t>月</w:t>
            </w:r>
          </w:p>
        </w:tc>
      </w:tr>
    </w:tbl>
    <w:p w:rsidR="00983A3B" w:rsidRDefault="00983A3B" w:rsidP="003A6422">
      <w:pPr>
        <w:pStyle w:val="10"/>
        <w:spacing w:before="240" w:after="240"/>
        <w:rPr>
          <w:lang w:eastAsia="zh-CN"/>
        </w:rPr>
        <w:sectPr w:rsidR="00983A3B" w:rsidSect="00B07307">
          <w:pgSz w:w="11906" w:h="16838" w:code="9"/>
          <w:pgMar w:top="1440" w:right="1077" w:bottom="1440" w:left="1077" w:header="720" w:footer="720" w:gutter="0"/>
          <w:cols w:space="720"/>
          <w:docGrid w:linePitch="312"/>
        </w:sectPr>
      </w:pPr>
    </w:p>
    <w:p w:rsidR="003A6422" w:rsidRPr="00A66A3D" w:rsidRDefault="003A6422" w:rsidP="003A6422">
      <w:pPr>
        <w:pStyle w:val="10"/>
        <w:spacing w:before="240" w:after="240"/>
      </w:pPr>
      <w:bookmarkStart w:id="87" w:name="_Toc473572020"/>
      <w:r>
        <w:rPr>
          <w:rFonts w:hint="eastAsia"/>
          <w:lang w:eastAsia="zh-CN"/>
        </w:rPr>
        <w:lastRenderedPageBreak/>
        <w:t>附件</w:t>
      </w:r>
      <w:bookmarkEnd w:id="87"/>
    </w:p>
    <w:p w:rsidR="00C4243C" w:rsidRDefault="008A2F34" w:rsidP="00C4243C">
      <w:pPr>
        <w:jc w:val="center"/>
        <w:rPr>
          <w:rFonts w:ascii="宋体"/>
          <w:sz w:val="24"/>
          <w:lang w:eastAsia="zh-CN"/>
        </w:rPr>
      </w:pPr>
      <w:r>
        <w:rPr>
          <w:rFonts w:ascii="宋体" w:hint="eastAsia"/>
          <w:sz w:val="24"/>
          <w:lang w:eastAsia="zh-CN"/>
        </w:rPr>
        <w:t>XXXX医院</w:t>
      </w:r>
      <w:r w:rsidR="00C4243C" w:rsidRPr="001C068B">
        <w:rPr>
          <w:rFonts w:ascii="宋体" w:hint="eastAsia"/>
          <w:sz w:val="24"/>
          <w:lang w:eastAsia="zh-CN"/>
        </w:rPr>
        <w:t>新建</w:t>
      </w:r>
      <w:r w:rsidR="00900F90">
        <w:rPr>
          <w:rFonts w:ascii="宋体" w:hint="eastAsia"/>
          <w:sz w:val="24"/>
          <w:lang w:eastAsia="zh-CN"/>
        </w:rPr>
        <w:t>主数据</w:t>
      </w:r>
      <w:r w:rsidR="00C4243C" w:rsidRPr="001C068B">
        <w:rPr>
          <w:rFonts w:ascii="宋体" w:hint="eastAsia"/>
          <w:sz w:val="24"/>
          <w:lang w:eastAsia="zh-CN"/>
        </w:rPr>
        <w:t>审批表</w:t>
      </w:r>
    </w:p>
    <w:tbl>
      <w:tblPr>
        <w:tblpPr w:leftFromText="180" w:rightFromText="180" w:vertAnchor="page" w:horzAnchor="margin" w:tblpXSpec="center" w:tblpY="3134"/>
        <w:tblW w:w="9129" w:type="dxa"/>
        <w:tblLook w:val="04A0" w:firstRow="1" w:lastRow="0" w:firstColumn="1" w:lastColumn="0" w:noHBand="0" w:noVBand="1"/>
      </w:tblPr>
      <w:tblGrid>
        <w:gridCol w:w="2518"/>
        <w:gridCol w:w="2304"/>
        <w:gridCol w:w="1952"/>
        <w:gridCol w:w="2355"/>
      </w:tblGrid>
      <w:tr w:rsidR="00C4243C" w:rsidRPr="00D80EBC" w:rsidTr="008716E1">
        <w:trPr>
          <w:trHeight w:val="498"/>
        </w:trPr>
        <w:tc>
          <w:tcPr>
            <w:tcW w:w="25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申请部门</w:t>
            </w:r>
          </w:p>
        </w:tc>
        <w:tc>
          <w:tcPr>
            <w:tcW w:w="2304" w:type="dxa"/>
            <w:tcBorders>
              <w:top w:val="single" w:sz="4" w:space="0" w:color="auto"/>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 xml:space="preserve">　</w:t>
            </w:r>
          </w:p>
        </w:tc>
        <w:tc>
          <w:tcPr>
            <w:tcW w:w="1952" w:type="dxa"/>
            <w:tcBorders>
              <w:top w:val="single" w:sz="4" w:space="0" w:color="auto"/>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申请日期</w:t>
            </w:r>
          </w:p>
        </w:tc>
        <w:tc>
          <w:tcPr>
            <w:tcW w:w="2355" w:type="dxa"/>
            <w:tcBorders>
              <w:top w:val="single" w:sz="4" w:space="0" w:color="auto"/>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 xml:space="preserve">　</w:t>
            </w:r>
          </w:p>
        </w:tc>
      </w:tr>
      <w:tr w:rsidR="00C4243C" w:rsidRPr="00D80EBC" w:rsidTr="008716E1">
        <w:trPr>
          <w:trHeight w:val="498"/>
        </w:trPr>
        <w:tc>
          <w:tcPr>
            <w:tcW w:w="2518" w:type="dxa"/>
            <w:tcBorders>
              <w:top w:val="nil"/>
              <w:left w:val="single" w:sz="4" w:space="0" w:color="auto"/>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经办人</w:t>
            </w:r>
          </w:p>
        </w:tc>
        <w:tc>
          <w:tcPr>
            <w:tcW w:w="2304" w:type="dxa"/>
            <w:tcBorders>
              <w:top w:val="nil"/>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 xml:space="preserve">　</w:t>
            </w:r>
          </w:p>
        </w:tc>
        <w:tc>
          <w:tcPr>
            <w:tcW w:w="1952" w:type="dxa"/>
            <w:tcBorders>
              <w:top w:val="nil"/>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经办人电话</w:t>
            </w:r>
          </w:p>
        </w:tc>
        <w:tc>
          <w:tcPr>
            <w:tcW w:w="2355" w:type="dxa"/>
            <w:tcBorders>
              <w:top w:val="nil"/>
              <w:left w:val="nil"/>
              <w:bottom w:val="single" w:sz="4" w:space="0" w:color="auto"/>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 xml:space="preserve">　</w:t>
            </w:r>
          </w:p>
        </w:tc>
      </w:tr>
      <w:tr w:rsidR="00C4243C" w:rsidRPr="00D80EBC" w:rsidTr="008716E1">
        <w:trPr>
          <w:trHeight w:val="498"/>
        </w:trPr>
        <w:tc>
          <w:tcPr>
            <w:tcW w:w="25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lang w:eastAsia="zh-CN"/>
              </w:rPr>
            </w:pPr>
            <w:r w:rsidRPr="00D80EBC">
              <w:rPr>
                <w:rFonts w:ascii="宋体" w:hAnsi="宋体" w:cs="宋体" w:hint="eastAsia"/>
                <w:color w:val="000000"/>
                <w:sz w:val="24"/>
                <w:szCs w:val="24"/>
                <w:lang w:eastAsia="zh-CN"/>
              </w:rPr>
              <w:t>申请字典维护内容及方式</w:t>
            </w:r>
          </w:p>
          <w:p w:rsidR="00C4243C" w:rsidRPr="00D80EBC" w:rsidRDefault="00C4243C" w:rsidP="001B1A00">
            <w:pPr>
              <w:rPr>
                <w:rFonts w:ascii="宋体" w:hAnsi="宋体" w:cs="宋体"/>
                <w:color w:val="000000"/>
                <w:sz w:val="24"/>
                <w:szCs w:val="24"/>
                <w:lang w:eastAsia="zh-CN"/>
              </w:rPr>
            </w:pPr>
            <w:r w:rsidRPr="00D80EBC">
              <w:rPr>
                <w:rFonts w:ascii="宋体" w:hAnsi="宋体" w:cs="宋体" w:hint="eastAsia"/>
                <w:color w:val="000000"/>
                <w:sz w:val="24"/>
                <w:szCs w:val="24"/>
                <w:lang w:eastAsia="zh-CN"/>
              </w:rPr>
              <w:t>（具体维护内容以附件形式提供）</w:t>
            </w:r>
          </w:p>
        </w:tc>
        <w:tc>
          <w:tcPr>
            <w:tcW w:w="661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D80EBC" w:rsidRDefault="00BB2A46" w:rsidP="001B1A00">
            <w:pPr>
              <w:rPr>
                <w:rFonts w:ascii="宋体" w:hAnsi="宋体" w:cs="宋体"/>
                <w:color w:val="000000"/>
                <w:sz w:val="24"/>
                <w:szCs w:val="24"/>
              </w:rPr>
            </w:pPr>
            <w:r>
              <w:rPr>
                <w:rFonts w:ascii="宋体" w:hAnsi="宋体" w:cs="宋体" w:hint="eastAsia"/>
                <w:color w:val="000000"/>
                <w:sz w:val="24"/>
                <w:szCs w:val="24"/>
              </w:rPr>
              <w:t>新建</w:t>
            </w:r>
            <w:r w:rsidR="00C4243C" w:rsidRPr="00D80EBC">
              <w:rPr>
                <w:rFonts w:ascii="宋体" w:hAnsi="宋体" w:cs="宋体" w:hint="eastAsia"/>
                <w:color w:val="000000"/>
                <w:sz w:val="24"/>
                <w:szCs w:val="24"/>
              </w:rPr>
              <w:t>字典名称</w:t>
            </w:r>
            <w:r w:rsidR="00C4243C" w:rsidRPr="00D80EBC">
              <w:rPr>
                <w:rFonts w:ascii="宋体" w:hAnsi="宋体" w:cs="宋体" w:hint="eastAsia"/>
                <w:color w:val="000000"/>
                <w:sz w:val="24"/>
                <w:szCs w:val="24"/>
                <w:u w:val="single"/>
              </w:rPr>
              <w:t xml:space="preserve">               </w:t>
            </w:r>
          </w:p>
        </w:tc>
      </w:tr>
      <w:tr w:rsidR="00C4243C" w:rsidRPr="00D80EBC" w:rsidTr="008716E1">
        <w:trPr>
          <w:trHeight w:val="498"/>
        </w:trPr>
        <w:tc>
          <w:tcPr>
            <w:tcW w:w="2518" w:type="dxa"/>
            <w:vMerge/>
            <w:tcBorders>
              <w:top w:val="single" w:sz="4" w:space="0" w:color="000000"/>
              <w:left w:val="single" w:sz="4" w:space="0" w:color="auto"/>
              <w:bottom w:val="single" w:sz="4" w:space="0" w:color="000000"/>
              <w:right w:val="single" w:sz="4" w:space="0" w:color="auto"/>
            </w:tcBorders>
            <w:vAlign w:val="center"/>
          </w:tcPr>
          <w:p w:rsidR="00C4243C" w:rsidRPr="00D80EBC" w:rsidRDefault="00C4243C" w:rsidP="001B1A00">
            <w:pPr>
              <w:rPr>
                <w:rFonts w:ascii="宋体" w:hAnsi="宋体" w:cs="宋体"/>
                <w:color w:val="000000"/>
                <w:sz w:val="24"/>
                <w:szCs w:val="24"/>
              </w:rPr>
            </w:pPr>
          </w:p>
        </w:tc>
        <w:tc>
          <w:tcPr>
            <w:tcW w:w="6611" w:type="dxa"/>
            <w:gridSpan w:val="3"/>
            <w:tcBorders>
              <w:top w:val="nil"/>
              <w:left w:val="single" w:sz="4" w:space="0" w:color="auto"/>
              <w:bottom w:val="nil"/>
              <w:right w:val="single" w:sz="4" w:space="0" w:color="000000"/>
            </w:tcBorders>
            <w:shd w:val="clear" w:color="auto" w:fill="auto"/>
            <w:noWrap/>
            <w:vAlign w:val="center"/>
          </w:tcPr>
          <w:p w:rsidR="00C4243C" w:rsidRPr="00D80EBC" w:rsidRDefault="00C4243C" w:rsidP="00BB2A46">
            <w:pPr>
              <w:ind w:firstLine="0"/>
              <w:rPr>
                <w:rFonts w:ascii="宋体" w:hAnsi="宋体" w:cs="宋体"/>
                <w:color w:val="000000"/>
                <w:sz w:val="24"/>
                <w:szCs w:val="24"/>
                <w:lang w:eastAsia="zh-CN"/>
              </w:rPr>
            </w:pPr>
          </w:p>
        </w:tc>
      </w:tr>
      <w:tr w:rsidR="00C4243C" w:rsidRPr="00D80EBC" w:rsidTr="008716E1">
        <w:trPr>
          <w:trHeight w:val="498"/>
        </w:trPr>
        <w:tc>
          <w:tcPr>
            <w:tcW w:w="2518" w:type="dxa"/>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凭证情况</w:t>
            </w:r>
          </w:p>
        </w:tc>
        <w:tc>
          <w:tcPr>
            <w:tcW w:w="661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D80EBC" w:rsidRDefault="00C4243C" w:rsidP="001B1A00">
            <w:pPr>
              <w:spacing w:line="360" w:lineRule="auto"/>
              <w:rPr>
                <w:rFonts w:ascii="宋体" w:hAnsi="宋体" w:cs="宋体"/>
                <w:color w:val="000000"/>
                <w:sz w:val="24"/>
                <w:szCs w:val="24"/>
                <w:lang w:eastAsia="zh-CN"/>
              </w:rPr>
            </w:pPr>
            <w:r w:rsidRPr="00D80EBC">
              <w:rPr>
                <w:rFonts w:ascii="宋体" w:hAnsi="宋体" w:cs="宋体" w:hint="eastAsia"/>
                <w:color w:val="000000"/>
                <w:sz w:val="24"/>
                <w:szCs w:val="24"/>
                <w:lang w:eastAsia="zh-CN"/>
              </w:rPr>
              <w:t>凭证种类：□上级文件，□会议纪要，</w:t>
            </w:r>
          </w:p>
          <w:p w:rsidR="00C4243C" w:rsidRPr="00D80EBC" w:rsidRDefault="00C4243C" w:rsidP="001B1A00">
            <w:pPr>
              <w:spacing w:line="360" w:lineRule="auto"/>
              <w:ind w:firstLineChars="500" w:firstLine="1200"/>
              <w:rPr>
                <w:rFonts w:ascii="宋体" w:hAnsi="宋体" w:cs="宋体"/>
                <w:color w:val="000000"/>
                <w:sz w:val="24"/>
                <w:szCs w:val="24"/>
              </w:rPr>
            </w:pPr>
            <w:r w:rsidRPr="00D80EBC">
              <w:rPr>
                <w:rFonts w:ascii="宋体" w:hAnsi="宋体" w:cs="宋体" w:hint="eastAsia"/>
                <w:color w:val="000000"/>
                <w:sz w:val="24"/>
                <w:szCs w:val="24"/>
              </w:rPr>
              <w:t>□其他</w:t>
            </w:r>
            <w:r w:rsidRPr="00D80EBC">
              <w:rPr>
                <w:rFonts w:ascii="宋体" w:hAnsi="宋体" w:cs="宋体" w:hint="eastAsia"/>
                <w:color w:val="000000"/>
                <w:sz w:val="24"/>
                <w:szCs w:val="24"/>
                <w:u w:val="single"/>
              </w:rPr>
              <w:t xml:space="preserve">                </w:t>
            </w:r>
          </w:p>
        </w:tc>
      </w:tr>
      <w:tr w:rsidR="00C4243C" w:rsidRPr="00D80EBC" w:rsidTr="008716E1">
        <w:trPr>
          <w:trHeight w:val="498"/>
        </w:trPr>
        <w:tc>
          <w:tcPr>
            <w:tcW w:w="2518" w:type="dxa"/>
            <w:vMerge w:val="restart"/>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申请部门负责人意见</w:t>
            </w:r>
          </w:p>
        </w:tc>
        <w:tc>
          <w:tcPr>
            <w:tcW w:w="661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D80EBC" w:rsidRDefault="00C4243C" w:rsidP="001B1A00">
            <w:pPr>
              <w:rPr>
                <w:rFonts w:ascii="宋体" w:hAnsi="宋体" w:cs="宋体"/>
                <w:color w:val="000000"/>
                <w:sz w:val="24"/>
                <w:szCs w:val="24"/>
              </w:rPr>
            </w:pPr>
            <w:r w:rsidRPr="00D80EBC">
              <w:rPr>
                <w:rFonts w:ascii="宋体" w:hAnsi="宋体" w:cs="宋体" w:hint="eastAsia"/>
                <w:color w:val="000000"/>
                <w:sz w:val="24"/>
                <w:szCs w:val="24"/>
              </w:rPr>
              <w:t>□同意    □不同意，原因：</w:t>
            </w:r>
            <w:r w:rsidRPr="00D80EBC">
              <w:rPr>
                <w:rFonts w:ascii="宋体" w:hAnsi="宋体" w:cs="宋体" w:hint="eastAsia"/>
                <w:color w:val="000000"/>
                <w:sz w:val="24"/>
                <w:szCs w:val="24"/>
                <w:u w:val="single"/>
              </w:rPr>
              <w:t xml:space="preserve">                      </w:t>
            </w:r>
          </w:p>
        </w:tc>
      </w:tr>
      <w:tr w:rsidR="00C4243C" w:rsidRPr="00D80EBC" w:rsidTr="008716E1">
        <w:trPr>
          <w:trHeight w:val="498"/>
        </w:trPr>
        <w:tc>
          <w:tcPr>
            <w:tcW w:w="2518" w:type="dxa"/>
            <w:vMerge/>
            <w:tcBorders>
              <w:top w:val="single" w:sz="4" w:space="0" w:color="000000"/>
              <w:left w:val="single" w:sz="4" w:space="0" w:color="auto"/>
              <w:bottom w:val="single" w:sz="4" w:space="0" w:color="000000"/>
              <w:right w:val="single" w:sz="4" w:space="0" w:color="auto"/>
            </w:tcBorders>
            <w:vAlign w:val="center"/>
          </w:tcPr>
          <w:p w:rsidR="00C4243C" w:rsidRPr="00D80EBC" w:rsidRDefault="00C4243C" w:rsidP="001B1A00">
            <w:pPr>
              <w:rPr>
                <w:rFonts w:ascii="宋体" w:hAnsi="宋体" w:cs="宋体"/>
                <w:color w:val="000000"/>
                <w:sz w:val="24"/>
                <w:szCs w:val="24"/>
              </w:rPr>
            </w:pPr>
          </w:p>
        </w:tc>
        <w:tc>
          <w:tcPr>
            <w:tcW w:w="6611" w:type="dxa"/>
            <w:gridSpan w:val="3"/>
            <w:tcBorders>
              <w:top w:val="nil"/>
              <w:left w:val="single" w:sz="4" w:space="0" w:color="auto"/>
              <w:bottom w:val="nil"/>
              <w:right w:val="single" w:sz="4" w:space="0" w:color="000000"/>
            </w:tcBorders>
            <w:shd w:val="clear" w:color="auto" w:fill="auto"/>
            <w:noWrap/>
            <w:vAlign w:val="center"/>
          </w:tcPr>
          <w:p w:rsidR="00C4243C" w:rsidRPr="00D80EBC" w:rsidRDefault="00C4243C" w:rsidP="001B1A00">
            <w:pPr>
              <w:rPr>
                <w:rFonts w:ascii="宋体" w:hAnsi="宋体" w:cs="宋体"/>
                <w:color w:val="000000"/>
                <w:sz w:val="24"/>
                <w:szCs w:val="24"/>
              </w:rPr>
            </w:pPr>
          </w:p>
        </w:tc>
      </w:tr>
      <w:tr w:rsidR="00C4243C" w:rsidRPr="00D80EBC" w:rsidTr="008716E1">
        <w:trPr>
          <w:trHeight w:val="71"/>
        </w:trPr>
        <w:tc>
          <w:tcPr>
            <w:tcW w:w="2518" w:type="dxa"/>
            <w:vMerge/>
            <w:tcBorders>
              <w:top w:val="single" w:sz="4" w:space="0" w:color="000000"/>
              <w:left w:val="single" w:sz="4" w:space="0" w:color="auto"/>
              <w:bottom w:val="single" w:sz="4" w:space="0" w:color="000000"/>
              <w:right w:val="single" w:sz="4" w:space="0" w:color="auto"/>
            </w:tcBorders>
            <w:vAlign w:val="center"/>
          </w:tcPr>
          <w:p w:rsidR="00C4243C" w:rsidRPr="00D80EBC" w:rsidRDefault="00C4243C" w:rsidP="001B1A00">
            <w:pPr>
              <w:rPr>
                <w:rFonts w:ascii="宋体" w:hAnsi="宋体" w:cs="宋体"/>
                <w:color w:val="000000"/>
                <w:sz w:val="24"/>
                <w:szCs w:val="24"/>
              </w:rPr>
            </w:pPr>
          </w:p>
        </w:tc>
        <w:tc>
          <w:tcPr>
            <w:tcW w:w="661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D80EBC" w:rsidRDefault="00C4243C" w:rsidP="001B1A00">
            <w:pPr>
              <w:ind w:firstLineChars="200" w:firstLine="482"/>
              <w:rPr>
                <w:rFonts w:ascii="宋体" w:hAnsi="宋体" w:cs="宋体"/>
                <w:b/>
                <w:color w:val="000000"/>
                <w:sz w:val="24"/>
                <w:szCs w:val="24"/>
              </w:rPr>
            </w:pPr>
            <w:r w:rsidRPr="00D80EBC">
              <w:rPr>
                <w:rFonts w:ascii="宋体" w:hAnsi="宋体" w:cs="宋体" w:hint="eastAsia"/>
                <w:b/>
                <w:color w:val="000000"/>
                <w:sz w:val="24"/>
                <w:szCs w:val="24"/>
              </w:rPr>
              <w:t xml:space="preserve">签字：                   日期：   </w:t>
            </w:r>
          </w:p>
        </w:tc>
      </w:tr>
      <w:tr w:rsidR="002072F9" w:rsidRPr="00D80EBC" w:rsidTr="008716E1">
        <w:trPr>
          <w:trHeight w:val="1377"/>
        </w:trPr>
        <w:tc>
          <w:tcPr>
            <w:tcW w:w="2518" w:type="dxa"/>
            <w:tcBorders>
              <w:top w:val="single" w:sz="4" w:space="0" w:color="000000"/>
              <w:left w:val="single" w:sz="4" w:space="0" w:color="auto"/>
              <w:bottom w:val="single" w:sz="4" w:space="0" w:color="000000"/>
              <w:right w:val="single" w:sz="4" w:space="0" w:color="auto"/>
            </w:tcBorders>
            <w:vAlign w:val="center"/>
          </w:tcPr>
          <w:p w:rsidR="00ED43C9" w:rsidRDefault="00ED43C9" w:rsidP="001B1A00">
            <w:pPr>
              <w:rPr>
                <w:rFonts w:ascii="宋体" w:hAnsi="宋体" w:cs="宋体"/>
                <w:color w:val="000000"/>
                <w:sz w:val="24"/>
                <w:szCs w:val="24"/>
                <w:lang w:eastAsia="zh-CN"/>
              </w:rPr>
            </w:pPr>
            <w:r>
              <w:rPr>
                <w:rFonts w:ascii="宋体" w:hAnsi="宋体" w:cs="宋体" w:hint="eastAsia"/>
                <w:color w:val="000000"/>
                <w:sz w:val="24"/>
                <w:szCs w:val="24"/>
                <w:lang w:eastAsia="zh-CN"/>
              </w:rPr>
              <w:t>消费系统</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负责人意见</w:t>
            </w:r>
          </w:p>
          <w:p w:rsidR="002072F9" w:rsidRPr="00D80EBC" w:rsidRDefault="00822002" w:rsidP="001B1A00">
            <w:pPr>
              <w:rPr>
                <w:rFonts w:ascii="宋体" w:hAnsi="宋体" w:cs="宋体"/>
                <w:color w:val="000000"/>
                <w:sz w:val="24"/>
                <w:szCs w:val="24"/>
              </w:rPr>
            </w:pPr>
            <w:r>
              <w:rPr>
                <w:rFonts w:ascii="宋体" w:hAnsi="宋体" w:cs="宋体" w:hint="eastAsia"/>
                <w:color w:val="000000"/>
                <w:sz w:val="24"/>
                <w:szCs w:val="24"/>
                <w:lang w:eastAsia="zh-CN"/>
              </w:rPr>
              <w:t>（可增加行）</w:t>
            </w:r>
          </w:p>
        </w:tc>
        <w:tc>
          <w:tcPr>
            <w:tcW w:w="6611" w:type="dxa"/>
            <w:gridSpan w:val="3"/>
            <w:tcBorders>
              <w:top w:val="nil"/>
              <w:left w:val="single" w:sz="4" w:space="0" w:color="auto"/>
              <w:bottom w:val="single" w:sz="4" w:space="0" w:color="auto"/>
              <w:right w:val="single" w:sz="4" w:space="0" w:color="000000"/>
            </w:tcBorders>
            <w:shd w:val="clear" w:color="auto" w:fill="auto"/>
            <w:noWrap/>
            <w:vAlign w:val="center"/>
          </w:tcPr>
          <w:p w:rsidR="002072F9" w:rsidRDefault="002072F9" w:rsidP="001B1A00">
            <w:pPr>
              <w:ind w:firstLineChars="200" w:firstLine="480"/>
              <w:rPr>
                <w:rFonts w:ascii="宋体" w:hAnsi="宋体" w:cs="宋体"/>
                <w:color w:val="000000"/>
                <w:sz w:val="24"/>
                <w:szCs w:val="24"/>
                <w:lang w:eastAsia="zh-CN"/>
              </w:rPr>
            </w:pPr>
            <w:r w:rsidRPr="00D80EBC">
              <w:rPr>
                <w:rFonts w:ascii="宋体" w:hAnsi="宋体" w:cs="宋体" w:hint="eastAsia"/>
                <w:color w:val="000000"/>
                <w:sz w:val="24"/>
                <w:szCs w:val="24"/>
              </w:rPr>
              <w:t>□同意    □不同意，原因：</w:t>
            </w:r>
            <w:r w:rsidRPr="00D80EBC">
              <w:rPr>
                <w:rFonts w:ascii="宋体" w:hAnsi="宋体" w:cs="宋体" w:hint="eastAsia"/>
                <w:color w:val="000000"/>
                <w:sz w:val="24"/>
                <w:szCs w:val="24"/>
                <w:u w:val="single"/>
              </w:rPr>
              <w:t xml:space="preserve">                  </w:t>
            </w:r>
          </w:p>
          <w:p w:rsidR="002072F9" w:rsidRDefault="002072F9" w:rsidP="001B1A00">
            <w:pPr>
              <w:ind w:firstLineChars="200" w:firstLine="480"/>
              <w:rPr>
                <w:rFonts w:ascii="宋体" w:hAnsi="宋体" w:cs="宋体"/>
                <w:color w:val="000000"/>
                <w:sz w:val="24"/>
                <w:szCs w:val="24"/>
                <w:lang w:eastAsia="zh-CN"/>
              </w:rPr>
            </w:pPr>
          </w:p>
          <w:p w:rsidR="002072F9" w:rsidRPr="002072F9" w:rsidRDefault="002072F9" w:rsidP="001B1A00">
            <w:pPr>
              <w:ind w:firstLineChars="200" w:firstLine="482"/>
              <w:rPr>
                <w:rFonts w:ascii="宋体" w:hAnsi="宋体" w:cs="宋体"/>
                <w:b/>
                <w:color w:val="000000"/>
                <w:sz w:val="24"/>
                <w:szCs w:val="24"/>
                <w:lang w:eastAsia="zh-CN"/>
              </w:rPr>
            </w:pPr>
            <w:r w:rsidRPr="00D80EBC">
              <w:rPr>
                <w:rFonts w:ascii="宋体" w:hAnsi="宋体" w:cs="宋体" w:hint="eastAsia"/>
                <w:b/>
                <w:color w:val="000000"/>
                <w:sz w:val="24"/>
                <w:szCs w:val="24"/>
              </w:rPr>
              <w:t>签字：                   日期：</w:t>
            </w:r>
          </w:p>
        </w:tc>
      </w:tr>
      <w:tr w:rsidR="00C4243C" w:rsidRPr="00D80EBC" w:rsidTr="008716E1">
        <w:trPr>
          <w:trHeight w:val="498"/>
        </w:trPr>
        <w:tc>
          <w:tcPr>
            <w:tcW w:w="2518" w:type="dxa"/>
            <w:tcBorders>
              <w:top w:val="single" w:sz="4" w:space="0" w:color="000000"/>
              <w:left w:val="single" w:sz="4" w:space="0" w:color="auto"/>
              <w:bottom w:val="single" w:sz="4" w:space="0" w:color="auto"/>
              <w:right w:val="single" w:sz="4" w:space="0" w:color="auto"/>
            </w:tcBorders>
            <w:vAlign w:val="center"/>
          </w:tcPr>
          <w:p w:rsidR="00C4243C" w:rsidRPr="00D80EBC" w:rsidRDefault="00164B2A" w:rsidP="001B1A00">
            <w:pPr>
              <w:rPr>
                <w:rFonts w:ascii="宋体" w:hAnsi="宋体" w:cs="宋体"/>
                <w:color w:val="000000"/>
                <w:sz w:val="24"/>
                <w:szCs w:val="24"/>
                <w:lang w:eastAsia="zh-CN"/>
              </w:rPr>
            </w:pPr>
            <w:r w:rsidRPr="00D80EBC">
              <w:rPr>
                <w:rFonts w:ascii="宋体" w:hAnsi="宋体" w:cs="宋体" w:hint="eastAsia"/>
                <w:color w:val="000000"/>
                <w:sz w:val="24"/>
                <w:szCs w:val="24"/>
                <w:lang w:eastAsia="zh-CN"/>
              </w:rPr>
              <w:t>信息中心</w:t>
            </w:r>
            <w:r>
              <w:rPr>
                <w:rFonts w:ascii="宋体" w:hAnsi="宋体" w:cs="宋体" w:hint="eastAsia"/>
                <w:color w:val="000000"/>
                <w:sz w:val="24"/>
                <w:szCs w:val="24"/>
                <w:lang w:eastAsia="zh-CN"/>
              </w:rPr>
              <w:t>负责人</w:t>
            </w:r>
            <w:r w:rsidRPr="00D80EBC">
              <w:rPr>
                <w:rFonts w:ascii="宋体" w:hAnsi="宋体" w:cs="宋体" w:hint="eastAsia"/>
                <w:color w:val="000000"/>
                <w:sz w:val="24"/>
                <w:szCs w:val="24"/>
                <w:lang w:eastAsia="zh-CN"/>
              </w:rPr>
              <w:t>复核意见</w:t>
            </w:r>
          </w:p>
        </w:tc>
        <w:tc>
          <w:tcPr>
            <w:tcW w:w="6611" w:type="dxa"/>
            <w:gridSpan w:val="3"/>
            <w:tcBorders>
              <w:top w:val="nil"/>
              <w:left w:val="single" w:sz="4" w:space="0" w:color="auto"/>
              <w:bottom w:val="single" w:sz="4" w:space="0" w:color="auto"/>
              <w:right w:val="single" w:sz="4" w:space="0" w:color="000000"/>
            </w:tcBorders>
            <w:shd w:val="clear" w:color="auto" w:fill="auto"/>
            <w:noWrap/>
            <w:vAlign w:val="center"/>
          </w:tcPr>
          <w:p w:rsidR="00164B2A" w:rsidRDefault="00164B2A" w:rsidP="001B1A00">
            <w:pPr>
              <w:ind w:firstLineChars="245" w:firstLine="588"/>
              <w:rPr>
                <w:rFonts w:ascii="宋体" w:hAnsi="宋体" w:cs="宋体"/>
                <w:b/>
                <w:color w:val="000000"/>
                <w:sz w:val="24"/>
                <w:szCs w:val="24"/>
                <w:lang w:eastAsia="zh-CN"/>
              </w:rPr>
            </w:pPr>
            <w:r w:rsidRPr="00D80EBC">
              <w:rPr>
                <w:rFonts w:ascii="宋体" w:hAnsi="宋体" w:cs="宋体" w:hint="eastAsia"/>
                <w:color w:val="000000"/>
                <w:sz w:val="24"/>
                <w:szCs w:val="24"/>
              </w:rPr>
              <w:t>□同意</w:t>
            </w:r>
            <w:r>
              <w:rPr>
                <w:rFonts w:ascii="宋体" w:hAnsi="宋体" w:cs="宋体" w:hint="eastAsia"/>
                <w:color w:val="000000"/>
                <w:sz w:val="24"/>
                <w:szCs w:val="24"/>
              </w:rPr>
              <w:t xml:space="preserve">   </w:t>
            </w:r>
            <w:r w:rsidRPr="00D80EBC">
              <w:rPr>
                <w:rFonts w:ascii="宋体" w:hAnsi="宋体" w:cs="宋体" w:hint="eastAsia"/>
                <w:color w:val="000000"/>
                <w:sz w:val="24"/>
                <w:szCs w:val="24"/>
              </w:rPr>
              <w:t>□不同意，原因：</w:t>
            </w:r>
            <w:r w:rsidRPr="00D80EBC">
              <w:rPr>
                <w:rFonts w:ascii="宋体" w:hAnsi="宋体" w:cs="宋体" w:hint="eastAsia"/>
                <w:color w:val="000000"/>
                <w:sz w:val="24"/>
                <w:szCs w:val="24"/>
                <w:u w:val="single"/>
              </w:rPr>
              <w:t xml:space="preserve">                 </w:t>
            </w:r>
          </w:p>
          <w:p w:rsidR="00164B2A" w:rsidRDefault="00164B2A" w:rsidP="001B1A00">
            <w:pPr>
              <w:ind w:firstLineChars="245" w:firstLine="590"/>
              <w:rPr>
                <w:rFonts w:ascii="宋体" w:hAnsi="宋体" w:cs="宋体"/>
                <w:b/>
                <w:color w:val="000000"/>
                <w:sz w:val="24"/>
                <w:szCs w:val="24"/>
                <w:lang w:eastAsia="zh-CN"/>
              </w:rPr>
            </w:pPr>
          </w:p>
          <w:p w:rsidR="00C4243C" w:rsidRPr="00D80EBC" w:rsidRDefault="00C4243C" w:rsidP="001B1A00">
            <w:pPr>
              <w:ind w:firstLineChars="245" w:firstLine="590"/>
              <w:rPr>
                <w:rFonts w:ascii="宋体" w:hAnsi="宋体" w:cs="宋体"/>
                <w:color w:val="000000"/>
                <w:sz w:val="24"/>
                <w:szCs w:val="24"/>
                <w:lang w:eastAsia="zh-CN"/>
              </w:rPr>
            </w:pPr>
            <w:r w:rsidRPr="00D80EBC">
              <w:rPr>
                <w:rFonts w:ascii="宋体" w:hAnsi="宋体" w:cs="宋体" w:hint="eastAsia"/>
                <w:b/>
                <w:color w:val="000000"/>
                <w:sz w:val="24"/>
                <w:szCs w:val="24"/>
              </w:rPr>
              <w:t>签字：                   日期</w:t>
            </w:r>
            <w:r w:rsidR="00ED43C9">
              <w:rPr>
                <w:rFonts w:ascii="宋体" w:hAnsi="宋体" w:cs="宋体" w:hint="eastAsia"/>
                <w:b/>
                <w:color w:val="000000"/>
                <w:sz w:val="24"/>
                <w:szCs w:val="24"/>
                <w:lang w:eastAsia="zh-CN"/>
              </w:rPr>
              <w:t>：</w:t>
            </w:r>
          </w:p>
        </w:tc>
      </w:tr>
      <w:tr w:rsidR="0032799E" w:rsidRPr="00D80EBC" w:rsidTr="008716E1">
        <w:trPr>
          <w:trHeight w:val="1172"/>
        </w:trPr>
        <w:tc>
          <w:tcPr>
            <w:tcW w:w="2518" w:type="dxa"/>
            <w:tcBorders>
              <w:top w:val="single" w:sz="4" w:space="0" w:color="auto"/>
              <w:left w:val="single" w:sz="4" w:space="0" w:color="auto"/>
              <w:bottom w:val="single" w:sz="4" w:space="0" w:color="auto"/>
              <w:right w:val="single" w:sz="4" w:space="0" w:color="auto"/>
            </w:tcBorders>
            <w:vAlign w:val="center"/>
          </w:tcPr>
          <w:p w:rsidR="0032799E" w:rsidRPr="00D80EBC" w:rsidRDefault="0032799E" w:rsidP="007105CD">
            <w:pPr>
              <w:rPr>
                <w:rFonts w:ascii="宋体" w:hAnsi="宋体" w:cs="宋体"/>
                <w:color w:val="000000"/>
                <w:sz w:val="24"/>
                <w:szCs w:val="24"/>
                <w:lang w:eastAsia="zh-CN"/>
              </w:rPr>
            </w:pPr>
            <w:r w:rsidRPr="00D80EBC">
              <w:rPr>
                <w:rFonts w:ascii="宋体" w:hAnsi="宋体" w:cs="宋体" w:hint="eastAsia"/>
                <w:color w:val="000000"/>
                <w:sz w:val="24"/>
                <w:szCs w:val="24"/>
                <w:lang w:eastAsia="zh-CN"/>
              </w:rPr>
              <w:t>信息中心</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维护人</w:t>
            </w:r>
            <w:r w:rsidRPr="00D80EBC">
              <w:rPr>
                <w:rFonts w:ascii="宋体" w:hAnsi="宋体" w:cs="宋体" w:hint="eastAsia"/>
                <w:color w:val="000000"/>
                <w:sz w:val="24"/>
                <w:szCs w:val="24"/>
                <w:lang w:eastAsia="zh-CN"/>
              </w:rPr>
              <w:t>执行情况</w:t>
            </w:r>
          </w:p>
        </w:tc>
        <w:tc>
          <w:tcPr>
            <w:tcW w:w="661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rsidR="0032799E" w:rsidRDefault="0032799E" w:rsidP="001B1A00">
            <w:pPr>
              <w:ind w:firstLineChars="245" w:firstLine="588"/>
              <w:rPr>
                <w:rFonts w:ascii="宋体" w:hAnsi="宋体" w:cs="宋体"/>
                <w:color w:val="000000"/>
                <w:sz w:val="24"/>
                <w:szCs w:val="24"/>
                <w:u w:val="single"/>
                <w:lang w:eastAsia="zh-CN"/>
              </w:rPr>
            </w:pPr>
            <w:r w:rsidRPr="00D80EBC">
              <w:rPr>
                <w:rFonts w:ascii="宋体" w:hAnsi="宋体" w:cs="宋体" w:hint="eastAsia"/>
                <w:color w:val="000000"/>
                <w:sz w:val="24"/>
                <w:szCs w:val="24"/>
                <w:lang w:eastAsia="zh-CN"/>
              </w:rPr>
              <w:t>□新建，字典名称</w:t>
            </w:r>
            <w:r w:rsidRPr="00D80EBC">
              <w:rPr>
                <w:rFonts w:ascii="宋体" w:hAnsi="宋体" w:cs="宋体" w:hint="eastAsia"/>
                <w:color w:val="000000"/>
                <w:sz w:val="24"/>
                <w:szCs w:val="24"/>
                <w:u w:val="single"/>
                <w:lang w:eastAsia="zh-CN"/>
              </w:rPr>
              <w:t xml:space="preserve">               </w:t>
            </w:r>
          </w:p>
          <w:p w:rsidR="0032799E" w:rsidRDefault="0032799E" w:rsidP="001B1A00">
            <w:pPr>
              <w:ind w:firstLineChars="245" w:firstLine="588"/>
              <w:rPr>
                <w:rFonts w:ascii="宋体" w:hAnsi="宋体" w:cs="宋体"/>
                <w:color w:val="000000"/>
                <w:sz w:val="24"/>
                <w:szCs w:val="24"/>
                <w:u w:val="single"/>
                <w:lang w:eastAsia="zh-CN"/>
              </w:rPr>
            </w:pPr>
            <w:r w:rsidRPr="00D80EBC">
              <w:rPr>
                <w:rFonts w:ascii="宋体" w:hAnsi="宋体" w:cs="宋体" w:hint="eastAsia"/>
                <w:color w:val="000000"/>
                <w:sz w:val="24"/>
                <w:szCs w:val="24"/>
                <w:lang w:eastAsia="zh-CN"/>
              </w:rPr>
              <w:t>□弃用，字典名称</w:t>
            </w:r>
            <w:r w:rsidRPr="00D80EBC">
              <w:rPr>
                <w:rFonts w:ascii="宋体" w:hAnsi="宋体" w:cs="宋体" w:hint="eastAsia"/>
                <w:color w:val="000000"/>
                <w:sz w:val="24"/>
                <w:szCs w:val="24"/>
                <w:u w:val="single"/>
                <w:lang w:eastAsia="zh-CN"/>
              </w:rPr>
              <w:t xml:space="preserve">               </w:t>
            </w:r>
          </w:p>
          <w:p w:rsidR="0032799E" w:rsidRPr="0032799E" w:rsidRDefault="0032799E" w:rsidP="001B1A00">
            <w:pPr>
              <w:ind w:firstLineChars="245" w:firstLine="590"/>
              <w:rPr>
                <w:rFonts w:ascii="宋体" w:hAnsi="宋体" w:cs="宋体"/>
                <w:b/>
                <w:color w:val="000000"/>
                <w:sz w:val="24"/>
                <w:szCs w:val="24"/>
                <w:lang w:eastAsia="zh-CN"/>
              </w:rPr>
            </w:pPr>
            <w:r w:rsidRPr="00D80EBC">
              <w:rPr>
                <w:rFonts w:ascii="宋体" w:hAnsi="宋体" w:cs="宋体" w:hint="eastAsia"/>
                <w:b/>
                <w:color w:val="000000"/>
                <w:sz w:val="24"/>
                <w:szCs w:val="24"/>
                <w:lang w:eastAsia="zh-CN"/>
              </w:rPr>
              <w:t>系统操作人签字：         操作日期：</w:t>
            </w:r>
          </w:p>
        </w:tc>
      </w:tr>
    </w:tbl>
    <w:p w:rsidR="00C4243C" w:rsidRDefault="00C4243C" w:rsidP="004B2653">
      <w:pPr>
        <w:ind w:firstLine="0"/>
        <w:rPr>
          <w:rFonts w:ascii="宋体"/>
          <w:sz w:val="24"/>
          <w:lang w:eastAsia="zh-CN"/>
        </w:rPr>
      </w:pPr>
    </w:p>
    <w:p w:rsidR="001B3E79" w:rsidRPr="001C068B" w:rsidRDefault="001B3E79" w:rsidP="004B2653">
      <w:pPr>
        <w:ind w:firstLine="0"/>
        <w:rPr>
          <w:rFonts w:ascii="宋体"/>
          <w:sz w:val="24"/>
          <w:lang w:eastAsia="zh-CN"/>
        </w:rPr>
      </w:pPr>
    </w:p>
    <w:p w:rsidR="00C4243C" w:rsidRPr="00A66A3D" w:rsidRDefault="00C4243C" w:rsidP="00C4243C">
      <w:pPr>
        <w:jc w:val="center"/>
        <w:rPr>
          <w:rFonts w:ascii="宋体"/>
          <w:sz w:val="24"/>
          <w:lang w:eastAsia="zh-CN"/>
        </w:rPr>
      </w:pPr>
      <w:r w:rsidRPr="00A66A3D">
        <w:rPr>
          <w:rFonts w:ascii="宋体" w:hint="eastAsia"/>
          <w:lang w:eastAsia="zh-CN"/>
        </w:rPr>
        <w:br w:type="page"/>
      </w:r>
      <w:r w:rsidR="008A2F34">
        <w:rPr>
          <w:rFonts w:ascii="宋体" w:hint="eastAsia"/>
          <w:sz w:val="24"/>
          <w:lang w:eastAsia="zh-CN"/>
        </w:rPr>
        <w:lastRenderedPageBreak/>
        <w:t>XXXX医院</w:t>
      </w:r>
      <w:r w:rsidR="00900F90">
        <w:rPr>
          <w:rFonts w:ascii="宋体" w:hint="eastAsia"/>
          <w:sz w:val="24"/>
          <w:lang w:eastAsia="zh-CN"/>
        </w:rPr>
        <w:t>主数据</w:t>
      </w:r>
      <w:r w:rsidRPr="008F4B00">
        <w:rPr>
          <w:rFonts w:ascii="宋体" w:hint="eastAsia"/>
          <w:sz w:val="24"/>
          <w:lang w:eastAsia="zh-CN"/>
        </w:rPr>
        <w:t>维护条目审批表</w:t>
      </w:r>
    </w:p>
    <w:tbl>
      <w:tblPr>
        <w:tblpPr w:leftFromText="180" w:rightFromText="180" w:vertAnchor="page" w:horzAnchor="margin" w:tblpXSpec="center" w:tblpY="2144"/>
        <w:tblW w:w="9129" w:type="dxa"/>
        <w:tblLook w:val="04A0" w:firstRow="1" w:lastRow="0" w:firstColumn="1" w:lastColumn="0" w:noHBand="0" w:noVBand="1"/>
      </w:tblPr>
      <w:tblGrid>
        <w:gridCol w:w="1668"/>
        <w:gridCol w:w="2673"/>
        <w:gridCol w:w="1931"/>
        <w:gridCol w:w="2857"/>
      </w:tblGrid>
      <w:tr w:rsidR="00C4243C" w:rsidRPr="00A66A3D" w:rsidTr="00706992">
        <w:trPr>
          <w:trHeight w:val="535"/>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rPr>
            </w:pPr>
            <w:r w:rsidRPr="00A66A3D">
              <w:rPr>
                <w:rFonts w:ascii="宋体" w:hAnsi="宋体" w:cs="宋体" w:hint="eastAsia"/>
                <w:color w:val="000000"/>
                <w:sz w:val="24"/>
                <w:szCs w:val="24"/>
              </w:rPr>
              <w:t>申请部门</w:t>
            </w:r>
          </w:p>
        </w:tc>
        <w:tc>
          <w:tcPr>
            <w:tcW w:w="2673" w:type="dxa"/>
            <w:tcBorders>
              <w:top w:val="single" w:sz="4" w:space="0" w:color="auto"/>
              <w:left w:val="nil"/>
              <w:bottom w:val="single" w:sz="4" w:space="0" w:color="auto"/>
              <w:right w:val="single" w:sz="4" w:space="0" w:color="auto"/>
            </w:tcBorders>
            <w:shd w:val="clear" w:color="auto" w:fill="auto"/>
            <w:noWrap/>
            <w:vAlign w:val="center"/>
          </w:tcPr>
          <w:p w:rsidR="00C4243C" w:rsidRPr="00A66A3D" w:rsidRDefault="00C4243C" w:rsidP="00E01C79">
            <w:pPr>
              <w:jc w:val="center"/>
              <w:rPr>
                <w:rFonts w:ascii="宋体" w:hAnsi="宋体" w:cs="宋体"/>
                <w:color w:val="000000"/>
                <w:sz w:val="24"/>
                <w:szCs w:val="24"/>
              </w:rPr>
            </w:pPr>
          </w:p>
        </w:tc>
        <w:tc>
          <w:tcPr>
            <w:tcW w:w="1931" w:type="dxa"/>
            <w:tcBorders>
              <w:top w:val="single" w:sz="4" w:space="0" w:color="auto"/>
              <w:left w:val="nil"/>
              <w:bottom w:val="single" w:sz="4" w:space="0" w:color="auto"/>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rPr>
            </w:pPr>
            <w:r w:rsidRPr="00A66A3D">
              <w:rPr>
                <w:rFonts w:ascii="宋体" w:hAnsi="宋体" w:cs="宋体" w:hint="eastAsia"/>
                <w:color w:val="000000"/>
                <w:sz w:val="24"/>
                <w:szCs w:val="24"/>
              </w:rPr>
              <w:t>申请日期</w:t>
            </w:r>
          </w:p>
        </w:tc>
        <w:tc>
          <w:tcPr>
            <w:tcW w:w="2857" w:type="dxa"/>
            <w:tcBorders>
              <w:top w:val="single" w:sz="4" w:space="0" w:color="auto"/>
              <w:left w:val="nil"/>
              <w:bottom w:val="single" w:sz="4" w:space="0" w:color="auto"/>
              <w:right w:val="single" w:sz="4" w:space="0" w:color="auto"/>
            </w:tcBorders>
            <w:shd w:val="clear" w:color="auto" w:fill="auto"/>
            <w:noWrap/>
            <w:vAlign w:val="center"/>
          </w:tcPr>
          <w:p w:rsidR="00C4243C" w:rsidRPr="00A66A3D" w:rsidRDefault="00C4243C" w:rsidP="00E01C79">
            <w:pPr>
              <w:jc w:val="center"/>
              <w:rPr>
                <w:rFonts w:ascii="宋体" w:hAnsi="宋体" w:cs="宋体"/>
                <w:color w:val="000000"/>
                <w:sz w:val="24"/>
                <w:szCs w:val="24"/>
              </w:rPr>
            </w:pPr>
          </w:p>
        </w:tc>
      </w:tr>
      <w:tr w:rsidR="00C4243C" w:rsidRPr="00A66A3D" w:rsidTr="00706992">
        <w:trPr>
          <w:trHeight w:val="535"/>
        </w:trPr>
        <w:tc>
          <w:tcPr>
            <w:tcW w:w="1668" w:type="dxa"/>
            <w:tcBorders>
              <w:top w:val="nil"/>
              <w:left w:val="single" w:sz="4" w:space="0" w:color="auto"/>
              <w:bottom w:val="single" w:sz="4" w:space="0" w:color="auto"/>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rPr>
            </w:pPr>
            <w:r w:rsidRPr="00A66A3D">
              <w:rPr>
                <w:rFonts w:ascii="宋体" w:hAnsi="宋体" w:cs="宋体" w:hint="eastAsia"/>
                <w:color w:val="000000"/>
                <w:sz w:val="24"/>
                <w:szCs w:val="24"/>
              </w:rPr>
              <w:t>经办人</w:t>
            </w:r>
          </w:p>
        </w:tc>
        <w:tc>
          <w:tcPr>
            <w:tcW w:w="2673" w:type="dxa"/>
            <w:tcBorders>
              <w:top w:val="nil"/>
              <w:left w:val="nil"/>
              <w:bottom w:val="single" w:sz="4" w:space="0" w:color="auto"/>
              <w:right w:val="single" w:sz="4" w:space="0" w:color="auto"/>
            </w:tcBorders>
            <w:shd w:val="clear" w:color="auto" w:fill="auto"/>
            <w:noWrap/>
            <w:vAlign w:val="center"/>
          </w:tcPr>
          <w:p w:rsidR="00C4243C" w:rsidRPr="00A66A3D" w:rsidRDefault="00C4243C" w:rsidP="00E01C79">
            <w:pPr>
              <w:jc w:val="center"/>
              <w:rPr>
                <w:rFonts w:ascii="宋体" w:hAnsi="宋体" w:cs="宋体"/>
                <w:color w:val="000000"/>
                <w:sz w:val="24"/>
                <w:szCs w:val="24"/>
              </w:rPr>
            </w:pPr>
          </w:p>
        </w:tc>
        <w:tc>
          <w:tcPr>
            <w:tcW w:w="1931" w:type="dxa"/>
            <w:tcBorders>
              <w:top w:val="nil"/>
              <w:left w:val="nil"/>
              <w:bottom w:val="single" w:sz="4" w:space="0" w:color="auto"/>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rPr>
            </w:pPr>
            <w:r w:rsidRPr="00A66A3D">
              <w:rPr>
                <w:rFonts w:ascii="宋体" w:hAnsi="宋体" w:cs="宋体" w:hint="eastAsia"/>
                <w:color w:val="000000"/>
                <w:sz w:val="24"/>
                <w:szCs w:val="24"/>
              </w:rPr>
              <w:t>经办人电话</w:t>
            </w:r>
          </w:p>
        </w:tc>
        <w:tc>
          <w:tcPr>
            <w:tcW w:w="2857" w:type="dxa"/>
            <w:tcBorders>
              <w:top w:val="nil"/>
              <w:left w:val="nil"/>
              <w:bottom w:val="single" w:sz="4" w:space="0" w:color="auto"/>
              <w:right w:val="single" w:sz="4" w:space="0" w:color="auto"/>
            </w:tcBorders>
            <w:shd w:val="clear" w:color="auto" w:fill="auto"/>
            <w:noWrap/>
            <w:vAlign w:val="center"/>
          </w:tcPr>
          <w:p w:rsidR="00C4243C" w:rsidRPr="00A66A3D" w:rsidRDefault="00C4243C" w:rsidP="00E01C79">
            <w:pPr>
              <w:jc w:val="center"/>
              <w:rPr>
                <w:rFonts w:ascii="宋体" w:hAnsi="宋体" w:cs="宋体"/>
                <w:color w:val="000000"/>
                <w:sz w:val="24"/>
                <w:szCs w:val="24"/>
              </w:rPr>
            </w:pPr>
          </w:p>
        </w:tc>
      </w:tr>
      <w:tr w:rsidR="00C4243C" w:rsidRPr="00A66A3D" w:rsidTr="00706992">
        <w:trPr>
          <w:trHeight w:val="535"/>
        </w:trPr>
        <w:tc>
          <w:tcPr>
            <w:tcW w:w="166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C4243C" w:rsidRPr="00A66A3D" w:rsidRDefault="00C4243C" w:rsidP="00E01C79">
            <w:pPr>
              <w:ind w:firstLine="0"/>
              <w:jc w:val="center"/>
              <w:rPr>
                <w:rFonts w:ascii="宋体" w:hAnsi="宋体" w:cs="宋体"/>
                <w:color w:val="000000"/>
                <w:sz w:val="24"/>
                <w:szCs w:val="24"/>
                <w:lang w:eastAsia="zh-CN"/>
              </w:rPr>
            </w:pPr>
            <w:r w:rsidRPr="00A66A3D">
              <w:rPr>
                <w:rFonts w:ascii="宋体" w:hAnsi="宋体" w:cs="宋体" w:hint="eastAsia"/>
                <w:color w:val="000000"/>
                <w:sz w:val="24"/>
                <w:szCs w:val="24"/>
                <w:lang w:eastAsia="zh-CN"/>
              </w:rPr>
              <w:t>申请字典维护内容及方式</w:t>
            </w:r>
          </w:p>
          <w:p w:rsidR="00C4243C" w:rsidRPr="00A66A3D" w:rsidRDefault="00C4243C" w:rsidP="00E01C79">
            <w:pPr>
              <w:ind w:firstLine="0"/>
              <w:jc w:val="center"/>
              <w:rPr>
                <w:rFonts w:ascii="宋体" w:hAnsi="宋体" w:cs="宋体"/>
                <w:color w:val="000000"/>
                <w:sz w:val="24"/>
                <w:szCs w:val="24"/>
                <w:lang w:eastAsia="zh-CN"/>
              </w:rPr>
            </w:pPr>
            <w:r w:rsidRPr="00A66A3D">
              <w:rPr>
                <w:rFonts w:ascii="宋体" w:hAnsi="宋体" w:cs="宋体" w:hint="eastAsia"/>
                <w:color w:val="000000"/>
                <w:sz w:val="24"/>
                <w:szCs w:val="24"/>
                <w:lang w:eastAsia="zh-CN"/>
              </w:rPr>
              <w:t>（具体维护内容以附件形式提供）</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0F53F2" w:rsidRPr="000F53F2" w:rsidRDefault="000F53F2" w:rsidP="00B37AD3">
            <w:pPr>
              <w:rPr>
                <w:rFonts w:ascii="宋体" w:hAnsi="宋体" w:cs="宋体"/>
                <w:color w:val="000000"/>
                <w:sz w:val="24"/>
                <w:szCs w:val="24"/>
                <w:u w:val="single"/>
                <w:lang w:eastAsia="zh-CN"/>
              </w:rPr>
            </w:pPr>
            <w:r>
              <w:rPr>
                <w:rFonts w:ascii="宋体" w:hAnsi="宋体" w:cs="宋体" w:hint="eastAsia"/>
                <w:color w:val="000000"/>
                <w:sz w:val="24"/>
                <w:szCs w:val="24"/>
                <w:lang w:eastAsia="zh-CN"/>
              </w:rPr>
              <w:t>字典名称：</w:t>
            </w:r>
            <w:r>
              <w:rPr>
                <w:rFonts w:ascii="宋体" w:hAnsi="宋体" w:cs="宋体" w:hint="eastAsia"/>
                <w:color w:val="000000"/>
                <w:sz w:val="24"/>
                <w:szCs w:val="24"/>
                <w:u w:val="single"/>
                <w:lang w:eastAsia="zh-CN"/>
              </w:rPr>
              <w:t xml:space="preserve">                </w:t>
            </w:r>
          </w:p>
          <w:p w:rsidR="00C4243C" w:rsidRPr="00A66A3D" w:rsidRDefault="00C4243C" w:rsidP="00B37AD3">
            <w:pPr>
              <w:rPr>
                <w:rFonts w:ascii="宋体" w:hAnsi="宋体" w:cs="宋体"/>
                <w:color w:val="000000"/>
                <w:sz w:val="24"/>
                <w:szCs w:val="24"/>
                <w:lang w:eastAsia="zh-CN"/>
              </w:rPr>
            </w:pPr>
            <w:r w:rsidRPr="00A66A3D">
              <w:rPr>
                <w:rFonts w:ascii="宋体" w:hAnsi="宋体" w:cs="宋体" w:hint="eastAsia"/>
                <w:color w:val="000000"/>
                <w:sz w:val="24"/>
                <w:szCs w:val="24"/>
                <w:lang w:eastAsia="zh-CN"/>
              </w:rPr>
              <w:t>□新增，</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lang w:eastAsia="zh-CN"/>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□删除，</w:t>
            </w:r>
            <w:r w:rsidRPr="00A66A3D">
              <w:rPr>
                <w:rFonts w:ascii="宋体" w:hAnsi="宋体" w:cs="宋体" w:hint="eastAsia"/>
                <w:color w:val="000000"/>
                <w:sz w:val="24"/>
                <w:szCs w:val="24"/>
                <w:u w:val="single"/>
              </w:rPr>
              <w:t xml:space="preserve">      </w:t>
            </w:r>
            <w:r w:rsidRPr="00A66A3D">
              <w:rPr>
                <w:rFonts w:ascii="宋体" w:hAnsi="宋体" w:cs="宋体" w:hint="eastAsia"/>
                <w:color w:val="000000"/>
                <w:sz w:val="24"/>
                <w:szCs w:val="24"/>
              </w:rPr>
              <w:t>条</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□修改，</w:t>
            </w:r>
            <w:r w:rsidRPr="00A66A3D">
              <w:rPr>
                <w:rFonts w:ascii="宋体" w:hAnsi="宋体" w:cs="宋体" w:hint="eastAsia"/>
                <w:color w:val="000000"/>
                <w:sz w:val="24"/>
                <w:szCs w:val="24"/>
                <w:u w:val="single"/>
              </w:rPr>
              <w:t xml:space="preserve">      </w:t>
            </w:r>
            <w:r w:rsidRPr="00A66A3D">
              <w:rPr>
                <w:rFonts w:ascii="宋体" w:hAnsi="宋体" w:cs="宋体" w:hint="eastAsia"/>
                <w:color w:val="000000"/>
                <w:sz w:val="24"/>
                <w:szCs w:val="24"/>
              </w:rPr>
              <w:t>条</w:t>
            </w:r>
          </w:p>
        </w:tc>
      </w:tr>
      <w:tr w:rsidR="00C4243C" w:rsidRPr="00A66A3D" w:rsidTr="00706992">
        <w:trPr>
          <w:trHeight w:val="181"/>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合计</w:t>
            </w:r>
            <w:r w:rsidRPr="00A66A3D">
              <w:rPr>
                <w:rFonts w:ascii="宋体" w:hAnsi="宋体" w:cs="宋体" w:hint="eastAsia"/>
                <w:color w:val="000000"/>
                <w:sz w:val="24"/>
                <w:szCs w:val="24"/>
                <w:u w:val="single"/>
              </w:rPr>
              <w:t xml:space="preserve">     </w:t>
            </w:r>
            <w:r w:rsidRPr="00A66A3D">
              <w:rPr>
                <w:rFonts w:ascii="宋体" w:hAnsi="宋体" w:cs="宋体" w:hint="eastAsia"/>
                <w:color w:val="000000"/>
                <w:sz w:val="24"/>
                <w:szCs w:val="24"/>
              </w:rPr>
              <w:t>条</w:t>
            </w:r>
          </w:p>
        </w:tc>
      </w:tr>
      <w:tr w:rsidR="00C4243C" w:rsidRPr="00A66A3D" w:rsidTr="00706992">
        <w:trPr>
          <w:trHeight w:val="1025"/>
        </w:trPr>
        <w:tc>
          <w:tcPr>
            <w:tcW w:w="1668" w:type="dxa"/>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凭证情况</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A66A3D" w:rsidRDefault="00C4243C" w:rsidP="00B37AD3">
            <w:pPr>
              <w:spacing w:line="360" w:lineRule="auto"/>
              <w:rPr>
                <w:rFonts w:ascii="宋体" w:hAnsi="宋体" w:cs="宋体"/>
                <w:color w:val="000000"/>
                <w:sz w:val="24"/>
                <w:szCs w:val="24"/>
                <w:lang w:eastAsia="zh-CN"/>
              </w:rPr>
            </w:pPr>
            <w:r w:rsidRPr="00A66A3D">
              <w:rPr>
                <w:rFonts w:ascii="宋体" w:hAnsi="宋体" w:cs="宋体" w:hint="eastAsia"/>
                <w:color w:val="000000"/>
                <w:sz w:val="24"/>
                <w:szCs w:val="24"/>
                <w:lang w:eastAsia="zh-CN"/>
              </w:rPr>
              <w:t>凭证种类：□上级文件，□会议纪要，</w:t>
            </w:r>
          </w:p>
          <w:p w:rsidR="00C4243C" w:rsidRPr="00A66A3D" w:rsidRDefault="00C4243C" w:rsidP="00B37AD3">
            <w:pPr>
              <w:spacing w:line="360" w:lineRule="auto"/>
              <w:ind w:firstLineChars="500" w:firstLine="1200"/>
              <w:rPr>
                <w:rFonts w:ascii="宋体" w:hAnsi="宋体" w:cs="宋体"/>
                <w:color w:val="000000"/>
                <w:sz w:val="24"/>
                <w:szCs w:val="24"/>
              </w:rPr>
            </w:pPr>
            <w:r w:rsidRPr="00A66A3D">
              <w:rPr>
                <w:rFonts w:ascii="宋体" w:hAnsi="宋体" w:cs="宋体" w:hint="eastAsia"/>
                <w:color w:val="000000"/>
                <w:sz w:val="24"/>
                <w:szCs w:val="24"/>
              </w:rPr>
              <w:t>□其他</w:t>
            </w:r>
            <w:r w:rsidRPr="00A66A3D">
              <w:rPr>
                <w:rFonts w:ascii="宋体" w:hAnsi="宋体" w:cs="宋体" w:hint="eastAsia"/>
                <w:color w:val="000000"/>
                <w:sz w:val="24"/>
                <w:szCs w:val="24"/>
                <w:u w:val="single"/>
              </w:rPr>
              <w:t xml:space="preserve">                </w:t>
            </w:r>
          </w:p>
        </w:tc>
      </w:tr>
      <w:tr w:rsidR="00C4243C" w:rsidRPr="00A66A3D" w:rsidTr="00706992">
        <w:trPr>
          <w:trHeight w:val="535"/>
        </w:trPr>
        <w:tc>
          <w:tcPr>
            <w:tcW w:w="1668" w:type="dxa"/>
            <w:vMerge w:val="restart"/>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A66A3D" w:rsidRDefault="00C4243C" w:rsidP="00E01C79">
            <w:pPr>
              <w:ind w:firstLine="0"/>
              <w:rPr>
                <w:rFonts w:ascii="宋体" w:hAnsi="宋体" w:cs="宋体"/>
                <w:color w:val="000000"/>
                <w:sz w:val="24"/>
                <w:szCs w:val="24"/>
              </w:rPr>
            </w:pPr>
            <w:r w:rsidRPr="00A66A3D">
              <w:rPr>
                <w:rFonts w:ascii="宋体" w:hAnsi="宋体" w:cs="宋体" w:hint="eastAsia"/>
                <w:color w:val="000000"/>
                <w:sz w:val="24"/>
                <w:szCs w:val="24"/>
              </w:rPr>
              <w:t>申请部门负责人意见</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□同意    □不同意，原因：</w:t>
            </w:r>
            <w:r w:rsidRPr="00A66A3D">
              <w:rPr>
                <w:rFonts w:ascii="宋体" w:hAnsi="宋体" w:cs="宋体" w:hint="eastAsia"/>
                <w:color w:val="000000"/>
                <w:sz w:val="24"/>
                <w:szCs w:val="24"/>
                <w:u w:val="single"/>
              </w:rPr>
              <w:t xml:space="preserve">                      </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p>
        </w:tc>
      </w:tr>
      <w:tr w:rsidR="00C4243C" w:rsidRPr="00A66A3D" w:rsidTr="00706992">
        <w:trPr>
          <w:trHeight w:val="120"/>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A66A3D" w:rsidRDefault="00C4243C" w:rsidP="00501677">
            <w:pPr>
              <w:ind w:firstLineChars="200" w:firstLine="482"/>
              <w:rPr>
                <w:rFonts w:ascii="宋体" w:hAnsi="宋体" w:cs="宋体"/>
                <w:b/>
                <w:color w:val="000000"/>
                <w:sz w:val="24"/>
                <w:szCs w:val="24"/>
              </w:rPr>
            </w:pPr>
            <w:r w:rsidRPr="00A66A3D">
              <w:rPr>
                <w:rFonts w:ascii="宋体" w:hAnsi="宋体" w:cs="宋体" w:hint="eastAsia"/>
                <w:b/>
                <w:color w:val="000000"/>
                <w:sz w:val="24"/>
                <w:szCs w:val="24"/>
              </w:rPr>
              <w:t xml:space="preserve">签字：                   日期：   </w:t>
            </w:r>
          </w:p>
        </w:tc>
      </w:tr>
      <w:tr w:rsidR="00C4243C" w:rsidRPr="00A66A3D" w:rsidTr="00706992">
        <w:trPr>
          <w:trHeight w:val="535"/>
        </w:trPr>
        <w:tc>
          <w:tcPr>
            <w:tcW w:w="1668" w:type="dxa"/>
            <w:vMerge w:val="restart"/>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A66A3D" w:rsidRDefault="00B52157" w:rsidP="00E01C79">
            <w:pPr>
              <w:ind w:firstLineChars="50" w:firstLine="120"/>
              <w:jc w:val="center"/>
              <w:rPr>
                <w:rFonts w:ascii="宋体" w:hAnsi="宋体" w:cs="宋体"/>
                <w:color w:val="000000"/>
                <w:sz w:val="24"/>
                <w:szCs w:val="24"/>
                <w:lang w:eastAsia="zh-CN"/>
              </w:rPr>
            </w:pPr>
            <w:r>
              <w:rPr>
                <w:rFonts w:ascii="宋体" w:hAnsi="宋体" w:cs="宋体" w:hint="eastAsia"/>
                <w:color w:val="000000"/>
                <w:sz w:val="24"/>
                <w:szCs w:val="24"/>
                <w:lang w:eastAsia="zh-CN"/>
              </w:rPr>
              <w:t>消费系统</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负责人意见（可增加行）</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□同意    □不同意，原因：</w:t>
            </w:r>
            <w:r w:rsidRPr="00A66A3D">
              <w:rPr>
                <w:rFonts w:ascii="宋体" w:hAnsi="宋体" w:cs="宋体" w:hint="eastAsia"/>
                <w:color w:val="000000"/>
                <w:sz w:val="24"/>
                <w:szCs w:val="24"/>
                <w:u w:val="single"/>
              </w:rPr>
              <w:t xml:space="preserve">                      </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p>
        </w:tc>
      </w:tr>
      <w:tr w:rsidR="00C4243C" w:rsidRPr="00A66A3D" w:rsidTr="00706992">
        <w:trPr>
          <w:trHeight w:val="78"/>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A66A3D" w:rsidRDefault="00C4243C" w:rsidP="00B37AD3">
            <w:pPr>
              <w:ind w:firstLineChars="200" w:firstLine="482"/>
              <w:rPr>
                <w:rFonts w:ascii="宋体" w:hAnsi="宋体" w:cs="宋体"/>
                <w:b/>
                <w:color w:val="000000"/>
                <w:sz w:val="24"/>
                <w:szCs w:val="24"/>
              </w:rPr>
            </w:pPr>
            <w:r w:rsidRPr="00A66A3D">
              <w:rPr>
                <w:rFonts w:ascii="宋体" w:hAnsi="宋体" w:cs="宋体" w:hint="eastAsia"/>
                <w:b/>
                <w:color w:val="000000"/>
                <w:sz w:val="24"/>
                <w:szCs w:val="24"/>
              </w:rPr>
              <w:t xml:space="preserve">签字：                   日期：   </w:t>
            </w:r>
          </w:p>
        </w:tc>
      </w:tr>
      <w:tr w:rsidR="00C4243C" w:rsidRPr="00A66A3D" w:rsidTr="00706992">
        <w:trPr>
          <w:trHeight w:val="535"/>
        </w:trPr>
        <w:tc>
          <w:tcPr>
            <w:tcW w:w="1668" w:type="dxa"/>
            <w:vMerge w:val="restart"/>
            <w:tcBorders>
              <w:top w:val="single" w:sz="4" w:space="0" w:color="000000"/>
              <w:left w:val="single" w:sz="4" w:space="0" w:color="auto"/>
              <w:bottom w:val="single" w:sz="4" w:space="0" w:color="000000"/>
              <w:right w:val="single" w:sz="4" w:space="0" w:color="auto"/>
            </w:tcBorders>
            <w:shd w:val="clear" w:color="auto" w:fill="auto"/>
            <w:noWrap/>
            <w:vAlign w:val="center"/>
          </w:tcPr>
          <w:p w:rsidR="00C4243C" w:rsidRPr="00A66A3D" w:rsidRDefault="00C13C37" w:rsidP="00E01C79">
            <w:pPr>
              <w:ind w:firstLine="0"/>
              <w:jc w:val="center"/>
              <w:rPr>
                <w:rFonts w:ascii="宋体" w:hAnsi="宋体" w:cs="宋体"/>
                <w:color w:val="000000"/>
                <w:sz w:val="24"/>
                <w:szCs w:val="24"/>
                <w:lang w:eastAsia="zh-CN"/>
              </w:rPr>
            </w:pPr>
            <w:r w:rsidRPr="00D71FE8">
              <w:rPr>
                <w:rFonts w:ascii="宋体" w:hAnsi="宋体" w:cs="宋体" w:hint="eastAsia"/>
                <w:color w:val="000000"/>
                <w:sz w:val="24"/>
                <w:szCs w:val="24"/>
                <w:lang w:eastAsia="zh-CN"/>
              </w:rPr>
              <w:t>信息中心</w:t>
            </w:r>
            <w:r w:rsidR="00900F90">
              <w:rPr>
                <w:rFonts w:ascii="宋体" w:hAnsi="宋体" w:cs="宋体" w:hint="eastAsia"/>
                <w:color w:val="000000"/>
                <w:sz w:val="24"/>
                <w:szCs w:val="24"/>
                <w:lang w:eastAsia="zh-CN"/>
              </w:rPr>
              <w:t>主数据</w:t>
            </w:r>
            <w:r w:rsidRPr="00D71FE8">
              <w:rPr>
                <w:rFonts w:ascii="宋体" w:hAnsi="宋体" w:cs="宋体" w:hint="eastAsia"/>
                <w:color w:val="000000"/>
                <w:sz w:val="24"/>
                <w:szCs w:val="24"/>
                <w:lang w:eastAsia="zh-CN"/>
              </w:rPr>
              <w:t>负责人</w:t>
            </w:r>
            <w:r w:rsidR="00ED0027">
              <w:rPr>
                <w:rFonts w:ascii="宋体" w:hAnsi="宋体" w:cs="宋体" w:hint="eastAsia"/>
                <w:color w:val="000000"/>
                <w:sz w:val="24"/>
                <w:szCs w:val="24"/>
                <w:lang w:eastAsia="zh-CN"/>
              </w:rPr>
              <w:t>意见</w:t>
            </w:r>
          </w:p>
        </w:tc>
        <w:tc>
          <w:tcPr>
            <w:tcW w:w="7461" w:type="dxa"/>
            <w:gridSpan w:val="3"/>
            <w:tcBorders>
              <w:top w:val="single" w:sz="4" w:space="0" w:color="auto"/>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rPr>
            </w:pPr>
            <w:r w:rsidRPr="00A66A3D">
              <w:rPr>
                <w:rFonts w:ascii="宋体" w:hAnsi="宋体" w:cs="宋体" w:hint="eastAsia"/>
                <w:color w:val="000000"/>
                <w:sz w:val="24"/>
                <w:szCs w:val="24"/>
              </w:rPr>
              <w:t>□合格</w:t>
            </w:r>
          </w:p>
        </w:tc>
      </w:tr>
      <w:tr w:rsidR="00C4243C" w:rsidRPr="00A66A3D" w:rsidTr="00706992">
        <w:trPr>
          <w:trHeight w:val="535"/>
        </w:trPr>
        <w:tc>
          <w:tcPr>
            <w:tcW w:w="1668" w:type="dxa"/>
            <w:vMerge/>
            <w:tcBorders>
              <w:top w:val="single" w:sz="4" w:space="0" w:color="000000"/>
              <w:left w:val="single" w:sz="4" w:space="0" w:color="auto"/>
              <w:bottom w:val="single" w:sz="4" w:space="0" w:color="000000"/>
              <w:right w:val="single" w:sz="4" w:space="0" w:color="auto"/>
            </w:tcBorders>
            <w:vAlign w:val="center"/>
          </w:tcPr>
          <w:p w:rsidR="00C4243C" w:rsidRPr="00A66A3D" w:rsidRDefault="00C4243C" w:rsidP="00B37AD3">
            <w:pPr>
              <w:rPr>
                <w:rFonts w:ascii="宋体" w:hAnsi="宋体" w:cs="宋体"/>
                <w:color w:val="000000"/>
                <w:sz w:val="24"/>
                <w:szCs w:val="24"/>
              </w:rPr>
            </w:pPr>
          </w:p>
        </w:tc>
        <w:tc>
          <w:tcPr>
            <w:tcW w:w="7461" w:type="dxa"/>
            <w:gridSpan w:val="3"/>
            <w:tcBorders>
              <w:top w:val="nil"/>
              <w:left w:val="single" w:sz="4" w:space="0" w:color="auto"/>
              <w:bottom w:val="nil"/>
              <w:right w:val="single" w:sz="4" w:space="0" w:color="000000"/>
            </w:tcBorders>
            <w:shd w:val="clear" w:color="auto" w:fill="auto"/>
            <w:noWrap/>
            <w:vAlign w:val="center"/>
          </w:tcPr>
          <w:p w:rsidR="00C4243C" w:rsidRPr="00A66A3D" w:rsidRDefault="00C4243C" w:rsidP="00B37AD3">
            <w:pPr>
              <w:rPr>
                <w:rFonts w:ascii="宋体" w:hAnsi="宋体" w:cs="宋体"/>
                <w:color w:val="000000"/>
                <w:sz w:val="24"/>
                <w:szCs w:val="24"/>
                <w:lang w:eastAsia="zh-CN"/>
              </w:rPr>
            </w:pPr>
            <w:r w:rsidRPr="00A66A3D">
              <w:rPr>
                <w:rFonts w:ascii="宋体" w:hAnsi="宋体" w:cs="宋体" w:hint="eastAsia"/>
                <w:color w:val="000000"/>
                <w:sz w:val="24"/>
                <w:szCs w:val="24"/>
                <w:lang w:eastAsia="zh-CN"/>
              </w:rPr>
              <w:t>□不合格（退回信息中心数据维护岗）</w:t>
            </w:r>
          </w:p>
        </w:tc>
      </w:tr>
      <w:tr w:rsidR="00C4243C" w:rsidRPr="00A66A3D" w:rsidTr="00706992">
        <w:trPr>
          <w:trHeight w:val="535"/>
        </w:trPr>
        <w:tc>
          <w:tcPr>
            <w:tcW w:w="1668" w:type="dxa"/>
            <w:vMerge/>
            <w:tcBorders>
              <w:top w:val="single" w:sz="4" w:space="0" w:color="000000"/>
              <w:left w:val="single" w:sz="4" w:space="0" w:color="auto"/>
              <w:bottom w:val="single" w:sz="4" w:space="0" w:color="auto"/>
              <w:right w:val="single" w:sz="4" w:space="0" w:color="auto"/>
            </w:tcBorders>
            <w:vAlign w:val="center"/>
          </w:tcPr>
          <w:p w:rsidR="00C4243C" w:rsidRPr="00A66A3D" w:rsidRDefault="00C4243C" w:rsidP="00B37AD3">
            <w:pPr>
              <w:rPr>
                <w:rFonts w:ascii="宋体" w:hAnsi="宋体" w:cs="宋体"/>
                <w:color w:val="000000"/>
                <w:sz w:val="24"/>
                <w:szCs w:val="24"/>
                <w:lang w:eastAsia="zh-CN"/>
              </w:rPr>
            </w:pPr>
          </w:p>
        </w:tc>
        <w:tc>
          <w:tcPr>
            <w:tcW w:w="7461" w:type="dxa"/>
            <w:gridSpan w:val="3"/>
            <w:tcBorders>
              <w:top w:val="nil"/>
              <w:left w:val="single" w:sz="4" w:space="0" w:color="auto"/>
              <w:bottom w:val="single" w:sz="4" w:space="0" w:color="auto"/>
              <w:right w:val="single" w:sz="4" w:space="0" w:color="000000"/>
            </w:tcBorders>
            <w:shd w:val="clear" w:color="auto" w:fill="auto"/>
            <w:noWrap/>
            <w:vAlign w:val="center"/>
          </w:tcPr>
          <w:p w:rsidR="00C4243C" w:rsidRPr="00A66A3D" w:rsidRDefault="00C4243C" w:rsidP="00B37AD3">
            <w:pPr>
              <w:ind w:firstLineChars="245" w:firstLine="590"/>
              <w:rPr>
                <w:rFonts w:ascii="宋体" w:hAnsi="宋体" w:cs="宋体"/>
                <w:color w:val="000000"/>
                <w:sz w:val="24"/>
                <w:szCs w:val="24"/>
              </w:rPr>
            </w:pPr>
            <w:r w:rsidRPr="00A66A3D">
              <w:rPr>
                <w:rFonts w:ascii="宋体" w:hAnsi="宋体" w:cs="宋体" w:hint="eastAsia"/>
                <w:b/>
                <w:color w:val="000000"/>
                <w:sz w:val="24"/>
                <w:szCs w:val="24"/>
              </w:rPr>
              <w:t>签字：                   日期：</w:t>
            </w:r>
          </w:p>
        </w:tc>
      </w:tr>
      <w:tr w:rsidR="007670E8" w:rsidRPr="00A66A3D" w:rsidTr="00706992">
        <w:trPr>
          <w:trHeight w:val="535"/>
        </w:trPr>
        <w:tc>
          <w:tcPr>
            <w:tcW w:w="1668" w:type="dxa"/>
            <w:tcBorders>
              <w:top w:val="single" w:sz="4" w:space="0" w:color="auto"/>
              <w:left w:val="single" w:sz="4" w:space="0" w:color="auto"/>
              <w:bottom w:val="single" w:sz="4" w:space="0" w:color="auto"/>
              <w:right w:val="single" w:sz="4" w:space="0" w:color="auto"/>
            </w:tcBorders>
            <w:vAlign w:val="center"/>
          </w:tcPr>
          <w:p w:rsidR="007670E8" w:rsidRPr="00A66A3D" w:rsidRDefault="00900F90" w:rsidP="00E01C79">
            <w:pPr>
              <w:ind w:firstLine="0"/>
              <w:rPr>
                <w:rFonts w:ascii="宋体" w:hAnsi="宋体" w:cs="宋体"/>
                <w:color w:val="000000"/>
                <w:sz w:val="24"/>
                <w:szCs w:val="24"/>
              </w:rPr>
            </w:pPr>
            <w:r>
              <w:rPr>
                <w:rFonts w:ascii="宋体" w:hAnsi="宋体" w:cs="宋体" w:hint="eastAsia"/>
                <w:color w:val="000000"/>
                <w:sz w:val="24"/>
                <w:szCs w:val="24"/>
                <w:lang w:eastAsia="zh-CN"/>
              </w:rPr>
              <w:t>主数据</w:t>
            </w:r>
            <w:r w:rsidR="007105CD">
              <w:rPr>
                <w:rFonts w:ascii="宋体" w:hAnsi="宋体" w:cs="宋体" w:hint="eastAsia"/>
                <w:color w:val="000000"/>
                <w:sz w:val="24"/>
                <w:szCs w:val="24"/>
                <w:lang w:eastAsia="zh-CN"/>
              </w:rPr>
              <w:t>维护人</w:t>
            </w:r>
            <w:r w:rsidR="007105CD" w:rsidRPr="00D80EBC">
              <w:rPr>
                <w:rFonts w:ascii="宋体" w:hAnsi="宋体" w:cs="宋体" w:hint="eastAsia"/>
                <w:color w:val="000000"/>
                <w:sz w:val="24"/>
                <w:szCs w:val="24"/>
              </w:rPr>
              <w:t>执行情况</w:t>
            </w:r>
          </w:p>
        </w:tc>
        <w:tc>
          <w:tcPr>
            <w:tcW w:w="746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rsidR="007670E8" w:rsidRDefault="007670E8" w:rsidP="007670E8">
            <w:pPr>
              <w:ind w:firstLineChars="245" w:firstLine="588"/>
              <w:rPr>
                <w:rFonts w:ascii="宋体" w:hAnsi="宋体" w:cs="宋体"/>
                <w:b/>
                <w:color w:val="000000"/>
                <w:sz w:val="24"/>
                <w:szCs w:val="24"/>
                <w:lang w:eastAsia="zh-CN"/>
              </w:rPr>
            </w:pPr>
            <w:r w:rsidRPr="00A66A3D">
              <w:rPr>
                <w:rFonts w:ascii="宋体" w:hAnsi="宋体" w:cs="宋体" w:hint="eastAsia"/>
                <w:color w:val="000000"/>
                <w:sz w:val="24"/>
                <w:szCs w:val="24"/>
                <w:lang w:eastAsia="zh-CN"/>
              </w:rPr>
              <w:t>□新增，</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p w:rsidR="007670E8" w:rsidRDefault="007670E8" w:rsidP="007670E8">
            <w:pPr>
              <w:ind w:firstLineChars="245" w:firstLine="588"/>
              <w:rPr>
                <w:rFonts w:ascii="宋体" w:hAnsi="宋体" w:cs="宋体"/>
                <w:color w:val="000000"/>
                <w:sz w:val="24"/>
                <w:szCs w:val="24"/>
                <w:lang w:eastAsia="zh-CN"/>
              </w:rPr>
            </w:pPr>
            <w:r w:rsidRPr="00A66A3D">
              <w:rPr>
                <w:rFonts w:ascii="宋体" w:hAnsi="宋体" w:cs="宋体" w:hint="eastAsia"/>
                <w:color w:val="000000"/>
                <w:sz w:val="24"/>
                <w:szCs w:val="24"/>
                <w:lang w:eastAsia="zh-CN"/>
              </w:rPr>
              <w:t>□删除，</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p w:rsidR="007670E8" w:rsidRDefault="007670E8" w:rsidP="007670E8">
            <w:pPr>
              <w:ind w:firstLineChars="245" w:firstLine="588"/>
              <w:rPr>
                <w:rFonts w:ascii="宋体" w:hAnsi="宋体" w:cs="宋体"/>
                <w:color w:val="000000"/>
                <w:sz w:val="24"/>
                <w:szCs w:val="24"/>
                <w:lang w:eastAsia="zh-CN"/>
              </w:rPr>
            </w:pPr>
            <w:r w:rsidRPr="00A66A3D">
              <w:rPr>
                <w:rFonts w:ascii="宋体" w:hAnsi="宋体" w:cs="宋体" w:hint="eastAsia"/>
                <w:color w:val="000000"/>
                <w:sz w:val="24"/>
                <w:szCs w:val="24"/>
                <w:lang w:eastAsia="zh-CN"/>
              </w:rPr>
              <w:t>□修改，</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p w:rsidR="00FF4151" w:rsidRDefault="00FF4151" w:rsidP="00FF4151">
            <w:pPr>
              <w:ind w:firstLineChars="245" w:firstLine="588"/>
              <w:rPr>
                <w:rFonts w:ascii="宋体" w:hAnsi="宋体" w:cs="宋体"/>
                <w:color w:val="000000"/>
                <w:sz w:val="24"/>
                <w:szCs w:val="24"/>
                <w:lang w:eastAsia="zh-CN"/>
              </w:rPr>
            </w:pPr>
            <w:r w:rsidRPr="00A66A3D">
              <w:rPr>
                <w:rFonts w:ascii="宋体" w:hAnsi="宋体" w:cs="宋体" w:hint="eastAsia"/>
                <w:color w:val="000000"/>
                <w:sz w:val="24"/>
                <w:szCs w:val="24"/>
                <w:lang w:eastAsia="zh-CN"/>
              </w:rPr>
              <w:t>合计</w:t>
            </w:r>
            <w:r w:rsidRPr="00A66A3D">
              <w:rPr>
                <w:rFonts w:ascii="宋体" w:hAnsi="宋体" w:cs="宋体" w:hint="eastAsia"/>
                <w:color w:val="000000"/>
                <w:sz w:val="24"/>
                <w:szCs w:val="24"/>
                <w:u w:val="single"/>
                <w:lang w:eastAsia="zh-CN"/>
              </w:rPr>
              <w:t xml:space="preserve">     </w:t>
            </w:r>
            <w:r w:rsidRPr="00A66A3D">
              <w:rPr>
                <w:rFonts w:ascii="宋体" w:hAnsi="宋体" w:cs="宋体" w:hint="eastAsia"/>
                <w:color w:val="000000"/>
                <w:sz w:val="24"/>
                <w:szCs w:val="24"/>
                <w:lang w:eastAsia="zh-CN"/>
              </w:rPr>
              <w:t>条</w:t>
            </w:r>
          </w:p>
          <w:p w:rsidR="00FF4151" w:rsidRPr="00A66A3D" w:rsidRDefault="00FF4151" w:rsidP="00FF4151">
            <w:pPr>
              <w:ind w:firstLineChars="245" w:firstLine="590"/>
              <w:rPr>
                <w:rFonts w:ascii="宋体" w:hAnsi="宋体" w:cs="宋体"/>
                <w:b/>
                <w:color w:val="000000"/>
                <w:sz w:val="24"/>
                <w:szCs w:val="24"/>
                <w:lang w:eastAsia="zh-CN"/>
              </w:rPr>
            </w:pPr>
            <w:r w:rsidRPr="00A66A3D">
              <w:rPr>
                <w:rFonts w:ascii="宋体" w:hAnsi="宋体" w:cs="宋体" w:hint="eastAsia"/>
                <w:b/>
                <w:color w:val="000000"/>
                <w:sz w:val="24"/>
                <w:szCs w:val="24"/>
                <w:lang w:eastAsia="zh-CN"/>
              </w:rPr>
              <w:t xml:space="preserve">系统操作人签字：         操作日期：  </w:t>
            </w:r>
          </w:p>
        </w:tc>
      </w:tr>
    </w:tbl>
    <w:p w:rsidR="0020659F" w:rsidRDefault="0020659F" w:rsidP="00AD2A00">
      <w:pPr>
        <w:spacing w:before="120" w:after="120" w:line="240" w:lineRule="auto"/>
        <w:ind w:firstLine="0"/>
        <w:rPr>
          <w:rFonts w:ascii="宋体"/>
          <w:sz w:val="24"/>
          <w:lang w:eastAsia="zh-CN"/>
        </w:rPr>
      </w:pPr>
      <w:r>
        <w:rPr>
          <w:rFonts w:ascii="宋体"/>
          <w:sz w:val="24"/>
          <w:lang w:eastAsia="zh-CN"/>
        </w:rPr>
        <w:br w:type="page"/>
      </w:r>
    </w:p>
    <w:p w:rsidR="007F161C" w:rsidRDefault="00097A4A" w:rsidP="0020659F">
      <w:pPr>
        <w:ind w:firstLine="0"/>
        <w:jc w:val="center"/>
        <w:rPr>
          <w:rFonts w:ascii="宋体"/>
          <w:sz w:val="24"/>
          <w:lang w:eastAsia="zh-CN"/>
        </w:rPr>
      </w:pPr>
      <w:r w:rsidRPr="00F037E5">
        <w:rPr>
          <w:rFonts w:ascii="宋体" w:hint="eastAsia"/>
          <w:sz w:val="24"/>
          <w:lang w:eastAsia="zh-CN"/>
        </w:rPr>
        <w:lastRenderedPageBreak/>
        <w:t>北京大学人民</w:t>
      </w:r>
      <w:r w:rsidRPr="00F037E5">
        <w:rPr>
          <w:rFonts w:ascii="Cambria" w:hAnsi="宋体" w:cs="Cambria" w:hint="eastAsia"/>
          <w:kern w:val="2"/>
          <w:sz w:val="24"/>
          <w:szCs w:val="24"/>
          <w:lang w:val="en-US" w:eastAsia="zh-CN"/>
        </w:rPr>
        <w:t>检查</w:t>
      </w:r>
      <w:r>
        <w:rPr>
          <w:rFonts w:ascii="Cambria" w:hAnsi="宋体" w:cs="Cambria" w:hint="eastAsia"/>
          <w:kern w:val="2"/>
          <w:sz w:val="24"/>
          <w:szCs w:val="24"/>
          <w:lang w:val="en-US" w:eastAsia="zh-CN"/>
        </w:rPr>
        <w:t>、</w:t>
      </w:r>
      <w:r w:rsidRPr="00F037E5">
        <w:rPr>
          <w:rFonts w:ascii="Cambria" w:hAnsi="宋体" w:cs="Cambria" w:hint="eastAsia"/>
          <w:kern w:val="2"/>
          <w:sz w:val="24"/>
          <w:szCs w:val="24"/>
          <w:lang w:val="en-US" w:eastAsia="zh-CN"/>
        </w:rPr>
        <w:t>检验项目字典</w:t>
      </w:r>
      <w:r w:rsidRPr="00F037E5">
        <w:rPr>
          <w:rFonts w:ascii="宋体" w:hint="eastAsia"/>
          <w:sz w:val="24"/>
          <w:lang w:eastAsia="zh-CN"/>
        </w:rPr>
        <w:t>维护审批表</w:t>
      </w:r>
    </w:p>
    <w:p w:rsidR="00097A4A" w:rsidRPr="00A66A3D" w:rsidRDefault="00097A4A" w:rsidP="0020659F">
      <w:pPr>
        <w:ind w:firstLine="0"/>
        <w:jc w:val="center"/>
        <w:rPr>
          <w:rFonts w:ascii="宋体"/>
          <w:sz w:val="24"/>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8"/>
        <w:gridCol w:w="1229"/>
        <w:gridCol w:w="1039"/>
        <w:gridCol w:w="283"/>
        <w:gridCol w:w="1074"/>
        <w:gridCol w:w="495"/>
        <w:gridCol w:w="515"/>
        <w:gridCol w:w="1386"/>
      </w:tblGrid>
      <w:tr w:rsidR="007F161C" w:rsidTr="001F07B9">
        <w:trPr>
          <w:cantSplit/>
          <w:jc w:val="center"/>
        </w:trPr>
        <w:tc>
          <w:tcPr>
            <w:tcW w:w="2508" w:type="dxa"/>
          </w:tcPr>
          <w:p w:rsidR="007F161C" w:rsidRPr="007F161C" w:rsidRDefault="007F161C"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申请科室</w:t>
            </w:r>
          </w:p>
        </w:tc>
        <w:tc>
          <w:tcPr>
            <w:tcW w:w="6021" w:type="dxa"/>
            <w:gridSpan w:val="7"/>
          </w:tcPr>
          <w:p w:rsidR="007F161C" w:rsidRPr="007F161C" w:rsidRDefault="007F161C" w:rsidP="007F161C">
            <w:pPr>
              <w:ind w:firstLine="0"/>
              <w:rPr>
                <w:rFonts w:ascii="宋体" w:hAnsi="宋体" w:cs="宋体"/>
                <w:color w:val="000000"/>
                <w:sz w:val="24"/>
                <w:szCs w:val="24"/>
                <w:lang w:eastAsia="zh-CN"/>
              </w:rPr>
            </w:pPr>
          </w:p>
        </w:tc>
      </w:tr>
      <w:tr w:rsidR="007F161C" w:rsidTr="001F07B9">
        <w:trPr>
          <w:cantSplit/>
          <w:jc w:val="center"/>
        </w:trPr>
        <w:tc>
          <w:tcPr>
            <w:tcW w:w="2508" w:type="dxa"/>
          </w:tcPr>
          <w:p w:rsidR="007F161C" w:rsidRPr="007F161C" w:rsidRDefault="007F161C"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项目名称</w:t>
            </w:r>
          </w:p>
        </w:tc>
        <w:tc>
          <w:tcPr>
            <w:tcW w:w="6021" w:type="dxa"/>
            <w:gridSpan w:val="7"/>
          </w:tcPr>
          <w:p w:rsidR="007F161C" w:rsidRPr="007F161C" w:rsidRDefault="007F161C" w:rsidP="007F161C">
            <w:pPr>
              <w:ind w:firstLine="0"/>
              <w:rPr>
                <w:rFonts w:ascii="宋体" w:hAnsi="宋体" w:cs="宋体"/>
                <w:color w:val="000000"/>
                <w:sz w:val="24"/>
                <w:szCs w:val="24"/>
                <w:lang w:eastAsia="zh-CN"/>
              </w:rPr>
            </w:pPr>
          </w:p>
        </w:tc>
      </w:tr>
      <w:tr w:rsidR="007F161C" w:rsidTr="00B82E65">
        <w:trPr>
          <w:cantSplit/>
          <w:trHeight w:val="141"/>
          <w:jc w:val="center"/>
        </w:trPr>
        <w:tc>
          <w:tcPr>
            <w:tcW w:w="2508" w:type="dxa"/>
            <w:vMerge w:val="restart"/>
          </w:tcPr>
          <w:p w:rsidR="007F161C" w:rsidRPr="007F161C" w:rsidRDefault="007F161C"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收费细目</w:t>
            </w:r>
          </w:p>
          <w:p w:rsidR="007F161C" w:rsidRPr="007F161C" w:rsidRDefault="007023AC" w:rsidP="00C94261">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w:t>
            </w:r>
            <w:r w:rsidR="007F161C" w:rsidRPr="007F161C">
              <w:rPr>
                <w:rFonts w:ascii="宋体" w:hAnsi="宋体" w:cs="宋体" w:hint="eastAsia"/>
                <w:color w:val="000000"/>
                <w:sz w:val="24"/>
                <w:szCs w:val="24"/>
                <w:lang w:eastAsia="zh-CN"/>
              </w:rPr>
              <w:t>如写不下请另附纸</w:t>
            </w:r>
            <w:r>
              <w:rPr>
                <w:rFonts w:ascii="宋体" w:hAnsi="宋体" w:cs="宋体" w:hint="eastAsia"/>
                <w:color w:val="000000"/>
                <w:sz w:val="24"/>
                <w:szCs w:val="24"/>
                <w:lang w:eastAsia="zh-CN"/>
              </w:rPr>
              <w:t>)</w:t>
            </w:r>
          </w:p>
        </w:tc>
        <w:tc>
          <w:tcPr>
            <w:tcW w:w="6021" w:type="dxa"/>
            <w:gridSpan w:val="7"/>
          </w:tcPr>
          <w:p w:rsidR="007F161C" w:rsidRPr="00B82E65" w:rsidRDefault="007F161C" w:rsidP="00982C8C">
            <w:pPr>
              <w:pStyle w:val="a5"/>
              <w:numPr>
                <w:ilvl w:val="0"/>
                <w:numId w:val="17"/>
              </w:numPr>
              <w:ind w:firstLineChars="0"/>
              <w:rPr>
                <w:rFonts w:ascii="宋体" w:hAnsi="宋体" w:cs="宋体"/>
                <w:color w:val="000000"/>
                <w:sz w:val="24"/>
                <w:szCs w:val="24"/>
                <w:lang w:eastAsia="zh-CN"/>
              </w:rPr>
            </w:pPr>
          </w:p>
        </w:tc>
      </w:tr>
      <w:tr w:rsidR="007F161C" w:rsidTr="001F07B9">
        <w:trPr>
          <w:cantSplit/>
          <w:jc w:val="center"/>
        </w:trPr>
        <w:tc>
          <w:tcPr>
            <w:tcW w:w="2508" w:type="dxa"/>
            <w:vMerge/>
          </w:tcPr>
          <w:p w:rsidR="007F161C" w:rsidRPr="007F161C" w:rsidRDefault="007F161C" w:rsidP="00865D98">
            <w:pPr>
              <w:ind w:firstLine="0"/>
              <w:jc w:val="center"/>
              <w:rPr>
                <w:rFonts w:ascii="宋体" w:hAnsi="宋体" w:cs="宋体"/>
                <w:color w:val="000000"/>
                <w:sz w:val="24"/>
                <w:szCs w:val="24"/>
                <w:lang w:eastAsia="zh-CN"/>
              </w:rPr>
            </w:pPr>
          </w:p>
        </w:tc>
        <w:tc>
          <w:tcPr>
            <w:tcW w:w="6021" w:type="dxa"/>
            <w:gridSpan w:val="7"/>
          </w:tcPr>
          <w:p w:rsidR="007F161C" w:rsidRPr="007F161C" w:rsidRDefault="007F161C" w:rsidP="00982C8C">
            <w:pPr>
              <w:pStyle w:val="a5"/>
              <w:numPr>
                <w:ilvl w:val="0"/>
                <w:numId w:val="17"/>
              </w:numPr>
              <w:ind w:firstLineChars="0"/>
              <w:rPr>
                <w:rFonts w:ascii="宋体" w:hAnsi="宋体" w:cs="宋体"/>
                <w:color w:val="000000"/>
                <w:sz w:val="24"/>
                <w:szCs w:val="24"/>
                <w:lang w:eastAsia="zh-CN"/>
              </w:rPr>
            </w:pPr>
          </w:p>
        </w:tc>
      </w:tr>
      <w:tr w:rsidR="007F161C" w:rsidTr="001F07B9">
        <w:trPr>
          <w:cantSplit/>
          <w:jc w:val="center"/>
        </w:trPr>
        <w:tc>
          <w:tcPr>
            <w:tcW w:w="2508" w:type="dxa"/>
            <w:vMerge/>
          </w:tcPr>
          <w:p w:rsidR="007F161C" w:rsidRPr="007F161C" w:rsidRDefault="007F161C" w:rsidP="00865D98">
            <w:pPr>
              <w:ind w:firstLine="0"/>
              <w:jc w:val="center"/>
              <w:rPr>
                <w:rFonts w:ascii="宋体" w:hAnsi="宋体" w:cs="宋体"/>
                <w:color w:val="000000"/>
                <w:sz w:val="24"/>
                <w:szCs w:val="24"/>
                <w:lang w:eastAsia="zh-CN"/>
              </w:rPr>
            </w:pPr>
          </w:p>
        </w:tc>
        <w:tc>
          <w:tcPr>
            <w:tcW w:w="6021" w:type="dxa"/>
            <w:gridSpan w:val="7"/>
          </w:tcPr>
          <w:p w:rsidR="007F161C" w:rsidRPr="00B82E65" w:rsidRDefault="007F161C" w:rsidP="00982C8C">
            <w:pPr>
              <w:pStyle w:val="a5"/>
              <w:numPr>
                <w:ilvl w:val="0"/>
                <w:numId w:val="17"/>
              </w:numPr>
              <w:ind w:firstLineChars="0"/>
              <w:rPr>
                <w:rFonts w:ascii="宋体" w:hAnsi="宋体" w:cs="宋体"/>
                <w:color w:val="000000"/>
                <w:sz w:val="24"/>
                <w:szCs w:val="24"/>
                <w:lang w:eastAsia="zh-CN"/>
              </w:rPr>
            </w:pPr>
          </w:p>
        </w:tc>
      </w:tr>
      <w:tr w:rsidR="007F161C" w:rsidTr="001F07B9">
        <w:trPr>
          <w:cantSplit/>
          <w:jc w:val="center"/>
        </w:trPr>
        <w:tc>
          <w:tcPr>
            <w:tcW w:w="2508" w:type="dxa"/>
            <w:vMerge/>
          </w:tcPr>
          <w:p w:rsidR="007F161C" w:rsidRPr="007F161C" w:rsidRDefault="007F161C" w:rsidP="00865D98">
            <w:pPr>
              <w:ind w:firstLine="0"/>
              <w:jc w:val="center"/>
              <w:rPr>
                <w:rFonts w:ascii="宋体" w:hAnsi="宋体" w:cs="宋体"/>
                <w:color w:val="000000"/>
                <w:sz w:val="24"/>
                <w:szCs w:val="24"/>
                <w:lang w:eastAsia="zh-CN"/>
              </w:rPr>
            </w:pPr>
          </w:p>
        </w:tc>
        <w:tc>
          <w:tcPr>
            <w:tcW w:w="6021" w:type="dxa"/>
            <w:gridSpan w:val="7"/>
          </w:tcPr>
          <w:p w:rsidR="007F161C" w:rsidRPr="00B82E65" w:rsidRDefault="007F161C" w:rsidP="00982C8C">
            <w:pPr>
              <w:pStyle w:val="a5"/>
              <w:numPr>
                <w:ilvl w:val="0"/>
                <w:numId w:val="17"/>
              </w:numPr>
              <w:ind w:firstLineChars="0"/>
              <w:rPr>
                <w:rFonts w:ascii="宋体" w:hAnsi="宋体" w:cs="宋体"/>
                <w:color w:val="000000"/>
                <w:sz w:val="24"/>
                <w:szCs w:val="24"/>
                <w:lang w:eastAsia="zh-CN"/>
              </w:rPr>
            </w:pPr>
          </w:p>
        </w:tc>
      </w:tr>
      <w:tr w:rsidR="007F161C" w:rsidTr="001F07B9">
        <w:trPr>
          <w:cantSplit/>
          <w:jc w:val="center"/>
        </w:trPr>
        <w:tc>
          <w:tcPr>
            <w:tcW w:w="2508" w:type="dxa"/>
          </w:tcPr>
          <w:p w:rsidR="007F161C" w:rsidRPr="007F161C" w:rsidRDefault="00D85097" w:rsidP="00865D98">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操作</w:t>
            </w:r>
          </w:p>
        </w:tc>
        <w:tc>
          <w:tcPr>
            <w:tcW w:w="6021" w:type="dxa"/>
            <w:gridSpan w:val="7"/>
          </w:tcPr>
          <w:p w:rsidR="007F161C" w:rsidRPr="007F161C" w:rsidRDefault="007F161C" w:rsidP="007F161C">
            <w:pPr>
              <w:ind w:firstLineChars="100" w:firstLine="240"/>
              <w:rPr>
                <w:rFonts w:ascii="宋体" w:hAnsi="宋体" w:cs="宋体"/>
                <w:color w:val="000000"/>
                <w:sz w:val="24"/>
                <w:szCs w:val="24"/>
                <w:lang w:eastAsia="zh-CN"/>
              </w:rPr>
            </w:pPr>
            <w:r w:rsidRPr="007F161C">
              <w:rPr>
                <w:rFonts w:ascii="宋体" w:hAnsi="宋体" w:cs="宋体" w:hint="eastAsia"/>
                <w:color w:val="000000"/>
                <w:sz w:val="24"/>
                <w:szCs w:val="24"/>
                <w:lang w:eastAsia="zh-CN"/>
              </w:rPr>
              <w:t>□ 增加   □ 修改   □ 删除</w:t>
            </w:r>
          </w:p>
        </w:tc>
      </w:tr>
      <w:tr w:rsidR="007F161C" w:rsidTr="001F07B9">
        <w:trPr>
          <w:cantSplit/>
          <w:trHeight w:val="922"/>
          <w:jc w:val="center"/>
        </w:trPr>
        <w:tc>
          <w:tcPr>
            <w:tcW w:w="2508" w:type="dxa"/>
            <w:tcBorders>
              <w:bottom w:val="single" w:sz="4" w:space="0" w:color="auto"/>
            </w:tcBorders>
          </w:tcPr>
          <w:p w:rsidR="007F161C" w:rsidRPr="007F161C" w:rsidRDefault="007F161C"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申请原因</w:t>
            </w:r>
          </w:p>
        </w:tc>
        <w:tc>
          <w:tcPr>
            <w:tcW w:w="6021" w:type="dxa"/>
            <w:gridSpan w:val="7"/>
            <w:tcBorders>
              <w:bottom w:val="single" w:sz="4" w:space="0" w:color="auto"/>
            </w:tcBorders>
          </w:tcPr>
          <w:p w:rsidR="007F161C" w:rsidRPr="007F161C" w:rsidRDefault="007F161C" w:rsidP="007F161C">
            <w:pPr>
              <w:ind w:firstLine="0"/>
              <w:rPr>
                <w:rFonts w:ascii="宋体" w:hAnsi="宋体" w:cs="宋体"/>
                <w:color w:val="000000"/>
                <w:sz w:val="24"/>
                <w:szCs w:val="24"/>
                <w:lang w:eastAsia="zh-CN"/>
              </w:rPr>
            </w:pPr>
          </w:p>
        </w:tc>
      </w:tr>
      <w:tr w:rsidR="001F07B9" w:rsidTr="0039597B">
        <w:trPr>
          <w:cantSplit/>
          <w:jc w:val="center"/>
        </w:trPr>
        <w:tc>
          <w:tcPr>
            <w:tcW w:w="2508" w:type="dxa"/>
            <w:vMerge w:val="restart"/>
          </w:tcPr>
          <w:p w:rsidR="001F07B9" w:rsidRPr="007F161C" w:rsidRDefault="001F07B9" w:rsidP="00865D98">
            <w:pPr>
              <w:ind w:firstLine="0"/>
              <w:jc w:val="center"/>
              <w:rPr>
                <w:rFonts w:ascii="宋体" w:hAnsi="宋体" w:cs="宋体"/>
                <w:color w:val="000000"/>
                <w:sz w:val="24"/>
                <w:szCs w:val="24"/>
                <w:lang w:eastAsia="zh-CN"/>
              </w:rPr>
            </w:pPr>
            <w:r w:rsidRPr="00A66A3D">
              <w:rPr>
                <w:rFonts w:ascii="宋体" w:hAnsi="宋体" w:cs="宋体" w:hint="eastAsia"/>
                <w:color w:val="000000"/>
                <w:sz w:val="24"/>
                <w:szCs w:val="24"/>
              </w:rPr>
              <w:t>申请部门负责人意见</w:t>
            </w:r>
          </w:p>
        </w:tc>
        <w:tc>
          <w:tcPr>
            <w:tcW w:w="1229" w:type="dxa"/>
          </w:tcPr>
          <w:p w:rsidR="001F07B9" w:rsidRPr="007F161C" w:rsidRDefault="00573FE1" w:rsidP="00EF4C47">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F07B9" w:rsidRPr="007F161C" w:rsidRDefault="00573FE1"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F07B9" w:rsidRPr="007F161C" w:rsidRDefault="001F07B9" w:rsidP="007F161C">
            <w:pPr>
              <w:ind w:firstLine="0"/>
              <w:rPr>
                <w:rFonts w:ascii="宋体" w:hAnsi="宋体" w:cs="宋体"/>
                <w:color w:val="000000"/>
                <w:sz w:val="24"/>
                <w:szCs w:val="24"/>
                <w:lang w:eastAsia="zh-CN"/>
              </w:rPr>
            </w:pPr>
          </w:p>
        </w:tc>
        <w:tc>
          <w:tcPr>
            <w:tcW w:w="1010" w:type="dxa"/>
            <w:gridSpan w:val="2"/>
          </w:tcPr>
          <w:p w:rsidR="001F07B9" w:rsidRPr="007F161C" w:rsidRDefault="0039597B"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c>
          <w:tcPr>
            <w:tcW w:w="1386" w:type="dxa"/>
          </w:tcPr>
          <w:p w:rsidR="001F07B9" w:rsidRPr="007F161C" w:rsidRDefault="001F07B9" w:rsidP="007F161C">
            <w:pPr>
              <w:ind w:firstLine="0"/>
              <w:rPr>
                <w:rFonts w:ascii="宋体" w:hAnsi="宋体" w:cs="宋体"/>
                <w:color w:val="000000"/>
                <w:sz w:val="24"/>
                <w:szCs w:val="24"/>
                <w:lang w:eastAsia="zh-CN"/>
              </w:rPr>
            </w:pPr>
          </w:p>
        </w:tc>
      </w:tr>
      <w:tr w:rsidR="0039597B" w:rsidTr="00E75A27">
        <w:trPr>
          <w:cantSplit/>
          <w:trHeight w:val="573"/>
          <w:jc w:val="center"/>
        </w:trPr>
        <w:tc>
          <w:tcPr>
            <w:tcW w:w="2508" w:type="dxa"/>
            <w:vMerge/>
          </w:tcPr>
          <w:p w:rsidR="0039597B" w:rsidRDefault="0039597B" w:rsidP="00865D98">
            <w:pPr>
              <w:ind w:firstLine="0"/>
              <w:jc w:val="center"/>
              <w:rPr>
                <w:rFonts w:ascii="宋体" w:hAnsi="宋体" w:cs="宋体"/>
                <w:color w:val="000000"/>
                <w:sz w:val="24"/>
                <w:szCs w:val="24"/>
                <w:lang w:eastAsia="zh-CN"/>
              </w:rPr>
            </w:pPr>
          </w:p>
        </w:tc>
        <w:tc>
          <w:tcPr>
            <w:tcW w:w="1229" w:type="dxa"/>
          </w:tcPr>
          <w:p w:rsidR="0039597B" w:rsidRPr="007F161C" w:rsidRDefault="0039597B"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备注</w:t>
            </w:r>
          </w:p>
        </w:tc>
        <w:tc>
          <w:tcPr>
            <w:tcW w:w="4792" w:type="dxa"/>
            <w:gridSpan w:val="6"/>
          </w:tcPr>
          <w:p w:rsidR="0039597B" w:rsidRPr="007F161C" w:rsidRDefault="0039597B" w:rsidP="009C71AC">
            <w:pPr>
              <w:ind w:firstLine="0"/>
              <w:rPr>
                <w:rFonts w:ascii="宋体" w:hAnsi="宋体" w:cs="宋体"/>
                <w:color w:val="000000"/>
                <w:sz w:val="24"/>
                <w:szCs w:val="24"/>
                <w:lang w:eastAsia="zh-CN"/>
              </w:rPr>
            </w:pPr>
          </w:p>
        </w:tc>
      </w:tr>
      <w:tr w:rsidR="006C79B1" w:rsidTr="0039597B">
        <w:trPr>
          <w:cantSplit/>
          <w:trHeight w:val="512"/>
          <w:jc w:val="center"/>
        </w:trPr>
        <w:tc>
          <w:tcPr>
            <w:tcW w:w="2508" w:type="dxa"/>
            <w:vMerge w:val="restart"/>
          </w:tcPr>
          <w:p w:rsidR="006C79B1" w:rsidRPr="007F161C" w:rsidRDefault="006C79B1" w:rsidP="00865D98">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消费系统</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负责人意见（可增加行）</w:t>
            </w:r>
          </w:p>
        </w:tc>
        <w:tc>
          <w:tcPr>
            <w:tcW w:w="1229" w:type="dxa"/>
          </w:tcPr>
          <w:p w:rsidR="006C79B1" w:rsidRPr="007F161C" w:rsidRDefault="006C79B1"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6C79B1" w:rsidRPr="007F161C" w:rsidRDefault="006C79B1"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6C79B1" w:rsidRPr="007F161C" w:rsidRDefault="006C79B1" w:rsidP="009C71AC">
            <w:pPr>
              <w:ind w:firstLine="0"/>
              <w:rPr>
                <w:rFonts w:ascii="宋体" w:hAnsi="宋体" w:cs="宋体"/>
                <w:color w:val="000000"/>
                <w:sz w:val="24"/>
                <w:szCs w:val="24"/>
                <w:lang w:eastAsia="zh-CN"/>
              </w:rPr>
            </w:pPr>
          </w:p>
        </w:tc>
        <w:tc>
          <w:tcPr>
            <w:tcW w:w="1010" w:type="dxa"/>
            <w:gridSpan w:val="2"/>
          </w:tcPr>
          <w:p w:rsidR="006C79B1" w:rsidRPr="007F161C" w:rsidRDefault="006C79B1"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6C79B1" w:rsidRPr="007F161C" w:rsidRDefault="006C79B1" w:rsidP="009C71AC">
            <w:pPr>
              <w:ind w:firstLine="0"/>
              <w:rPr>
                <w:rFonts w:ascii="宋体" w:hAnsi="宋体" w:cs="宋体"/>
                <w:color w:val="000000"/>
                <w:sz w:val="24"/>
                <w:szCs w:val="24"/>
                <w:lang w:eastAsia="zh-CN"/>
              </w:rPr>
            </w:pPr>
          </w:p>
        </w:tc>
      </w:tr>
      <w:tr w:rsidR="001F07B9" w:rsidTr="001F07B9">
        <w:trPr>
          <w:cantSplit/>
          <w:trHeight w:val="562"/>
          <w:jc w:val="center"/>
        </w:trPr>
        <w:tc>
          <w:tcPr>
            <w:tcW w:w="2508" w:type="dxa"/>
            <w:vMerge/>
          </w:tcPr>
          <w:p w:rsidR="001F07B9" w:rsidRPr="007F161C" w:rsidRDefault="001F07B9" w:rsidP="00865D98">
            <w:pPr>
              <w:ind w:firstLine="0"/>
              <w:jc w:val="center"/>
              <w:rPr>
                <w:rFonts w:ascii="宋体" w:hAnsi="宋体" w:cs="宋体"/>
                <w:color w:val="000000"/>
                <w:sz w:val="24"/>
                <w:szCs w:val="24"/>
                <w:lang w:eastAsia="zh-CN"/>
              </w:rPr>
            </w:pPr>
          </w:p>
        </w:tc>
        <w:tc>
          <w:tcPr>
            <w:tcW w:w="1229" w:type="dxa"/>
          </w:tcPr>
          <w:p w:rsidR="001F07B9" w:rsidRPr="007F161C" w:rsidRDefault="001F07B9"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备注</w:t>
            </w:r>
          </w:p>
        </w:tc>
        <w:tc>
          <w:tcPr>
            <w:tcW w:w="4792" w:type="dxa"/>
            <w:gridSpan w:val="6"/>
          </w:tcPr>
          <w:p w:rsidR="001F07B9" w:rsidRPr="007F161C" w:rsidRDefault="001F07B9" w:rsidP="007F161C">
            <w:pPr>
              <w:ind w:firstLine="0"/>
              <w:rPr>
                <w:rFonts w:ascii="宋体" w:hAnsi="宋体" w:cs="宋体"/>
                <w:color w:val="000000"/>
                <w:sz w:val="24"/>
                <w:szCs w:val="24"/>
                <w:lang w:eastAsia="zh-CN"/>
              </w:rPr>
            </w:pPr>
          </w:p>
        </w:tc>
      </w:tr>
      <w:tr w:rsidR="006C79B1" w:rsidTr="0039597B">
        <w:trPr>
          <w:cantSplit/>
          <w:jc w:val="center"/>
        </w:trPr>
        <w:tc>
          <w:tcPr>
            <w:tcW w:w="2508" w:type="dxa"/>
            <w:vMerge w:val="restart"/>
          </w:tcPr>
          <w:p w:rsidR="006C79B1" w:rsidRPr="007F161C" w:rsidRDefault="006C79B1"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医务处</w:t>
            </w:r>
          </w:p>
        </w:tc>
        <w:tc>
          <w:tcPr>
            <w:tcW w:w="1229" w:type="dxa"/>
          </w:tcPr>
          <w:p w:rsidR="006C79B1" w:rsidRPr="007F161C" w:rsidRDefault="006C79B1" w:rsidP="00EF4C47">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6C79B1" w:rsidRPr="007F161C" w:rsidRDefault="006C79B1"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6C79B1" w:rsidRPr="007F161C" w:rsidRDefault="006C79B1" w:rsidP="007F161C">
            <w:pPr>
              <w:ind w:firstLine="0"/>
              <w:rPr>
                <w:rFonts w:ascii="宋体" w:hAnsi="宋体" w:cs="宋体"/>
                <w:color w:val="000000"/>
                <w:sz w:val="24"/>
                <w:szCs w:val="24"/>
                <w:lang w:eastAsia="zh-CN"/>
              </w:rPr>
            </w:pPr>
          </w:p>
        </w:tc>
        <w:tc>
          <w:tcPr>
            <w:tcW w:w="1010" w:type="dxa"/>
            <w:gridSpan w:val="2"/>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6C79B1" w:rsidRPr="007F161C" w:rsidRDefault="006C79B1" w:rsidP="007F161C">
            <w:pPr>
              <w:ind w:firstLine="0"/>
              <w:rPr>
                <w:rFonts w:ascii="宋体" w:hAnsi="宋体" w:cs="宋体"/>
                <w:color w:val="000000"/>
                <w:sz w:val="24"/>
                <w:szCs w:val="24"/>
                <w:lang w:eastAsia="zh-CN"/>
              </w:rPr>
            </w:pPr>
          </w:p>
        </w:tc>
      </w:tr>
      <w:tr w:rsidR="006C79B1" w:rsidTr="001F07B9">
        <w:trPr>
          <w:cantSplit/>
          <w:trHeight w:val="688"/>
          <w:jc w:val="center"/>
        </w:trPr>
        <w:tc>
          <w:tcPr>
            <w:tcW w:w="2508" w:type="dxa"/>
            <w:vMerge/>
          </w:tcPr>
          <w:p w:rsidR="006C79B1" w:rsidRPr="007F161C" w:rsidRDefault="006C79B1" w:rsidP="00865D98">
            <w:pPr>
              <w:ind w:firstLine="0"/>
              <w:jc w:val="center"/>
              <w:rPr>
                <w:rFonts w:ascii="宋体" w:hAnsi="宋体" w:cs="宋体"/>
                <w:color w:val="000000"/>
                <w:sz w:val="24"/>
                <w:szCs w:val="24"/>
                <w:lang w:eastAsia="zh-CN"/>
              </w:rPr>
            </w:pPr>
          </w:p>
        </w:tc>
        <w:tc>
          <w:tcPr>
            <w:tcW w:w="1229" w:type="dxa"/>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备注</w:t>
            </w:r>
          </w:p>
        </w:tc>
        <w:tc>
          <w:tcPr>
            <w:tcW w:w="4792" w:type="dxa"/>
            <w:gridSpan w:val="6"/>
          </w:tcPr>
          <w:p w:rsidR="006C79B1" w:rsidRPr="007F161C" w:rsidRDefault="006C79B1" w:rsidP="007F161C">
            <w:pPr>
              <w:ind w:firstLine="0"/>
              <w:rPr>
                <w:rFonts w:ascii="宋体" w:hAnsi="宋体" w:cs="宋体"/>
                <w:color w:val="000000"/>
                <w:sz w:val="24"/>
                <w:szCs w:val="24"/>
                <w:lang w:eastAsia="zh-CN"/>
              </w:rPr>
            </w:pPr>
          </w:p>
        </w:tc>
      </w:tr>
      <w:tr w:rsidR="006C79B1" w:rsidTr="0039597B">
        <w:trPr>
          <w:cantSplit/>
          <w:jc w:val="center"/>
        </w:trPr>
        <w:tc>
          <w:tcPr>
            <w:tcW w:w="2508" w:type="dxa"/>
            <w:vMerge w:val="restart"/>
          </w:tcPr>
          <w:p w:rsidR="006C79B1" w:rsidRPr="007F161C" w:rsidRDefault="006C79B1" w:rsidP="00865D98">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物价科</w:t>
            </w:r>
          </w:p>
        </w:tc>
        <w:tc>
          <w:tcPr>
            <w:tcW w:w="1229" w:type="dxa"/>
          </w:tcPr>
          <w:p w:rsidR="006C79B1" w:rsidRPr="007F161C" w:rsidRDefault="006C79B1" w:rsidP="00EF4C47">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6C79B1" w:rsidRPr="007F161C" w:rsidRDefault="006C79B1" w:rsidP="0039597B">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6C79B1" w:rsidRPr="007F161C" w:rsidRDefault="006C79B1" w:rsidP="007F161C">
            <w:pPr>
              <w:ind w:firstLine="0"/>
              <w:rPr>
                <w:rFonts w:ascii="宋体" w:hAnsi="宋体" w:cs="宋体"/>
                <w:color w:val="000000"/>
                <w:sz w:val="24"/>
                <w:szCs w:val="24"/>
                <w:lang w:eastAsia="zh-CN"/>
              </w:rPr>
            </w:pPr>
          </w:p>
        </w:tc>
        <w:tc>
          <w:tcPr>
            <w:tcW w:w="1010" w:type="dxa"/>
            <w:gridSpan w:val="2"/>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6C79B1" w:rsidRPr="007F161C" w:rsidRDefault="006C79B1" w:rsidP="007F161C">
            <w:pPr>
              <w:ind w:firstLine="0"/>
              <w:rPr>
                <w:rFonts w:ascii="宋体" w:hAnsi="宋体" w:cs="宋体"/>
                <w:color w:val="000000"/>
                <w:sz w:val="24"/>
                <w:szCs w:val="24"/>
                <w:lang w:eastAsia="zh-CN"/>
              </w:rPr>
            </w:pPr>
          </w:p>
        </w:tc>
      </w:tr>
      <w:tr w:rsidR="006C79B1" w:rsidTr="00E75A27">
        <w:trPr>
          <w:cantSplit/>
          <w:trHeight w:val="647"/>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1229" w:type="dxa"/>
          </w:tcPr>
          <w:p w:rsidR="006C79B1" w:rsidRPr="007F161C" w:rsidRDefault="006C79B1" w:rsidP="007F161C">
            <w:pPr>
              <w:ind w:firstLineChars="100" w:firstLine="240"/>
              <w:rPr>
                <w:rFonts w:ascii="宋体" w:hAnsi="宋体" w:cs="宋体"/>
                <w:color w:val="000000"/>
                <w:sz w:val="24"/>
                <w:szCs w:val="24"/>
                <w:lang w:eastAsia="zh-CN"/>
              </w:rPr>
            </w:pPr>
            <w:r w:rsidRPr="007F161C">
              <w:rPr>
                <w:rFonts w:ascii="宋体" w:hAnsi="宋体" w:cs="宋体" w:hint="eastAsia"/>
                <w:color w:val="000000"/>
                <w:sz w:val="24"/>
                <w:szCs w:val="24"/>
                <w:lang w:eastAsia="zh-CN"/>
              </w:rPr>
              <w:t>备注</w:t>
            </w:r>
          </w:p>
        </w:tc>
        <w:tc>
          <w:tcPr>
            <w:tcW w:w="4792" w:type="dxa"/>
            <w:gridSpan w:val="6"/>
          </w:tcPr>
          <w:p w:rsidR="006C79B1" w:rsidRPr="007F161C" w:rsidRDefault="006C79B1" w:rsidP="007F161C">
            <w:pPr>
              <w:ind w:firstLine="0"/>
              <w:rPr>
                <w:rFonts w:ascii="宋体" w:hAnsi="宋体" w:cs="宋体"/>
                <w:color w:val="000000"/>
                <w:sz w:val="24"/>
                <w:szCs w:val="24"/>
                <w:lang w:eastAsia="zh-CN"/>
              </w:rPr>
            </w:pPr>
          </w:p>
        </w:tc>
      </w:tr>
      <w:tr w:rsidR="006C79B1" w:rsidTr="00E75A27">
        <w:trPr>
          <w:cantSplit/>
          <w:trHeight w:val="987"/>
          <w:jc w:val="center"/>
        </w:trPr>
        <w:tc>
          <w:tcPr>
            <w:tcW w:w="2508" w:type="dxa"/>
          </w:tcPr>
          <w:p w:rsidR="006C79B1" w:rsidRPr="007F161C" w:rsidRDefault="00696B62" w:rsidP="001F07B9">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信息中心</w:t>
            </w:r>
            <w:r w:rsidR="006C79B1">
              <w:rPr>
                <w:rFonts w:ascii="宋体" w:hAnsi="宋体" w:cs="宋体" w:hint="eastAsia"/>
                <w:color w:val="000000"/>
                <w:sz w:val="24"/>
                <w:szCs w:val="24"/>
                <w:lang w:eastAsia="zh-CN"/>
              </w:rPr>
              <w:t>业务负责人</w:t>
            </w:r>
            <w:r w:rsidR="001F07B9">
              <w:rPr>
                <w:rFonts w:ascii="宋体" w:hAnsi="宋体" w:cs="宋体" w:hint="eastAsia"/>
                <w:color w:val="000000"/>
                <w:sz w:val="24"/>
                <w:szCs w:val="24"/>
                <w:lang w:eastAsia="zh-CN"/>
              </w:rPr>
              <w:t>确定</w:t>
            </w:r>
            <w:r w:rsidR="00C358C7">
              <w:rPr>
                <w:rFonts w:ascii="宋体" w:hAnsi="宋体" w:cs="宋体" w:hint="eastAsia"/>
                <w:color w:val="000000"/>
                <w:sz w:val="24"/>
                <w:szCs w:val="24"/>
                <w:lang w:eastAsia="zh-CN"/>
              </w:rPr>
              <w:t>消息分类</w:t>
            </w:r>
          </w:p>
        </w:tc>
        <w:tc>
          <w:tcPr>
            <w:tcW w:w="2551" w:type="dxa"/>
            <w:gridSpan w:val="3"/>
            <w:tcBorders>
              <w:bottom w:val="single" w:sz="4" w:space="0" w:color="auto"/>
            </w:tcBorders>
          </w:tcPr>
          <w:p w:rsidR="006C79B1" w:rsidRDefault="001F07B9"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修改</w:t>
            </w:r>
            <w:r w:rsidR="006C79B1">
              <w:rPr>
                <w:rFonts w:ascii="宋体" w:hAnsi="宋体" w:cs="宋体" w:hint="eastAsia"/>
                <w:color w:val="000000"/>
                <w:sz w:val="24"/>
                <w:szCs w:val="24"/>
                <w:lang w:eastAsia="zh-CN"/>
              </w:rPr>
              <w:t>代码：</w:t>
            </w:r>
          </w:p>
          <w:p w:rsidR="001F07B9" w:rsidRDefault="001F07B9" w:rsidP="009C71AC">
            <w:pPr>
              <w:ind w:firstLine="0"/>
              <w:rPr>
                <w:rFonts w:ascii="宋体" w:hAnsi="宋体" w:cs="宋体"/>
                <w:color w:val="000000"/>
                <w:sz w:val="24"/>
                <w:szCs w:val="24"/>
                <w:lang w:eastAsia="zh-CN"/>
              </w:rPr>
            </w:pPr>
          </w:p>
          <w:p w:rsidR="006C79B1" w:rsidRDefault="001F07B9"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修改后</w:t>
            </w:r>
            <w:r w:rsidR="006C79B1">
              <w:rPr>
                <w:rFonts w:ascii="宋体" w:hAnsi="宋体" w:cs="宋体" w:hint="eastAsia"/>
                <w:color w:val="000000"/>
                <w:sz w:val="24"/>
                <w:szCs w:val="24"/>
                <w:lang w:eastAsia="zh-CN"/>
              </w:rPr>
              <w:t>名称：</w:t>
            </w:r>
          </w:p>
          <w:p w:rsidR="001F07B9" w:rsidRDefault="001F07B9" w:rsidP="009C71AC">
            <w:pPr>
              <w:ind w:firstLine="0"/>
              <w:rPr>
                <w:rFonts w:ascii="宋体" w:hAnsi="宋体" w:cs="宋体"/>
                <w:color w:val="000000"/>
                <w:sz w:val="24"/>
                <w:szCs w:val="24"/>
                <w:lang w:eastAsia="zh-CN"/>
              </w:rPr>
            </w:pPr>
          </w:p>
        </w:tc>
        <w:tc>
          <w:tcPr>
            <w:tcW w:w="1569" w:type="dxa"/>
            <w:gridSpan w:val="2"/>
            <w:tcBorders>
              <w:bottom w:val="single" w:sz="4" w:space="0" w:color="auto"/>
            </w:tcBorders>
          </w:tcPr>
          <w:p w:rsidR="006C79B1" w:rsidRPr="007F161C" w:rsidRDefault="006C79B1"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日期</w:t>
            </w:r>
          </w:p>
        </w:tc>
      </w:tr>
      <w:tr w:rsidR="006C79B1" w:rsidTr="00E75A27">
        <w:trPr>
          <w:cantSplit/>
          <w:trHeight w:val="528"/>
          <w:jc w:val="center"/>
        </w:trPr>
        <w:tc>
          <w:tcPr>
            <w:tcW w:w="2508" w:type="dxa"/>
            <w:vMerge w:val="restart"/>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信息中心</w:t>
            </w:r>
          </w:p>
        </w:tc>
        <w:tc>
          <w:tcPr>
            <w:tcW w:w="2551" w:type="dxa"/>
            <w:gridSpan w:val="3"/>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修改纸质申请单         </w:t>
            </w:r>
          </w:p>
        </w:tc>
        <w:tc>
          <w:tcPr>
            <w:tcW w:w="1569"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6C79B1" w:rsidTr="00E75A27">
        <w:trPr>
          <w:cantSplit/>
          <w:trHeight w:val="550"/>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修改收费模板字典       </w:t>
            </w:r>
          </w:p>
        </w:tc>
        <w:tc>
          <w:tcPr>
            <w:tcW w:w="1569"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6C79B1" w:rsidTr="00E75A27">
        <w:trPr>
          <w:cantSplit/>
          <w:trHeight w:val="558"/>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修改医生站字典         </w:t>
            </w:r>
          </w:p>
        </w:tc>
        <w:tc>
          <w:tcPr>
            <w:tcW w:w="1569"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6C79B1" w:rsidTr="00E75A27">
        <w:trPr>
          <w:cantSplit/>
          <w:trHeight w:val="552"/>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E_mail通知            </w:t>
            </w:r>
          </w:p>
        </w:tc>
        <w:tc>
          <w:tcPr>
            <w:tcW w:w="1569"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6C79B1" w:rsidTr="00E75A27">
        <w:trPr>
          <w:cantSplit/>
          <w:trHeight w:val="854"/>
          <w:jc w:val="center"/>
        </w:trPr>
        <w:tc>
          <w:tcPr>
            <w:tcW w:w="2508" w:type="dxa"/>
            <w:vMerge/>
          </w:tcPr>
          <w:p w:rsidR="006C79B1" w:rsidRPr="007F161C" w:rsidRDefault="006C79B1" w:rsidP="007F161C">
            <w:pPr>
              <w:ind w:firstLine="0"/>
              <w:rPr>
                <w:rFonts w:ascii="宋体" w:hAnsi="宋体" w:cs="宋体"/>
                <w:color w:val="000000"/>
                <w:sz w:val="24"/>
                <w:szCs w:val="24"/>
                <w:lang w:eastAsia="zh-CN"/>
              </w:rPr>
            </w:pPr>
          </w:p>
        </w:tc>
        <w:tc>
          <w:tcPr>
            <w:tcW w:w="6021" w:type="dxa"/>
            <w:gridSpan w:val="7"/>
          </w:tcPr>
          <w:p w:rsidR="006C79B1" w:rsidRPr="007F161C" w:rsidRDefault="006C79B1" w:rsidP="007F161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备  注</w:t>
            </w:r>
          </w:p>
        </w:tc>
      </w:tr>
    </w:tbl>
    <w:p w:rsidR="001572B5" w:rsidRDefault="001572B5" w:rsidP="007105CD">
      <w:pPr>
        <w:pStyle w:val="13"/>
        <w:ind w:firstLineChars="0" w:firstLine="0"/>
        <w:rPr>
          <w:lang w:val="en-GB"/>
        </w:rPr>
      </w:pPr>
    </w:p>
    <w:p w:rsidR="001572B5" w:rsidRPr="00E834EC" w:rsidRDefault="001572B5" w:rsidP="00E834EC">
      <w:pPr>
        <w:ind w:firstLine="0"/>
        <w:jc w:val="center"/>
        <w:rPr>
          <w:rFonts w:ascii="宋体"/>
          <w:sz w:val="24"/>
          <w:lang w:eastAsia="zh-CN"/>
        </w:rPr>
      </w:pPr>
      <w:r w:rsidRPr="00F037E5">
        <w:rPr>
          <w:rFonts w:ascii="宋体" w:hint="eastAsia"/>
          <w:sz w:val="24"/>
          <w:lang w:eastAsia="zh-CN"/>
        </w:rPr>
        <w:lastRenderedPageBreak/>
        <w:t>北京大学人民</w:t>
      </w:r>
      <w:r>
        <w:rPr>
          <w:rFonts w:ascii="Cambria" w:hAnsi="宋体" w:cs="Cambria" w:hint="eastAsia"/>
          <w:kern w:val="2"/>
          <w:sz w:val="24"/>
          <w:szCs w:val="24"/>
          <w:lang w:val="en-US" w:eastAsia="zh-CN"/>
        </w:rPr>
        <w:t>医嘱</w:t>
      </w:r>
      <w:r w:rsidRPr="00F037E5">
        <w:rPr>
          <w:rFonts w:ascii="Cambria" w:hAnsi="宋体" w:cs="Cambria" w:hint="eastAsia"/>
          <w:kern w:val="2"/>
          <w:sz w:val="24"/>
          <w:szCs w:val="24"/>
          <w:lang w:val="en-US" w:eastAsia="zh-CN"/>
        </w:rPr>
        <w:t>字典</w:t>
      </w:r>
      <w:r w:rsidRPr="00F037E5">
        <w:rPr>
          <w:rFonts w:ascii="宋体" w:hint="eastAsia"/>
          <w:sz w:val="24"/>
          <w:lang w:eastAsia="zh-CN"/>
        </w:rPr>
        <w:t>维护审批表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8"/>
        <w:gridCol w:w="1229"/>
        <w:gridCol w:w="1039"/>
        <w:gridCol w:w="283"/>
        <w:gridCol w:w="1074"/>
        <w:gridCol w:w="495"/>
        <w:gridCol w:w="515"/>
        <w:gridCol w:w="1386"/>
      </w:tblGrid>
      <w:tr w:rsidR="001572B5" w:rsidTr="009C71AC">
        <w:trPr>
          <w:cantSplit/>
          <w:jc w:val="center"/>
        </w:trPr>
        <w:tc>
          <w:tcPr>
            <w:tcW w:w="2508"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申请科室</w:t>
            </w:r>
          </w:p>
        </w:tc>
        <w:tc>
          <w:tcPr>
            <w:tcW w:w="6021" w:type="dxa"/>
            <w:gridSpan w:val="7"/>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jc w:val="center"/>
        </w:trPr>
        <w:tc>
          <w:tcPr>
            <w:tcW w:w="2508"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项目名称</w:t>
            </w:r>
          </w:p>
        </w:tc>
        <w:tc>
          <w:tcPr>
            <w:tcW w:w="6021" w:type="dxa"/>
            <w:gridSpan w:val="7"/>
          </w:tcPr>
          <w:p w:rsidR="001572B5" w:rsidRPr="007F161C" w:rsidRDefault="001572B5" w:rsidP="009C71AC">
            <w:pPr>
              <w:ind w:firstLine="0"/>
              <w:rPr>
                <w:rFonts w:ascii="宋体" w:hAnsi="宋体" w:cs="宋体"/>
                <w:color w:val="000000"/>
                <w:sz w:val="24"/>
                <w:szCs w:val="24"/>
                <w:lang w:eastAsia="zh-CN"/>
              </w:rPr>
            </w:pPr>
          </w:p>
        </w:tc>
      </w:tr>
      <w:tr w:rsidR="002E13F3" w:rsidTr="009C71AC">
        <w:trPr>
          <w:cantSplit/>
          <w:jc w:val="center"/>
        </w:trPr>
        <w:tc>
          <w:tcPr>
            <w:tcW w:w="2508" w:type="dxa"/>
          </w:tcPr>
          <w:p w:rsidR="002E13F3" w:rsidRPr="007F161C" w:rsidRDefault="002E13F3"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医嘱类型</w:t>
            </w:r>
          </w:p>
        </w:tc>
        <w:tc>
          <w:tcPr>
            <w:tcW w:w="6021" w:type="dxa"/>
            <w:gridSpan w:val="7"/>
          </w:tcPr>
          <w:p w:rsidR="002E13F3" w:rsidRPr="007F161C" w:rsidRDefault="00144243"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w:t>
            </w:r>
            <w:r>
              <w:rPr>
                <w:rFonts w:ascii="宋体" w:hAnsi="宋体" w:cs="宋体" w:hint="eastAsia"/>
                <w:color w:val="000000"/>
                <w:sz w:val="24"/>
                <w:szCs w:val="24"/>
                <w:lang w:eastAsia="zh-CN"/>
              </w:rPr>
              <w:t xml:space="preserve">用血  </w:t>
            </w:r>
            <w:r w:rsidRPr="007F161C">
              <w:rPr>
                <w:rFonts w:ascii="宋体" w:hAnsi="宋体" w:cs="宋体" w:hint="eastAsia"/>
                <w:color w:val="000000"/>
                <w:sz w:val="24"/>
                <w:szCs w:val="24"/>
                <w:lang w:eastAsia="zh-CN"/>
              </w:rPr>
              <w:t>□</w:t>
            </w:r>
            <w:r>
              <w:rPr>
                <w:rFonts w:ascii="宋体" w:hAnsi="宋体" w:cs="宋体" w:hint="eastAsia"/>
                <w:color w:val="000000"/>
                <w:sz w:val="24"/>
                <w:szCs w:val="24"/>
                <w:lang w:eastAsia="zh-CN"/>
              </w:rPr>
              <w:t xml:space="preserve">检查  </w:t>
            </w:r>
            <w:r w:rsidRPr="007F161C">
              <w:rPr>
                <w:rFonts w:ascii="宋体" w:hAnsi="宋体" w:cs="宋体" w:hint="eastAsia"/>
                <w:color w:val="000000"/>
                <w:sz w:val="24"/>
                <w:szCs w:val="24"/>
                <w:lang w:eastAsia="zh-CN"/>
              </w:rPr>
              <w:t>□</w:t>
            </w:r>
            <w:r>
              <w:rPr>
                <w:rFonts w:ascii="宋体" w:hAnsi="宋体" w:cs="宋体" w:hint="eastAsia"/>
                <w:color w:val="000000"/>
                <w:sz w:val="24"/>
                <w:szCs w:val="24"/>
                <w:lang w:eastAsia="zh-CN"/>
              </w:rPr>
              <w:t>检验</w:t>
            </w:r>
            <w:r w:rsidR="00B934B2">
              <w:rPr>
                <w:rFonts w:ascii="宋体" w:hAnsi="宋体" w:cs="宋体" w:hint="eastAsia"/>
                <w:color w:val="000000"/>
                <w:sz w:val="24"/>
                <w:szCs w:val="24"/>
                <w:lang w:eastAsia="zh-CN"/>
              </w:rPr>
              <w:t xml:space="preserve">  </w:t>
            </w:r>
            <w:r w:rsidR="00B934B2" w:rsidRPr="007F161C">
              <w:rPr>
                <w:rFonts w:ascii="宋体" w:hAnsi="宋体" w:cs="宋体" w:hint="eastAsia"/>
                <w:color w:val="000000"/>
                <w:sz w:val="24"/>
                <w:szCs w:val="24"/>
                <w:lang w:eastAsia="zh-CN"/>
              </w:rPr>
              <w:t>□</w:t>
            </w:r>
            <w:r w:rsidR="00B934B2">
              <w:rPr>
                <w:rFonts w:ascii="宋体" w:hAnsi="宋体" w:cs="宋体" w:hint="eastAsia"/>
                <w:color w:val="000000"/>
                <w:sz w:val="24"/>
                <w:szCs w:val="24"/>
                <w:lang w:eastAsia="zh-CN"/>
              </w:rPr>
              <w:t>手术</w:t>
            </w:r>
            <w:r w:rsidR="00E834EC">
              <w:rPr>
                <w:rFonts w:ascii="宋体" w:hAnsi="宋体" w:cs="宋体" w:hint="eastAsia"/>
                <w:color w:val="000000"/>
                <w:sz w:val="24"/>
                <w:szCs w:val="24"/>
                <w:lang w:eastAsia="zh-CN"/>
              </w:rPr>
              <w:t xml:space="preserve">  </w:t>
            </w:r>
            <w:r w:rsidR="00E834EC" w:rsidRPr="007F161C">
              <w:rPr>
                <w:rFonts w:ascii="宋体" w:hAnsi="宋体" w:cs="宋体" w:hint="eastAsia"/>
                <w:color w:val="000000"/>
                <w:sz w:val="24"/>
                <w:szCs w:val="24"/>
                <w:lang w:eastAsia="zh-CN"/>
              </w:rPr>
              <w:t>□</w:t>
            </w:r>
            <w:r w:rsidR="00E834EC">
              <w:rPr>
                <w:rFonts w:ascii="宋体" w:hAnsi="宋体" w:cs="宋体" w:hint="eastAsia"/>
                <w:color w:val="000000"/>
                <w:sz w:val="24"/>
                <w:szCs w:val="24"/>
                <w:lang w:eastAsia="zh-CN"/>
              </w:rPr>
              <w:t>其它</w:t>
            </w:r>
          </w:p>
        </w:tc>
      </w:tr>
      <w:tr w:rsidR="001572B5" w:rsidTr="009C71AC">
        <w:trPr>
          <w:cantSplit/>
          <w:trHeight w:val="141"/>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收费细目</w:t>
            </w:r>
          </w:p>
          <w:p w:rsidR="001572B5" w:rsidRPr="007F161C" w:rsidRDefault="001572B5"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w:t>
            </w:r>
            <w:r w:rsidRPr="007F161C">
              <w:rPr>
                <w:rFonts w:ascii="宋体" w:hAnsi="宋体" w:cs="宋体" w:hint="eastAsia"/>
                <w:color w:val="000000"/>
                <w:sz w:val="24"/>
                <w:szCs w:val="24"/>
                <w:lang w:eastAsia="zh-CN"/>
              </w:rPr>
              <w:t>如写不下请另附纸</w:t>
            </w:r>
            <w:r>
              <w:rPr>
                <w:rFonts w:ascii="宋体" w:hAnsi="宋体" w:cs="宋体" w:hint="eastAsia"/>
                <w:color w:val="000000"/>
                <w:sz w:val="24"/>
                <w:szCs w:val="24"/>
                <w:lang w:eastAsia="zh-CN"/>
              </w:rPr>
              <w:t>)</w:t>
            </w:r>
          </w:p>
        </w:tc>
        <w:tc>
          <w:tcPr>
            <w:tcW w:w="6021" w:type="dxa"/>
            <w:gridSpan w:val="7"/>
          </w:tcPr>
          <w:p w:rsidR="001572B5" w:rsidRPr="00B82E65" w:rsidRDefault="001572B5" w:rsidP="00982C8C">
            <w:pPr>
              <w:pStyle w:val="a5"/>
              <w:numPr>
                <w:ilvl w:val="0"/>
                <w:numId w:val="18"/>
              </w:numPr>
              <w:ind w:firstLineChars="0"/>
              <w:rPr>
                <w:rFonts w:ascii="宋体" w:hAnsi="宋体" w:cs="宋体"/>
                <w:color w:val="000000"/>
                <w:sz w:val="24"/>
                <w:szCs w:val="24"/>
                <w:lang w:eastAsia="zh-CN"/>
              </w:rPr>
            </w:pPr>
          </w:p>
        </w:tc>
      </w:tr>
      <w:tr w:rsidR="001572B5" w:rsidTr="009C71AC">
        <w:trPr>
          <w:cantSplit/>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6021" w:type="dxa"/>
            <w:gridSpan w:val="7"/>
          </w:tcPr>
          <w:p w:rsidR="001572B5" w:rsidRPr="007F161C" w:rsidRDefault="001572B5" w:rsidP="00982C8C">
            <w:pPr>
              <w:pStyle w:val="a5"/>
              <w:numPr>
                <w:ilvl w:val="0"/>
                <w:numId w:val="18"/>
              </w:numPr>
              <w:ind w:firstLineChars="0"/>
              <w:rPr>
                <w:rFonts w:ascii="宋体" w:hAnsi="宋体" w:cs="宋体"/>
                <w:color w:val="000000"/>
                <w:sz w:val="24"/>
                <w:szCs w:val="24"/>
                <w:lang w:eastAsia="zh-CN"/>
              </w:rPr>
            </w:pPr>
          </w:p>
        </w:tc>
      </w:tr>
      <w:tr w:rsidR="001572B5" w:rsidTr="009C71AC">
        <w:trPr>
          <w:cantSplit/>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6021" w:type="dxa"/>
            <w:gridSpan w:val="7"/>
          </w:tcPr>
          <w:p w:rsidR="001572B5" w:rsidRPr="00B82E65" w:rsidRDefault="001572B5" w:rsidP="00982C8C">
            <w:pPr>
              <w:pStyle w:val="a5"/>
              <w:numPr>
                <w:ilvl w:val="0"/>
                <w:numId w:val="18"/>
              </w:numPr>
              <w:ind w:firstLineChars="0"/>
              <w:rPr>
                <w:rFonts w:ascii="宋体" w:hAnsi="宋体" w:cs="宋体"/>
                <w:color w:val="000000"/>
                <w:sz w:val="24"/>
                <w:szCs w:val="24"/>
                <w:lang w:eastAsia="zh-CN"/>
              </w:rPr>
            </w:pPr>
          </w:p>
        </w:tc>
      </w:tr>
      <w:tr w:rsidR="001572B5" w:rsidTr="009C71AC">
        <w:trPr>
          <w:cantSplit/>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6021" w:type="dxa"/>
            <w:gridSpan w:val="7"/>
          </w:tcPr>
          <w:p w:rsidR="001572B5" w:rsidRPr="00B82E65" w:rsidRDefault="001572B5" w:rsidP="00982C8C">
            <w:pPr>
              <w:pStyle w:val="a5"/>
              <w:numPr>
                <w:ilvl w:val="0"/>
                <w:numId w:val="18"/>
              </w:numPr>
              <w:ind w:firstLineChars="0"/>
              <w:rPr>
                <w:rFonts w:ascii="宋体" w:hAnsi="宋体" w:cs="宋体"/>
                <w:color w:val="000000"/>
                <w:sz w:val="24"/>
                <w:szCs w:val="24"/>
                <w:lang w:eastAsia="zh-CN"/>
              </w:rPr>
            </w:pPr>
          </w:p>
        </w:tc>
      </w:tr>
      <w:tr w:rsidR="001572B5" w:rsidTr="009C71AC">
        <w:trPr>
          <w:cantSplit/>
          <w:jc w:val="center"/>
        </w:trPr>
        <w:tc>
          <w:tcPr>
            <w:tcW w:w="2508" w:type="dxa"/>
          </w:tcPr>
          <w:p w:rsidR="001572B5" w:rsidRPr="007F161C" w:rsidRDefault="001572B5"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操作</w:t>
            </w:r>
          </w:p>
        </w:tc>
        <w:tc>
          <w:tcPr>
            <w:tcW w:w="6021" w:type="dxa"/>
            <w:gridSpan w:val="7"/>
          </w:tcPr>
          <w:p w:rsidR="001572B5" w:rsidRPr="007F161C" w:rsidRDefault="001572B5" w:rsidP="009C71AC">
            <w:pPr>
              <w:ind w:firstLineChars="100" w:firstLine="240"/>
              <w:rPr>
                <w:rFonts w:ascii="宋体" w:hAnsi="宋体" w:cs="宋体"/>
                <w:color w:val="000000"/>
                <w:sz w:val="24"/>
                <w:szCs w:val="24"/>
                <w:lang w:eastAsia="zh-CN"/>
              </w:rPr>
            </w:pPr>
            <w:r w:rsidRPr="007F161C">
              <w:rPr>
                <w:rFonts w:ascii="宋体" w:hAnsi="宋体" w:cs="宋体" w:hint="eastAsia"/>
                <w:color w:val="000000"/>
                <w:sz w:val="24"/>
                <w:szCs w:val="24"/>
                <w:lang w:eastAsia="zh-CN"/>
              </w:rPr>
              <w:t>□ 增加   □ 修改   □ 删除</w:t>
            </w:r>
          </w:p>
        </w:tc>
      </w:tr>
      <w:tr w:rsidR="001572B5" w:rsidTr="009C71AC">
        <w:trPr>
          <w:cantSplit/>
          <w:trHeight w:val="922"/>
          <w:jc w:val="center"/>
        </w:trPr>
        <w:tc>
          <w:tcPr>
            <w:tcW w:w="2508" w:type="dxa"/>
            <w:tcBorders>
              <w:bottom w:val="single" w:sz="4" w:space="0" w:color="auto"/>
            </w:tcBorders>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申请原因</w:t>
            </w:r>
          </w:p>
        </w:tc>
        <w:tc>
          <w:tcPr>
            <w:tcW w:w="6021" w:type="dxa"/>
            <w:gridSpan w:val="7"/>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sidRPr="00A66A3D">
              <w:rPr>
                <w:rFonts w:ascii="宋体" w:hAnsi="宋体" w:cs="宋体" w:hint="eastAsia"/>
                <w:color w:val="000000"/>
                <w:sz w:val="24"/>
                <w:szCs w:val="24"/>
              </w:rPr>
              <w:t>申请部门负责人意见</w:t>
            </w: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572B5" w:rsidRPr="007F161C" w:rsidRDefault="001572B5" w:rsidP="009C71AC">
            <w:pPr>
              <w:ind w:firstLine="0"/>
              <w:rPr>
                <w:rFonts w:ascii="宋体" w:hAnsi="宋体" w:cs="宋体"/>
                <w:color w:val="000000"/>
                <w:sz w:val="24"/>
                <w:szCs w:val="24"/>
                <w:lang w:eastAsia="zh-CN"/>
              </w:rPr>
            </w:pPr>
          </w:p>
        </w:tc>
        <w:tc>
          <w:tcPr>
            <w:tcW w:w="1010" w:type="dxa"/>
            <w:gridSpan w:val="2"/>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c>
          <w:tcPr>
            <w:tcW w:w="1386" w:type="dxa"/>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573"/>
          <w:jc w:val="center"/>
        </w:trPr>
        <w:tc>
          <w:tcPr>
            <w:tcW w:w="2508" w:type="dxa"/>
            <w:vMerge/>
          </w:tcPr>
          <w:p w:rsidR="001572B5" w:rsidRDefault="001572B5" w:rsidP="009C71AC">
            <w:pPr>
              <w:ind w:firstLine="0"/>
              <w:jc w:val="center"/>
              <w:rPr>
                <w:rFonts w:ascii="宋体" w:hAnsi="宋体" w:cs="宋体"/>
                <w:color w:val="000000"/>
                <w:sz w:val="24"/>
                <w:szCs w:val="24"/>
                <w:lang w:eastAsia="zh-CN"/>
              </w:rPr>
            </w:pP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备注</w:t>
            </w:r>
          </w:p>
        </w:tc>
        <w:tc>
          <w:tcPr>
            <w:tcW w:w="4792" w:type="dxa"/>
            <w:gridSpan w:val="6"/>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512"/>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Pr>
                <w:rFonts w:ascii="宋体" w:hAnsi="宋体" w:cs="宋体" w:hint="eastAsia"/>
                <w:color w:val="000000"/>
                <w:sz w:val="24"/>
                <w:szCs w:val="24"/>
                <w:lang w:eastAsia="zh-CN"/>
              </w:rPr>
              <w:t>消费系统</w:t>
            </w:r>
            <w:r w:rsidR="00900F90">
              <w:rPr>
                <w:rFonts w:ascii="宋体" w:hAnsi="宋体" w:cs="宋体" w:hint="eastAsia"/>
                <w:color w:val="000000"/>
                <w:sz w:val="24"/>
                <w:szCs w:val="24"/>
                <w:lang w:eastAsia="zh-CN"/>
              </w:rPr>
              <w:t>主数据</w:t>
            </w:r>
            <w:r>
              <w:rPr>
                <w:rFonts w:ascii="宋体" w:hAnsi="宋体" w:cs="宋体" w:hint="eastAsia"/>
                <w:color w:val="000000"/>
                <w:sz w:val="24"/>
                <w:szCs w:val="24"/>
                <w:lang w:eastAsia="zh-CN"/>
              </w:rPr>
              <w:t>负责人意见（可增加行）</w:t>
            </w: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572B5" w:rsidRPr="007F161C" w:rsidRDefault="001572B5" w:rsidP="009C71AC">
            <w:pPr>
              <w:ind w:firstLine="0"/>
              <w:rPr>
                <w:rFonts w:ascii="宋体" w:hAnsi="宋体" w:cs="宋体"/>
                <w:color w:val="000000"/>
                <w:sz w:val="24"/>
                <w:szCs w:val="24"/>
                <w:lang w:eastAsia="zh-CN"/>
              </w:rPr>
            </w:pPr>
          </w:p>
        </w:tc>
        <w:tc>
          <w:tcPr>
            <w:tcW w:w="1010" w:type="dxa"/>
            <w:gridSpan w:val="2"/>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562"/>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1229" w:type="dxa"/>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备注</w:t>
            </w:r>
          </w:p>
        </w:tc>
        <w:tc>
          <w:tcPr>
            <w:tcW w:w="4792" w:type="dxa"/>
            <w:gridSpan w:val="6"/>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医务处</w:t>
            </w: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572B5" w:rsidRPr="007F161C" w:rsidRDefault="001572B5" w:rsidP="009C71AC">
            <w:pPr>
              <w:ind w:firstLine="0"/>
              <w:rPr>
                <w:rFonts w:ascii="宋体" w:hAnsi="宋体" w:cs="宋体"/>
                <w:color w:val="000000"/>
                <w:sz w:val="24"/>
                <w:szCs w:val="24"/>
                <w:lang w:eastAsia="zh-CN"/>
              </w:rPr>
            </w:pPr>
          </w:p>
        </w:tc>
        <w:tc>
          <w:tcPr>
            <w:tcW w:w="1010" w:type="dxa"/>
            <w:gridSpan w:val="2"/>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688"/>
          <w:jc w:val="center"/>
        </w:trPr>
        <w:tc>
          <w:tcPr>
            <w:tcW w:w="2508" w:type="dxa"/>
            <w:vMerge/>
          </w:tcPr>
          <w:p w:rsidR="001572B5" w:rsidRPr="007F161C" w:rsidRDefault="001572B5" w:rsidP="009C71AC">
            <w:pPr>
              <w:ind w:firstLine="0"/>
              <w:jc w:val="center"/>
              <w:rPr>
                <w:rFonts w:ascii="宋体" w:hAnsi="宋体" w:cs="宋体"/>
                <w:color w:val="000000"/>
                <w:sz w:val="24"/>
                <w:szCs w:val="24"/>
                <w:lang w:eastAsia="zh-CN"/>
              </w:rPr>
            </w:pPr>
          </w:p>
        </w:tc>
        <w:tc>
          <w:tcPr>
            <w:tcW w:w="1229" w:type="dxa"/>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备注</w:t>
            </w:r>
          </w:p>
        </w:tc>
        <w:tc>
          <w:tcPr>
            <w:tcW w:w="4792" w:type="dxa"/>
            <w:gridSpan w:val="6"/>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jc w:val="center"/>
        </w:trPr>
        <w:tc>
          <w:tcPr>
            <w:tcW w:w="2508" w:type="dxa"/>
            <w:vMerge w:val="restart"/>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物价科</w:t>
            </w:r>
          </w:p>
        </w:tc>
        <w:tc>
          <w:tcPr>
            <w:tcW w:w="122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 同意</w:t>
            </w:r>
          </w:p>
        </w:tc>
        <w:tc>
          <w:tcPr>
            <w:tcW w:w="1039" w:type="dxa"/>
          </w:tcPr>
          <w:p w:rsidR="001572B5" w:rsidRPr="007F161C" w:rsidRDefault="001572B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357" w:type="dxa"/>
            <w:gridSpan w:val="2"/>
          </w:tcPr>
          <w:p w:rsidR="001572B5" w:rsidRPr="007F161C" w:rsidRDefault="001572B5" w:rsidP="009C71AC">
            <w:pPr>
              <w:ind w:firstLine="0"/>
              <w:rPr>
                <w:rFonts w:ascii="宋体" w:hAnsi="宋体" w:cs="宋体"/>
                <w:color w:val="000000"/>
                <w:sz w:val="24"/>
                <w:szCs w:val="24"/>
                <w:lang w:eastAsia="zh-CN"/>
              </w:rPr>
            </w:pPr>
          </w:p>
        </w:tc>
        <w:tc>
          <w:tcPr>
            <w:tcW w:w="1010" w:type="dxa"/>
            <w:gridSpan w:val="2"/>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日期</w:t>
            </w:r>
          </w:p>
        </w:tc>
        <w:tc>
          <w:tcPr>
            <w:tcW w:w="1386" w:type="dxa"/>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647"/>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1229" w:type="dxa"/>
          </w:tcPr>
          <w:p w:rsidR="001572B5" w:rsidRPr="007F161C" w:rsidRDefault="001572B5" w:rsidP="009C71AC">
            <w:pPr>
              <w:ind w:firstLineChars="100" w:firstLine="240"/>
              <w:rPr>
                <w:rFonts w:ascii="宋体" w:hAnsi="宋体" w:cs="宋体"/>
                <w:color w:val="000000"/>
                <w:sz w:val="24"/>
                <w:szCs w:val="24"/>
                <w:lang w:eastAsia="zh-CN"/>
              </w:rPr>
            </w:pPr>
            <w:r w:rsidRPr="007F161C">
              <w:rPr>
                <w:rFonts w:ascii="宋体" w:hAnsi="宋体" w:cs="宋体" w:hint="eastAsia"/>
                <w:color w:val="000000"/>
                <w:sz w:val="24"/>
                <w:szCs w:val="24"/>
                <w:lang w:eastAsia="zh-CN"/>
              </w:rPr>
              <w:t>备注</w:t>
            </w:r>
          </w:p>
        </w:tc>
        <w:tc>
          <w:tcPr>
            <w:tcW w:w="4792" w:type="dxa"/>
            <w:gridSpan w:val="6"/>
          </w:tcPr>
          <w:p w:rsidR="001572B5" w:rsidRPr="007F161C" w:rsidRDefault="001572B5" w:rsidP="009C71AC">
            <w:pPr>
              <w:ind w:firstLine="0"/>
              <w:rPr>
                <w:rFonts w:ascii="宋体" w:hAnsi="宋体" w:cs="宋体"/>
                <w:color w:val="000000"/>
                <w:sz w:val="24"/>
                <w:szCs w:val="24"/>
                <w:lang w:eastAsia="zh-CN"/>
              </w:rPr>
            </w:pPr>
          </w:p>
        </w:tc>
      </w:tr>
      <w:tr w:rsidR="001572B5" w:rsidTr="009C71AC">
        <w:trPr>
          <w:cantSplit/>
          <w:trHeight w:val="987"/>
          <w:jc w:val="center"/>
        </w:trPr>
        <w:tc>
          <w:tcPr>
            <w:tcW w:w="2508" w:type="dxa"/>
          </w:tcPr>
          <w:p w:rsidR="001572B5" w:rsidRPr="007F161C" w:rsidRDefault="00F82175" w:rsidP="009C71AC">
            <w:pPr>
              <w:ind w:firstLine="0"/>
              <w:jc w:val="center"/>
              <w:rPr>
                <w:rFonts w:ascii="宋体" w:hAnsi="宋体" w:cs="宋体"/>
                <w:color w:val="000000"/>
                <w:sz w:val="24"/>
                <w:szCs w:val="24"/>
                <w:lang w:eastAsia="zh-CN"/>
              </w:rPr>
            </w:pPr>
            <w:r w:rsidRPr="007F161C">
              <w:rPr>
                <w:rFonts w:ascii="宋体" w:hAnsi="宋体" w:cs="宋体" w:hint="eastAsia"/>
                <w:color w:val="000000"/>
                <w:sz w:val="24"/>
                <w:szCs w:val="24"/>
                <w:lang w:eastAsia="zh-CN"/>
              </w:rPr>
              <w:t>信息中心</w:t>
            </w:r>
            <w:r w:rsidR="001572B5">
              <w:rPr>
                <w:rFonts w:ascii="宋体" w:hAnsi="宋体" w:cs="宋体" w:hint="eastAsia"/>
                <w:color w:val="000000"/>
                <w:sz w:val="24"/>
                <w:szCs w:val="24"/>
                <w:lang w:eastAsia="zh-CN"/>
              </w:rPr>
              <w:t>业务负责人确定</w:t>
            </w:r>
            <w:r w:rsidR="00C358C7">
              <w:rPr>
                <w:rFonts w:ascii="宋体" w:hAnsi="宋体" w:cs="宋体" w:hint="eastAsia"/>
                <w:color w:val="000000"/>
                <w:sz w:val="24"/>
                <w:szCs w:val="24"/>
                <w:lang w:eastAsia="zh-CN"/>
              </w:rPr>
              <w:t>消息分类</w:t>
            </w:r>
          </w:p>
        </w:tc>
        <w:tc>
          <w:tcPr>
            <w:tcW w:w="2551" w:type="dxa"/>
            <w:gridSpan w:val="3"/>
            <w:tcBorders>
              <w:bottom w:val="single" w:sz="4" w:space="0" w:color="auto"/>
            </w:tcBorders>
          </w:tcPr>
          <w:p w:rsidR="001572B5" w:rsidRDefault="001572B5"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修改代码：</w:t>
            </w:r>
          </w:p>
          <w:p w:rsidR="001572B5" w:rsidRDefault="001572B5" w:rsidP="009C71AC">
            <w:pPr>
              <w:ind w:firstLine="0"/>
              <w:rPr>
                <w:rFonts w:ascii="宋体" w:hAnsi="宋体" w:cs="宋体"/>
                <w:color w:val="000000"/>
                <w:sz w:val="24"/>
                <w:szCs w:val="24"/>
                <w:lang w:eastAsia="zh-CN"/>
              </w:rPr>
            </w:pPr>
          </w:p>
          <w:p w:rsidR="001572B5" w:rsidRDefault="001572B5"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修改后名称：</w:t>
            </w:r>
          </w:p>
          <w:p w:rsidR="001572B5" w:rsidRDefault="001572B5" w:rsidP="009C71AC">
            <w:pPr>
              <w:ind w:firstLine="0"/>
              <w:rPr>
                <w:rFonts w:ascii="宋体" w:hAnsi="宋体" w:cs="宋体"/>
                <w:color w:val="000000"/>
                <w:sz w:val="24"/>
                <w:szCs w:val="24"/>
                <w:lang w:eastAsia="zh-CN"/>
              </w:rPr>
            </w:pP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Pr>
                <w:rFonts w:ascii="宋体" w:hAnsi="宋体" w:cs="宋体" w:hint="eastAsia"/>
                <w:color w:val="000000"/>
                <w:sz w:val="24"/>
                <w:szCs w:val="24"/>
                <w:lang w:eastAsia="zh-CN"/>
              </w:rPr>
              <w:t>日期</w:t>
            </w:r>
          </w:p>
        </w:tc>
      </w:tr>
      <w:tr w:rsidR="001572B5" w:rsidTr="009C71AC">
        <w:trPr>
          <w:cantSplit/>
          <w:trHeight w:val="528"/>
          <w:jc w:val="center"/>
        </w:trPr>
        <w:tc>
          <w:tcPr>
            <w:tcW w:w="2508" w:type="dxa"/>
            <w:vMerge w:val="restart"/>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信息中心</w:t>
            </w:r>
          </w:p>
        </w:tc>
        <w:tc>
          <w:tcPr>
            <w:tcW w:w="2551" w:type="dxa"/>
            <w:gridSpan w:val="3"/>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修改纸质申请单         </w:t>
            </w: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1572B5" w:rsidTr="009C71AC">
        <w:trPr>
          <w:cantSplit/>
          <w:trHeight w:val="550"/>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修改收费模板字典       </w:t>
            </w: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1572B5" w:rsidTr="009C71AC">
        <w:trPr>
          <w:cantSplit/>
          <w:trHeight w:val="558"/>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修改医生站字典         </w:t>
            </w: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1572B5" w:rsidTr="009C71AC">
        <w:trPr>
          <w:cantSplit/>
          <w:trHeight w:val="552"/>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2551" w:type="dxa"/>
            <w:gridSpan w:val="3"/>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 xml:space="preserve">□ E_mail通知            </w:t>
            </w:r>
          </w:p>
        </w:tc>
        <w:tc>
          <w:tcPr>
            <w:tcW w:w="1569"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签字</w:t>
            </w:r>
          </w:p>
        </w:tc>
        <w:tc>
          <w:tcPr>
            <w:tcW w:w="1901" w:type="dxa"/>
            <w:gridSpan w:val="2"/>
            <w:tcBorders>
              <w:bottom w:val="single" w:sz="4" w:space="0" w:color="auto"/>
            </w:tcBorders>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日期</w:t>
            </w:r>
          </w:p>
        </w:tc>
      </w:tr>
      <w:tr w:rsidR="001572B5" w:rsidTr="009C71AC">
        <w:trPr>
          <w:cantSplit/>
          <w:trHeight w:val="854"/>
          <w:jc w:val="center"/>
        </w:trPr>
        <w:tc>
          <w:tcPr>
            <w:tcW w:w="2508" w:type="dxa"/>
            <w:vMerge/>
          </w:tcPr>
          <w:p w:rsidR="001572B5" w:rsidRPr="007F161C" w:rsidRDefault="001572B5" w:rsidP="009C71AC">
            <w:pPr>
              <w:ind w:firstLine="0"/>
              <w:rPr>
                <w:rFonts w:ascii="宋体" w:hAnsi="宋体" w:cs="宋体"/>
                <w:color w:val="000000"/>
                <w:sz w:val="24"/>
                <w:szCs w:val="24"/>
                <w:lang w:eastAsia="zh-CN"/>
              </w:rPr>
            </w:pPr>
          </w:p>
        </w:tc>
        <w:tc>
          <w:tcPr>
            <w:tcW w:w="6021" w:type="dxa"/>
            <w:gridSpan w:val="7"/>
          </w:tcPr>
          <w:p w:rsidR="001572B5" w:rsidRPr="007F161C" w:rsidRDefault="001572B5" w:rsidP="009C71AC">
            <w:pPr>
              <w:ind w:firstLine="0"/>
              <w:rPr>
                <w:rFonts w:ascii="宋体" w:hAnsi="宋体" w:cs="宋体"/>
                <w:color w:val="000000"/>
                <w:sz w:val="24"/>
                <w:szCs w:val="24"/>
                <w:lang w:eastAsia="zh-CN"/>
              </w:rPr>
            </w:pPr>
            <w:r w:rsidRPr="007F161C">
              <w:rPr>
                <w:rFonts w:ascii="宋体" w:hAnsi="宋体" w:cs="宋体" w:hint="eastAsia"/>
                <w:color w:val="000000"/>
                <w:sz w:val="24"/>
                <w:szCs w:val="24"/>
                <w:lang w:eastAsia="zh-CN"/>
              </w:rPr>
              <w:t>备  注</w:t>
            </w:r>
          </w:p>
        </w:tc>
      </w:tr>
    </w:tbl>
    <w:p w:rsidR="004E6834" w:rsidRPr="0020659F" w:rsidRDefault="004E6834" w:rsidP="00896D0F">
      <w:pPr>
        <w:pStyle w:val="13"/>
        <w:ind w:firstLineChars="0" w:firstLine="0"/>
        <w:rPr>
          <w:lang w:val="en-GB"/>
        </w:rPr>
      </w:pPr>
    </w:p>
    <w:sectPr w:rsidR="004E6834" w:rsidRPr="0020659F" w:rsidSect="00003B2F">
      <w:pgSz w:w="11906" w:h="16838" w:code="9"/>
      <w:pgMar w:top="1440" w:right="1077" w:bottom="1440" w:left="1077" w:header="720" w:footer="720"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3D1" w:rsidRDefault="003073D1" w:rsidP="005A5CBB">
      <w:pPr>
        <w:ind w:firstLine="365"/>
      </w:pPr>
      <w:r>
        <w:separator/>
      </w:r>
    </w:p>
  </w:endnote>
  <w:endnote w:type="continuationSeparator" w:id="0">
    <w:p w:rsidR="003073D1" w:rsidRDefault="003073D1" w:rsidP="005A5CBB">
      <w:pPr>
        <w:ind w:firstLine="36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方正细等线简体">
    <w:altName w:val="Arial Unicode MS"/>
    <w:charset w:val="86"/>
    <w:family w:val="auto"/>
    <w:pitch w:val="variable"/>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Pr="00BE0DEA" w:rsidRDefault="008A7694" w:rsidP="00900F90">
    <w:pPr>
      <w:pStyle w:val="a7"/>
      <w:spacing w:line="240" w:lineRule="atLeast"/>
      <w:ind w:firstLine="0"/>
      <w:jc w:val="both"/>
      <w:rPr>
        <w:rFonts w:eastAsia="方正细等线简体" w:cs="Arial" w:hint="eastAsia"/>
        <w:color w:val="000000"/>
        <w:sz w:val="14"/>
        <w:szCs w:val="14"/>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Pr="00B00035" w:rsidRDefault="008A7694" w:rsidP="005A5CBB">
    <w:pPr>
      <w:ind w:firstLine="365"/>
      <w:jc w:val="center"/>
      <w:rPr>
        <w:lang w:eastAsia="zh-CN"/>
      </w:rPr>
    </w:pPr>
    <w:r>
      <w:rPr>
        <w:lang w:val="zh-CN" w:eastAsia="zh-CN"/>
      </w:rPr>
      <w:t xml:space="preserve"> </w:t>
    </w:r>
    <w:r>
      <w:rPr>
        <w:lang w:eastAsia="zh-CN"/>
      </w:rPr>
      <w:fldChar w:fldCharType="begin"/>
    </w:r>
    <w:r>
      <w:rPr>
        <w:lang w:eastAsia="zh-CN"/>
      </w:rPr>
      <w:instrText xml:space="preserve"> PAGE </w:instrText>
    </w:r>
    <w:r>
      <w:rPr>
        <w:lang w:eastAsia="zh-CN"/>
      </w:rPr>
      <w:fldChar w:fldCharType="separate"/>
    </w:r>
    <w:r w:rsidR="00F242A0">
      <w:rPr>
        <w:noProof/>
        <w:lang w:eastAsia="zh-CN"/>
      </w:rPr>
      <w:t>20</w:t>
    </w:r>
    <w:r>
      <w:rPr>
        <w:lang w:eastAsia="zh-CN"/>
      </w:rPr>
      <w:fldChar w:fldCharType="end"/>
    </w:r>
    <w:r>
      <w:rPr>
        <w:lang w:val="zh-CN" w:eastAsia="zh-CN"/>
      </w:rPr>
      <w:t xml:space="preserve"> / </w:t>
    </w:r>
    <w:r>
      <w:rPr>
        <w:lang w:eastAsia="zh-CN"/>
      </w:rPr>
      <w:fldChar w:fldCharType="begin"/>
    </w:r>
    <w:r>
      <w:rPr>
        <w:lang w:eastAsia="zh-CN"/>
      </w:rPr>
      <w:instrText xml:space="preserve"> NUMPAGES  </w:instrText>
    </w:r>
    <w:r>
      <w:rPr>
        <w:lang w:eastAsia="zh-CN"/>
      </w:rPr>
      <w:fldChar w:fldCharType="separate"/>
    </w:r>
    <w:r w:rsidR="00F242A0">
      <w:rPr>
        <w:noProof/>
        <w:lang w:eastAsia="zh-CN"/>
      </w:rPr>
      <w:t>24</w:t>
    </w:r>
    <w:r>
      <w:rPr>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3D1" w:rsidRDefault="003073D1" w:rsidP="005A5CBB">
      <w:pPr>
        <w:ind w:firstLine="365"/>
      </w:pPr>
      <w:r>
        <w:separator/>
      </w:r>
    </w:p>
  </w:footnote>
  <w:footnote w:type="continuationSeparator" w:id="0">
    <w:p w:rsidR="003073D1" w:rsidRDefault="003073D1" w:rsidP="005A5CBB">
      <w:pPr>
        <w:ind w:firstLine="365"/>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Pr="00B00035" w:rsidRDefault="008A7694" w:rsidP="008A2F34">
    <w:pPr>
      <w:ind w:right="360" w:firstLine="0"/>
      <w:rPr>
        <w:rFonts w:eastAsia="方正细等线简体" w:cs="Arial" w:hint="eastAsia"/>
        <w:b/>
        <w:sz w:val="16"/>
        <w:szCs w:val="16"/>
        <w:lang w:eastAsia="zh-CN"/>
      </w:rPr>
    </w:pPr>
    <w:r>
      <w:rPr>
        <w:rFonts w:eastAsia="方正细等线简体" w:cs="Arial"/>
        <w:b/>
        <w:sz w:val="16"/>
        <w:szCs w:val="16"/>
        <w:lang w:eastAsia="zh-CN"/>
      </w:rPr>
      <w:t>XXXX</w:t>
    </w:r>
    <w:r>
      <w:rPr>
        <w:rFonts w:eastAsia="方正细等线简体" w:cs="Arial" w:hint="eastAsia"/>
        <w:b/>
        <w:sz w:val="16"/>
        <w:szCs w:val="16"/>
        <w:lang w:eastAsia="zh-CN"/>
      </w:rPr>
      <w:t>医院</w:t>
    </w:r>
    <w:r>
      <w:rPr>
        <w:rFonts w:eastAsia="方正细等线简体" w:cs="Arial"/>
        <w:b/>
        <w:sz w:val="16"/>
        <w:szCs w:val="16"/>
        <w:lang w:eastAsia="zh-CN"/>
      </w:rPr>
      <w:t>信息化建设</w:t>
    </w:r>
    <w:r w:rsidRPr="008A2F34">
      <w:rPr>
        <w:rFonts w:eastAsia="方正细等线简体" w:cs="Arial"/>
        <w:b/>
        <w:sz w:val="16"/>
        <w:szCs w:val="16"/>
        <w:lang w:eastAsia="zh-CN"/>
      </w:rPr>
      <w:ptab w:relativeTo="margin" w:alignment="center" w:leader="none"/>
    </w:r>
    <w:r w:rsidRPr="008A2F34">
      <w:rPr>
        <w:rFonts w:eastAsia="方正细等线简体" w:cs="Arial"/>
        <w:b/>
        <w:sz w:val="16"/>
        <w:szCs w:val="16"/>
        <w:lang w:eastAsia="zh-CN"/>
      </w:rPr>
      <w:ptab w:relativeTo="margin" w:alignment="right" w:leader="none"/>
    </w:r>
    <w:r>
      <w:rPr>
        <w:rFonts w:eastAsia="方正细等线简体" w:cs="Arial" w:hint="eastAsia"/>
        <w:b/>
        <w:sz w:val="16"/>
        <w:szCs w:val="16"/>
        <w:lang w:eastAsia="zh-CN"/>
      </w:rPr>
      <w:t>金麦斯特有限</w:t>
    </w:r>
    <w:r>
      <w:rPr>
        <w:rFonts w:eastAsia="方正细等线简体" w:cs="Arial"/>
        <w:b/>
        <w:sz w:val="16"/>
        <w:szCs w:val="16"/>
        <w:lang w:eastAsia="zh-CN"/>
      </w:rPr>
      <w:t>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Default="008A7694" w:rsidP="005A5CBB">
    <w:pPr>
      <w:wordWrap w:val="0"/>
      <w:ind w:firstLine="244"/>
      <w:jc w:val="right"/>
      <w:rPr>
        <w:rStyle w:val="ae"/>
        <w:rFonts w:ascii="方正细等线简体" w:eastAsia="方正细等线简体" w:hAnsi="宋体"/>
        <w:sz w:val="18"/>
        <w:szCs w:val="18"/>
        <w:lang w:eastAsia="zh-CN"/>
      </w:rPr>
    </w:pPr>
    <w:r>
      <w:rPr>
        <w:rFonts w:ascii="华文细黑" w:eastAsia="华文细黑" w:hAnsi="华文细黑" w:cs="宋体"/>
        <w:noProof/>
        <w:sz w:val="14"/>
        <w:szCs w:val="14"/>
        <w:lang w:val="en-US" w:eastAsia="zh-CN"/>
      </w:rPr>
      <w:drawing>
        <wp:anchor distT="0" distB="0" distL="114300" distR="114300" simplePos="0" relativeHeight="251658752" behindDoc="0" locked="0" layoutInCell="1" allowOverlap="0" wp14:anchorId="535D7DD4" wp14:editId="44B111D2">
          <wp:simplePos x="0" y="0"/>
          <wp:positionH relativeFrom="column">
            <wp:posOffset>-28575</wp:posOffset>
          </wp:positionH>
          <wp:positionV relativeFrom="paragraph">
            <wp:posOffset>85725</wp:posOffset>
          </wp:positionV>
          <wp:extent cx="2150745" cy="304800"/>
          <wp:effectExtent l="19050" t="0" r="1905" b="0"/>
          <wp:wrapSquare wrapText="bothSides"/>
          <wp:docPr id="28"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Pr>
        <w:rFonts w:ascii="华文细黑" w:eastAsia="华文细黑" w:hAnsi="华文细黑" w:cs="宋体"/>
        <w:noProof/>
        <w:sz w:val="14"/>
        <w:szCs w:val="14"/>
      </w:rPr>
      <w:pict>
        <v:line id="_x0000_s2070" style="position:absolute;left:0;text-align:left;z-index:251694080;visibility:visible;mso-position-horizontal-relative:text;mso-position-vertical-relative:text"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" strokecolor="#ea5703" strokeweight="1pt"/>
      </w:pict>
    </w:r>
    <w:r>
      <w:rPr>
        <w:rFonts w:hint="eastAsia"/>
        <w:lang w:eastAsia="zh-CN"/>
      </w:rPr>
      <w:t xml:space="preserve">                                   </w:t>
    </w:r>
    <w:r>
      <w:rPr>
        <w:rFonts w:asciiTheme="minorEastAsia" w:eastAsiaTheme="minorEastAsia" w:hAnsiTheme="minorEastAsia" w:hint="eastAsia"/>
        <w:lang w:eastAsia="zh-CN"/>
      </w:rPr>
      <w:t xml:space="preserve"> </w:t>
    </w:r>
    <w:r w:rsidRPr="008A7694">
      <w:rPr>
        <w:rStyle w:val="ae"/>
        <w:rFonts w:ascii="华文细黑" w:eastAsia="华文细黑" w:hAnsi="华文细黑" w:hint="eastAsia"/>
        <w:spacing w:val="19"/>
        <w:w w:val="91"/>
        <w:sz w:val="18"/>
        <w:szCs w:val="18"/>
        <w:fitText w:val="1980" w:id="-109320960"/>
        <w:lang w:eastAsia="zh-CN"/>
      </w:rPr>
      <w:t>方正国际软件有限公</w:t>
    </w:r>
    <w:r w:rsidRPr="008A7694">
      <w:rPr>
        <w:rStyle w:val="ae"/>
        <w:rFonts w:ascii="华文细黑" w:eastAsia="华文细黑" w:hAnsi="华文细黑" w:hint="eastAsia"/>
        <w:spacing w:val="-1"/>
        <w:w w:val="91"/>
        <w:sz w:val="18"/>
        <w:szCs w:val="18"/>
        <w:fitText w:val="1980" w:id="-109320960"/>
        <w:lang w:eastAsia="zh-CN"/>
      </w:rPr>
      <w:t>司</w:t>
    </w:r>
    <w:r>
      <w:rPr>
        <w:rStyle w:val="ae"/>
        <w:rFonts w:ascii="华文细黑" w:eastAsia="华文细黑" w:hAnsi="华文细黑" w:hint="eastAsia"/>
        <w:sz w:val="18"/>
        <w:szCs w:val="18"/>
        <w:lang w:eastAsia="zh-CN"/>
      </w:rPr>
      <w:t xml:space="preserve"> </w:t>
    </w:r>
  </w:p>
  <w:p w:rsidR="008A7694" w:rsidRPr="00B00035" w:rsidRDefault="008A7694" w:rsidP="005A5CBB">
    <w:pPr>
      <w:ind w:firstLine="279"/>
      <w:jc w:val="right"/>
      <w:rPr>
        <w:lang w:eastAsia="zh-CN"/>
      </w:rPr>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 xml:space="preserve"> Co.,Ltd</w:t>
    </w:r>
    <w:r>
      <w:rPr>
        <w:rFonts w:eastAsia="方正细等线简体" w:cs="Arial" w:hint="eastAsia"/>
        <w:b/>
        <w:sz w:val="16"/>
        <w:szCs w:val="16"/>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694" w:rsidRDefault="008A7694">
    <w:pPr>
      <w:rPr>
        <w:rFonts w:hint="eastAsia"/>
      </w:rPr>
    </w:pPr>
    <w:r>
      <w:t>XXXX</w:t>
    </w:r>
    <w:r>
      <w:rPr>
        <w:rFonts w:hint="eastAsia"/>
        <w:lang w:eastAsia="zh-CN"/>
      </w:rPr>
      <w:t>医院</w:t>
    </w:r>
    <w:r>
      <w:rPr>
        <w:lang w:eastAsia="zh-CN"/>
      </w:rPr>
      <w:t>信息化项目</w:t>
    </w:r>
    <w:r>
      <w:ptab w:relativeTo="margin" w:alignment="right" w:leader="none"/>
    </w:r>
    <w:r>
      <w:rPr>
        <w:rFonts w:hint="eastAsia"/>
        <w:lang w:eastAsia="zh-CN"/>
      </w:rPr>
      <w:t>金麦斯特软件</w:t>
    </w:r>
    <w:r>
      <w:rPr>
        <w:lang w:eastAsia="zh-CN"/>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50684"/>
    <w:multiLevelType w:val="hybridMultilevel"/>
    <w:tmpl w:val="49349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1A2C41"/>
    <w:multiLevelType w:val="hybridMultilevel"/>
    <w:tmpl w:val="C9CEA0E4"/>
    <w:lvl w:ilvl="0" w:tplc="04090011">
      <w:start w:val="1"/>
      <w:numFmt w:val="decimal"/>
      <w:lvlText w:val="%1)"/>
      <w:lvlJc w:val="left"/>
      <w:pPr>
        <w:ind w:left="840" w:hanging="420"/>
      </w:pPr>
    </w:lvl>
    <w:lvl w:ilvl="1" w:tplc="D33A17C0">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195859"/>
    <w:multiLevelType w:val="hybridMultilevel"/>
    <w:tmpl w:val="44B64A74"/>
    <w:lvl w:ilvl="0" w:tplc="ECD653F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716667"/>
    <w:multiLevelType w:val="hybridMultilevel"/>
    <w:tmpl w:val="9092C0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3C2B6F"/>
    <w:multiLevelType w:val="hybridMultilevel"/>
    <w:tmpl w:val="01627A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6450A5"/>
    <w:multiLevelType w:val="hybridMultilevel"/>
    <w:tmpl w:val="D0D4D6A6"/>
    <w:lvl w:ilvl="0" w:tplc="3B162172">
      <w:start w:val="1"/>
      <w:numFmt w:val="decimal"/>
      <w:pStyle w:val="a"/>
      <w:lvlText w:val="2.3.1.%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2E7C63"/>
    <w:multiLevelType w:val="hybridMultilevel"/>
    <w:tmpl w:val="7048F1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996A65"/>
    <w:multiLevelType w:val="hybridMultilevel"/>
    <w:tmpl w:val="C9CEA0E4"/>
    <w:lvl w:ilvl="0" w:tplc="04090011">
      <w:start w:val="1"/>
      <w:numFmt w:val="decimal"/>
      <w:lvlText w:val="%1)"/>
      <w:lvlJc w:val="left"/>
      <w:pPr>
        <w:ind w:left="840" w:hanging="420"/>
      </w:pPr>
    </w:lvl>
    <w:lvl w:ilvl="1" w:tplc="D33A17C0">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C87F52"/>
    <w:multiLevelType w:val="hybridMultilevel"/>
    <w:tmpl w:val="C9CEA0E4"/>
    <w:lvl w:ilvl="0" w:tplc="04090011">
      <w:start w:val="1"/>
      <w:numFmt w:val="decimal"/>
      <w:lvlText w:val="%1)"/>
      <w:lvlJc w:val="left"/>
      <w:pPr>
        <w:ind w:left="840" w:hanging="420"/>
      </w:pPr>
    </w:lvl>
    <w:lvl w:ilvl="1" w:tplc="D33A17C0">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5D32877"/>
    <w:multiLevelType w:val="multilevel"/>
    <w:tmpl w:val="FAAE7F32"/>
    <w:lvl w:ilvl="0">
      <w:start w:val="1"/>
      <w:numFmt w:val="decimal"/>
      <w:lvlText w:val="%1"/>
      <w:lvlJc w:val="left"/>
      <w:pPr>
        <w:ind w:left="425" w:hanging="425"/>
      </w:pPr>
      <w:rPr>
        <w:rFonts w:hint="eastAsia"/>
      </w:rPr>
    </w:lvl>
    <w:lvl w:ilvl="1">
      <w:start w:val="1"/>
      <w:numFmt w:val="decimal"/>
      <w:pStyle w:val="zj"/>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B4B6965"/>
    <w:multiLevelType w:val="hybridMultilevel"/>
    <w:tmpl w:val="E346ABFC"/>
    <w:lvl w:ilvl="0" w:tplc="67D25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4F0043"/>
    <w:multiLevelType w:val="hybridMultilevel"/>
    <w:tmpl w:val="815C2204"/>
    <w:lvl w:ilvl="0" w:tplc="758C14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8A68A8"/>
    <w:multiLevelType w:val="hybridMultilevel"/>
    <w:tmpl w:val="6C4E608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35E30A8"/>
    <w:multiLevelType w:val="hybridMultilevel"/>
    <w:tmpl w:val="C9CEA0E4"/>
    <w:lvl w:ilvl="0" w:tplc="04090011">
      <w:start w:val="1"/>
      <w:numFmt w:val="decimal"/>
      <w:lvlText w:val="%1)"/>
      <w:lvlJc w:val="left"/>
      <w:pPr>
        <w:ind w:left="840" w:hanging="420"/>
      </w:pPr>
    </w:lvl>
    <w:lvl w:ilvl="1" w:tplc="D33A17C0">
      <w:start w:val="2"/>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78741F0"/>
    <w:multiLevelType w:val="multilevel"/>
    <w:tmpl w:val="2D58082E"/>
    <w:lvl w:ilvl="0">
      <w:start w:val="1"/>
      <w:numFmt w:val="chineseCountingThousand"/>
      <w:pStyle w:val="cr1"/>
      <w:suff w:val="nothing"/>
      <w:lvlText w:val="第%1部分 "/>
      <w:lvlJc w:val="center"/>
      <w:pPr>
        <w:ind w:left="3240" w:firstLine="0"/>
      </w:pPr>
      <w:rPr>
        <w:rFonts w:ascii="Arial" w:eastAsia="黑体" w:hAnsi="Arial" w:hint="default"/>
        <w:b/>
        <w:bCs w:val="0"/>
        <w:i w:val="0"/>
        <w:iCs w:val="0"/>
        <w:caps w:val="0"/>
        <w:strike w:val="0"/>
        <w:dstrike w:val="0"/>
        <w:outline w:val="0"/>
        <w:shadow w:val="0"/>
        <w:emboss w:val="0"/>
        <w:imprint w:val="0"/>
        <w:vanish w:val="0"/>
        <w:color w:val="000000"/>
        <w:spacing w:val="0"/>
        <w:kern w:val="0"/>
        <w:position w:val="0"/>
        <w:sz w:val="44"/>
        <w:szCs w:val="44"/>
        <w:u w:val="none"/>
        <w:vertAlign w:val="baseline"/>
        <w:em w:val="none"/>
      </w:rPr>
    </w:lvl>
    <w:lvl w:ilvl="1">
      <w:start w:val="1"/>
      <w:numFmt w:val="decimal"/>
      <w:lvlRestart w:val="0"/>
      <w:pStyle w:val="cr2"/>
      <w:suff w:val="space"/>
      <w:lvlText w:val="第%2章 "/>
      <w:lvlJc w:val="center"/>
      <w:pPr>
        <w:ind w:left="0" w:firstLine="0"/>
      </w:pPr>
      <w:rPr>
        <w:rFonts w:ascii="Arial" w:eastAsia="黑体" w:hAnsi="Arial" w:hint="default"/>
        <w:b/>
        <w:i w:val="0"/>
        <w:color w:val="000000"/>
        <w:sz w:val="36"/>
        <w:szCs w:val="32"/>
      </w:rPr>
    </w:lvl>
    <w:lvl w:ilvl="2">
      <w:start w:val="1"/>
      <w:numFmt w:val="decimal"/>
      <w:pStyle w:val="cr3"/>
      <w:suff w:val="nothing"/>
      <w:lvlText w:val="%2.%3 "/>
      <w:lvlJc w:val="left"/>
      <w:pPr>
        <w:ind w:left="720" w:firstLine="0"/>
      </w:pPr>
      <w:rPr>
        <w:rFonts w:ascii="Arial" w:eastAsia="黑体" w:hAnsi="Arial" w:hint="default"/>
        <w:b/>
        <w:i w:val="0"/>
        <w:color w:val="000000"/>
        <w:sz w:val="32"/>
        <w:szCs w:val="28"/>
      </w:rPr>
    </w:lvl>
    <w:lvl w:ilvl="3">
      <w:start w:val="1"/>
      <w:numFmt w:val="decimal"/>
      <w:pStyle w:val="cr4"/>
      <w:suff w:val="nothing"/>
      <w:lvlText w:val="%2.%3.%4 "/>
      <w:lvlJc w:val="left"/>
      <w:pPr>
        <w:ind w:left="1800" w:firstLine="0"/>
      </w:pPr>
      <w:rPr>
        <w:rFonts w:ascii="Arial" w:eastAsia="黑体" w:hAnsi="Arial" w:cs="Times New Roman" w:hint="default"/>
        <w:b/>
        <w:bCs w:val="0"/>
        <w:i w:val="0"/>
        <w:iCs w:val="0"/>
        <w:caps w:val="0"/>
        <w:smallCaps w:val="0"/>
        <w:strike w:val="0"/>
        <w:dstrike w:val="0"/>
        <w:outline w:val="0"/>
        <w:shadow w:val="0"/>
        <w:emboss w:val="0"/>
        <w:imprint w:val="0"/>
        <w:noProof w:val="0"/>
        <w:vanish w:val="0"/>
        <w:spacing w:val="0"/>
        <w:kern w:val="0"/>
        <w:position w:val="0"/>
        <w:sz w:val="28"/>
        <w:u w:val="none"/>
        <w:vertAlign w:val="baseline"/>
        <w:em w:val="none"/>
      </w:rPr>
    </w:lvl>
    <w:lvl w:ilvl="4">
      <w:start w:val="1"/>
      <w:numFmt w:val="decimal"/>
      <w:pStyle w:val="cr5"/>
      <w:suff w:val="nothing"/>
      <w:lvlText w:val="%2.%3.%4.%5 "/>
      <w:lvlJc w:val="left"/>
      <w:pPr>
        <w:ind w:left="1440" w:firstLine="0"/>
      </w:pPr>
      <w:rPr>
        <w:rFonts w:ascii="Arial" w:eastAsia="黑体" w:hAnsi="Arial" w:hint="default"/>
        <w:b/>
        <w:i w:val="0"/>
        <w:sz w:val="24"/>
      </w:rPr>
    </w:lvl>
    <w:lvl w:ilvl="5">
      <w:start w:val="1"/>
      <w:numFmt w:val="decimal"/>
      <w:pStyle w:val="cr6"/>
      <w:suff w:val="nothing"/>
      <w:lvlText w:val=" %6 "/>
      <w:lvlJc w:val="left"/>
      <w:pPr>
        <w:ind w:left="5760" w:firstLine="0"/>
      </w:pPr>
      <w:rPr>
        <w:rFonts w:ascii="Arial" w:eastAsia="黑体" w:hAnsi="Arial" w:hint="default"/>
        <w:b/>
        <w:i w:val="0"/>
        <w:sz w:val="24"/>
      </w:rPr>
    </w:lvl>
    <w:lvl w:ilvl="6">
      <w:start w:val="1"/>
      <w:numFmt w:val="decimal"/>
      <w:pStyle w:val="cr7"/>
      <w:suff w:val="nothing"/>
      <w:lvlText w:val="%7）"/>
      <w:lvlJc w:val="left"/>
      <w:pPr>
        <w:ind w:left="720" w:firstLine="0"/>
      </w:pPr>
      <w:rPr>
        <w:rFonts w:ascii="Arial" w:eastAsia="宋体" w:hAnsi="Arial" w:hint="default"/>
        <w:b/>
        <w:i w:val="0"/>
        <w:sz w:val="24"/>
      </w:rPr>
    </w:lvl>
    <w:lvl w:ilvl="7">
      <w:start w:val="1"/>
      <w:numFmt w:val="upperLetter"/>
      <w:suff w:val="nothing"/>
      <w:lvlText w:val=" %8"/>
      <w:lvlJc w:val="left"/>
      <w:pPr>
        <w:ind w:left="0" w:firstLine="0"/>
      </w:pPr>
      <w:rPr>
        <w:rFonts w:ascii="Arial" w:eastAsia="宋体" w:hAnsi="Arial" w:hint="default"/>
        <w:b/>
        <w:i w:val="0"/>
        <w:sz w:val="24"/>
      </w:rPr>
    </w:lvl>
    <w:lvl w:ilvl="8">
      <w:start w:val="1"/>
      <w:numFmt w:val="none"/>
      <w:lvlRestart w:val="0"/>
      <w:suff w:val="nothing"/>
      <w:lvlText w:val=""/>
      <w:lvlJc w:val="left"/>
      <w:pPr>
        <w:ind w:left="0" w:firstLine="0"/>
      </w:pPr>
      <w:rPr>
        <w:rFonts w:ascii="Arial" w:eastAsia="宋体" w:hAnsi="Arial" w:hint="default"/>
        <w:b w:val="0"/>
        <w:i w:val="0"/>
        <w:sz w:val="24"/>
        <w:effect w:val="none"/>
      </w:rPr>
    </w:lvl>
  </w:abstractNum>
  <w:abstractNum w:abstractNumId="16"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17" w15:restartNumberingAfterBreak="0">
    <w:nsid w:val="4F1D5F7E"/>
    <w:multiLevelType w:val="hybridMultilevel"/>
    <w:tmpl w:val="446A070A"/>
    <w:lvl w:ilvl="0" w:tplc="C38C5E2C">
      <w:start w:val="1"/>
      <w:numFmt w:val="decimal"/>
      <w:pStyle w:val="1"/>
      <w:lvlText w:val="3.1.%1."/>
      <w:lvlJc w:val="left"/>
      <w:pPr>
        <w:ind w:left="838" w:hanging="420"/>
      </w:pPr>
      <w:rPr>
        <w:rFonts w:ascii="Book Antiqua" w:hAnsi="Book Antiqua" w:hint="default"/>
      </w:rPr>
    </w:lvl>
    <w:lvl w:ilvl="1" w:tplc="4D922C42" w:tentative="1">
      <w:start w:val="1"/>
      <w:numFmt w:val="bullet"/>
      <w:lvlText w:val=""/>
      <w:lvlJc w:val="left"/>
      <w:pPr>
        <w:ind w:left="1258" w:hanging="420"/>
      </w:pPr>
      <w:rPr>
        <w:rFonts w:ascii="Wingdings" w:hAnsi="Wingdings" w:hint="default"/>
      </w:rPr>
    </w:lvl>
    <w:lvl w:ilvl="2" w:tplc="4A3E85B2" w:tentative="1">
      <w:start w:val="1"/>
      <w:numFmt w:val="bullet"/>
      <w:lvlText w:val=""/>
      <w:lvlJc w:val="left"/>
      <w:pPr>
        <w:ind w:left="1678" w:hanging="420"/>
      </w:pPr>
      <w:rPr>
        <w:rFonts w:ascii="Wingdings" w:hAnsi="Wingdings" w:hint="default"/>
      </w:rPr>
    </w:lvl>
    <w:lvl w:ilvl="3" w:tplc="9B92ABEC" w:tentative="1">
      <w:start w:val="1"/>
      <w:numFmt w:val="bullet"/>
      <w:lvlText w:val=""/>
      <w:lvlJc w:val="left"/>
      <w:pPr>
        <w:ind w:left="2098" w:hanging="420"/>
      </w:pPr>
      <w:rPr>
        <w:rFonts w:ascii="Wingdings" w:hAnsi="Wingdings" w:hint="default"/>
      </w:rPr>
    </w:lvl>
    <w:lvl w:ilvl="4" w:tplc="2564E262" w:tentative="1">
      <w:start w:val="1"/>
      <w:numFmt w:val="bullet"/>
      <w:lvlText w:val=""/>
      <w:lvlJc w:val="left"/>
      <w:pPr>
        <w:ind w:left="2518" w:hanging="420"/>
      </w:pPr>
      <w:rPr>
        <w:rFonts w:ascii="Wingdings" w:hAnsi="Wingdings" w:hint="default"/>
      </w:rPr>
    </w:lvl>
    <w:lvl w:ilvl="5" w:tplc="6D32A9AA" w:tentative="1">
      <w:start w:val="1"/>
      <w:numFmt w:val="bullet"/>
      <w:lvlText w:val=""/>
      <w:lvlJc w:val="left"/>
      <w:pPr>
        <w:ind w:left="2938" w:hanging="420"/>
      </w:pPr>
      <w:rPr>
        <w:rFonts w:ascii="Wingdings" w:hAnsi="Wingdings" w:hint="default"/>
      </w:rPr>
    </w:lvl>
    <w:lvl w:ilvl="6" w:tplc="5E848C54" w:tentative="1">
      <w:start w:val="1"/>
      <w:numFmt w:val="bullet"/>
      <w:lvlText w:val=""/>
      <w:lvlJc w:val="left"/>
      <w:pPr>
        <w:ind w:left="3358" w:hanging="420"/>
      </w:pPr>
      <w:rPr>
        <w:rFonts w:ascii="Wingdings" w:hAnsi="Wingdings" w:hint="default"/>
      </w:rPr>
    </w:lvl>
    <w:lvl w:ilvl="7" w:tplc="F2206672" w:tentative="1">
      <w:start w:val="1"/>
      <w:numFmt w:val="bullet"/>
      <w:lvlText w:val=""/>
      <w:lvlJc w:val="left"/>
      <w:pPr>
        <w:ind w:left="3778" w:hanging="420"/>
      </w:pPr>
      <w:rPr>
        <w:rFonts w:ascii="Wingdings" w:hAnsi="Wingdings" w:hint="default"/>
      </w:rPr>
    </w:lvl>
    <w:lvl w:ilvl="8" w:tplc="ACEC6092" w:tentative="1">
      <w:start w:val="1"/>
      <w:numFmt w:val="bullet"/>
      <w:lvlText w:val=""/>
      <w:lvlJc w:val="left"/>
      <w:pPr>
        <w:ind w:left="4198" w:hanging="420"/>
      </w:pPr>
      <w:rPr>
        <w:rFonts w:ascii="Wingdings" w:hAnsi="Wingdings" w:hint="default"/>
      </w:rPr>
    </w:lvl>
  </w:abstractNum>
  <w:abstractNum w:abstractNumId="18" w15:restartNumberingAfterBreak="0">
    <w:nsid w:val="659E1E6B"/>
    <w:multiLevelType w:val="hybridMultilevel"/>
    <w:tmpl w:val="60E83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DE53FF0"/>
    <w:multiLevelType w:val="multilevel"/>
    <w:tmpl w:val="C4740D2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FAC701E"/>
    <w:multiLevelType w:val="hybridMultilevel"/>
    <w:tmpl w:val="E89083B2"/>
    <w:lvl w:ilvl="0" w:tplc="34D67A5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2" w15:restartNumberingAfterBreak="0">
    <w:nsid w:val="74F81EA1"/>
    <w:multiLevelType w:val="multilevel"/>
    <w:tmpl w:val="7E7E3F44"/>
    <w:lvl w:ilvl="0">
      <w:start w:val="1"/>
      <w:numFmt w:val="decimal"/>
      <w:pStyle w:val="10"/>
      <w:lvlText w:val="%1"/>
      <w:lvlJc w:val="left"/>
      <w:pPr>
        <w:ind w:left="0" w:firstLine="0"/>
      </w:pPr>
      <w:rPr>
        <w:rFonts w:hint="default"/>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cs="Times New Roman" w:hint="eastAsia"/>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4"/>
      <w:lvlText w:val="%1.%2.%3.%4"/>
      <w:lvlJc w:val="left"/>
      <w:pPr>
        <w:ind w:left="0"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3" w15:restartNumberingAfterBreak="0">
    <w:nsid w:val="7E3747A1"/>
    <w:multiLevelType w:val="hybridMultilevel"/>
    <w:tmpl w:val="F20C6BE4"/>
    <w:lvl w:ilvl="0" w:tplc="614E4DF4">
      <w:start w:val="1"/>
      <w:numFmt w:val="lowerLetter"/>
      <w:pStyle w:val="abc111"/>
      <w:lvlText w:val="%1)"/>
      <w:lvlJc w:val="left"/>
      <w:pPr>
        <w:tabs>
          <w:tab w:val="num" w:pos="953"/>
        </w:tabs>
        <w:ind w:left="953" w:hanging="352"/>
      </w:pPr>
      <w:rPr>
        <w:rFonts w:hint="default"/>
      </w:rPr>
    </w:lvl>
    <w:lvl w:ilvl="1" w:tplc="DE1C563E">
      <w:start w:val="1"/>
      <w:numFmt w:val="lowerLetter"/>
      <w:lvlText w:val="%2)"/>
      <w:lvlJc w:val="left"/>
      <w:pPr>
        <w:tabs>
          <w:tab w:val="num" w:pos="840"/>
        </w:tabs>
        <w:ind w:left="840" w:hanging="420"/>
      </w:pPr>
    </w:lvl>
    <w:lvl w:ilvl="2" w:tplc="0F2EB892">
      <w:start w:val="1"/>
      <w:numFmt w:val="lowerRoman"/>
      <w:lvlText w:val="%3."/>
      <w:lvlJc w:val="right"/>
      <w:pPr>
        <w:tabs>
          <w:tab w:val="num" w:pos="1260"/>
        </w:tabs>
        <w:ind w:left="1260" w:hanging="420"/>
      </w:pPr>
    </w:lvl>
    <w:lvl w:ilvl="3" w:tplc="5B8ED3C4" w:tentative="1">
      <w:start w:val="1"/>
      <w:numFmt w:val="decimal"/>
      <w:lvlText w:val="%4."/>
      <w:lvlJc w:val="left"/>
      <w:pPr>
        <w:tabs>
          <w:tab w:val="num" w:pos="1680"/>
        </w:tabs>
        <w:ind w:left="1680" w:hanging="420"/>
      </w:pPr>
    </w:lvl>
    <w:lvl w:ilvl="4" w:tplc="B91AC960" w:tentative="1">
      <w:start w:val="1"/>
      <w:numFmt w:val="lowerLetter"/>
      <w:lvlText w:val="%5)"/>
      <w:lvlJc w:val="left"/>
      <w:pPr>
        <w:tabs>
          <w:tab w:val="num" w:pos="2100"/>
        </w:tabs>
        <w:ind w:left="2100" w:hanging="420"/>
      </w:pPr>
    </w:lvl>
    <w:lvl w:ilvl="5" w:tplc="DED6639E" w:tentative="1">
      <w:start w:val="1"/>
      <w:numFmt w:val="lowerRoman"/>
      <w:lvlText w:val="%6."/>
      <w:lvlJc w:val="right"/>
      <w:pPr>
        <w:tabs>
          <w:tab w:val="num" w:pos="2520"/>
        </w:tabs>
        <w:ind w:left="2520" w:hanging="420"/>
      </w:pPr>
    </w:lvl>
    <w:lvl w:ilvl="6" w:tplc="00E24D5A" w:tentative="1">
      <w:start w:val="1"/>
      <w:numFmt w:val="decimal"/>
      <w:lvlText w:val="%7."/>
      <w:lvlJc w:val="left"/>
      <w:pPr>
        <w:tabs>
          <w:tab w:val="num" w:pos="2940"/>
        </w:tabs>
        <w:ind w:left="2940" w:hanging="420"/>
      </w:pPr>
    </w:lvl>
    <w:lvl w:ilvl="7" w:tplc="F97226F4" w:tentative="1">
      <w:start w:val="1"/>
      <w:numFmt w:val="lowerLetter"/>
      <w:lvlText w:val="%8)"/>
      <w:lvlJc w:val="left"/>
      <w:pPr>
        <w:tabs>
          <w:tab w:val="num" w:pos="3360"/>
        </w:tabs>
        <w:ind w:left="3360" w:hanging="420"/>
      </w:pPr>
    </w:lvl>
    <w:lvl w:ilvl="8" w:tplc="DC8A17F2" w:tentative="1">
      <w:start w:val="1"/>
      <w:numFmt w:val="lowerRoman"/>
      <w:lvlText w:val="%9."/>
      <w:lvlJc w:val="right"/>
      <w:pPr>
        <w:tabs>
          <w:tab w:val="num" w:pos="3780"/>
        </w:tabs>
        <w:ind w:left="3780" w:hanging="420"/>
      </w:pPr>
    </w:lvl>
  </w:abstractNum>
  <w:num w:numId="1">
    <w:abstractNumId w:val="16"/>
  </w:num>
  <w:num w:numId="2">
    <w:abstractNumId w:val="21"/>
  </w:num>
  <w:num w:numId="3">
    <w:abstractNumId w:val="9"/>
  </w:num>
  <w:num w:numId="4">
    <w:abstractNumId w:val="17"/>
  </w:num>
  <w:num w:numId="5">
    <w:abstractNumId w:val="15"/>
  </w:num>
  <w:num w:numId="6">
    <w:abstractNumId w:val="22"/>
  </w:num>
  <w:num w:numId="7">
    <w:abstractNumId w:val="10"/>
  </w:num>
  <w:num w:numId="8">
    <w:abstractNumId w:val="19"/>
  </w:num>
  <w:num w:numId="9">
    <w:abstractNumId w:val="23"/>
    <w:lvlOverride w:ilvl="0">
      <w:startOverride w:val="1"/>
    </w:lvlOverride>
  </w:num>
  <w:num w:numId="10">
    <w:abstractNumId w:val="5"/>
  </w:num>
  <w:num w:numId="11">
    <w:abstractNumId w:val="13"/>
  </w:num>
  <w:num w:numId="12">
    <w:abstractNumId w:val="3"/>
  </w:num>
  <w:num w:numId="13">
    <w:abstractNumId w:val="4"/>
  </w:num>
  <w:num w:numId="14">
    <w:abstractNumId w:val="7"/>
  </w:num>
  <w:num w:numId="15">
    <w:abstractNumId w:val="6"/>
  </w:num>
  <w:num w:numId="16">
    <w:abstractNumId w:val="18"/>
  </w:num>
  <w:num w:numId="17">
    <w:abstractNumId w:val="2"/>
  </w:num>
  <w:num w:numId="18">
    <w:abstractNumId w:val="12"/>
  </w:num>
  <w:num w:numId="19">
    <w:abstractNumId w:val="20"/>
  </w:num>
  <w:num w:numId="20">
    <w:abstractNumId w:val="11"/>
  </w:num>
  <w:num w:numId="21">
    <w:abstractNumId w:val="22"/>
  </w:num>
  <w:num w:numId="22">
    <w:abstractNumId w:val="14"/>
  </w:num>
  <w:num w:numId="23">
    <w:abstractNumId w:val="22"/>
  </w:num>
  <w:num w:numId="24">
    <w:abstractNumId w:val="1"/>
  </w:num>
  <w:num w:numId="25">
    <w:abstractNumId w:val="8"/>
  </w:num>
  <w:num w:numId="26">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71">
      <o:colormru v:ext="edit" colors="#8dcd47,#008a00,#ce92a3,#a50021,#bf504d,#b62828"/>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243E"/>
    <w:rsid w:val="000008BC"/>
    <w:rsid w:val="0000101D"/>
    <w:rsid w:val="00001E80"/>
    <w:rsid w:val="000024EC"/>
    <w:rsid w:val="000039A8"/>
    <w:rsid w:val="00003B2F"/>
    <w:rsid w:val="00004D17"/>
    <w:rsid w:val="00004E51"/>
    <w:rsid w:val="00004FF0"/>
    <w:rsid w:val="0000540B"/>
    <w:rsid w:val="00005D31"/>
    <w:rsid w:val="000060E6"/>
    <w:rsid w:val="00006A5D"/>
    <w:rsid w:val="00006C6F"/>
    <w:rsid w:val="00010175"/>
    <w:rsid w:val="00011963"/>
    <w:rsid w:val="00011F7D"/>
    <w:rsid w:val="00012EB1"/>
    <w:rsid w:val="00013AA1"/>
    <w:rsid w:val="00013D42"/>
    <w:rsid w:val="0001457D"/>
    <w:rsid w:val="00014C48"/>
    <w:rsid w:val="00015933"/>
    <w:rsid w:val="000167E2"/>
    <w:rsid w:val="00016DCB"/>
    <w:rsid w:val="000173BD"/>
    <w:rsid w:val="000177EA"/>
    <w:rsid w:val="000204BC"/>
    <w:rsid w:val="000207EB"/>
    <w:rsid w:val="00020AA9"/>
    <w:rsid w:val="000213C7"/>
    <w:rsid w:val="00023AD1"/>
    <w:rsid w:val="00023BE0"/>
    <w:rsid w:val="0002409E"/>
    <w:rsid w:val="000242AF"/>
    <w:rsid w:val="00025B54"/>
    <w:rsid w:val="000261DE"/>
    <w:rsid w:val="00027468"/>
    <w:rsid w:val="000274EA"/>
    <w:rsid w:val="00027A9D"/>
    <w:rsid w:val="000307A3"/>
    <w:rsid w:val="00033C30"/>
    <w:rsid w:val="000348B7"/>
    <w:rsid w:val="00035E54"/>
    <w:rsid w:val="00036F8A"/>
    <w:rsid w:val="000370EF"/>
    <w:rsid w:val="0004065A"/>
    <w:rsid w:val="00040C7E"/>
    <w:rsid w:val="000410FE"/>
    <w:rsid w:val="0004272E"/>
    <w:rsid w:val="00042B3F"/>
    <w:rsid w:val="00042EE3"/>
    <w:rsid w:val="0004310B"/>
    <w:rsid w:val="0004361F"/>
    <w:rsid w:val="00043C7A"/>
    <w:rsid w:val="00046599"/>
    <w:rsid w:val="00050481"/>
    <w:rsid w:val="00050EAA"/>
    <w:rsid w:val="00050F69"/>
    <w:rsid w:val="00052AB5"/>
    <w:rsid w:val="000534D5"/>
    <w:rsid w:val="00054062"/>
    <w:rsid w:val="000551ED"/>
    <w:rsid w:val="00055731"/>
    <w:rsid w:val="00055ADB"/>
    <w:rsid w:val="00056A34"/>
    <w:rsid w:val="00056B74"/>
    <w:rsid w:val="0006043D"/>
    <w:rsid w:val="000605B0"/>
    <w:rsid w:val="0006103F"/>
    <w:rsid w:val="00061941"/>
    <w:rsid w:val="00061D35"/>
    <w:rsid w:val="00062A7F"/>
    <w:rsid w:val="00063645"/>
    <w:rsid w:val="00063C50"/>
    <w:rsid w:val="00065821"/>
    <w:rsid w:val="000659B1"/>
    <w:rsid w:val="00065E38"/>
    <w:rsid w:val="000666A9"/>
    <w:rsid w:val="000667AB"/>
    <w:rsid w:val="00066F32"/>
    <w:rsid w:val="0006742D"/>
    <w:rsid w:val="000679EB"/>
    <w:rsid w:val="00071D71"/>
    <w:rsid w:val="00071D8F"/>
    <w:rsid w:val="00072736"/>
    <w:rsid w:val="000733E8"/>
    <w:rsid w:val="00075344"/>
    <w:rsid w:val="000758FB"/>
    <w:rsid w:val="00075AEA"/>
    <w:rsid w:val="00080832"/>
    <w:rsid w:val="00080E09"/>
    <w:rsid w:val="00082E81"/>
    <w:rsid w:val="00084043"/>
    <w:rsid w:val="00085BED"/>
    <w:rsid w:val="0008695C"/>
    <w:rsid w:val="00086CA5"/>
    <w:rsid w:val="00090678"/>
    <w:rsid w:val="000944CF"/>
    <w:rsid w:val="000947F5"/>
    <w:rsid w:val="00096218"/>
    <w:rsid w:val="000967B3"/>
    <w:rsid w:val="000970DD"/>
    <w:rsid w:val="000970F3"/>
    <w:rsid w:val="00097401"/>
    <w:rsid w:val="00097458"/>
    <w:rsid w:val="00097A4A"/>
    <w:rsid w:val="000A02AB"/>
    <w:rsid w:val="000A1CE2"/>
    <w:rsid w:val="000A1F4D"/>
    <w:rsid w:val="000A2C2A"/>
    <w:rsid w:val="000A3EAB"/>
    <w:rsid w:val="000A408C"/>
    <w:rsid w:val="000A47C5"/>
    <w:rsid w:val="000A48E8"/>
    <w:rsid w:val="000A4A56"/>
    <w:rsid w:val="000A4CC5"/>
    <w:rsid w:val="000A4E57"/>
    <w:rsid w:val="000A5403"/>
    <w:rsid w:val="000A5452"/>
    <w:rsid w:val="000A565F"/>
    <w:rsid w:val="000A7CB2"/>
    <w:rsid w:val="000B04EE"/>
    <w:rsid w:val="000B243E"/>
    <w:rsid w:val="000B3128"/>
    <w:rsid w:val="000B4198"/>
    <w:rsid w:val="000B43DA"/>
    <w:rsid w:val="000B48C9"/>
    <w:rsid w:val="000B48F4"/>
    <w:rsid w:val="000B5393"/>
    <w:rsid w:val="000B6B5F"/>
    <w:rsid w:val="000C00EB"/>
    <w:rsid w:val="000C1D13"/>
    <w:rsid w:val="000C2B66"/>
    <w:rsid w:val="000C2F50"/>
    <w:rsid w:val="000C2FD3"/>
    <w:rsid w:val="000C32D7"/>
    <w:rsid w:val="000C3586"/>
    <w:rsid w:val="000C367C"/>
    <w:rsid w:val="000C42B8"/>
    <w:rsid w:val="000C4D69"/>
    <w:rsid w:val="000C5A01"/>
    <w:rsid w:val="000C6124"/>
    <w:rsid w:val="000C6891"/>
    <w:rsid w:val="000C7C5C"/>
    <w:rsid w:val="000C7F90"/>
    <w:rsid w:val="000D0079"/>
    <w:rsid w:val="000D1146"/>
    <w:rsid w:val="000D1512"/>
    <w:rsid w:val="000D15AE"/>
    <w:rsid w:val="000D2300"/>
    <w:rsid w:val="000D2A6F"/>
    <w:rsid w:val="000D3F1D"/>
    <w:rsid w:val="000D4CD0"/>
    <w:rsid w:val="000D532E"/>
    <w:rsid w:val="000D61ED"/>
    <w:rsid w:val="000D77BC"/>
    <w:rsid w:val="000D7F74"/>
    <w:rsid w:val="000E17D0"/>
    <w:rsid w:val="000E1BE8"/>
    <w:rsid w:val="000E2221"/>
    <w:rsid w:val="000E2AB2"/>
    <w:rsid w:val="000E2FA0"/>
    <w:rsid w:val="000E33ED"/>
    <w:rsid w:val="000E5C2A"/>
    <w:rsid w:val="000E6B58"/>
    <w:rsid w:val="000E735C"/>
    <w:rsid w:val="000E7FA5"/>
    <w:rsid w:val="000F0C39"/>
    <w:rsid w:val="000F17A0"/>
    <w:rsid w:val="000F2C4F"/>
    <w:rsid w:val="000F3B69"/>
    <w:rsid w:val="000F3FC6"/>
    <w:rsid w:val="000F4995"/>
    <w:rsid w:val="000F53F2"/>
    <w:rsid w:val="000F6CA9"/>
    <w:rsid w:val="000F7D98"/>
    <w:rsid w:val="001001B4"/>
    <w:rsid w:val="001004E2"/>
    <w:rsid w:val="001010CD"/>
    <w:rsid w:val="0010135E"/>
    <w:rsid w:val="00102991"/>
    <w:rsid w:val="00103183"/>
    <w:rsid w:val="00103B6E"/>
    <w:rsid w:val="00103F94"/>
    <w:rsid w:val="00104401"/>
    <w:rsid w:val="00104531"/>
    <w:rsid w:val="001057A9"/>
    <w:rsid w:val="00105B6A"/>
    <w:rsid w:val="00106079"/>
    <w:rsid w:val="0010621A"/>
    <w:rsid w:val="00106BA3"/>
    <w:rsid w:val="00107443"/>
    <w:rsid w:val="001074BD"/>
    <w:rsid w:val="001107F6"/>
    <w:rsid w:val="00110ECD"/>
    <w:rsid w:val="0011109D"/>
    <w:rsid w:val="00111830"/>
    <w:rsid w:val="00112050"/>
    <w:rsid w:val="00112F6F"/>
    <w:rsid w:val="00113790"/>
    <w:rsid w:val="00113E0E"/>
    <w:rsid w:val="001163CE"/>
    <w:rsid w:val="001164E1"/>
    <w:rsid w:val="00116E72"/>
    <w:rsid w:val="00116F6E"/>
    <w:rsid w:val="00121C8B"/>
    <w:rsid w:val="00123004"/>
    <w:rsid w:val="0012325B"/>
    <w:rsid w:val="0012456A"/>
    <w:rsid w:val="0012562F"/>
    <w:rsid w:val="00127AB8"/>
    <w:rsid w:val="00131C6D"/>
    <w:rsid w:val="00131C6F"/>
    <w:rsid w:val="00132C04"/>
    <w:rsid w:val="001347FB"/>
    <w:rsid w:val="00134FC4"/>
    <w:rsid w:val="00136520"/>
    <w:rsid w:val="001402A1"/>
    <w:rsid w:val="0014078E"/>
    <w:rsid w:val="00140B12"/>
    <w:rsid w:val="00140B7B"/>
    <w:rsid w:val="00141C46"/>
    <w:rsid w:val="00142592"/>
    <w:rsid w:val="00142F87"/>
    <w:rsid w:val="00144243"/>
    <w:rsid w:val="001507CC"/>
    <w:rsid w:val="00151821"/>
    <w:rsid w:val="001519AE"/>
    <w:rsid w:val="00152366"/>
    <w:rsid w:val="0015237B"/>
    <w:rsid w:val="00152B51"/>
    <w:rsid w:val="00152D32"/>
    <w:rsid w:val="00153D6C"/>
    <w:rsid w:val="001544FF"/>
    <w:rsid w:val="00154BF8"/>
    <w:rsid w:val="00154EA3"/>
    <w:rsid w:val="001572B5"/>
    <w:rsid w:val="00157E63"/>
    <w:rsid w:val="001604A4"/>
    <w:rsid w:val="00160EB5"/>
    <w:rsid w:val="0016250B"/>
    <w:rsid w:val="0016266A"/>
    <w:rsid w:val="001627FB"/>
    <w:rsid w:val="00163041"/>
    <w:rsid w:val="001649E0"/>
    <w:rsid w:val="00164B2A"/>
    <w:rsid w:val="00166407"/>
    <w:rsid w:val="001679C4"/>
    <w:rsid w:val="00172CBA"/>
    <w:rsid w:val="0017526B"/>
    <w:rsid w:val="0017538C"/>
    <w:rsid w:val="00176C70"/>
    <w:rsid w:val="00176E1A"/>
    <w:rsid w:val="001779F2"/>
    <w:rsid w:val="00177DD5"/>
    <w:rsid w:val="001810B7"/>
    <w:rsid w:val="00181824"/>
    <w:rsid w:val="00182AE1"/>
    <w:rsid w:val="001835A8"/>
    <w:rsid w:val="0018514D"/>
    <w:rsid w:val="001854F4"/>
    <w:rsid w:val="00185A1F"/>
    <w:rsid w:val="0019057C"/>
    <w:rsid w:val="0019151E"/>
    <w:rsid w:val="00192440"/>
    <w:rsid w:val="00193A34"/>
    <w:rsid w:val="00193AB4"/>
    <w:rsid w:val="00193F2B"/>
    <w:rsid w:val="001940CB"/>
    <w:rsid w:val="00195D64"/>
    <w:rsid w:val="00195FB2"/>
    <w:rsid w:val="001964C4"/>
    <w:rsid w:val="00196ADD"/>
    <w:rsid w:val="00196D6F"/>
    <w:rsid w:val="00196DD9"/>
    <w:rsid w:val="0019790F"/>
    <w:rsid w:val="001A090E"/>
    <w:rsid w:val="001A191A"/>
    <w:rsid w:val="001A23A2"/>
    <w:rsid w:val="001A320A"/>
    <w:rsid w:val="001A36A8"/>
    <w:rsid w:val="001A4E34"/>
    <w:rsid w:val="001A5543"/>
    <w:rsid w:val="001A704E"/>
    <w:rsid w:val="001B0A98"/>
    <w:rsid w:val="001B0CC8"/>
    <w:rsid w:val="001B19A4"/>
    <w:rsid w:val="001B1A00"/>
    <w:rsid w:val="001B33E7"/>
    <w:rsid w:val="001B3E79"/>
    <w:rsid w:val="001B4923"/>
    <w:rsid w:val="001B4CDA"/>
    <w:rsid w:val="001B6403"/>
    <w:rsid w:val="001B752F"/>
    <w:rsid w:val="001B7B9E"/>
    <w:rsid w:val="001B7DB1"/>
    <w:rsid w:val="001C0D83"/>
    <w:rsid w:val="001C31E1"/>
    <w:rsid w:val="001C4838"/>
    <w:rsid w:val="001C484A"/>
    <w:rsid w:val="001C5103"/>
    <w:rsid w:val="001C6014"/>
    <w:rsid w:val="001C7A29"/>
    <w:rsid w:val="001C7ACF"/>
    <w:rsid w:val="001C7E8D"/>
    <w:rsid w:val="001C7EC4"/>
    <w:rsid w:val="001D061B"/>
    <w:rsid w:val="001D0C2B"/>
    <w:rsid w:val="001D0C4B"/>
    <w:rsid w:val="001D4B27"/>
    <w:rsid w:val="001D65FF"/>
    <w:rsid w:val="001D6758"/>
    <w:rsid w:val="001D6858"/>
    <w:rsid w:val="001D795D"/>
    <w:rsid w:val="001D7A41"/>
    <w:rsid w:val="001E061E"/>
    <w:rsid w:val="001E29EF"/>
    <w:rsid w:val="001E312B"/>
    <w:rsid w:val="001E3FB0"/>
    <w:rsid w:val="001E6963"/>
    <w:rsid w:val="001E7E47"/>
    <w:rsid w:val="001F07B9"/>
    <w:rsid w:val="001F128A"/>
    <w:rsid w:val="001F2631"/>
    <w:rsid w:val="001F2CB2"/>
    <w:rsid w:val="001F386D"/>
    <w:rsid w:val="001F3C0D"/>
    <w:rsid w:val="001F3EFE"/>
    <w:rsid w:val="001F4106"/>
    <w:rsid w:val="001F4F3C"/>
    <w:rsid w:val="001F53CB"/>
    <w:rsid w:val="001F5821"/>
    <w:rsid w:val="001F599F"/>
    <w:rsid w:val="001F6192"/>
    <w:rsid w:val="001F682A"/>
    <w:rsid w:val="001F6B6C"/>
    <w:rsid w:val="001F6E99"/>
    <w:rsid w:val="001F6F4E"/>
    <w:rsid w:val="001F7F15"/>
    <w:rsid w:val="00200189"/>
    <w:rsid w:val="002006EF"/>
    <w:rsid w:val="00200945"/>
    <w:rsid w:val="00201137"/>
    <w:rsid w:val="0020159D"/>
    <w:rsid w:val="00201C86"/>
    <w:rsid w:val="00201EFF"/>
    <w:rsid w:val="00201FF8"/>
    <w:rsid w:val="00202AA0"/>
    <w:rsid w:val="0020313A"/>
    <w:rsid w:val="00203177"/>
    <w:rsid w:val="00204512"/>
    <w:rsid w:val="0020473D"/>
    <w:rsid w:val="00205662"/>
    <w:rsid w:val="00205A7F"/>
    <w:rsid w:val="0020659F"/>
    <w:rsid w:val="002072F9"/>
    <w:rsid w:val="00207781"/>
    <w:rsid w:val="00207CB2"/>
    <w:rsid w:val="00207DEE"/>
    <w:rsid w:val="0021344F"/>
    <w:rsid w:val="00214A9E"/>
    <w:rsid w:val="00216ED2"/>
    <w:rsid w:val="00217875"/>
    <w:rsid w:val="00220695"/>
    <w:rsid w:val="00221350"/>
    <w:rsid w:val="0022171C"/>
    <w:rsid w:val="00221832"/>
    <w:rsid w:val="002219B8"/>
    <w:rsid w:val="00221B73"/>
    <w:rsid w:val="002255AC"/>
    <w:rsid w:val="00225E52"/>
    <w:rsid w:val="002262F3"/>
    <w:rsid w:val="0022642E"/>
    <w:rsid w:val="0022673E"/>
    <w:rsid w:val="00227909"/>
    <w:rsid w:val="002307A9"/>
    <w:rsid w:val="002307FD"/>
    <w:rsid w:val="002313AB"/>
    <w:rsid w:val="00231B3D"/>
    <w:rsid w:val="00233794"/>
    <w:rsid w:val="0023408F"/>
    <w:rsid w:val="00234AC5"/>
    <w:rsid w:val="0023663B"/>
    <w:rsid w:val="002366F5"/>
    <w:rsid w:val="0023716F"/>
    <w:rsid w:val="0024129C"/>
    <w:rsid w:val="00241AEB"/>
    <w:rsid w:val="00242632"/>
    <w:rsid w:val="00242768"/>
    <w:rsid w:val="00243332"/>
    <w:rsid w:val="002448AD"/>
    <w:rsid w:val="0024518B"/>
    <w:rsid w:val="00245E13"/>
    <w:rsid w:val="002474A2"/>
    <w:rsid w:val="0025137A"/>
    <w:rsid w:val="00251D24"/>
    <w:rsid w:val="00252524"/>
    <w:rsid w:val="00253812"/>
    <w:rsid w:val="00255059"/>
    <w:rsid w:val="00257838"/>
    <w:rsid w:val="00260416"/>
    <w:rsid w:val="00262790"/>
    <w:rsid w:val="002629CB"/>
    <w:rsid w:val="00262DC7"/>
    <w:rsid w:val="00264310"/>
    <w:rsid w:val="002643FF"/>
    <w:rsid w:val="002644F3"/>
    <w:rsid w:val="00265CFA"/>
    <w:rsid w:val="00265EAF"/>
    <w:rsid w:val="002660B7"/>
    <w:rsid w:val="002666EB"/>
    <w:rsid w:val="00267683"/>
    <w:rsid w:val="00267EA4"/>
    <w:rsid w:val="00270286"/>
    <w:rsid w:val="00270A59"/>
    <w:rsid w:val="002716A4"/>
    <w:rsid w:val="0027179D"/>
    <w:rsid w:val="00272083"/>
    <w:rsid w:val="00272B4F"/>
    <w:rsid w:val="00272E29"/>
    <w:rsid w:val="00273C0C"/>
    <w:rsid w:val="00274399"/>
    <w:rsid w:val="00277013"/>
    <w:rsid w:val="00277770"/>
    <w:rsid w:val="00280376"/>
    <w:rsid w:val="00280928"/>
    <w:rsid w:val="002838E4"/>
    <w:rsid w:val="00284593"/>
    <w:rsid w:val="0028571B"/>
    <w:rsid w:val="00287176"/>
    <w:rsid w:val="002872D5"/>
    <w:rsid w:val="00290318"/>
    <w:rsid w:val="002905EA"/>
    <w:rsid w:val="00290E1A"/>
    <w:rsid w:val="0029163E"/>
    <w:rsid w:val="002919BF"/>
    <w:rsid w:val="00291A19"/>
    <w:rsid w:val="00291AF8"/>
    <w:rsid w:val="002925CC"/>
    <w:rsid w:val="0029264F"/>
    <w:rsid w:val="0029296A"/>
    <w:rsid w:val="00292B70"/>
    <w:rsid w:val="002943FD"/>
    <w:rsid w:val="00295DBB"/>
    <w:rsid w:val="00295F1A"/>
    <w:rsid w:val="0029682D"/>
    <w:rsid w:val="00297DB3"/>
    <w:rsid w:val="00297F34"/>
    <w:rsid w:val="002A054E"/>
    <w:rsid w:val="002A1181"/>
    <w:rsid w:val="002A1F36"/>
    <w:rsid w:val="002A362D"/>
    <w:rsid w:val="002A55F9"/>
    <w:rsid w:val="002A5CB3"/>
    <w:rsid w:val="002A5F6A"/>
    <w:rsid w:val="002A5F86"/>
    <w:rsid w:val="002A76A9"/>
    <w:rsid w:val="002B06F4"/>
    <w:rsid w:val="002B08C1"/>
    <w:rsid w:val="002B0B80"/>
    <w:rsid w:val="002B14B4"/>
    <w:rsid w:val="002B2377"/>
    <w:rsid w:val="002B29CC"/>
    <w:rsid w:val="002B2F81"/>
    <w:rsid w:val="002B5735"/>
    <w:rsid w:val="002B5CB4"/>
    <w:rsid w:val="002B702C"/>
    <w:rsid w:val="002B7739"/>
    <w:rsid w:val="002B7D5D"/>
    <w:rsid w:val="002C0E34"/>
    <w:rsid w:val="002C3BB2"/>
    <w:rsid w:val="002C4625"/>
    <w:rsid w:val="002C4CB5"/>
    <w:rsid w:val="002C51BB"/>
    <w:rsid w:val="002C7131"/>
    <w:rsid w:val="002C7CAE"/>
    <w:rsid w:val="002C7F55"/>
    <w:rsid w:val="002D0E62"/>
    <w:rsid w:val="002D15A6"/>
    <w:rsid w:val="002D25FF"/>
    <w:rsid w:val="002D3590"/>
    <w:rsid w:val="002D3C88"/>
    <w:rsid w:val="002D3F29"/>
    <w:rsid w:val="002D466C"/>
    <w:rsid w:val="002D6851"/>
    <w:rsid w:val="002D73C8"/>
    <w:rsid w:val="002D7451"/>
    <w:rsid w:val="002E0F42"/>
    <w:rsid w:val="002E13F3"/>
    <w:rsid w:val="002E2D45"/>
    <w:rsid w:val="002E3095"/>
    <w:rsid w:val="002E30CC"/>
    <w:rsid w:val="002E392A"/>
    <w:rsid w:val="002E3DE3"/>
    <w:rsid w:val="002E50FC"/>
    <w:rsid w:val="002F08C6"/>
    <w:rsid w:val="002F1132"/>
    <w:rsid w:val="002F1CDF"/>
    <w:rsid w:val="002F29A0"/>
    <w:rsid w:val="002F2CB3"/>
    <w:rsid w:val="002F2D68"/>
    <w:rsid w:val="002F3BE8"/>
    <w:rsid w:val="002F3E32"/>
    <w:rsid w:val="002F70A7"/>
    <w:rsid w:val="002F7B79"/>
    <w:rsid w:val="003003D5"/>
    <w:rsid w:val="003028AE"/>
    <w:rsid w:val="00302D26"/>
    <w:rsid w:val="00304187"/>
    <w:rsid w:val="00304B97"/>
    <w:rsid w:val="00305546"/>
    <w:rsid w:val="00305FFD"/>
    <w:rsid w:val="003063A1"/>
    <w:rsid w:val="003070E0"/>
    <w:rsid w:val="00307176"/>
    <w:rsid w:val="003073D1"/>
    <w:rsid w:val="00307BF8"/>
    <w:rsid w:val="003105FB"/>
    <w:rsid w:val="00310716"/>
    <w:rsid w:val="00310823"/>
    <w:rsid w:val="00311C47"/>
    <w:rsid w:val="00312FDA"/>
    <w:rsid w:val="00313149"/>
    <w:rsid w:val="003147D9"/>
    <w:rsid w:val="00314C35"/>
    <w:rsid w:val="003157EA"/>
    <w:rsid w:val="003169E9"/>
    <w:rsid w:val="0031715B"/>
    <w:rsid w:val="00317FAC"/>
    <w:rsid w:val="00320523"/>
    <w:rsid w:val="00320F0F"/>
    <w:rsid w:val="00321666"/>
    <w:rsid w:val="00321C73"/>
    <w:rsid w:val="003224C9"/>
    <w:rsid w:val="0032286A"/>
    <w:rsid w:val="003233A0"/>
    <w:rsid w:val="00323631"/>
    <w:rsid w:val="0032392A"/>
    <w:rsid w:val="00324416"/>
    <w:rsid w:val="00325203"/>
    <w:rsid w:val="0032567A"/>
    <w:rsid w:val="0032593F"/>
    <w:rsid w:val="00325E3F"/>
    <w:rsid w:val="003271DD"/>
    <w:rsid w:val="0032799E"/>
    <w:rsid w:val="00327B92"/>
    <w:rsid w:val="00330921"/>
    <w:rsid w:val="00330CB4"/>
    <w:rsid w:val="00331F6B"/>
    <w:rsid w:val="003326C2"/>
    <w:rsid w:val="00333090"/>
    <w:rsid w:val="003333CD"/>
    <w:rsid w:val="003335A9"/>
    <w:rsid w:val="0033469A"/>
    <w:rsid w:val="00335338"/>
    <w:rsid w:val="003355D0"/>
    <w:rsid w:val="003362E6"/>
    <w:rsid w:val="00337C31"/>
    <w:rsid w:val="00337F19"/>
    <w:rsid w:val="00340BDB"/>
    <w:rsid w:val="0034110E"/>
    <w:rsid w:val="00341458"/>
    <w:rsid w:val="00341BDF"/>
    <w:rsid w:val="003423AC"/>
    <w:rsid w:val="00342646"/>
    <w:rsid w:val="00342E3A"/>
    <w:rsid w:val="00342ECD"/>
    <w:rsid w:val="0034366C"/>
    <w:rsid w:val="00343C1B"/>
    <w:rsid w:val="003442F2"/>
    <w:rsid w:val="00347E43"/>
    <w:rsid w:val="00350215"/>
    <w:rsid w:val="00350242"/>
    <w:rsid w:val="003512EF"/>
    <w:rsid w:val="00352261"/>
    <w:rsid w:val="00353E69"/>
    <w:rsid w:val="0035459E"/>
    <w:rsid w:val="00354927"/>
    <w:rsid w:val="00354E77"/>
    <w:rsid w:val="003556AA"/>
    <w:rsid w:val="00356120"/>
    <w:rsid w:val="00356911"/>
    <w:rsid w:val="0035723C"/>
    <w:rsid w:val="003575DD"/>
    <w:rsid w:val="003579F9"/>
    <w:rsid w:val="00360723"/>
    <w:rsid w:val="00361770"/>
    <w:rsid w:val="00361C02"/>
    <w:rsid w:val="003626B1"/>
    <w:rsid w:val="003632CE"/>
    <w:rsid w:val="0036337C"/>
    <w:rsid w:val="0036400D"/>
    <w:rsid w:val="0036463B"/>
    <w:rsid w:val="003649B4"/>
    <w:rsid w:val="00365F7F"/>
    <w:rsid w:val="00366169"/>
    <w:rsid w:val="00366351"/>
    <w:rsid w:val="003664D0"/>
    <w:rsid w:val="003676ED"/>
    <w:rsid w:val="00367A2A"/>
    <w:rsid w:val="00370CC6"/>
    <w:rsid w:val="00371747"/>
    <w:rsid w:val="003727D1"/>
    <w:rsid w:val="0037331E"/>
    <w:rsid w:val="00373788"/>
    <w:rsid w:val="003737E8"/>
    <w:rsid w:val="00374BD4"/>
    <w:rsid w:val="00374BD7"/>
    <w:rsid w:val="00376C4B"/>
    <w:rsid w:val="00377833"/>
    <w:rsid w:val="003801D7"/>
    <w:rsid w:val="00380511"/>
    <w:rsid w:val="00380686"/>
    <w:rsid w:val="00380B27"/>
    <w:rsid w:val="00380B2D"/>
    <w:rsid w:val="00382244"/>
    <w:rsid w:val="00382509"/>
    <w:rsid w:val="003832D0"/>
    <w:rsid w:val="0038347A"/>
    <w:rsid w:val="003870C5"/>
    <w:rsid w:val="00390435"/>
    <w:rsid w:val="00391A95"/>
    <w:rsid w:val="00391C98"/>
    <w:rsid w:val="0039200C"/>
    <w:rsid w:val="0039273D"/>
    <w:rsid w:val="00394075"/>
    <w:rsid w:val="0039597B"/>
    <w:rsid w:val="00395F18"/>
    <w:rsid w:val="00396043"/>
    <w:rsid w:val="003961DF"/>
    <w:rsid w:val="003A1BA5"/>
    <w:rsid w:val="003A22FD"/>
    <w:rsid w:val="003A2490"/>
    <w:rsid w:val="003A3FF2"/>
    <w:rsid w:val="003A4C57"/>
    <w:rsid w:val="003A562E"/>
    <w:rsid w:val="003A6422"/>
    <w:rsid w:val="003A7CAE"/>
    <w:rsid w:val="003B0E53"/>
    <w:rsid w:val="003B12FE"/>
    <w:rsid w:val="003B1913"/>
    <w:rsid w:val="003B51B8"/>
    <w:rsid w:val="003B5AC1"/>
    <w:rsid w:val="003B5DD4"/>
    <w:rsid w:val="003B6450"/>
    <w:rsid w:val="003B6904"/>
    <w:rsid w:val="003B7F2D"/>
    <w:rsid w:val="003C06CB"/>
    <w:rsid w:val="003C06F0"/>
    <w:rsid w:val="003C0E4A"/>
    <w:rsid w:val="003C0F46"/>
    <w:rsid w:val="003C2A07"/>
    <w:rsid w:val="003C2AB6"/>
    <w:rsid w:val="003C687B"/>
    <w:rsid w:val="003D011D"/>
    <w:rsid w:val="003D0896"/>
    <w:rsid w:val="003D0CC2"/>
    <w:rsid w:val="003D1189"/>
    <w:rsid w:val="003D2B77"/>
    <w:rsid w:val="003D4A8A"/>
    <w:rsid w:val="003D5036"/>
    <w:rsid w:val="003D68D2"/>
    <w:rsid w:val="003D7571"/>
    <w:rsid w:val="003D7F0B"/>
    <w:rsid w:val="003E186A"/>
    <w:rsid w:val="003E36A8"/>
    <w:rsid w:val="003E45BE"/>
    <w:rsid w:val="003E54B9"/>
    <w:rsid w:val="003E778D"/>
    <w:rsid w:val="003E7B1F"/>
    <w:rsid w:val="003E7E40"/>
    <w:rsid w:val="003F0062"/>
    <w:rsid w:val="003F16A7"/>
    <w:rsid w:val="003F3F85"/>
    <w:rsid w:val="003F4554"/>
    <w:rsid w:val="003F4A79"/>
    <w:rsid w:val="003F59FA"/>
    <w:rsid w:val="003F6426"/>
    <w:rsid w:val="003F6C04"/>
    <w:rsid w:val="003F7139"/>
    <w:rsid w:val="003F7743"/>
    <w:rsid w:val="00400EE6"/>
    <w:rsid w:val="00402EAE"/>
    <w:rsid w:val="00403033"/>
    <w:rsid w:val="0040546E"/>
    <w:rsid w:val="00405A88"/>
    <w:rsid w:val="00405D98"/>
    <w:rsid w:val="0040642D"/>
    <w:rsid w:val="004078BA"/>
    <w:rsid w:val="00410BE7"/>
    <w:rsid w:val="00411178"/>
    <w:rsid w:val="00411574"/>
    <w:rsid w:val="004119F5"/>
    <w:rsid w:val="00411CFE"/>
    <w:rsid w:val="00412118"/>
    <w:rsid w:val="00412723"/>
    <w:rsid w:val="00412AA6"/>
    <w:rsid w:val="0041388A"/>
    <w:rsid w:val="00414480"/>
    <w:rsid w:val="0041583C"/>
    <w:rsid w:val="00416A6A"/>
    <w:rsid w:val="00420330"/>
    <w:rsid w:val="00423363"/>
    <w:rsid w:val="0042364C"/>
    <w:rsid w:val="00424EA4"/>
    <w:rsid w:val="00426834"/>
    <w:rsid w:val="00427026"/>
    <w:rsid w:val="00430F50"/>
    <w:rsid w:val="00433298"/>
    <w:rsid w:val="0043364C"/>
    <w:rsid w:val="00433778"/>
    <w:rsid w:val="0043610F"/>
    <w:rsid w:val="00436373"/>
    <w:rsid w:val="00437E1C"/>
    <w:rsid w:val="00440321"/>
    <w:rsid w:val="00440427"/>
    <w:rsid w:val="00442192"/>
    <w:rsid w:val="00442A83"/>
    <w:rsid w:val="00442ADA"/>
    <w:rsid w:val="004433E9"/>
    <w:rsid w:val="00445A5B"/>
    <w:rsid w:val="00445D40"/>
    <w:rsid w:val="00445FC8"/>
    <w:rsid w:val="004460FA"/>
    <w:rsid w:val="00446D22"/>
    <w:rsid w:val="004473C2"/>
    <w:rsid w:val="00450D9D"/>
    <w:rsid w:val="00451654"/>
    <w:rsid w:val="0045186C"/>
    <w:rsid w:val="004520E4"/>
    <w:rsid w:val="004525E3"/>
    <w:rsid w:val="004539AF"/>
    <w:rsid w:val="004542D2"/>
    <w:rsid w:val="004552BB"/>
    <w:rsid w:val="0045538D"/>
    <w:rsid w:val="00456697"/>
    <w:rsid w:val="00456F61"/>
    <w:rsid w:val="00461359"/>
    <w:rsid w:val="00461F10"/>
    <w:rsid w:val="00461F49"/>
    <w:rsid w:val="004630AA"/>
    <w:rsid w:val="004637D0"/>
    <w:rsid w:val="00463A18"/>
    <w:rsid w:val="00463EAB"/>
    <w:rsid w:val="00464CAF"/>
    <w:rsid w:val="00464D71"/>
    <w:rsid w:val="0046727B"/>
    <w:rsid w:val="00467907"/>
    <w:rsid w:val="00470409"/>
    <w:rsid w:val="00475AB7"/>
    <w:rsid w:val="0047743D"/>
    <w:rsid w:val="00477BA8"/>
    <w:rsid w:val="00477E31"/>
    <w:rsid w:val="004813A4"/>
    <w:rsid w:val="00481850"/>
    <w:rsid w:val="00483ACA"/>
    <w:rsid w:val="00484F5C"/>
    <w:rsid w:val="0048547D"/>
    <w:rsid w:val="00487542"/>
    <w:rsid w:val="00487AE6"/>
    <w:rsid w:val="00487E8A"/>
    <w:rsid w:val="0049312C"/>
    <w:rsid w:val="0049492C"/>
    <w:rsid w:val="00494B68"/>
    <w:rsid w:val="00495888"/>
    <w:rsid w:val="00495C98"/>
    <w:rsid w:val="00496404"/>
    <w:rsid w:val="00497F91"/>
    <w:rsid w:val="004A06FC"/>
    <w:rsid w:val="004A0745"/>
    <w:rsid w:val="004A09C2"/>
    <w:rsid w:val="004A1F23"/>
    <w:rsid w:val="004A2FD9"/>
    <w:rsid w:val="004A38D2"/>
    <w:rsid w:val="004A50BB"/>
    <w:rsid w:val="004A5A6F"/>
    <w:rsid w:val="004A64FB"/>
    <w:rsid w:val="004A68B6"/>
    <w:rsid w:val="004B1E38"/>
    <w:rsid w:val="004B1F4A"/>
    <w:rsid w:val="004B2653"/>
    <w:rsid w:val="004B267A"/>
    <w:rsid w:val="004B2F7D"/>
    <w:rsid w:val="004B40CC"/>
    <w:rsid w:val="004B4140"/>
    <w:rsid w:val="004B46BB"/>
    <w:rsid w:val="004B4978"/>
    <w:rsid w:val="004B4A01"/>
    <w:rsid w:val="004B5C13"/>
    <w:rsid w:val="004B67EB"/>
    <w:rsid w:val="004B680E"/>
    <w:rsid w:val="004B73E4"/>
    <w:rsid w:val="004B747C"/>
    <w:rsid w:val="004C4B72"/>
    <w:rsid w:val="004C6596"/>
    <w:rsid w:val="004C6ACB"/>
    <w:rsid w:val="004C7E0F"/>
    <w:rsid w:val="004D0509"/>
    <w:rsid w:val="004D0B4C"/>
    <w:rsid w:val="004D0F05"/>
    <w:rsid w:val="004D1A8B"/>
    <w:rsid w:val="004D1DDC"/>
    <w:rsid w:val="004D2E4F"/>
    <w:rsid w:val="004D3124"/>
    <w:rsid w:val="004D31FD"/>
    <w:rsid w:val="004D370A"/>
    <w:rsid w:val="004D3CD1"/>
    <w:rsid w:val="004D3E1A"/>
    <w:rsid w:val="004D534A"/>
    <w:rsid w:val="004D6955"/>
    <w:rsid w:val="004D6DF5"/>
    <w:rsid w:val="004D7DEE"/>
    <w:rsid w:val="004E1B1D"/>
    <w:rsid w:val="004E2D43"/>
    <w:rsid w:val="004E2E42"/>
    <w:rsid w:val="004E34F8"/>
    <w:rsid w:val="004E6834"/>
    <w:rsid w:val="004E6960"/>
    <w:rsid w:val="004F0932"/>
    <w:rsid w:val="004F4CB5"/>
    <w:rsid w:val="004F5536"/>
    <w:rsid w:val="004F5CCD"/>
    <w:rsid w:val="004F6AEC"/>
    <w:rsid w:val="004F6C03"/>
    <w:rsid w:val="004F6EFB"/>
    <w:rsid w:val="004F729C"/>
    <w:rsid w:val="00501677"/>
    <w:rsid w:val="005019F3"/>
    <w:rsid w:val="00502284"/>
    <w:rsid w:val="005022B4"/>
    <w:rsid w:val="00502D4B"/>
    <w:rsid w:val="00503004"/>
    <w:rsid w:val="005032C5"/>
    <w:rsid w:val="00503E27"/>
    <w:rsid w:val="005041EC"/>
    <w:rsid w:val="00504B11"/>
    <w:rsid w:val="00504D1D"/>
    <w:rsid w:val="005077CB"/>
    <w:rsid w:val="00511D41"/>
    <w:rsid w:val="00512899"/>
    <w:rsid w:val="00512E6B"/>
    <w:rsid w:val="00513A92"/>
    <w:rsid w:val="00513B26"/>
    <w:rsid w:val="00514385"/>
    <w:rsid w:val="0051733C"/>
    <w:rsid w:val="00517BD2"/>
    <w:rsid w:val="00517C42"/>
    <w:rsid w:val="00520EE6"/>
    <w:rsid w:val="0052146F"/>
    <w:rsid w:val="0052182D"/>
    <w:rsid w:val="00522B27"/>
    <w:rsid w:val="00523AF4"/>
    <w:rsid w:val="00523D3D"/>
    <w:rsid w:val="005244C5"/>
    <w:rsid w:val="00524CB9"/>
    <w:rsid w:val="0052510E"/>
    <w:rsid w:val="005256E4"/>
    <w:rsid w:val="00525E13"/>
    <w:rsid w:val="005270B0"/>
    <w:rsid w:val="00527625"/>
    <w:rsid w:val="00527821"/>
    <w:rsid w:val="0053027D"/>
    <w:rsid w:val="005303AB"/>
    <w:rsid w:val="0053145A"/>
    <w:rsid w:val="00532988"/>
    <w:rsid w:val="005343BB"/>
    <w:rsid w:val="0053475C"/>
    <w:rsid w:val="00534AC9"/>
    <w:rsid w:val="00534EBE"/>
    <w:rsid w:val="00535536"/>
    <w:rsid w:val="0053562E"/>
    <w:rsid w:val="00537066"/>
    <w:rsid w:val="00537CB7"/>
    <w:rsid w:val="005401C9"/>
    <w:rsid w:val="00540596"/>
    <w:rsid w:val="00541401"/>
    <w:rsid w:val="00542E4C"/>
    <w:rsid w:val="00544674"/>
    <w:rsid w:val="005455E5"/>
    <w:rsid w:val="00550CEA"/>
    <w:rsid w:val="00550D56"/>
    <w:rsid w:val="0055109D"/>
    <w:rsid w:val="005513BC"/>
    <w:rsid w:val="00551C78"/>
    <w:rsid w:val="005530BC"/>
    <w:rsid w:val="0055355E"/>
    <w:rsid w:val="00554326"/>
    <w:rsid w:val="00554BB4"/>
    <w:rsid w:val="00555155"/>
    <w:rsid w:val="005558A4"/>
    <w:rsid w:val="005565FD"/>
    <w:rsid w:val="00556BBF"/>
    <w:rsid w:val="00557375"/>
    <w:rsid w:val="005573F2"/>
    <w:rsid w:val="005613B3"/>
    <w:rsid w:val="00561494"/>
    <w:rsid w:val="0056255B"/>
    <w:rsid w:val="0056350B"/>
    <w:rsid w:val="005638E5"/>
    <w:rsid w:val="00563C48"/>
    <w:rsid w:val="00563F2F"/>
    <w:rsid w:val="005642E6"/>
    <w:rsid w:val="005664D5"/>
    <w:rsid w:val="005672CB"/>
    <w:rsid w:val="005675D0"/>
    <w:rsid w:val="00567807"/>
    <w:rsid w:val="00567C30"/>
    <w:rsid w:val="00567D09"/>
    <w:rsid w:val="00567E73"/>
    <w:rsid w:val="005707A1"/>
    <w:rsid w:val="005707AF"/>
    <w:rsid w:val="00570E9D"/>
    <w:rsid w:val="00571862"/>
    <w:rsid w:val="00572235"/>
    <w:rsid w:val="0057346F"/>
    <w:rsid w:val="0057357D"/>
    <w:rsid w:val="00573FE1"/>
    <w:rsid w:val="00575D18"/>
    <w:rsid w:val="00577EC2"/>
    <w:rsid w:val="00577F84"/>
    <w:rsid w:val="005808A9"/>
    <w:rsid w:val="00581A2C"/>
    <w:rsid w:val="0058231B"/>
    <w:rsid w:val="0058305F"/>
    <w:rsid w:val="005835CA"/>
    <w:rsid w:val="005853C4"/>
    <w:rsid w:val="005866B1"/>
    <w:rsid w:val="0058762F"/>
    <w:rsid w:val="00587DD0"/>
    <w:rsid w:val="00587E37"/>
    <w:rsid w:val="00587E6D"/>
    <w:rsid w:val="005910A9"/>
    <w:rsid w:val="00592B64"/>
    <w:rsid w:val="00593D71"/>
    <w:rsid w:val="00593EEF"/>
    <w:rsid w:val="005940AB"/>
    <w:rsid w:val="005945AC"/>
    <w:rsid w:val="005A02F1"/>
    <w:rsid w:val="005A090B"/>
    <w:rsid w:val="005A1A9A"/>
    <w:rsid w:val="005A1C70"/>
    <w:rsid w:val="005A1CBD"/>
    <w:rsid w:val="005A25D8"/>
    <w:rsid w:val="005A27DA"/>
    <w:rsid w:val="005A3263"/>
    <w:rsid w:val="005A4369"/>
    <w:rsid w:val="005A4464"/>
    <w:rsid w:val="005A4656"/>
    <w:rsid w:val="005A52C2"/>
    <w:rsid w:val="005A58EE"/>
    <w:rsid w:val="005A5971"/>
    <w:rsid w:val="005A5CBB"/>
    <w:rsid w:val="005A60BB"/>
    <w:rsid w:val="005B1FA3"/>
    <w:rsid w:val="005B26EF"/>
    <w:rsid w:val="005B528D"/>
    <w:rsid w:val="005B5DCC"/>
    <w:rsid w:val="005B5DE8"/>
    <w:rsid w:val="005B6A49"/>
    <w:rsid w:val="005B722C"/>
    <w:rsid w:val="005B7B5E"/>
    <w:rsid w:val="005B7D48"/>
    <w:rsid w:val="005C1CAE"/>
    <w:rsid w:val="005C1EA9"/>
    <w:rsid w:val="005C2CA4"/>
    <w:rsid w:val="005C3BE3"/>
    <w:rsid w:val="005C436F"/>
    <w:rsid w:val="005C5148"/>
    <w:rsid w:val="005C5162"/>
    <w:rsid w:val="005C5765"/>
    <w:rsid w:val="005C58F9"/>
    <w:rsid w:val="005C71A9"/>
    <w:rsid w:val="005D0204"/>
    <w:rsid w:val="005D05A8"/>
    <w:rsid w:val="005D073E"/>
    <w:rsid w:val="005D3A5E"/>
    <w:rsid w:val="005D3CC0"/>
    <w:rsid w:val="005D3CDE"/>
    <w:rsid w:val="005D59CF"/>
    <w:rsid w:val="005D5A54"/>
    <w:rsid w:val="005D5EDE"/>
    <w:rsid w:val="005E09AE"/>
    <w:rsid w:val="005E3E21"/>
    <w:rsid w:val="005E4601"/>
    <w:rsid w:val="005E474B"/>
    <w:rsid w:val="005E4A13"/>
    <w:rsid w:val="005E60D9"/>
    <w:rsid w:val="005E6115"/>
    <w:rsid w:val="005E6298"/>
    <w:rsid w:val="005E7166"/>
    <w:rsid w:val="005F0C07"/>
    <w:rsid w:val="005F3836"/>
    <w:rsid w:val="005F4A0F"/>
    <w:rsid w:val="005F6598"/>
    <w:rsid w:val="005F7397"/>
    <w:rsid w:val="005F7960"/>
    <w:rsid w:val="005F7AF5"/>
    <w:rsid w:val="005F7BCF"/>
    <w:rsid w:val="00601481"/>
    <w:rsid w:val="00601F81"/>
    <w:rsid w:val="00603D85"/>
    <w:rsid w:val="00603E02"/>
    <w:rsid w:val="00604815"/>
    <w:rsid w:val="006065C6"/>
    <w:rsid w:val="006072D0"/>
    <w:rsid w:val="00607A38"/>
    <w:rsid w:val="00607DB6"/>
    <w:rsid w:val="00610256"/>
    <w:rsid w:val="006145C3"/>
    <w:rsid w:val="00615660"/>
    <w:rsid w:val="00621133"/>
    <w:rsid w:val="00621754"/>
    <w:rsid w:val="006228B0"/>
    <w:rsid w:val="00623819"/>
    <w:rsid w:val="00624A71"/>
    <w:rsid w:val="00625C0D"/>
    <w:rsid w:val="006265D5"/>
    <w:rsid w:val="0062794F"/>
    <w:rsid w:val="00627BDB"/>
    <w:rsid w:val="006303FB"/>
    <w:rsid w:val="00631436"/>
    <w:rsid w:val="006319AC"/>
    <w:rsid w:val="0063241B"/>
    <w:rsid w:val="0063254A"/>
    <w:rsid w:val="00632599"/>
    <w:rsid w:val="0063298B"/>
    <w:rsid w:val="00632BD1"/>
    <w:rsid w:val="00633985"/>
    <w:rsid w:val="00633C9F"/>
    <w:rsid w:val="00634181"/>
    <w:rsid w:val="0063438A"/>
    <w:rsid w:val="00634F71"/>
    <w:rsid w:val="006354E3"/>
    <w:rsid w:val="00635781"/>
    <w:rsid w:val="006363DF"/>
    <w:rsid w:val="00640031"/>
    <w:rsid w:val="006401B9"/>
    <w:rsid w:val="006430CB"/>
    <w:rsid w:val="006432DA"/>
    <w:rsid w:val="00643874"/>
    <w:rsid w:val="006453F9"/>
    <w:rsid w:val="00645947"/>
    <w:rsid w:val="006466FB"/>
    <w:rsid w:val="006471EC"/>
    <w:rsid w:val="006474E0"/>
    <w:rsid w:val="006512F2"/>
    <w:rsid w:val="00652ADA"/>
    <w:rsid w:val="00656189"/>
    <w:rsid w:val="00656CCA"/>
    <w:rsid w:val="00657917"/>
    <w:rsid w:val="006601D6"/>
    <w:rsid w:val="00660432"/>
    <w:rsid w:val="00660ABF"/>
    <w:rsid w:val="00660FCE"/>
    <w:rsid w:val="00663400"/>
    <w:rsid w:val="00663B15"/>
    <w:rsid w:val="006641AE"/>
    <w:rsid w:val="00664ED4"/>
    <w:rsid w:val="00665472"/>
    <w:rsid w:val="0066561B"/>
    <w:rsid w:val="006673AD"/>
    <w:rsid w:val="00667910"/>
    <w:rsid w:val="00667DF4"/>
    <w:rsid w:val="006726F2"/>
    <w:rsid w:val="00674C0C"/>
    <w:rsid w:val="00675463"/>
    <w:rsid w:val="00676402"/>
    <w:rsid w:val="00676446"/>
    <w:rsid w:val="00676453"/>
    <w:rsid w:val="00676970"/>
    <w:rsid w:val="00676D75"/>
    <w:rsid w:val="00677393"/>
    <w:rsid w:val="00677461"/>
    <w:rsid w:val="0068118E"/>
    <w:rsid w:val="0068134D"/>
    <w:rsid w:val="00681356"/>
    <w:rsid w:val="00681AE5"/>
    <w:rsid w:val="0068276E"/>
    <w:rsid w:val="00683660"/>
    <w:rsid w:val="00684989"/>
    <w:rsid w:val="00684CEE"/>
    <w:rsid w:val="00685F80"/>
    <w:rsid w:val="006864B0"/>
    <w:rsid w:val="00686ABE"/>
    <w:rsid w:val="006870F8"/>
    <w:rsid w:val="006920AA"/>
    <w:rsid w:val="00693665"/>
    <w:rsid w:val="00693DDB"/>
    <w:rsid w:val="006951C6"/>
    <w:rsid w:val="00696B62"/>
    <w:rsid w:val="00696FF3"/>
    <w:rsid w:val="006970DD"/>
    <w:rsid w:val="006A0219"/>
    <w:rsid w:val="006A0559"/>
    <w:rsid w:val="006A0FA5"/>
    <w:rsid w:val="006A19EA"/>
    <w:rsid w:val="006A2970"/>
    <w:rsid w:val="006A3C2B"/>
    <w:rsid w:val="006A5736"/>
    <w:rsid w:val="006A5915"/>
    <w:rsid w:val="006A5B66"/>
    <w:rsid w:val="006A5C81"/>
    <w:rsid w:val="006A6FF8"/>
    <w:rsid w:val="006A7D2C"/>
    <w:rsid w:val="006B0384"/>
    <w:rsid w:val="006B0427"/>
    <w:rsid w:val="006B4DCB"/>
    <w:rsid w:val="006B54E2"/>
    <w:rsid w:val="006B6F9C"/>
    <w:rsid w:val="006C01B9"/>
    <w:rsid w:val="006C215C"/>
    <w:rsid w:val="006C43F2"/>
    <w:rsid w:val="006C499F"/>
    <w:rsid w:val="006C58CA"/>
    <w:rsid w:val="006C75E6"/>
    <w:rsid w:val="006C79B1"/>
    <w:rsid w:val="006D072F"/>
    <w:rsid w:val="006D1F00"/>
    <w:rsid w:val="006D2B79"/>
    <w:rsid w:val="006D2C20"/>
    <w:rsid w:val="006D2E50"/>
    <w:rsid w:val="006D3039"/>
    <w:rsid w:val="006D4CB3"/>
    <w:rsid w:val="006D6550"/>
    <w:rsid w:val="006D66BB"/>
    <w:rsid w:val="006D66D3"/>
    <w:rsid w:val="006D6C39"/>
    <w:rsid w:val="006D7FA0"/>
    <w:rsid w:val="006E1588"/>
    <w:rsid w:val="006E1B19"/>
    <w:rsid w:val="006E279D"/>
    <w:rsid w:val="006E2C16"/>
    <w:rsid w:val="006E409C"/>
    <w:rsid w:val="006E5528"/>
    <w:rsid w:val="006E6126"/>
    <w:rsid w:val="006E6326"/>
    <w:rsid w:val="006E7E11"/>
    <w:rsid w:val="006F066D"/>
    <w:rsid w:val="006F096C"/>
    <w:rsid w:val="006F208A"/>
    <w:rsid w:val="006F28B6"/>
    <w:rsid w:val="006F38F4"/>
    <w:rsid w:val="006F3A0E"/>
    <w:rsid w:val="006F40A7"/>
    <w:rsid w:val="006F43C3"/>
    <w:rsid w:val="006F4412"/>
    <w:rsid w:val="006F45D4"/>
    <w:rsid w:val="006F4B97"/>
    <w:rsid w:val="006F50BB"/>
    <w:rsid w:val="006F6918"/>
    <w:rsid w:val="006F7410"/>
    <w:rsid w:val="006F7AB0"/>
    <w:rsid w:val="006F7E91"/>
    <w:rsid w:val="006F7FA2"/>
    <w:rsid w:val="00700581"/>
    <w:rsid w:val="007023AC"/>
    <w:rsid w:val="007046BB"/>
    <w:rsid w:val="00705124"/>
    <w:rsid w:val="00705949"/>
    <w:rsid w:val="00706992"/>
    <w:rsid w:val="00706D31"/>
    <w:rsid w:val="00707F7D"/>
    <w:rsid w:val="007105CD"/>
    <w:rsid w:val="0071195D"/>
    <w:rsid w:val="00715A01"/>
    <w:rsid w:val="007161C3"/>
    <w:rsid w:val="007204F7"/>
    <w:rsid w:val="00720730"/>
    <w:rsid w:val="0072118C"/>
    <w:rsid w:val="0072268F"/>
    <w:rsid w:val="00722A93"/>
    <w:rsid w:val="00723F2F"/>
    <w:rsid w:val="00724E25"/>
    <w:rsid w:val="00724F03"/>
    <w:rsid w:val="00725958"/>
    <w:rsid w:val="00725D03"/>
    <w:rsid w:val="00726182"/>
    <w:rsid w:val="00726DD8"/>
    <w:rsid w:val="007272D5"/>
    <w:rsid w:val="007300C8"/>
    <w:rsid w:val="00730B11"/>
    <w:rsid w:val="00733459"/>
    <w:rsid w:val="00733ED0"/>
    <w:rsid w:val="00734675"/>
    <w:rsid w:val="00734B44"/>
    <w:rsid w:val="00734EC7"/>
    <w:rsid w:val="00736C5A"/>
    <w:rsid w:val="00737003"/>
    <w:rsid w:val="007374A8"/>
    <w:rsid w:val="00737E72"/>
    <w:rsid w:val="007402D9"/>
    <w:rsid w:val="00740309"/>
    <w:rsid w:val="00740D6E"/>
    <w:rsid w:val="00741518"/>
    <w:rsid w:val="00742213"/>
    <w:rsid w:val="007426DA"/>
    <w:rsid w:val="00743A47"/>
    <w:rsid w:val="00743CC3"/>
    <w:rsid w:val="00743E99"/>
    <w:rsid w:val="00743F6E"/>
    <w:rsid w:val="00746A82"/>
    <w:rsid w:val="00750553"/>
    <w:rsid w:val="007509F8"/>
    <w:rsid w:val="00750D97"/>
    <w:rsid w:val="007513DC"/>
    <w:rsid w:val="00751A21"/>
    <w:rsid w:val="0075208C"/>
    <w:rsid w:val="00752B42"/>
    <w:rsid w:val="007531EA"/>
    <w:rsid w:val="00753D11"/>
    <w:rsid w:val="00755B6F"/>
    <w:rsid w:val="00756F95"/>
    <w:rsid w:val="00760744"/>
    <w:rsid w:val="00760AB7"/>
    <w:rsid w:val="00761955"/>
    <w:rsid w:val="00762283"/>
    <w:rsid w:val="007623D0"/>
    <w:rsid w:val="00762CC3"/>
    <w:rsid w:val="007632CB"/>
    <w:rsid w:val="00763DD0"/>
    <w:rsid w:val="007647B5"/>
    <w:rsid w:val="00764B5A"/>
    <w:rsid w:val="0076641A"/>
    <w:rsid w:val="00766AFE"/>
    <w:rsid w:val="00766C26"/>
    <w:rsid w:val="007670E8"/>
    <w:rsid w:val="007707AD"/>
    <w:rsid w:val="00770D0C"/>
    <w:rsid w:val="0077105D"/>
    <w:rsid w:val="007711BA"/>
    <w:rsid w:val="00772132"/>
    <w:rsid w:val="00772666"/>
    <w:rsid w:val="00772A98"/>
    <w:rsid w:val="00773D43"/>
    <w:rsid w:val="007750F1"/>
    <w:rsid w:val="0077542D"/>
    <w:rsid w:val="007768C8"/>
    <w:rsid w:val="007772A3"/>
    <w:rsid w:val="00777E33"/>
    <w:rsid w:val="00780BD8"/>
    <w:rsid w:val="00780C19"/>
    <w:rsid w:val="00781D51"/>
    <w:rsid w:val="00782B81"/>
    <w:rsid w:val="0078354F"/>
    <w:rsid w:val="0078398E"/>
    <w:rsid w:val="00783C89"/>
    <w:rsid w:val="00784D34"/>
    <w:rsid w:val="007854D7"/>
    <w:rsid w:val="00785978"/>
    <w:rsid w:val="00786FB9"/>
    <w:rsid w:val="00787B60"/>
    <w:rsid w:val="00793556"/>
    <w:rsid w:val="00793A86"/>
    <w:rsid w:val="007943B2"/>
    <w:rsid w:val="007953B6"/>
    <w:rsid w:val="007971D1"/>
    <w:rsid w:val="00797873"/>
    <w:rsid w:val="007979DF"/>
    <w:rsid w:val="007A03A9"/>
    <w:rsid w:val="007A1195"/>
    <w:rsid w:val="007A1641"/>
    <w:rsid w:val="007A2C62"/>
    <w:rsid w:val="007A4E21"/>
    <w:rsid w:val="007A54D9"/>
    <w:rsid w:val="007A5AD3"/>
    <w:rsid w:val="007A5F7C"/>
    <w:rsid w:val="007A725F"/>
    <w:rsid w:val="007A7A80"/>
    <w:rsid w:val="007B059E"/>
    <w:rsid w:val="007B2ABD"/>
    <w:rsid w:val="007B3095"/>
    <w:rsid w:val="007B3A7E"/>
    <w:rsid w:val="007B508D"/>
    <w:rsid w:val="007B5362"/>
    <w:rsid w:val="007B541D"/>
    <w:rsid w:val="007B5D04"/>
    <w:rsid w:val="007B6788"/>
    <w:rsid w:val="007B6D69"/>
    <w:rsid w:val="007B711D"/>
    <w:rsid w:val="007C12F4"/>
    <w:rsid w:val="007C2EE5"/>
    <w:rsid w:val="007C2FBF"/>
    <w:rsid w:val="007C5FE4"/>
    <w:rsid w:val="007C714A"/>
    <w:rsid w:val="007C7777"/>
    <w:rsid w:val="007D0E43"/>
    <w:rsid w:val="007D2311"/>
    <w:rsid w:val="007D2F4E"/>
    <w:rsid w:val="007D3E52"/>
    <w:rsid w:val="007D44DC"/>
    <w:rsid w:val="007D46C2"/>
    <w:rsid w:val="007D49FD"/>
    <w:rsid w:val="007D5647"/>
    <w:rsid w:val="007D5D07"/>
    <w:rsid w:val="007D6727"/>
    <w:rsid w:val="007D68A2"/>
    <w:rsid w:val="007D735C"/>
    <w:rsid w:val="007E111B"/>
    <w:rsid w:val="007E2D8E"/>
    <w:rsid w:val="007E4052"/>
    <w:rsid w:val="007E51EA"/>
    <w:rsid w:val="007E614C"/>
    <w:rsid w:val="007E69E5"/>
    <w:rsid w:val="007F10D7"/>
    <w:rsid w:val="007F161C"/>
    <w:rsid w:val="007F3E9D"/>
    <w:rsid w:val="007F41A6"/>
    <w:rsid w:val="007F473D"/>
    <w:rsid w:val="007F476D"/>
    <w:rsid w:val="007F4F45"/>
    <w:rsid w:val="007F57A4"/>
    <w:rsid w:val="007F5AB6"/>
    <w:rsid w:val="00800533"/>
    <w:rsid w:val="00802145"/>
    <w:rsid w:val="00802259"/>
    <w:rsid w:val="008027ED"/>
    <w:rsid w:val="00803666"/>
    <w:rsid w:val="00803CC0"/>
    <w:rsid w:val="00804146"/>
    <w:rsid w:val="0080501D"/>
    <w:rsid w:val="0080542E"/>
    <w:rsid w:val="008057E1"/>
    <w:rsid w:val="008061C5"/>
    <w:rsid w:val="00810EE0"/>
    <w:rsid w:val="00811E23"/>
    <w:rsid w:val="00812011"/>
    <w:rsid w:val="008122D0"/>
    <w:rsid w:val="00812792"/>
    <w:rsid w:val="00814493"/>
    <w:rsid w:val="00815394"/>
    <w:rsid w:val="00815489"/>
    <w:rsid w:val="008167EA"/>
    <w:rsid w:val="008175B4"/>
    <w:rsid w:val="00821B0C"/>
    <w:rsid w:val="00822002"/>
    <w:rsid w:val="008225EF"/>
    <w:rsid w:val="00822FA3"/>
    <w:rsid w:val="0082366F"/>
    <w:rsid w:val="00824E49"/>
    <w:rsid w:val="00826129"/>
    <w:rsid w:val="0082663C"/>
    <w:rsid w:val="008266CF"/>
    <w:rsid w:val="0082708F"/>
    <w:rsid w:val="008301BB"/>
    <w:rsid w:val="008305D5"/>
    <w:rsid w:val="00830CBF"/>
    <w:rsid w:val="00831104"/>
    <w:rsid w:val="00831688"/>
    <w:rsid w:val="008322AA"/>
    <w:rsid w:val="008324D5"/>
    <w:rsid w:val="008326C6"/>
    <w:rsid w:val="008326D7"/>
    <w:rsid w:val="00832C5A"/>
    <w:rsid w:val="00833163"/>
    <w:rsid w:val="00834559"/>
    <w:rsid w:val="00835B9D"/>
    <w:rsid w:val="00835D2B"/>
    <w:rsid w:val="00836BFB"/>
    <w:rsid w:val="00841306"/>
    <w:rsid w:val="00841FC9"/>
    <w:rsid w:val="0084402B"/>
    <w:rsid w:val="0084424B"/>
    <w:rsid w:val="00844E0A"/>
    <w:rsid w:val="008479AC"/>
    <w:rsid w:val="00847B06"/>
    <w:rsid w:val="00847C60"/>
    <w:rsid w:val="00847C6B"/>
    <w:rsid w:val="00850746"/>
    <w:rsid w:val="00850E9A"/>
    <w:rsid w:val="00851448"/>
    <w:rsid w:val="00851CCB"/>
    <w:rsid w:val="00853323"/>
    <w:rsid w:val="008538F7"/>
    <w:rsid w:val="00853E9F"/>
    <w:rsid w:val="0085641D"/>
    <w:rsid w:val="00856538"/>
    <w:rsid w:val="00857B1E"/>
    <w:rsid w:val="00862797"/>
    <w:rsid w:val="00864030"/>
    <w:rsid w:val="008644AD"/>
    <w:rsid w:val="008649F1"/>
    <w:rsid w:val="00865D98"/>
    <w:rsid w:val="00866067"/>
    <w:rsid w:val="00866B79"/>
    <w:rsid w:val="00867482"/>
    <w:rsid w:val="0087023D"/>
    <w:rsid w:val="008716E1"/>
    <w:rsid w:val="0087215D"/>
    <w:rsid w:val="00872A61"/>
    <w:rsid w:val="00874873"/>
    <w:rsid w:val="00874B65"/>
    <w:rsid w:val="00875E8C"/>
    <w:rsid w:val="00877075"/>
    <w:rsid w:val="00877FB0"/>
    <w:rsid w:val="00880F4E"/>
    <w:rsid w:val="00881C45"/>
    <w:rsid w:val="00882058"/>
    <w:rsid w:val="008829F3"/>
    <w:rsid w:val="00882A10"/>
    <w:rsid w:val="008832BC"/>
    <w:rsid w:val="008839B1"/>
    <w:rsid w:val="00884B8F"/>
    <w:rsid w:val="00885197"/>
    <w:rsid w:val="008878D0"/>
    <w:rsid w:val="008900A5"/>
    <w:rsid w:val="008902CF"/>
    <w:rsid w:val="0089223B"/>
    <w:rsid w:val="008923E9"/>
    <w:rsid w:val="00892A3F"/>
    <w:rsid w:val="00893413"/>
    <w:rsid w:val="0089378E"/>
    <w:rsid w:val="0089398A"/>
    <w:rsid w:val="00895C1D"/>
    <w:rsid w:val="00896694"/>
    <w:rsid w:val="00896B17"/>
    <w:rsid w:val="00896D0F"/>
    <w:rsid w:val="0089700B"/>
    <w:rsid w:val="008A0D79"/>
    <w:rsid w:val="008A0F33"/>
    <w:rsid w:val="008A1718"/>
    <w:rsid w:val="008A19C5"/>
    <w:rsid w:val="008A2A67"/>
    <w:rsid w:val="008A2F34"/>
    <w:rsid w:val="008A3CAC"/>
    <w:rsid w:val="008A45B8"/>
    <w:rsid w:val="008A518A"/>
    <w:rsid w:val="008A5766"/>
    <w:rsid w:val="008A6ED3"/>
    <w:rsid w:val="008A7694"/>
    <w:rsid w:val="008A7973"/>
    <w:rsid w:val="008B08F5"/>
    <w:rsid w:val="008B20B0"/>
    <w:rsid w:val="008B224A"/>
    <w:rsid w:val="008B2796"/>
    <w:rsid w:val="008B44AC"/>
    <w:rsid w:val="008B4D5E"/>
    <w:rsid w:val="008B5347"/>
    <w:rsid w:val="008B6311"/>
    <w:rsid w:val="008B66C9"/>
    <w:rsid w:val="008B6793"/>
    <w:rsid w:val="008B6FF6"/>
    <w:rsid w:val="008B763B"/>
    <w:rsid w:val="008B77A2"/>
    <w:rsid w:val="008C1131"/>
    <w:rsid w:val="008C408C"/>
    <w:rsid w:val="008C4810"/>
    <w:rsid w:val="008C4BBB"/>
    <w:rsid w:val="008C5B7C"/>
    <w:rsid w:val="008C6460"/>
    <w:rsid w:val="008C7598"/>
    <w:rsid w:val="008D11A4"/>
    <w:rsid w:val="008D1735"/>
    <w:rsid w:val="008D1C89"/>
    <w:rsid w:val="008D2A75"/>
    <w:rsid w:val="008D2B3A"/>
    <w:rsid w:val="008D4AF5"/>
    <w:rsid w:val="008D50E2"/>
    <w:rsid w:val="008D60B1"/>
    <w:rsid w:val="008D60B6"/>
    <w:rsid w:val="008D628E"/>
    <w:rsid w:val="008D74FA"/>
    <w:rsid w:val="008D7851"/>
    <w:rsid w:val="008D7C53"/>
    <w:rsid w:val="008D7C5D"/>
    <w:rsid w:val="008D7F77"/>
    <w:rsid w:val="008E0003"/>
    <w:rsid w:val="008E1A6F"/>
    <w:rsid w:val="008E2638"/>
    <w:rsid w:val="008E3E00"/>
    <w:rsid w:val="008E577B"/>
    <w:rsid w:val="008E5922"/>
    <w:rsid w:val="008E6E8F"/>
    <w:rsid w:val="008E788B"/>
    <w:rsid w:val="008F07F4"/>
    <w:rsid w:val="008F0DB1"/>
    <w:rsid w:val="008F2103"/>
    <w:rsid w:val="008F2431"/>
    <w:rsid w:val="008F2FE5"/>
    <w:rsid w:val="008F45E4"/>
    <w:rsid w:val="008F54DD"/>
    <w:rsid w:val="008F6C8F"/>
    <w:rsid w:val="008F77CF"/>
    <w:rsid w:val="008F7C5B"/>
    <w:rsid w:val="008F7CC9"/>
    <w:rsid w:val="009005D9"/>
    <w:rsid w:val="00900F90"/>
    <w:rsid w:val="009016F2"/>
    <w:rsid w:val="009021FE"/>
    <w:rsid w:val="00902809"/>
    <w:rsid w:val="0090307A"/>
    <w:rsid w:val="0090325C"/>
    <w:rsid w:val="009032B3"/>
    <w:rsid w:val="0090358F"/>
    <w:rsid w:val="009048D1"/>
    <w:rsid w:val="00905571"/>
    <w:rsid w:val="009058D1"/>
    <w:rsid w:val="00905A87"/>
    <w:rsid w:val="00905E92"/>
    <w:rsid w:val="00906B62"/>
    <w:rsid w:val="00907025"/>
    <w:rsid w:val="00907AD8"/>
    <w:rsid w:val="00910EAD"/>
    <w:rsid w:val="009122E4"/>
    <w:rsid w:val="00913FB5"/>
    <w:rsid w:val="0091536B"/>
    <w:rsid w:val="00915754"/>
    <w:rsid w:val="00915C46"/>
    <w:rsid w:val="00916857"/>
    <w:rsid w:val="00917322"/>
    <w:rsid w:val="00917D8B"/>
    <w:rsid w:val="0092047A"/>
    <w:rsid w:val="00921A11"/>
    <w:rsid w:val="009224F8"/>
    <w:rsid w:val="00923CD2"/>
    <w:rsid w:val="009242C7"/>
    <w:rsid w:val="00924C41"/>
    <w:rsid w:val="00925808"/>
    <w:rsid w:val="009258C2"/>
    <w:rsid w:val="00926289"/>
    <w:rsid w:val="00927003"/>
    <w:rsid w:val="00930A73"/>
    <w:rsid w:val="00931A71"/>
    <w:rsid w:val="009329B5"/>
    <w:rsid w:val="009329C6"/>
    <w:rsid w:val="00933618"/>
    <w:rsid w:val="009347F3"/>
    <w:rsid w:val="00935B9A"/>
    <w:rsid w:val="009361C7"/>
    <w:rsid w:val="0093630D"/>
    <w:rsid w:val="00937198"/>
    <w:rsid w:val="00937B51"/>
    <w:rsid w:val="00940961"/>
    <w:rsid w:val="0094134B"/>
    <w:rsid w:val="009414F1"/>
    <w:rsid w:val="009416A5"/>
    <w:rsid w:val="00941F07"/>
    <w:rsid w:val="00944FB3"/>
    <w:rsid w:val="00945899"/>
    <w:rsid w:val="00951C1D"/>
    <w:rsid w:val="009522C2"/>
    <w:rsid w:val="009527E7"/>
    <w:rsid w:val="00952FEC"/>
    <w:rsid w:val="00954C8B"/>
    <w:rsid w:val="00954F1F"/>
    <w:rsid w:val="00955DDE"/>
    <w:rsid w:val="00957E86"/>
    <w:rsid w:val="00957FDB"/>
    <w:rsid w:val="00960175"/>
    <w:rsid w:val="00960F92"/>
    <w:rsid w:val="0096121B"/>
    <w:rsid w:val="00962077"/>
    <w:rsid w:val="00962248"/>
    <w:rsid w:val="0096263A"/>
    <w:rsid w:val="0096264F"/>
    <w:rsid w:val="00962827"/>
    <w:rsid w:val="00965169"/>
    <w:rsid w:val="00966172"/>
    <w:rsid w:val="00966983"/>
    <w:rsid w:val="009721EE"/>
    <w:rsid w:val="00973C6D"/>
    <w:rsid w:val="00973FEA"/>
    <w:rsid w:val="00975742"/>
    <w:rsid w:val="0097619C"/>
    <w:rsid w:val="00976360"/>
    <w:rsid w:val="00977FB5"/>
    <w:rsid w:val="00982C8C"/>
    <w:rsid w:val="00982F4F"/>
    <w:rsid w:val="00983A3B"/>
    <w:rsid w:val="00983CDA"/>
    <w:rsid w:val="009844A6"/>
    <w:rsid w:val="00984B1E"/>
    <w:rsid w:val="00986834"/>
    <w:rsid w:val="009873F7"/>
    <w:rsid w:val="00990EA1"/>
    <w:rsid w:val="00991DF3"/>
    <w:rsid w:val="00991E64"/>
    <w:rsid w:val="00992134"/>
    <w:rsid w:val="0099421D"/>
    <w:rsid w:val="00994ECB"/>
    <w:rsid w:val="009970EE"/>
    <w:rsid w:val="009A0F27"/>
    <w:rsid w:val="009A5BCE"/>
    <w:rsid w:val="009A6822"/>
    <w:rsid w:val="009A6C7D"/>
    <w:rsid w:val="009A7F60"/>
    <w:rsid w:val="009B0522"/>
    <w:rsid w:val="009B12D6"/>
    <w:rsid w:val="009B3132"/>
    <w:rsid w:val="009B3A03"/>
    <w:rsid w:val="009B40FF"/>
    <w:rsid w:val="009B4214"/>
    <w:rsid w:val="009B4A97"/>
    <w:rsid w:val="009B6811"/>
    <w:rsid w:val="009B6846"/>
    <w:rsid w:val="009B6FB3"/>
    <w:rsid w:val="009B7BE1"/>
    <w:rsid w:val="009C2B80"/>
    <w:rsid w:val="009C2BE8"/>
    <w:rsid w:val="009C3069"/>
    <w:rsid w:val="009C3DEF"/>
    <w:rsid w:val="009C42F3"/>
    <w:rsid w:val="009C4EA2"/>
    <w:rsid w:val="009C71AC"/>
    <w:rsid w:val="009C763C"/>
    <w:rsid w:val="009C7A46"/>
    <w:rsid w:val="009C7B84"/>
    <w:rsid w:val="009C7E67"/>
    <w:rsid w:val="009D00CC"/>
    <w:rsid w:val="009D1320"/>
    <w:rsid w:val="009D163D"/>
    <w:rsid w:val="009D2B89"/>
    <w:rsid w:val="009D3CDC"/>
    <w:rsid w:val="009D470A"/>
    <w:rsid w:val="009D538E"/>
    <w:rsid w:val="009D6AC9"/>
    <w:rsid w:val="009D6F97"/>
    <w:rsid w:val="009E138B"/>
    <w:rsid w:val="009E233A"/>
    <w:rsid w:val="009E24FB"/>
    <w:rsid w:val="009E400D"/>
    <w:rsid w:val="009E40B3"/>
    <w:rsid w:val="009E5E8D"/>
    <w:rsid w:val="009E7191"/>
    <w:rsid w:val="009E736D"/>
    <w:rsid w:val="009E7B4C"/>
    <w:rsid w:val="009F1763"/>
    <w:rsid w:val="009F1AD9"/>
    <w:rsid w:val="009F2AA8"/>
    <w:rsid w:val="009F31DE"/>
    <w:rsid w:val="009F3259"/>
    <w:rsid w:val="009F36BC"/>
    <w:rsid w:val="009F40DA"/>
    <w:rsid w:val="009F421A"/>
    <w:rsid w:val="009F4430"/>
    <w:rsid w:val="009F5049"/>
    <w:rsid w:val="009F52BD"/>
    <w:rsid w:val="009F68DF"/>
    <w:rsid w:val="009F6DC8"/>
    <w:rsid w:val="00A00E98"/>
    <w:rsid w:val="00A010DB"/>
    <w:rsid w:val="00A019D9"/>
    <w:rsid w:val="00A02446"/>
    <w:rsid w:val="00A0244C"/>
    <w:rsid w:val="00A02F02"/>
    <w:rsid w:val="00A0464F"/>
    <w:rsid w:val="00A066CF"/>
    <w:rsid w:val="00A11089"/>
    <w:rsid w:val="00A11A91"/>
    <w:rsid w:val="00A120F7"/>
    <w:rsid w:val="00A1383E"/>
    <w:rsid w:val="00A1389D"/>
    <w:rsid w:val="00A14489"/>
    <w:rsid w:val="00A1465D"/>
    <w:rsid w:val="00A1548B"/>
    <w:rsid w:val="00A171B9"/>
    <w:rsid w:val="00A17FE3"/>
    <w:rsid w:val="00A212A0"/>
    <w:rsid w:val="00A2263A"/>
    <w:rsid w:val="00A24320"/>
    <w:rsid w:val="00A2465E"/>
    <w:rsid w:val="00A2479F"/>
    <w:rsid w:val="00A25C45"/>
    <w:rsid w:val="00A266CA"/>
    <w:rsid w:val="00A27DBE"/>
    <w:rsid w:val="00A30546"/>
    <w:rsid w:val="00A30E0A"/>
    <w:rsid w:val="00A30EB5"/>
    <w:rsid w:val="00A318C0"/>
    <w:rsid w:val="00A31E2D"/>
    <w:rsid w:val="00A32603"/>
    <w:rsid w:val="00A32AC0"/>
    <w:rsid w:val="00A330A9"/>
    <w:rsid w:val="00A339A3"/>
    <w:rsid w:val="00A34369"/>
    <w:rsid w:val="00A34573"/>
    <w:rsid w:val="00A34D3D"/>
    <w:rsid w:val="00A375D6"/>
    <w:rsid w:val="00A40B28"/>
    <w:rsid w:val="00A42036"/>
    <w:rsid w:val="00A4482C"/>
    <w:rsid w:val="00A455CF"/>
    <w:rsid w:val="00A46DF8"/>
    <w:rsid w:val="00A46F84"/>
    <w:rsid w:val="00A47EAD"/>
    <w:rsid w:val="00A500CF"/>
    <w:rsid w:val="00A526BB"/>
    <w:rsid w:val="00A5319C"/>
    <w:rsid w:val="00A5335C"/>
    <w:rsid w:val="00A53E1A"/>
    <w:rsid w:val="00A54163"/>
    <w:rsid w:val="00A5467E"/>
    <w:rsid w:val="00A55AD6"/>
    <w:rsid w:val="00A55D30"/>
    <w:rsid w:val="00A56B26"/>
    <w:rsid w:val="00A572C5"/>
    <w:rsid w:val="00A60041"/>
    <w:rsid w:val="00A60CF7"/>
    <w:rsid w:val="00A60DE5"/>
    <w:rsid w:val="00A61D2F"/>
    <w:rsid w:val="00A6246C"/>
    <w:rsid w:val="00A6291B"/>
    <w:rsid w:val="00A62CCB"/>
    <w:rsid w:val="00A63FAD"/>
    <w:rsid w:val="00A64DAE"/>
    <w:rsid w:val="00A65827"/>
    <w:rsid w:val="00A65C7B"/>
    <w:rsid w:val="00A66265"/>
    <w:rsid w:val="00A7003E"/>
    <w:rsid w:val="00A7035F"/>
    <w:rsid w:val="00A724FD"/>
    <w:rsid w:val="00A75243"/>
    <w:rsid w:val="00A7568A"/>
    <w:rsid w:val="00A76506"/>
    <w:rsid w:val="00A77768"/>
    <w:rsid w:val="00A77E37"/>
    <w:rsid w:val="00A831CF"/>
    <w:rsid w:val="00A85043"/>
    <w:rsid w:val="00A851C1"/>
    <w:rsid w:val="00A86C49"/>
    <w:rsid w:val="00A9118B"/>
    <w:rsid w:val="00A92A35"/>
    <w:rsid w:val="00AA0E57"/>
    <w:rsid w:val="00AA188A"/>
    <w:rsid w:val="00AA1970"/>
    <w:rsid w:val="00AA1A73"/>
    <w:rsid w:val="00AA1B09"/>
    <w:rsid w:val="00AA1D25"/>
    <w:rsid w:val="00AA2067"/>
    <w:rsid w:val="00AA3696"/>
    <w:rsid w:val="00AA3C9C"/>
    <w:rsid w:val="00AA57BF"/>
    <w:rsid w:val="00AA5FBA"/>
    <w:rsid w:val="00AA66AE"/>
    <w:rsid w:val="00AA6B12"/>
    <w:rsid w:val="00AA7C50"/>
    <w:rsid w:val="00AB0ABB"/>
    <w:rsid w:val="00AB2360"/>
    <w:rsid w:val="00AB25D6"/>
    <w:rsid w:val="00AB298F"/>
    <w:rsid w:val="00AB3751"/>
    <w:rsid w:val="00AB40D3"/>
    <w:rsid w:val="00AB6E76"/>
    <w:rsid w:val="00AC2645"/>
    <w:rsid w:val="00AC2A7D"/>
    <w:rsid w:val="00AC2D05"/>
    <w:rsid w:val="00AC4990"/>
    <w:rsid w:val="00AC587D"/>
    <w:rsid w:val="00AC5CE8"/>
    <w:rsid w:val="00AC5D30"/>
    <w:rsid w:val="00AC5F67"/>
    <w:rsid w:val="00AC6982"/>
    <w:rsid w:val="00AC6DA8"/>
    <w:rsid w:val="00AD13AB"/>
    <w:rsid w:val="00AD2A00"/>
    <w:rsid w:val="00AD3962"/>
    <w:rsid w:val="00AD53E4"/>
    <w:rsid w:val="00AD77D8"/>
    <w:rsid w:val="00AD7974"/>
    <w:rsid w:val="00AD7DC5"/>
    <w:rsid w:val="00AE0292"/>
    <w:rsid w:val="00AE1A60"/>
    <w:rsid w:val="00AE4110"/>
    <w:rsid w:val="00AE49EB"/>
    <w:rsid w:val="00AE6731"/>
    <w:rsid w:val="00AF04BD"/>
    <w:rsid w:val="00AF0C5D"/>
    <w:rsid w:val="00AF1123"/>
    <w:rsid w:val="00AF1F2D"/>
    <w:rsid w:val="00AF39B9"/>
    <w:rsid w:val="00AF49FB"/>
    <w:rsid w:val="00AF61A6"/>
    <w:rsid w:val="00AF6A24"/>
    <w:rsid w:val="00AF759F"/>
    <w:rsid w:val="00B00035"/>
    <w:rsid w:val="00B0055E"/>
    <w:rsid w:val="00B00670"/>
    <w:rsid w:val="00B00B65"/>
    <w:rsid w:val="00B0375C"/>
    <w:rsid w:val="00B03862"/>
    <w:rsid w:val="00B039BC"/>
    <w:rsid w:val="00B03E69"/>
    <w:rsid w:val="00B04E23"/>
    <w:rsid w:val="00B0581F"/>
    <w:rsid w:val="00B059F9"/>
    <w:rsid w:val="00B05F88"/>
    <w:rsid w:val="00B06093"/>
    <w:rsid w:val="00B06CB0"/>
    <w:rsid w:val="00B07307"/>
    <w:rsid w:val="00B07831"/>
    <w:rsid w:val="00B100F7"/>
    <w:rsid w:val="00B125D5"/>
    <w:rsid w:val="00B126F6"/>
    <w:rsid w:val="00B13631"/>
    <w:rsid w:val="00B13E6B"/>
    <w:rsid w:val="00B14FF6"/>
    <w:rsid w:val="00B1560E"/>
    <w:rsid w:val="00B17867"/>
    <w:rsid w:val="00B20C95"/>
    <w:rsid w:val="00B20F79"/>
    <w:rsid w:val="00B210A2"/>
    <w:rsid w:val="00B21CE9"/>
    <w:rsid w:val="00B21FBB"/>
    <w:rsid w:val="00B226E7"/>
    <w:rsid w:val="00B23EFB"/>
    <w:rsid w:val="00B26001"/>
    <w:rsid w:val="00B26207"/>
    <w:rsid w:val="00B2640D"/>
    <w:rsid w:val="00B27547"/>
    <w:rsid w:val="00B31151"/>
    <w:rsid w:val="00B3191E"/>
    <w:rsid w:val="00B32144"/>
    <w:rsid w:val="00B32FFE"/>
    <w:rsid w:val="00B33FBF"/>
    <w:rsid w:val="00B35C16"/>
    <w:rsid w:val="00B37AD3"/>
    <w:rsid w:val="00B40BA3"/>
    <w:rsid w:val="00B40BF9"/>
    <w:rsid w:val="00B4154C"/>
    <w:rsid w:val="00B41AAA"/>
    <w:rsid w:val="00B43088"/>
    <w:rsid w:val="00B44126"/>
    <w:rsid w:val="00B44282"/>
    <w:rsid w:val="00B44D41"/>
    <w:rsid w:val="00B450B3"/>
    <w:rsid w:val="00B4734C"/>
    <w:rsid w:val="00B47F83"/>
    <w:rsid w:val="00B509FE"/>
    <w:rsid w:val="00B51280"/>
    <w:rsid w:val="00B512EC"/>
    <w:rsid w:val="00B52157"/>
    <w:rsid w:val="00B53989"/>
    <w:rsid w:val="00B551B9"/>
    <w:rsid w:val="00B55431"/>
    <w:rsid w:val="00B555B0"/>
    <w:rsid w:val="00B556C3"/>
    <w:rsid w:val="00B57D30"/>
    <w:rsid w:val="00B6106A"/>
    <w:rsid w:val="00B6279A"/>
    <w:rsid w:val="00B62A5B"/>
    <w:rsid w:val="00B62AE7"/>
    <w:rsid w:val="00B62CEE"/>
    <w:rsid w:val="00B638C1"/>
    <w:rsid w:val="00B640D1"/>
    <w:rsid w:val="00B6639B"/>
    <w:rsid w:val="00B66C3F"/>
    <w:rsid w:val="00B67035"/>
    <w:rsid w:val="00B71224"/>
    <w:rsid w:val="00B713D9"/>
    <w:rsid w:val="00B72D6F"/>
    <w:rsid w:val="00B72EC9"/>
    <w:rsid w:val="00B745E2"/>
    <w:rsid w:val="00B75E09"/>
    <w:rsid w:val="00B7662A"/>
    <w:rsid w:val="00B772AD"/>
    <w:rsid w:val="00B77981"/>
    <w:rsid w:val="00B825D7"/>
    <w:rsid w:val="00B8295A"/>
    <w:rsid w:val="00B82E65"/>
    <w:rsid w:val="00B83987"/>
    <w:rsid w:val="00B84257"/>
    <w:rsid w:val="00B84C86"/>
    <w:rsid w:val="00B8616C"/>
    <w:rsid w:val="00B86779"/>
    <w:rsid w:val="00B872DF"/>
    <w:rsid w:val="00B87CDF"/>
    <w:rsid w:val="00B9001F"/>
    <w:rsid w:val="00B9078B"/>
    <w:rsid w:val="00B909A5"/>
    <w:rsid w:val="00B90BB1"/>
    <w:rsid w:val="00B911A2"/>
    <w:rsid w:val="00B9145B"/>
    <w:rsid w:val="00B9260F"/>
    <w:rsid w:val="00B92759"/>
    <w:rsid w:val="00B92EFC"/>
    <w:rsid w:val="00B934B2"/>
    <w:rsid w:val="00B93DB5"/>
    <w:rsid w:val="00BA01CE"/>
    <w:rsid w:val="00BA0EF0"/>
    <w:rsid w:val="00BA24BA"/>
    <w:rsid w:val="00BA272D"/>
    <w:rsid w:val="00BA2D25"/>
    <w:rsid w:val="00BA39DA"/>
    <w:rsid w:val="00BA568C"/>
    <w:rsid w:val="00BA62FA"/>
    <w:rsid w:val="00BA684B"/>
    <w:rsid w:val="00BA691B"/>
    <w:rsid w:val="00BA7A5D"/>
    <w:rsid w:val="00BB0F64"/>
    <w:rsid w:val="00BB1EF3"/>
    <w:rsid w:val="00BB224C"/>
    <w:rsid w:val="00BB29EB"/>
    <w:rsid w:val="00BB2A46"/>
    <w:rsid w:val="00BB2B15"/>
    <w:rsid w:val="00BB4667"/>
    <w:rsid w:val="00BB4B79"/>
    <w:rsid w:val="00BB519E"/>
    <w:rsid w:val="00BB6763"/>
    <w:rsid w:val="00BB6A9A"/>
    <w:rsid w:val="00BC0D0D"/>
    <w:rsid w:val="00BC20C4"/>
    <w:rsid w:val="00BC26D3"/>
    <w:rsid w:val="00BC397E"/>
    <w:rsid w:val="00BC3A95"/>
    <w:rsid w:val="00BC3B27"/>
    <w:rsid w:val="00BC3C56"/>
    <w:rsid w:val="00BC4BE5"/>
    <w:rsid w:val="00BC4BF7"/>
    <w:rsid w:val="00BC5415"/>
    <w:rsid w:val="00BC5AEE"/>
    <w:rsid w:val="00BC5CC1"/>
    <w:rsid w:val="00BC646C"/>
    <w:rsid w:val="00BC6AC1"/>
    <w:rsid w:val="00BC71CC"/>
    <w:rsid w:val="00BD0069"/>
    <w:rsid w:val="00BD0255"/>
    <w:rsid w:val="00BD0C90"/>
    <w:rsid w:val="00BD149A"/>
    <w:rsid w:val="00BD4A58"/>
    <w:rsid w:val="00BD534F"/>
    <w:rsid w:val="00BD54B3"/>
    <w:rsid w:val="00BD5987"/>
    <w:rsid w:val="00BD6186"/>
    <w:rsid w:val="00BD622A"/>
    <w:rsid w:val="00BD6F02"/>
    <w:rsid w:val="00BD7332"/>
    <w:rsid w:val="00BE0A45"/>
    <w:rsid w:val="00BE0C0E"/>
    <w:rsid w:val="00BE0CBD"/>
    <w:rsid w:val="00BE0DEA"/>
    <w:rsid w:val="00BE1A50"/>
    <w:rsid w:val="00BE2878"/>
    <w:rsid w:val="00BE38AB"/>
    <w:rsid w:val="00BE3C64"/>
    <w:rsid w:val="00BE47D7"/>
    <w:rsid w:val="00BE4CE2"/>
    <w:rsid w:val="00BE53F9"/>
    <w:rsid w:val="00BF24C9"/>
    <w:rsid w:val="00BF252C"/>
    <w:rsid w:val="00BF2FCF"/>
    <w:rsid w:val="00BF4FED"/>
    <w:rsid w:val="00BF718D"/>
    <w:rsid w:val="00BF7C9A"/>
    <w:rsid w:val="00C007F6"/>
    <w:rsid w:val="00C00A4E"/>
    <w:rsid w:val="00C02200"/>
    <w:rsid w:val="00C02DA3"/>
    <w:rsid w:val="00C03A22"/>
    <w:rsid w:val="00C0570F"/>
    <w:rsid w:val="00C05741"/>
    <w:rsid w:val="00C057DD"/>
    <w:rsid w:val="00C105B7"/>
    <w:rsid w:val="00C12723"/>
    <w:rsid w:val="00C12EA3"/>
    <w:rsid w:val="00C13C37"/>
    <w:rsid w:val="00C14498"/>
    <w:rsid w:val="00C144EE"/>
    <w:rsid w:val="00C150E0"/>
    <w:rsid w:val="00C168B9"/>
    <w:rsid w:val="00C16E57"/>
    <w:rsid w:val="00C206D1"/>
    <w:rsid w:val="00C21A70"/>
    <w:rsid w:val="00C22256"/>
    <w:rsid w:val="00C22FC1"/>
    <w:rsid w:val="00C239A6"/>
    <w:rsid w:val="00C23BA5"/>
    <w:rsid w:val="00C2432C"/>
    <w:rsid w:val="00C2526F"/>
    <w:rsid w:val="00C265F2"/>
    <w:rsid w:val="00C30D08"/>
    <w:rsid w:val="00C3338F"/>
    <w:rsid w:val="00C3348A"/>
    <w:rsid w:val="00C334D9"/>
    <w:rsid w:val="00C33FB0"/>
    <w:rsid w:val="00C340E9"/>
    <w:rsid w:val="00C34D90"/>
    <w:rsid w:val="00C3550C"/>
    <w:rsid w:val="00C357DD"/>
    <w:rsid w:val="00C358C7"/>
    <w:rsid w:val="00C36431"/>
    <w:rsid w:val="00C36CF4"/>
    <w:rsid w:val="00C37969"/>
    <w:rsid w:val="00C37C81"/>
    <w:rsid w:val="00C40350"/>
    <w:rsid w:val="00C409AF"/>
    <w:rsid w:val="00C41184"/>
    <w:rsid w:val="00C41F16"/>
    <w:rsid w:val="00C4243C"/>
    <w:rsid w:val="00C4263C"/>
    <w:rsid w:val="00C428C5"/>
    <w:rsid w:val="00C42A62"/>
    <w:rsid w:val="00C43008"/>
    <w:rsid w:val="00C43EF8"/>
    <w:rsid w:val="00C447AA"/>
    <w:rsid w:val="00C44AA6"/>
    <w:rsid w:val="00C46753"/>
    <w:rsid w:val="00C47357"/>
    <w:rsid w:val="00C47541"/>
    <w:rsid w:val="00C510C4"/>
    <w:rsid w:val="00C51417"/>
    <w:rsid w:val="00C51897"/>
    <w:rsid w:val="00C54059"/>
    <w:rsid w:val="00C54355"/>
    <w:rsid w:val="00C54897"/>
    <w:rsid w:val="00C548BD"/>
    <w:rsid w:val="00C56635"/>
    <w:rsid w:val="00C605E7"/>
    <w:rsid w:val="00C62246"/>
    <w:rsid w:val="00C63D4F"/>
    <w:rsid w:val="00C63E47"/>
    <w:rsid w:val="00C64E4B"/>
    <w:rsid w:val="00C64EA0"/>
    <w:rsid w:val="00C64FF6"/>
    <w:rsid w:val="00C65D4B"/>
    <w:rsid w:val="00C65DDB"/>
    <w:rsid w:val="00C664AA"/>
    <w:rsid w:val="00C6685F"/>
    <w:rsid w:val="00C70CDE"/>
    <w:rsid w:val="00C70D27"/>
    <w:rsid w:val="00C71AE6"/>
    <w:rsid w:val="00C71CEC"/>
    <w:rsid w:val="00C732F8"/>
    <w:rsid w:val="00C743FE"/>
    <w:rsid w:val="00C770C0"/>
    <w:rsid w:val="00C776EB"/>
    <w:rsid w:val="00C77706"/>
    <w:rsid w:val="00C77E48"/>
    <w:rsid w:val="00C803FD"/>
    <w:rsid w:val="00C80567"/>
    <w:rsid w:val="00C822D3"/>
    <w:rsid w:val="00C82AE7"/>
    <w:rsid w:val="00C82BE9"/>
    <w:rsid w:val="00C832B5"/>
    <w:rsid w:val="00C83310"/>
    <w:rsid w:val="00C8522F"/>
    <w:rsid w:val="00C86A79"/>
    <w:rsid w:val="00C87B96"/>
    <w:rsid w:val="00C87FF1"/>
    <w:rsid w:val="00C91BEF"/>
    <w:rsid w:val="00C920E8"/>
    <w:rsid w:val="00C92679"/>
    <w:rsid w:val="00C926B2"/>
    <w:rsid w:val="00C94261"/>
    <w:rsid w:val="00C95756"/>
    <w:rsid w:val="00C95B96"/>
    <w:rsid w:val="00C976A5"/>
    <w:rsid w:val="00C97709"/>
    <w:rsid w:val="00C97842"/>
    <w:rsid w:val="00C97B17"/>
    <w:rsid w:val="00CA0C9A"/>
    <w:rsid w:val="00CA1662"/>
    <w:rsid w:val="00CA1DC5"/>
    <w:rsid w:val="00CA260F"/>
    <w:rsid w:val="00CA3403"/>
    <w:rsid w:val="00CA3754"/>
    <w:rsid w:val="00CA4C71"/>
    <w:rsid w:val="00CA5DF6"/>
    <w:rsid w:val="00CA7596"/>
    <w:rsid w:val="00CA7FE2"/>
    <w:rsid w:val="00CB0605"/>
    <w:rsid w:val="00CB0FDE"/>
    <w:rsid w:val="00CB1F75"/>
    <w:rsid w:val="00CB2555"/>
    <w:rsid w:val="00CB3099"/>
    <w:rsid w:val="00CB3BDE"/>
    <w:rsid w:val="00CB4188"/>
    <w:rsid w:val="00CB4C38"/>
    <w:rsid w:val="00CB533D"/>
    <w:rsid w:val="00CB6AA9"/>
    <w:rsid w:val="00CB6C2E"/>
    <w:rsid w:val="00CB6EE2"/>
    <w:rsid w:val="00CB70BC"/>
    <w:rsid w:val="00CC15C2"/>
    <w:rsid w:val="00CC3DF2"/>
    <w:rsid w:val="00CC4492"/>
    <w:rsid w:val="00CC5FD3"/>
    <w:rsid w:val="00CC61FB"/>
    <w:rsid w:val="00CC68B6"/>
    <w:rsid w:val="00CC7D25"/>
    <w:rsid w:val="00CD0CEE"/>
    <w:rsid w:val="00CD1EA3"/>
    <w:rsid w:val="00CD2273"/>
    <w:rsid w:val="00CD331C"/>
    <w:rsid w:val="00CD3F60"/>
    <w:rsid w:val="00CD492F"/>
    <w:rsid w:val="00CD4AB7"/>
    <w:rsid w:val="00CE2433"/>
    <w:rsid w:val="00CE2630"/>
    <w:rsid w:val="00CE281A"/>
    <w:rsid w:val="00CE3153"/>
    <w:rsid w:val="00CE381E"/>
    <w:rsid w:val="00CE3868"/>
    <w:rsid w:val="00CE477D"/>
    <w:rsid w:val="00CE4B4C"/>
    <w:rsid w:val="00CE58C1"/>
    <w:rsid w:val="00CE5999"/>
    <w:rsid w:val="00CE68B5"/>
    <w:rsid w:val="00CE7931"/>
    <w:rsid w:val="00CE7D3E"/>
    <w:rsid w:val="00CF17D7"/>
    <w:rsid w:val="00CF253E"/>
    <w:rsid w:val="00CF394F"/>
    <w:rsid w:val="00CF466A"/>
    <w:rsid w:val="00CF5D8B"/>
    <w:rsid w:val="00CF5F03"/>
    <w:rsid w:val="00CF66B4"/>
    <w:rsid w:val="00CF693A"/>
    <w:rsid w:val="00CF6BBC"/>
    <w:rsid w:val="00CF7813"/>
    <w:rsid w:val="00CF7B4D"/>
    <w:rsid w:val="00CF7C59"/>
    <w:rsid w:val="00D01682"/>
    <w:rsid w:val="00D0418D"/>
    <w:rsid w:val="00D055C5"/>
    <w:rsid w:val="00D0585B"/>
    <w:rsid w:val="00D06BA8"/>
    <w:rsid w:val="00D072A5"/>
    <w:rsid w:val="00D07B12"/>
    <w:rsid w:val="00D1123C"/>
    <w:rsid w:val="00D119B4"/>
    <w:rsid w:val="00D140CC"/>
    <w:rsid w:val="00D14BAB"/>
    <w:rsid w:val="00D17DBA"/>
    <w:rsid w:val="00D17E6A"/>
    <w:rsid w:val="00D211CA"/>
    <w:rsid w:val="00D2198C"/>
    <w:rsid w:val="00D219FC"/>
    <w:rsid w:val="00D23114"/>
    <w:rsid w:val="00D26AD9"/>
    <w:rsid w:val="00D27F5C"/>
    <w:rsid w:val="00D30506"/>
    <w:rsid w:val="00D309A1"/>
    <w:rsid w:val="00D31308"/>
    <w:rsid w:val="00D31990"/>
    <w:rsid w:val="00D33221"/>
    <w:rsid w:val="00D333B4"/>
    <w:rsid w:val="00D33D64"/>
    <w:rsid w:val="00D340E1"/>
    <w:rsid w:val="00D34AFA"/>
    <w:rsid w:val="00D3512B"/>
    <w:rsid w:val="00D35BAE"/>
    <w:rsid w:val="00D37D21"/>
    <w:rsid w:val="00D403DB"/>
    <w:rsid w:val="00D40832"/>
    <w:rsid w:val="00D40B70"/>
    <w:rsid w:val="00D417B9"/>
    <w:rsid w:val="00D4314F"/>
    <w:rsid w:val="00D44066"/>
    <w:rsid w:val="00D44339"/>
    <w:rsid w:val="00D446A8"/>
    <w:rsid w:val="00D447DB"/>
    <w:rsid w:val="00D471CE"/>
    <w:rsid w:val="00D4764E"/>
    <w:rsid w:val="00D47D1A"/>
    <w:rsid w:val="00D47F1A"/>
    <w:rsid w:val="00D5284C"/>
    <w:rsid w:val="00D53911"/>
    <w:rsid w:val="00D553CE"/>
    <w:rsid w:val="00D558B3"/>
    <w:rsid w:val="00D5618B"/>
    <w:rsid w:val="00D579BB"/>
    <w:rsid w:val="00D6004C"/>
    <w:rsid w:val="00D6024A"/>
    <w:rsid w:val="00D60695"/>
    <w:rsid w:val="00D6230F"/>
    <w:rsid w:val="00D62499"/>
    <w:rsid w:val="00D625EF"/>
    <w:rsid w:val="00D63224"/>
    <w:rsid w:val="00D640A9"/>
    <w:rsid w:val="00D64255"/>
    <w:rsid w:val="00D64ADD"/>
    <w:rsid w:val="00D66F80"/>
    <w:rsid w:val="00D67CA1"/>
    <w:rsid w:val="00D715E7"/>
    <w:rsid w:val="00D71FE8"/>
    <w:rsid w:val="00D7326C"/>
    <w:rsid w:val="00D738C0"/>
    <w:rsid w:val="00D7437C"/>
    <w:rsid w:val="00D7469D"/>
    <w:rsid w:val="00D749CC"/>
    <w:rsid w:val="00D74A74"/>
    <w:rsid w:val="00D754E4"/>
    <w:rsid w:val="00D763E1"/>
    <w:rsid w:val="00D7717E"/>
    <w:rsid w:val="00D80B3F"/>
    <w:rsid w:val="00D8178F"/>
    <w:rsid w:val="00D8470E"/>
    <w:rsid w:val="00D85097"/>
    <w:rsid w:val="00D850AD"/>
    <w:rsid w:val="00D86B17"/>
    <w:rsid w:val="00D87365"/>
    <w:rsid w:val="00D8745B"/>
    <w:rsid w:val="00D87588"/>
    <w:rsid w:val="00D87D9F"/>
    <w:rsid w:val="00D90B58"/>
    <w:rsid w:val="00D91E8F"/>
    <w:rsid w:val="00D92A6C"/>
    <w:rsid w:val="00D942F1"/>
    <w:rsid w:val="00D9491E"/>
    <w:rsid w:val="00D952A9"/>
    <w:rsid w:val="00D9553C"/>
    <w:rsid w:val="00D957D3"/>
    <w:rsid w:val="00D968C8"/>
    <w:rsid w:val="00D97447"/>
    <w:rsid w:val="00D97749"/>
    <w:rsid w:val="00DA0EBE"/>
    <w:rsid w:val="00DA1CAD"/>
    <w:rsid w:val="00DA359E"/>
    <w:rsid w:val="00DA396C"/>
    <w:rsid w:val="00DA3BDB"/>
    <w:rsid w:val="00DA4651"/>
    <w:rsid w:val="00DA4B3E"/>
    <w:rsid w:val="00DA4D96"/>
    <w:rsid w:val="00DA74C8"/>
    <w:rsid w:val="00DB0CA9"/>
    <w:rsid w:val="00DB1231"/>
    <w:rsid w:val="00DB39FC"/>
    <w:rsid w:val="00DB54F9"/>
    <w:rsid w:val="00DB64BB"/>
    <w:rsid w:val="00DB6BA3"/>
    <w:rsid w:val="00DB7CB5"/>
    <w:rsid w:val="00DB7DAC"/>
    <w:rsid w:val="00DC0C3C"/>
    <w:rsid w:val="00DC0E5A"/>
    <w:rsid w:val="00DC18CE"/>
    <w:rsid w:val="00DC19FD"/>
    <w:rsid w:val="00DC253D"/>
    <w:rsid w:val="00DC2DCC"/>
    <w:rsid w:val="00DC33A3"/>
    <w:rsid w:val="00DC4E02"/>
    <w:rsid w:val="00DC5BAC"/>
    <w:rsid w:val="00DC7D84"/>
    <w:rsid w:val="00DC7ED0"/>
    <w:rsid w:val="00DC7F4F"/>
    <w:rsid w:val="00DD122A"/>
    <w:rsid w:val="00DD2839"/>
    <w:rsid w:val="00DD3856"/>
    <w:rsid w:val="00DD51E7"/>
    <w:rsid w:val="00DD5CD9"/>
    <w:rsid w:val="00DD5D17"/>
    <w:rsid w:val="00DD6BEF"/>
    <w:rsid w:val="00DD7523"/>
    <w:rsid w:val="00DD7A33"/>
    <w:rsid w:val="00DE1BB5"/>
    <w:rsid w:val="00DE1C46"/>
    <w:rsid w:val="00DE2324"/>
    <w:rsid w:val="00DE42BA"/>
    <w:rsid w:val="00DE44BE"/>
    <w:rsid w:val="00DE4601"/>
    <w:rsid w:val="00DE4C07"/>
    <w:rsid w:val="00DE6B7D"/>
    <w:rsid w:val="00DF00C8"/>
    <w:rsid w:val="00DF0997"/>
    <w:rsid w:val="00DF11F0"/>
    <w:rsid w:val="00DF13E9"/>
    <w:rsid w:val="00DF1578"/>
    <w:rsid w:val="00DF172D"/>
    <w:rsid w:val="00DF1DF7"/>
    <w:rsid w:val="00DF20D4"/>
    <w:rsid w:val="00DF2BF4"/>
    <w:rsid w:val="00DF3093"/>
    <w:rsid w:val="00DF30B0"/>
    <w:rsid w:val="00DF47AF"/>
    <w:rsid w:val="00DF7786"/>
    <w:rsid w:val="00E002C2"/>
    <w:rsid w:val="00E00845"/>
    <w:rsid w:val="00E00B73"/>
    <w:rsid w:val="00E00CEA"/>
    <w:rsid w:val="00E01269"/>
    <w:rsid w:val="00E01C79"/>
    <w:rsid w:val="00E01E81"/>
    <w:rsid w:val="00E031B3"/>
    <w:rsid w:val="00E059F9"/>
    <w:rsid w:val="00E05D38"/>
    <w:rsid w:val="00E06A5E"/>
    <w:rsid w:val="00E078D5"/>
    <w:rsid w:val="00E07DAD"/>
    <w:rsid w:val="00E10E74"/>
    <w:rsid w:val="00E118B9"/>
    <w:rsid w:val="00E138EA"/>
    <w:rsid w:val="00E13D7A"/>
    <w:rsid w:val="00E13DB1"/>
    <w:rsid w:val="00E14B7C"/>
    <w:rsid w:val="00E165F6"/>
    <w:rsid w:val="00E177FC"/>
    <w:rsid w:val="00E17E26"/>
    <w:rsid w:val="00E20258"/>
    <w:rsid w:val="00E20BB4"/>
    <w:rsid w:val="00E21D3B"/>
    <w:rsid w:val="00E2363A"/>
    <w:rsid w:val="00E237F0"/>
    <w:rsid w:val="00E243EC"/>
    <w:rsid w:val="00E24BCA"/>
    <w:rsid w:val="00E263BE"/>
    <w:rsid w:val="00E2717D"/>
    <w:rsid w:val="00E305BF"/>
    <w:rsid w:val="00E311C9"/>
    <w:rsid w:val="00E31DC1"/>
    <w:rsid w:val="00E32C37"/>
    <w:rsid w:val="00E32E46"/>
    <w:rsid w:val="00E335DC"/>
    <w:rsid w:val="00E33DE4"/>
    <w:rsid w:val="00E370C5"/>
    <w:rsid w:val="00E37C88"/>
    <w:rsid w:val="00E37D7B"/>
    <w:rsid w:val="00E4048C"/>
    <w:rsid w:val="00E4051A"/>
    <w:rsid w:val="00E40650"/>
    <w:rsid w:val="00E41235"/>
    <w:rsid w:val="00E412FB"/>
    <w:rsid w:val="00E436AB"/>
    <w:rsid w:val="00E449BE"/>
    <w:rsid w:val="00E45412"/>
    <w:rsid w:val="00E46080"/>
    <w:rsid w:val="00E46E20"/>
    <w:rsid w:val="00E46FBF"/>
    <w:rsid w:val="00E470D1"/>
    <w:rsid w:val="00E50CDC"/>
    <w:rsid w:val="00E513C3"/>
    <w:rsid w:val="00E51B02"/>
    <w:rsid w:val="00E53B3C"/>
    <w:rsid w:val="00E53D60"/>
    <w:rsid w:val="00E56357"/>
    <w:rsid w:val="00E573D1"/>
    <w:rsid w:val="00E57F9E"/>
    <w:rsid w:val="00E603C9"/>
    <w:rsid w:val="00E610E7"/>
    <w:rsid w:val="00E6110F"/>
    <w:rsid w:val="00E61340"/>
    <w:rsid w:val="00E61715"/>
    <w:rsid w:val="00E625F8"/>
    <w:rsid w:val="00E64F88"/>
    <w:rsid w:val="00E65448"/>
    <w:rsid w:val="00E6601B"/>
    <w:rsid w:val="00E70D65"/>
    <w:rsid w:val="00E70E15"/>
    <w:rsid w:val="00E72964"/>
    <w:rsid w:val="00E7464F"/>
    <w:rsid w:val="00E755A4"/>
    <w:rsid w:val="00E75A27"/>
    <w:rsid w:val="00E7720A"/>
    <w:rsid w:val="00E77F26"/>
    <w:rsid w:val="00E808B9"/>
    <w:rsid w:val="00E8091B"/>
    <w:rsid w:val="00E81D96"/>
    <w:rsid w:val="00E81FE8"/>
    <w:rsid w:val="00E82084"/>
    <w:rsid w:val="00E8280D"/>
    <w:rsid w:val="00E82CDF"/>
    <w:rsid w:val="00E83188"/>
    <w:rsid w:val="00E8336B"/>
    <w:rsid w:val="00E834EC"/>
    <w:rsid w:val="00E84FEA"/>
    <w:rsid w:val="00E85402"/>
    <w:rsid w:val="00E86C86"/>
    <w:rsid w:val="00E90A2A"/>
    <w:rsid w:val="00E91861"/>
    <w:rsid w:val="00E936B9"/>
    <w:rsid w:val="00E93ACF"/>
    <w:rsid w:val="00E94B87"/>
    <w:rsid w:val="00E95622"/>
    <w:rsid w:val="00E96089"/>
    <w:rsid w:val="00E9744F"/>
    <w:rsid w:val="00E97B90"/>
    <w:rsid w:val="00E97D89"/>
    <w:rsid w:val="00E97E3C"/>
    <w:rsid w:val="00EA0177"/>
    <w:rsid w:val="00EA0181"/>
    <w:rsid w:val="00EA0DA5"/>
    <w:rsid w:val="00EA1706"/>
    <w:rsid w:val="00EA1DA3"/>
    <w:rsid w:val="00EA2F5A"/>
    <w:rsid w:val="00EA33C8"/>
    <w:rsid w:val="00EA43D9"/>
    <w:rsid w:val="00EA4B65"/>
    <w:rsid w:val="00EA666E"/>
    <w:rsid w:val="00EA7217"/>
    <w:rsid w:val="00EA72C5"/>
    <w:rsid w:val="00EB0152"/>
    <w:rsid w:val="00EB025E"/>
    <w:rsid w:val="00EB1EC3"/>
    <w:rsid w:val="00EB2CE8"/>
    <w:rsid w:val="00EB3278"/>
    <w:rsid w:val="00EB491A"/>
    <w:rsid w:val="00EB4FDE"/>
    <w:rsid w:val="00EB719E"/>
    <w:rsid w:val="00EB7881"/>
    <w:rsid w:val="00EB7B82"/>
    <w:rsid w:val="00EB7CA8"/>
    <w:rsid w:val="00EC2819"/>
    <w:rsid w:val="00EC350F"/>
    <w:rsid w:val="00EC42A7"/>
    <w:rsid w:val="00EC6293"/>
    <w:rsid w:val="00EC62F8"/>
    <w:rsid w:val="00EC6486"/>
    <w:rsid w:val="00EC6D02"/>
    <w:rsid w:val="00EC7C49"/>
    <w:rsid w:val="00ED0027"/>
    <w:rsid w:val="00ED1436"/>
    <w:rsid w:val="00ED27FB"/>
    <w:rsid w:val="00ED2E2A"/>
    <w:rsid w:val="00ED2F29"/>
    <w:rsid w:val="00ED340A"/>
    <w:rsid w:val="00ED39E3"/>
    <w:rsid w:val="00ED43C9"/>
    <w:rsid w:val="00ED466A"/>
    <w:rsid w:val="00ED4CC4"/>
    <w:rsid w:val="00ED54FB"/>
    <w:rsid w:val="00ED570F"/>
    <w:rsid w:val="00ED7C64"/>
    <w:rsid w:val="00ED7FCA"/>
    <w:rsid w:val="00EE0047"/>
    <w:rsid w:val="00EE0F18"/>
    <w:rsid w:val="00EE13A2"/>
    <w:rsid w:val="00EE152D"/>
    <w:rsid w:val="00EE1830"/>
    <w:rsid w:val="00EE469B"/>
    <w:rsid w:val="00EE4782"/>
    <w:rsid w:val="00EE6106"/>
    <w:rsid w:val="00EE7A22"/>
    <w:rsid w:val="00EF1390"/>
    <w:rsid w:val="00EF1F4A"/>
    <w:rsid w:val="00EF3B7C"/>
    <w:rsid w:val="00EF3C2B"/>
    <w:rsid w:val="00EF3C70"/>
    <w:rsid w:val="00EF485E"/>
    <w:rsid w:val="00EF49B6"/>
    <w:rsid w:val="00EF4C47"/>
    <w:rsid w:val="00EF4E69"/>
    <w:rsid w:val="00EF599B"/>
    <w:rsid w:val="00EF5DA5"/>
    <w:rsid w:val="00EF6B2D"/>
    <w:rsid w:val="00EF6BB0"/>
    <w:rsid w:val="00EF6CA5"/>
    <w:rsid w:val="00EF754A"/>
    <w:rsid w:val="00EF79B3"/>
    <w:rsid w:val="00F005D3"/>
    <w:rsid w:val="00F00ACA"/>
    <w:rsid w:val="00F00FC1"/>
    <w:rsid w:val="00F0100A"/>
    <w:rsid w:val="00F01BE9"/>
    <w:rsid w:val="00F02AAF"/>
    <w:rsid w:val="00F030B9"/>
    <w:rsid w:val="00F034F8"/>
    <w:rsid w:val="00F037E5"/>
    <w:rsid w:val="00F0420D"/>
    <w:rsid w:val="00F0627F"/>
    <w:rsid w:val="00F06D19"/>
    <w:rsid w:val="00F0767B"/>
    <w:rsid w:val="00F11F09"/>
    <w:rsid w:val="00F11F6B"/>
    <w:rsid w:val="00F1245A"/>
    <w:rsid w:val="00F124BC"/>
    <w:rsid w:val="00F1337C"/>
    <w:rsid w:val="00F139FE"/>
    <w:rsid w:val="00F13D27"/>
    <w:rsid w:val="00F13D6D"/>
    <w:rsid w:val="00F15140"/>
    <w:rsid w:val="00F15FB0"/>
    <w:rsid w:val="00F17BA7"/>
    <w:rsid w:val="00F2135F"/>
    <w:rsid w:val="00F21722"/>
    <w:rsid w:val="00F21A52"/>
    <w:rsid w:val="00F21C1E"/>
    <w:rsid w:val="00F23021"/>
    <w:rsid w:val="00F242A0"/>
    <w:rsid w:val="00F24367"/>
    <w:rsid w:val="00F26504"/>
    <w:rsid w:val="00F27F52"/>
    <w:rsid w:val="00F302F3"/>
    <w:rsid w:val="00F30A81"/>
    <w:rsid w:val="00F30AF3"/>
    <w:rsid w:val="00F30C60"/>
    <w:rsid w:val="00F313B7"/>
    <w:rsid w:val="00F31B66"/>
    <w:rsid w:val="00F31D2E"/>
    <w:rsid w:val="00F32D95"/>
    <w:rsid w:val="00F33C1A"/>
    <w:rsid w:val="00F340E7"/>
    <w:rsid w:val="00F34FDE"/>
    <w:rsid w:val="00F35ECE"/>
    <w:rsid w:val="00F36928"/>
    <w:rsid w:val="00F37FA7"/>
    <w:rsid w:val="00F40A23"/>
    <w:rsid w:val="00F4107C"/>
    <w:rsid w:val="00F41DBA"/>
    <w:rsid w:val="00F41F22"/>
    <w:rsid w:val="00F42330"/>
    <w:rsid w:val="00F43B36"/>
    <w:rsid w:val="00F45BB1"/>
    <w:rsid w:val="00F45D63"/>
    <w:rsid w:val="00F47C41"/>
    <w:rsid w:val="00F54391"/>
    <w:rsid w:val="00F54DBA"/>
    <w:rsid w:val="00F55619"/>
    <w:rsid w:val="00F5599F"/>
    <w:rsid w:val="00F560C1"/>
    <w:rsid w:val="00F572DD"/>
    <w:rsid w:val="00F61B22"/>
    <w:rsid w:val="00F624F0"/>
    <w:rsid w:val="00F62FFB"/>
    <w:rsid w:val="00F644C7"/>
    <w:rsid w:val="00F65597"/>
    <w:rsid w:val="00F673B3"/>
    <w:rsid w:val="00F70389"/>
    <w:rsid w:val="00F71040"/>
    <w:rsid w:val="00F71132"/>
    <w:rsid w:val="00F726FC"/>
    <w:rsid w:val="00F72873"/>
    <w:rsid w:val="00F734EE"/>
    <w:rsid w:val="00F74417"/>
    <w:rsid w:val="00F753E8"/>
    <w:rsid w:val="00F7545B"/>
    <w:rsid w:val="00F75DA2"/>
    <w:rsid w:val="00F75E7C"/>
    <w:rsid w:val="00F76BC4"/>
    <w:rsid w:val="00F76BD4"/>
    <w:rsid w:val="00F76E00"/>
    <w:rsid w:val="00F804D9"/>
    <w:rsid w:val="00F80822"/>
    <w:rsid w:val="00F80DCC"/>
    <w:rsid w:val="00F8149B"/>
    <w:rsid w:val="00F818B9"/>
    <w:rsid w:val="00F819DE"/>
    <w:rsid w:val="00F82175"/>
    <w:rsid w:val="00F82EBC"/>
    <w:rsid w:val="00F8390E"/>
    <w:rsid w:val="00F8434D"/>
    <w:rsid w:val="00F852F5"/>
    <w:rsid w:val="00F853A3"/>
    <w:rsid w:val="00F8563E"/>
    <w:rsid w:val="00F85706"/>
    <w:rsid w:val="00F8646C"/>
    <w:rsid w:val="00F8646D"/>
    <w:rsid w:val="00F865E5"/>
    <w:rsid w:val="00F86A3B"/>
    <w:rsid w:val="00F87C6D"/>
    <w:rsid w:val="00F90444"/>
    <w:rsid w:val="00F90656"/>
    <w:rsid w:val="00F9142B"/>
    <w:rsid w:val="00F93AA4"/>
    <w:rsid w:val="00F93F85"/>
    <w:rsid w:val="00F95023"/>
    <w:rsid w:val="00F95CE7"/>
    <w:rsid w:val="00F96D77"/>
    <w:rsid w:val="00F97DFA"/>
    <w:rsid w:val="00FA2127"/>
    <w:rsid w:val="00FA2BE5"/>
    <w:rsid w:val="00FA2ED9"/>
    <w:rsid w:val="00FA3D25"/>
    <w:rsid w:val="00FA3DD2"/>
    <w:rsid w:val="00FA42B0"/>
    <w:rsid w:val="00FA442D"/>
    <w:rsid w:val="00FA4957"/>
    <w:rsid w:val="00FA50AD"/>
    <w:rsid w:val="00FA5248"/>
    <w:rsid w:val="00FA5718"/>
    <w:rsid w:val="00FA5FE4"/>
    <w:rsid w:val="00FA7C18"/>
    <w:rsid w:val="00FA7CA8"/>
    <w:rsid w:val="00FB0312"/>
    <w:rsid w:val="00FB190C"/>
    <w:rsid w:val="00FB3121"/>
    <w:rsid w:val="00FB4979"/>
    <w:rsid w:val="00FB5105"/>
    <w:rsid w:val="00FB5595"/>
    <w:rsid w:val="00FB6027"/>
    <w:rsid w:val="00FC06C4"/>
    <w:rsid w:val="00FC09B9"/>
    <w:rsid w:val="00FC0E12"/>
    <w:rsid w:val="00FC2AEE"/>
    <w:rsid w:val="00FC49B5"/>
    <w:rsid w:val="00FC5011"/>
    <w:rsid w:val="00FC5381"/>
    <w:rsid w:val="00FC599C"/>
    <w:rsid w:val="00FC7C0A"/>
    <w:rsid w:val="00FD1CD6"/>
    <w:rsid w:val="00FD21B0"/>
    <w:rsid w:val="00FD5992"/>
    <w:rsid w:val="00FD6454"/>
    <w:rsid w:val="00FD6912"/>
    <w:rsid w:val="00FD7526"/>
    <w:rsid w:val="00FD77FE"/>
    <w:rsid w:val="00FE024B"/>
    <w:rsid w:val="00FE08F0"/>
    <w:rsid w:val="00FE1BA2"/>
    <w:rsid w:val="00FE2E42"/>
    <w:rsid w:val="00FE321F"/>
    <w:rsid w:val="00FE3A37"/>
    <w:rsid w:val="00FE5659"/>
    <w:rsid w:val="00FE602D"/>
    <w:rsid w:val="00FF0236"/>
    <w:rsid w:val="00FF1546"/>
    <w:rsid w:val="00FF20A5"/>
    <w:rsid w:val="00FF2508"/>
    <w:rsid w:val="00FF2823"/>
    <w:rsid w:val="00FF32A0"/>
    <w:rsid w:val="00FF3977"/>
    <w:rsid w:val="00FF3CFA"/>
    <w:rsid w:val="00FF4151"/>
    <w:rsid w:val="00FF42AF"/>
    <w:rsid w:val="00FF5CE7"/>
    <w:rsid w:val="00FF6715"/>
    <w:rsid w:val="00FF6CF0"/>
    <w:rsid w:val="00FF7224"/>
    <w:rsid w:val="00FF73CC"/>
    <w:rsid w:val="00FF7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1">
      <o:colormru v:ext="edit" colors="#8dcd47,#008a00,#ce92a3,#a50021,#bf504d,#b62828"/>
    </o:shapedefaults>
    <o:shapelayout v:ext="edit">
      <o:idmap v:ext="edit" data="1"/>
    </o:shapelayout>
  </w:shapeDefaults>
  <w:decimalSymbol w:val="."/>
  <w:listSeparator w:val=","/>
  <w15:docId w15:val="{6C4B73C8-8C3B-457E-BC78-352C7FB7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0FCE"/>
    <w:pPr>
      <w:spacing w:before="0" w:after="0" w:line="400" w:lineRule="exact"/>
      <w:ind w:firstLine="420"/>
    </w:pPr>
    <w:rPr>
      <w:rFonts w:ascii="Arial" w:eastAsia="宋体" w:hAnsi="Arial" w:cs="Times New Roman"/>
      <w:kern w:val="0"/>
      <w:szCs w:val="20"/>
      <w:lang w:val="en-GB" w:eastAsia="ja-JP"/>
    </w:rPr>
  </w:style>
  <w:style w:type="paragraph" w:styleId="10">
    <w:name w:val="heading 1"/>
    <w:aliases w:val="MOH Heading 1"/>
    <w:basedOn w:val="a0"/>
    <w:link w:val="1Char"/>
    <w:autoRedefine/>
    <w:qFormat/>
    <w:rsid w:val="0058231B"/>
    <w:pPr>
      <w:keepNext/>
      <w:pageBreakBefore/>
      <w:numPr>
        <w:numId w:val="6"/>
      </w:numPr>
      <w:tabs>
        <w:tab w:val="left" w:pos="432"/>
      </w:tabs>
      <w:spacing w:beforeLines="100" w:afterLines="100" w:line="360" w:lineRule="auto"/>
      <w:ind w:left="210"/>
      <w:outlineLvl w:val="0"/>
    </w:pPr>
    <w:rPr>
      <w:rFonts w:cs="Arial"/>
      <w:b/>
      <w:bCs/>
      <w:caps/>
      <w:kern w:val="36"/>
      <w:sz w:val="28"/>
      <w:szCs w:val="28"/>
      <w:lang w:eastAsia="en-US"/>
    </w:rPr>
  </w:style>
  <w:style w:type="paragraph" w:styleId="2">
    <w:name w:val="heading 2"/>
    <w:aliases w:val="Heading 2 Char"/>
    <w:basedOn w:val="a0"/>
    <w:next w:val="a0"/>
    <w:link w:val="2Char"/>
    <w:autoRedefine/>
    <w:qFormat/>
    <w:rsid w:val="007A1641"/>
    <w:pPr>
      <w:keepNext/>
      <w:keepLines/>
      <w:widowControl w:val="0"/>
      <w:numPr>
        <w:ilvl w:val="1"/>
        <w:numId w:val="6"/>
      </w:numPr>
      <w:spacing w:before="120" w:after="120" w:line="360" w:lineRule="auto"/>
      <w:ind w:rightChars="100" w:right="210"/>
      <w:jc w:val="both"/>
      <w:outlineLvl w:val="1"/>
    </w:pPr>
    <w:rPr>
      <w:b/>
      <w:bCs/>
      <w:sz w:val="28"/>
      <w:lang w:eastAsia="zh-CN"/>
    </w:rPr>
  </w:style>
  <w:style w:type="paragraph" w:styleId="3">
    <w:name w:val="heading 3"/>
    <w:aliases w:val="MOH Heading 3"/>
    <w:basedOn w:val="a0"/>
    <w:next w:val="a0"/>
    <w:link w:val="3Char"/>
    <w:qFormat/>
    <w:rsid w:val="007A1641"/>
    <w:pPr>
      <w:keepNext/>
      <w:numPr>
        <w:ilvl w:val="2"/>
        <w:numId w:val="6"/>
      </w:numPr>
      <w:spacing w:before="240" w:after="60" w:line="360" w:lineRule="auto"/>
      <w:ind w:rightChars="100" w:right="100"/>
      <w:outlineLvl w:val="2"/>
    </w:pPr>
    <w:rPr>
      <w:b/>
      <w:sz w:val="24"/>
    </w:rPr>
  </w:style>
  <w:style w:type="paragraph" w:styleId="4">
    <w:name w:val="heading 4"/>
    <w:aliases w:val="H4"/>
    <w:basedOn w:val="a0"/>
    <w:next w:val="a0"/>
    <w:link w:val="4Char"/>
    <w:unhideWhenUsed/>
    <w:qFormat/>
    <w:rsid w:val="007A1641"/>
    <w:pPr>
      <w:keepNext/>
      <w:keepLines/>
      <w:numPr>
        <w:ilvl w:val="3"/>
        <w:numId w:val="6"/>
      </w:numPr>
      <w:spacing w:before="200" w:line="360" w:lineRule="auto"/>
      <w:ind w:rightChars="100" w:right="100"/>
      <w:outlineLvl w:val="3"/>
    </w:pPr>
    <w:rPr>
      <w:rFonts w:ascii="宋体" w:hAnsi="宋体" w:cstheme="majorBidi"/>
      <w:b/>
      <w:bCs/>
      <w:iCs/>
      <w:sz w:val="24"/>
    </w:rPr>
  </w:style>
  <w:style w:type="paragraph" w:styleId="5">
    <w:name w:val="heading 5"/>
    <w:basedOn w:val="a0"/>
    <w:next w:val="a0"/>
    <w:link w:val="5Char"/>
    <w:qFormat/>
    <w:rsid w:val="00CA7596"/>
    <w:pPr>
      <w:numPr>
        <w:ilvl w:val="4"/>
        <w:numId w:val="6"/>
      </w:numPr>
      <w:spacing w:before="240" w:after="60"/>
      <w:outlineLvl w:val="4"/>
    </w:pPr>
    <w:rPr>
      <w:b/>
      <w:bCs/>
      <w:iCs/>
      <w:sz w:val="26"/>
      <w:szCs w:val="26"/>
    </w:rPr>
  </w:style>
  <w:style w:type="paragraph" w:styleId="6">
    <w:name w:val="heading 6"/>
    <w:basedOn w:val="a0"/>
    <w:next w:val="a0"/>
    <w:link w:val="6Char"/>
    <w:qFormat/>
    <w:rsid w:val="006F7AB0"/>
    <w:pPr>
      <w:numPr>
        <w:ilvl w:val="5"/>
        <w:numId w:val="6"/>
      </w:numPr>
      <w:spacing w:before="240" w:after="60"/>
      <w:outlineLvl w:val="5"/>
    </w:pPr>
    <w:rPr>
      <w:b/>
      <w:bCs/>
      <w:sz w:val="22"/>
      <w:szCs w:val="22"/>
    </w:rPr>
  </w:style>
  <w:style w:type="paragraph" w:styleId="7">
    <w:name w:val="heading 7"/>
    <w:basedOn w:val="a0"/>
    <w:next w:val="a0"/>
    <w:link w:val="7Char"/>
    <w:qFormat/>
    <w:rsid w:val="008B5347"/>
    <w:pPr>
      <w:numPr>
        <w:ilvl w:val="6"/>
        <w:numId w:val="6"/>
      </w:numPr>
      <w:spacing w:before="240" w:after="60"/>
      <w:outlineLvl w:val="6"/>
    </w:pPr>
    <w:rPr>
      <w:color w:val="000000" w:themeColor="text1"/>
    </w:rPr>
  </w:style>
  <w:style w:type="paragraph" w:styleId="8">
    <w:name w:val="heading 8"/>
    <w:basedOn w:val="a0"/>
    <w:next w:val="a0"/>
    <w:link w:val="8Char"/>
    <w:qFormat/>
    <w:rsid w:val="008B5347"/>
    <w:pPr>
      <w:numPr>
        <w:ilvl w:val="7"/>
        <w:numId w:val="6"/>
      </w:numPr>
      <w:spacing w:before="240" w:after="60"/>
      <w:outlineLvl w:val="7"/>
    </w:pPr>
    <w:rPr>
      <w:iCs/>
    </w:rPr>
  </w:style>
  <w:style w:type="paragraph" w:styleId="9">
    <w:name w:val="heading 9"/>
    <w:basedOn w:val="a0"/>
    <w:next w:val="a0"/>
    <w:link w:val="9Char"/>
    <w:qFormat/>
    <w:rsid w:val="006F7AB0"/>
    <w:pPr>
      <w:numPr>
        <w:ilvl w:val="8"/>
        <w:numId w:val="6"/>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0"/>
    <w:link w:val="Char"/>
    <w:uiPriority w:val="34"/>
    <w:qFormat/>
    <w:rsid w:val="00851448"/>
    <w:pPr>
      <w:ind w:firstLineChars="200" w:firstLine="200"/>
    </w:pPr>
  </w:style>
  <w:style w:type="paragraph" w:styleId="a6">
    <w:name w:val="header"/>
    <w:basedOn w:val="a0"/>
    <w:link w:val="Char0"/>
    <w:uiPriority w:val="99"/>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910EAD"/>
    <w:rPr>
      <w:kern w:val="0"/>
      <w:sz w:val="18"/>
      <w:szCs w:val="18"/>
    </w:rPr>
  </w:style>
  <w:style w:type="paragraph" w:styleId="a7">
    <w:name w:val="footer"/>
    <w:aliases w:val="f,Footer1,ft,Fusszeile,Fusszeile1,Fusszeile2,Fusszeile3,Fusszeile4,Fusszeile5,Fusszeile6,Fusszeile7,Fusszeile11,Fusszeile21"/>
    <w:basedOn w:val="a0"/>
    <w:link w:val="Char1"/>
    <w:uiPriority w:val="99"/>
    <w:unhideWhenUsed/>
    <w:rsid w:val="00910EAD"/>
    <w:pPr>
      <w:tabs>
        <w:tab w:val="center" w:pos="4153"/>
        <w:tab w:val="right" w:pos="8306"/>
      </w:tabs>
      <w:snapToGrid w:val="0"/>
    </w:pPr>
    <w:rPr>
      <w:sz w:val="18"/>
      <w:szCs w:val="18"/>
    </w:rPr>
  </w:style>
  <w:style w:type="character" w:customStyle="1" w:styleId="Char1">
    <w:name w:val="页脚 Char"/>
    <w:aliases w:val="f Char,Footer1 Char,ft Char,Fusszeile Char,Fusszeile1 Char,Fusszeile2 Char,Fusszeile3 Char,Fusszeile4 Char,Fusszeile5 Char,Fusszeile6 Char,Fusszeile7 Char,Fusszeile11 Char,Fusszeile21 Char"/>
    <w:basedOn w:val="a1"/>
    <w:link w:val="a7"/>
    <w:uiPriority w:val="99"/>
    <w:rsid w:val="00910EAD"/>
    <w:rPr>
      <w:kern w:val="0"/>
      <w:sz w:val="18"/>
      <w:szCs w:val="18"/>
    </w:rPr>
  </w:style>
  <w:style w:type="paragraph" w:styleId="a8">
    <w:name w:val="Balloon Text"/>
    <w:basedOn w:val="a0"/>
    <w:link w:val="Char2"/>
    <w:uiPriority w:val="99"/>
    <w:unhideWhenUsed/>
    <w:rsid w:val="00CA260F"/>
    <w:rPr>
      <w:rFonts w:ascii="宋体"/>
      <w:sz w:val="18"/>
      <w:szCs w:val="18"/>
    </w:rPr>
  </w:style>
  <w:style w:type="character" w:customStyle="1" w:styleId="Char2">
    <w:name w:val="批注框文本 Char"/>
    <w:basedOn w:val="a1"/>
    <w:link w:val="a8"/>
    <w:uiPriority w:val="99"/>
    <w:rsid w:val="00CA260F"/>
    <w:rPr>
      <w:rFonts w:ascii="宋体" w:eastAsia="宋体"/>
      <w:kern w:val="0"/>
      <w:sz w:val="18"/>
      <w:szCs w:val="18"/>
    </w:rPr>
  </w:style>
  <w:style w:type="character" w:customStyle="1" w:styleId="1Char">
    <w:name w:val="标题 1 Char"/>
    <w:aliases w:val="MOH Heading 1 Char"/>
    <w:basedOn w:val="a1"/>
    <w:link w:val="10"/>
    <w:rsid w:val="0058231B"/>
    <w:rPr>
      <w:rFonts w:ascii="Arial" w:eastAsia="宋体" w:hAnsi="Arial" w:cs="Arial"/>
      <w:b/>
      <w:bCs/>
      <w:caps/>
      <w:kern w:val="36"/>
      <w:sz w:val="28"/>
      <w:szCs w:val="28"/>
      <w:lang w:val="en-GB" w:eastAsia="en-US"/>
    </w:rPr>
  </w:style>
  <w:style w:type="paragraph" w:customStyle="1" w:styleId="tabletxt">
    <w:name w:val="tabletxt"/>
    <w:basedOn w:val="a0"/>
    <w:uiPriority w:val="99"/>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uiPriority w:val="99"/>
    <w:rsid w:val="00B62A5B"/>
    <w:pPr>
      <w:keepLines/>
      <w:widowControl w:val="0"/>
      <w:spacing w:line="240" w:lineRule="atLeast"/>
    </w:pPr>
    <w:rPr>
      <w:rFonts w:eastAsia="Times New Roman"/>
      <w:lang w:eastAsia="en-US"/>
    </w:rPr>
  </w:style>
  <w:style w:type="paragraph" w:customStyle="1" w:styleId="Instructions">
    <w:name w:val="Instructions"/>
    <w:basedOn w:val="a0"/>
    <w:uiPriority w:val="99"/>
    <w:rsid w:val="00B62A5B"/>
    <w:pPr>
      <w:shd w:val="clear" w:color="auto" w:fill="FFFFFF"/>
    </w:pPr>
    <w:rPr>
      <w:rFonts w:ascii="Times New Roman" w:eastAsia="Times New Roman" w:hAnsi="Times New Roman"/>
      <w:i/>
      <w:color w:val="0000FF"/>
      <w:sz w:val="24"/>
      <w:lang w:eastAsia="en-US"/>
    </w:rPr>
  </w:style>
  <w:style w:type="character" w:customStyle="1" w:styleId="4Char">
    <w:name w:val="标题 4 Char"/>
    <w:aliases w:val="H4 Char"/>
    <w:basedOn w:val="a1"/>
    <w:link w:val="4"/>
    <w:rsid w:val="007A1641"/>
    <w:rPr>
      <w:rFonts w:ascii="宋体" w:eastAsia="宋体" w:hAnsi="宋体" w:cstheme="majorBidi"/>
      <w:b/>
      <w:bCs/>
      <w:iCs/>
      <w:kern w:val="0"/>
      <w:sz w:val="24"/>
      <w:szCs w:val="20"/>
      <w:lang w:val="en-GB" w:eastAsia="ja-JP"/>
    </w:rPr>
  </w:style>
  <w:style w:type="character" w:customStyle="1" w:styleId="2Char">
    <w:name w:val="标题 2 Char"/>
    <w:aliases w:val="Heading 2 Char Char"/>
    <w:basedOn w:val="a1"/>
    <w:link w:val="2"/>
    <w:rsid w:val="007A1641"/>
    <w:rPr>
      <w:rFonts w:ascii="Arial" w:eastAsia="宋体" w:hAnsi="Arial" w:cs="Times New Roman"/>
      <w:b/>
      <w:bCs/>
      <w:kern w:val="0"/>
      <w:sz w:val="28"/>
      <w:szCs w:val="20"/>
      <w:lang w:val="en-GB"/>
    </w:rPr>
  </w:style>
  <w:style w:type="character" w:customStyle="1" w:styleId="3Char">
    <w:name w:val="标题 3 Char"/>
    <w:aliases w:val="MOH Heading 3 Char"/>
    <w:basedOn w:val="a1"/>
    <w:link w:val="3"/>
    <w:rsid w:val="007A1641"/>
    <w:rPr>
      <w:rFonts w:ascii="Arial" w:eastAsia="宋体" w:hAnsi="Arial" w:cs="Times New Roman"/>
      <w:b/>
      <w:kern w:val="0"/>
      <w:sz w:val="24"/>
      <w:szCs w:val="20"/>
      <w:lang w:val="en-GB" w:eastAsia="ja-JP"/>
    </w:rPr>
  </w:style>
  <w:style w:type="character" w:customStyle="1" w:styleId="5Char">
    <w:name w:val="标题 5 Char"/>
    <w:basedOn w:val="a1"/>
    <w:link w:val="5"/>
    <w:rsid w:val="00CA7596"/>
    <w:rPr>
      <w:rFonts w:ascii="Arial" w:eastAsia="宋体" w:hAnsi="Arial" w:cs="Times New Roman"/>
      <w:b/>
      <w:bCs/>
      <w:iCs/>
      <w:kern w:val="0"/>
      <w:sz w:val="26"/>
      <w:szCs w:val="26"/>
      <w:lang w:val="en-GB" w:eastAsia="ja-JP"/>
    </w:rPr>
  </w:style>
  <w:style w:type="character" w:customStyle="1" w:styleId="6Char">
    <w:name w:val="标题 6 Char"/>
    <w:basedOn w:val="a1"/>
    <w:link w:val="6"/>
    <w:rsid w:val="006F7AB0"/>
    <w:rPr>
      <w:rFonts w:ascii="Arial" w:eastAsia="宋体" w:hAnsi="Arial" w:cs="Times New Roman"/>
      <w:b/>
      <w:bCs/>
      <w:kern w:val="0"/>
      <w:sz w:val="22"/>
      <w:lang w:val="en-GB" w:eastAsia="ja-JP"/>
    </w:rPr>
  </w:style>
  <w:style w:type="character" w:customStyle="1" w:styleId="7Char">
    <w:name w:val="标题 7 Char"/>
    <w:basedOn w:val="a1"/>
    <w:link w:val="7"/>
    <w:rsid w:val="008B5347"/>
    <w:rPr>
      <w:rFonts w:ascii="Arial" w:eastAsia="宋体" w:hAnsi="Arial" w:cs="Times New Roman"/>
      <w:color w:val="000000" w:themeColor="text1"/>
      <w:kern w:val="0"/>
      <w:szCs w:val="20"/>
      <w:lang w:val="en-GB" w:eastAsia="ja-JP"/>
    </w:rPr>
  </w:style>
  <w:style w:type="character" w:customStyle="1" w:styleId="8Char">
    <w:name w:val="标题 8 Char"/>
    <w:basedOn w:val="a1"/>
    <w:link w:val="8"/>
    <w:rsid w:val="008B5347"/>
    <w:rPr>
      <w:rFonts w:ascii="Arial" w:eastAsia="宋体" w:hAnsi="Arial" w:cs="Times New Roman"/>
      <w:iCs/>
      <w:kern w:val="0"/>
      <w:szCs w:val="20"/>
      <w:lang w:val="en-GB" w:eastAsia="ja-JP"/>
    </w:rPr>
  </w:style>
  <w:style w:type="character" w:customStyle="1" w:styleId="9Char">
    <w:name w:val="标题 9 Char"/>
    <w:basedOn w:val="a1"/>
    <w:link w:val="9"/>
    <w:rsid w:val="006F7AB0"/>
    <w:rPr>
      <w:rFonts w:ascii="Arial" w:eastAsia="宋体" w:hAnsi="Arial" w:cs="Arial"/>
      <w:kern w:val="0"/>
      <w:sz w:val="22"/>
      <w:lang w:val="en-GB" w:eastAsia="ja-JP"/>
    </w:rPr>
  </w:style>
  <w:style w:type="paragraph" w:customStyle="1" w:styleId="ABLOCKPARA">
    <w:name w:val="A BLOCK PARA"/>
    <w:basedOn w:val="a0"/>
    <w:uiPriority w:val="99"/>
    <w:rsid w:val="006F7AB0"/>
    <w:rPr>
      <w:rFonts w:ascii="Book Antiqua" w:hAnsi="Book Antiqua"/>
      <w:sz w:val="22"/>
    </w:rPr>
  </w:style>
  <w:style w:type="paragraph" w:customStyle="1" w:styleId="ABULLET">
    <w:name w:val="A BULLET"/>
    <w:basedOn w:val="ABLOCKPARA"/>
    <w:uiPriority w:val="99"/>
    <w:rsid w:val="006F7AB0"/>
    <w:pPr>
      <w:ind w:left="331" w:hanging="331"/>
    </w:pPr>
  </w:style>
  <w:style w:type="paragraph" w:customStyle="1" w:styleId="AINDENTEDBULLET">
    <w:name w:val="A INDENTED BULLET"/>
    <w:basedOn w:val="ABLOCKPARA"/>
    <w:uiPriority w:val="99"/>
    <w:rsid w:val="006F7AB0"/>
    <w:pPr>
      <w:tabs>
        <w:tab w:val="left" w:pos="1080"/>
      </w:tabs>
      <w:ind w:left="662" w:hanging="331"/>
    </w:pPr>
  </w:style>
  <w:style w:type="paragraph" w:customStyle="1" w:styleId="AINDENTEDPARA">
    <w:name w:val="A INDENTED PARA"/>
    <w:basedOn w:val="ABLOCKPARA"/>
    <w:uiPriority w:val="99"/>
    <w:rsid w:val="006F7AB0"/>
    <w:pPr>
      <w:ind w:left="331"/>
    </w:pPr>
  </w:style>
  <w:style w:type="character" w:styleId="a9">
    <w:name w:val="page number"/>
    <w:basedOn w:val="a1"/>
    <w:uiPriority w:val="99"/>
    <w:rsid w:val="006F7AB0"/>
  </w:style>
  <w:style w:type="paragraph" w:customStyle="1" w:styleId="NormalTable">
    <w:name w:val="NormalTable"/>
    <w:basedOn w:val="a0"/>
    <w:uiPriority w:val="99"/>
    <w:rsid w:val="006F7AB0"/>
    <w:rPr>
      <w:rFonts w:ascii="Times New Roman" w:eastAsia="Times New Roman" w:hAnsi="Times New Roman"/>
      <w:sz w:val="22"/>
      <w:lang w:eastAsia="en-GB"/>
    </w:rPr>
  </w:style>
  <w:style w:type="paragraph" w:styleId="11">
    <w:name w:val="toc 1"/>
    <w:basedOn w:val="a0"/>
    <w:next w:val="a0"/>
    <w:autoRedefine/>
    <w:uiPriority w:val="39"/>
    <w:qFormat/>
    <w:rsid w:val="005E09AE"/>
    <w:pPr>
      <w:tabs>
        <w:tab w:val="left" w:pos="840"/>
        <w:tab w:val="right" w:leader="dot" w:pos="9742"/>
      </w:tabs>
      <w:spacing w:before="120" w:after="120"/>
      <w:jc w:val="center"/>
    </w:pPr>
    <w:rPr>
      <w:rFonts w:asciiTheme="minorHAnsi" w:hAnsiTheme="minorHAnsi" w:cstheme="minorHAnsi"/>
      <w:b/>
      <w:bCs/>
      <w:caps/>
      <w:noProof/>
      <w:sz w:val="20"/>
      <w:lang w:eastAsia="zh-CN"/>
    </w:rPr>
  </w:style>
  <w:style w:type="character" w:styleId="aa">
    <w:name w:val="Hyperlink"/>
    <w:basedOn w:val="a1"/>
    <w:uiPriority w:val="99"/>
    <w:rsid w:val="006F7AB0"/>
    <w:rPr>
      <w:color w:val="0000FF"/>
      <w:u w:val="single"/>
    </w:rPr>
  </w:style>
  <w:style w:type="paragraph" w:styleId="20">
    <w:name w:val="toc 2"/>
    <w:basedOn w:val="a0"/>
    <w:next w:val="a0"/>
    <w:autoRedefine/>
    <w:uiPriority w:val="39"/>
    <w:qFormat/>
    <w:rsid w:val="00EA1706"/>
    <w:pPr>
      <w:ind w:left="210"/>
    </w:pPr>
    <w:rPr>
      <w:rFonts w:asciiTheme="minorHAnsi" w:hAnsiTheme="minorHAnsi" w:cstheme="minorHAnsi"/>
      <w:smallCaps/>
      <w:sz w:val="20"/>
    </w:rPr>
  </w:style>
  <w:style w:type="paragraph" w:customStyle="1" w:styleId="StyleHeading1Arial">
    <w:name w:val="Style Heading 1 + Arial"/>
    <w:basedOn w:val="10"/>
    <w:autoRedefine/>
    <w:uiPriority w:val="99"/>
    <w:rsid w:val="006F7AB0"/>
    <w:pPr>
      <w:widowControl w:val="0"/>
      <w:numPr>
        <w:numId w:val="2"/>
      </w:numPr>
    </w:pPr>
    <w:rPr>
      <w:rFonts w:ascii="Arial Bold" w:eastAsia="Times New Roman" w:hAnsi="Arial Bold" w:cs="Times New Roman"/>
      <w:caps w:val="0"/>
      <w:color w:val="000080"/>
      <w:kern w:val="32"/>
      <w:szCs w:val="20"/>
      <w:lang w:eastAsia="de-DE"/>
    </w:rPr>
  </w:style>
  <w:style w:type="paragraph" w:styleId="30">
    <w:name w:val="toc 3"/>
    <w:basedOn w:val="a0"/>
    <w:next w:val="a0"/>
    <w:autoRedefine/>
    <w:uiPriority w:val="39"/>
    <w:qFormat/>
    <w:rsid w:val="00152B51"/>
    <w:pPr>
      <w:ind w:left="420"/>
    </w:pPr>
    <w:rPr>
      <w:rFonts w:asciiTheme="minorHAnsi" w:hAnsiTheme="minorHAnsi" w:cstheme="minorHAnsi"/>
      <w:i/>
      <w:iCs/>
      <w:sz w:val="20"/>
    </w:rPr>
  </w:style>
  <w:style w:type="paragraph" w:customStyle="1" w:styleId="DelBullets">
    <w:name w:val="Del Bullets"/>
    <w:basedOn w:val="a0"/>
    <w:uiPriority w:val="99"/>
    <w:rsid w:val="006F7AB0"/>
    <w:pPr>
      <w:numPr>
        <w:numId w:val="1"/>
      </w:numPr>
    </w:pPr>
    <w:rPr>
      <w:rFonts w:eastAsia="Times New Roman"/>
      <w:lang w:eastAsia="en-US"/>
    </w:rPr>
  </w:style>
  <w:style w:type="paragraph" w:customStyle="1" w:styleId="head2">
    <w:name w:val="head2"/>
    <w:basedOn w:val="kool2"/>
    <w:uiPriority w:val="99"/>
    <w:rsid w:val="006F7AB0"/>
    <w:pPr>
      <w:numPr>
        <w:ilvl w:val="1"/>
        <w:numId w:val="2"/>
      </w:numPr>
    </w:pPr>
    <w:rPr>
      <w:i w:val="0"/>
      <w:sz w:val="24"/>
    </w:rPr>
  </w:style>
  <w:style w:type="paragraph" w:customStyle="1" w:styleId="kool2">
    <w:name w:val="kool 2"/>
    <w:basedOn w:val="a0"/>
    <w:autoRedefine/>
    <w:uiPriority w:val="99"/>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uiPriority w:val="99"/>
    <w:rsid w:val="006F7AB0"/>
    <w:pPr>
      <w:ind w:left="0" w:firstLine="0"/>
    </w:pPr>
  </w:style>
  <w:style w:type="paragraph" w:customStyle="1" w:styleId="Stylehead2Left075Firstline0">
    <w:name w:val="Style head2 + Left:  0.75&quot; First line:  0&quot;"/>
    <w:basedOn w:val="head2"/>
    <w:uiPriority w:val="99"/>
    <w:rsid w:val="006F7AB0"/>
    <w:pPr>
      <w:ind w:left="1080" w:firstLine="0"/>
    </w:pPr>
    <w:rPr>
      <w:rFonts w:eastAsia="Times New Roman"/>
      <w:bCs/>
      <w:i/>
    </w:rPr>
  </w:style>
  <w:style w:type="paragraph" w:styleId="80">
    <w:name w:val="toc 8"/>
    <w:basedOn w:val="a0"/>
    <w:next w:val="a0"/>
    <w:autoRedefine/>
    <w:uiPriority w:val="99"/>
    <w:unhideWhenUsed/>
    <w:rsid w:val="00A0244C"/>
    <w:pPr>
      <w:ind w:left="1470"/>
    </w:pPr>
    <w:rPr>
      <w:rFonts w:asciiTheme="minorHAnsi" w:hAnsiTheme="minorHAnsi" w:cstheme="minorHAnsi"/>
      <w:sz w:val="18"/>
      <w:szCs w:val="18"/>
    </w:rPr>
  </w:style>
  <w:style w:type="paragraph" w:customStyle="1" w:styleId="SmallHeading">
    <w:name w:val="Small Heading"/>
    <w:basedOn w:val="a0"/>
    <w:uiPriority w:val="99"/>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uiPriority w:val="99"/>
    <w:rsid w:val="002307A9"/>
    <w:pPr>
      <w:numPr>
        <w:ilvl w:val="1"/>
        <w:numId w:val="3"/>
      </w:numPr>
    </w:pPr>
  </w:style>
  <w:style w:type="paragraph" w:customStyle="1" w:styleId="TableText0">
    <w:name w:val="Table Text"/>
    <w:basedOn w:val="a0"/>
    <w:uiPriority w:val="99"/>
    <w:rsid w:val="00502284"/>
    <w:pPr>
      <w:keepLines/>
    </w:pPr>
    <w:rPr>
      <w:rFonts w:ascii="Book Antiqua" w:hAnsi="Book Antiqua"/>
      <w:sz w:val="16"/>
      <w:lang w:val="en-US" w:eastAsia="zh-CN"/>
    </w:rPr>
  </w:style>
  <w:style w:type="paragraph" w:customStyle="1" w:styleId="TableHeader">
    <w:name w:val="Table Header"/>
    <w:basedOn w:val="a0"/>
    <w:uiPriority w:val="99"/>
    <w:rsid w:val="00502284"/>
    <w:pPr>
      <w:overflowPunct w:val="0"/>
      <w:autoSpaceDE w:val="0"/>
      <w:autoSpaceDN w:val="0"/>
      <w:adjustRightInd w:val="0"/>
      <w:spacing w:after="100"/>
      <w:jc w:val="center"/>
      <w:textAlignment w:val="baseline"/>
    </w:pPr>
    <w:rPr>
      <w:b/>
      <w:noProof/>
      <w:lang w:val="en-US" w:eastAsia="zh-CN"/>
    </w:rPr>
  </w:style>
  <w:style w:type="paragraph" w:styleId="ab">
    <w:name w:val="caption"/>
    <w:basedOn w:val="a0"/>
    <w:next w:val="a0"/>
    <w:uiPriority w:val="99"/>
    <w:qFormat/>
    <w:rsid w:val="00E21D3B"/>
    <w:pPr>
      <w:widowControl w:val="0"/>
      <w:snapToGrid w:val="0"/>
      <w:spacing w:line="300" w:lineRule="auto"/>
      <w:ind w:firstLine="0"/>
      <w:jc w:val="both"/>
    </w:pPr>
    <w:rPr>
      <w:rFonts w:eastAsia="黑体" w:cs="Arial"/>
      <w:kern w:val="2"/>
      <w:lang w:val="en-US" w:eastAsia="zh-CN"/>
    </w:rPr>
  </w:style>
  <w:style w:type="paragraph" w:styleId="ac">
    <w:name w:val="Document Map"/>
    <w:basedOn w:val="a0"/>
    <w:link w:val="Char3"/>
    <w:uiPriority w:val="99"/>
    <w:semiHidden/>
    <w:unhideWhenUsed/>
    <w:rsid w:val="00394075"/>
    <w:rPr>
      <w:rFonts w:ascii="宋体"/>
      <w:sz w:val="18"/>
      <w:szCs w:val="18"/>
    </w:rPr>
  </w:style>
  <w:style w:type="character" w:customStyle="1" w:styleId="Char3">
    <w:name w:val="文档结构图 Char"/>
    <w:basedOn w:val="a1"/>
    <w:link w:val="ac"/>
    <w:uiPriority w:val="99"/>
    <w:semiHidden/>
    <w:rsid w:val="00394075"/>
    <w:rPr>
      <w:rFonts w:ascii="宋体" w:eastAsia="宋体" w:hAnsi="Arial" w:cs="Times New Roman"/>
      <w:kern w:val="0"/>
      <w:sz w:val="18"/>
      <w:szCs w:val="18"/>
      <w:lang w:val="en-GB" w:eastAsia="ja-JP"/>
    </w:rPr>
  </w:style>
  <w:style w:type="paragraph" w:styleId="ad">
    <w:name w:val="Normal Indent"/>
    <w:basedOn w:val="a0"/>
    <w:uiPriority w:val="99"/>
    <w:rsid w:val="00DD5CD9"/>
    <w:rPr>
      <w:rFonts w:ascii="Times New Roman" w:hAnsi="Times New Roman"/>
      <w:lang w:val="en-US" w:eastAsia="zh-CN"/>
    </w:rPr>
  </w:style>
  <w:style w:type="character" w:styleId="ae">
    <w:name w:val="Strong"/>
    <w:qFormat/>
    <w:rsid w:val="00E7464F"/>
    <w:rPr>
      <w:b/>
      <w:bCs/>
    </w:rPr>
  </w:style>
  <w:style w:type="paragraph" w:styleId="af">
    <w:name w:val="Body Text"/>
    <w:basedOn w:val="a0"/>
    <w:link w:val="Char4"/>
    <w:uiPriority w:val="99"/>
    <w:rsid w:val="00071D8F"/>
    <w:pPr>
      <w:widowControl w:val="0"/>
      <w:spacing w:line="360" w:lineRule="auto"/>
      <w:ind w:firstLineChars="200" w:firstLine="200"/>
      <w:jc w:val="both"/>
    </w:pPr>
    <w:rPr>
      <w:rFonts w:ascii="宋体" w:hAnsi="宋体"/>
      <w:kern w:val="2"/>
      <w:szCs w:val="21"/>
    </w:rPr>
  </w:style>
  <w:style w:type="character" w:customStyle="1" w:styleId="Char4">
    <w:name w:val="正文文本 Char"/>
    <w:basedOn w:val="a1"/>
    <w:link w:val="af"/>
    <w:uiPriority w:val="99"/>
    <w:rsid w:val="00071D8F"/>
    <w:rPr>
      <w:rFonts w:ascii="宋体" w:eastAsia="宋体" w:hAnsi="宋体" w:cs="Times New Roman"/>
      <w:szCs w:val="21"/>
    </w:rPr>
  </w:style>
  <w:style w:type="paragraph" w:customStyle="1" w:styleId="21">
    <w:name w:val="首行缩进2字符"/>
    <w:basedOn w:val="a0"/>
    <w:link w:val="2Char0"/>
    <w:qFormat/>
    <w:rsid w:val="00071D8F"/>
    <w:pPr>
      <w:widowControl w:val="0"/>
      <w:spacing w:line="276" w:lineRule="auto"/>
      <w:ind w:firstLineChars="200" w:firstLine="200"/>
      <w:jc w:val="both"/>
    </w:pPr>
    <w:rPr>
      <w:rFonts w:ascii="Times New Roman" w:hAnsi="Times New Roman"/>
      <w:kern w:val="2"/>
      <w:sz w:val="24"/>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customStyle="1" w:styleId="BodyText123">
    <w:name w:val="Body Text 1.2.3."/>
    <w:basedOn w:val="a0"/>
    <w:rsid w:val="00E37D7B"/>
    <w:pPr>
      <w:spacing w:line="180" w:lineRule="atLeast"/>
      <w:ind w:left="1224" w:firstLine="0"/>
      <w:jc w:val="both"/>
    </w:pPr>
    <w:rPr>
      <w:rFonts w:cs="Helvetica"/>
      <w:sz w:val="22"/>
      <w:lang w:val="en-US" w:eastAsia="en-US"/>
    </w:rPr>
  </w:style>
  <w:style w:type="paragraph" w:customStyle="1" w:styleId="BodyText12">
    <w:name w:val="Body Text 1.2."/>
    <w:basedOn w:val="af"/>
    <w:rsid w:val="00E37D7B"/>
    <w:pPr>
      <w:widowControl/>
      <w:spacing w:after="220" w:line="220" w:lineRule="atLeast"/>
      <w:ind w:left="720" w:firstLineChars="0" w:firstLine="0"/>
    </w:pPr>
    <w:rPr>
      <w:rFonts w:ascii="Arial" w:hAnsi="Arial" w:cs="Helvetica"/>
      <w:kern w:val="0"/>
      <w:sz w:val="22"/>
      <w:szCs w:val="20"/>
      <w:lang w:val="en-US" w:eastAsia="en-US"/>
    </w:rPr>
  </w:style>
  <w:style w:type="paragraph" w:customStyle="1" w:styleId="BodyText1234">
    <w:name w:val="Body Text 1.2.3.4."/>
    <w:basedOn w:val="BodyText123"/>
    <w:rsid w:val="00E37D7B"/>
    <w:pPr>
      <w:ind w:left="1728"/>
    </w:pPr>
  </w:style>
  <w:style w:type="paragraph" w:styleId="af0">
    <w:name w:val="table of figures"/>
    <w:basedOn w:val="a0"/>
    <w:next w:val="a0"/>
    <w:uiPriority w:val="99"/>
    <w:unhideWhenUsed/>
    <w:rsid w:val="00CA7596"/>
    <w:pPr>
      <w:ind w:leftChars="200" w:left="200" w:hangingChars="200" w:hanging="200"/>
    </w:pPr>
  </w:style>
  <w:style w:type="paragraph" w:styleId="af1">
    <w:name w:val="Body Text First Indent"/>
    <w:basedOn w:val="af"/>
    <w:link w:val="Char5"/>
    <w:rsid w:val="006453F9"/>
    <w:pPr>
      <w:spacing w:after="120" w:line="240" w:lineRule="auto"/>
      <w:ind w:firstLineChars="100" w:firstLine="100"/>
    </w:pPr>
    <w:rPr>
      <w:rFonts w:ascii="Times New Roman" w:hAnsi="Times New Roman"/>
      <w:szCs w:val="24"/>
      <w:lang w:val="en-US" w:eastAsia="zh-CN"/>
    </w:rPr>
  </w:style>
  <w:style w:type="character" w:customStyle="1" w:styleId="Char5">
    <w:name w:val="正文首行缩进 Char"/>
    <w:basedOn w:val="Char4"/>
    <w:link w:val="af1"/>
    <w:rsid w:val="006453F9"/>
    <w:rPr>
      <w:rFonts w:ascii="Times New Roman" w:eastAsia="宋体" w:hAnsi="Times New Roman" w:cs="Times New Roman"/>
      <w:szCs w:val="24"/>
    </w:rPr>
  </w:style>
  <w:style w:type="paragraph" w:styleId="af2">
    <w:name w:val="Body Text Indent"/>
    <w:basedOn w:val="a0"/>
    <w:link w:val="Char6"/>
    <w:uiPriority w:val="99"/>
    <w:semiHidden/>
    <w:unhideWhenUsed/>
    <w:rsid w:val="006453F9"/>
    <w:pPr>
      <w:ind w:leftChars="200" w:left="420"/>
    </w:pPr>
  </w:style>
  <w:style w:type="character" w:customStyle="1" w:styleId="Char6">
    <w:name w:val="正文文本缩进 Char"/>
    <w:basedOn w:val="a1"/>
    <w:link w:val="af2"/>
    <w:uiPriority w:val="99"/>
    <w:semiHidden/>
    <w:rsid w:val="006453F9"/>
    <w:rPr>
      <w:rFonts w:ascii="Arial" w:eastAsia="宋体" w:hAnsi="Arial" w:cs="Times New Roman"/>
      <w:kern w:val="0"/>
      <w:szCs w:val="20"/>
      <w:lang w:val="en-GB" w:eastAsia="ja-JP"/>
    </w:rPr>
  </w:style>
  <w:style w:type="paragraph" w:styleId="22">
    <w:name w:val="Body Text First Indent 2"/>
    <w:basedOn w:val="af2"/>
    <w:link w:val="2Char1"/>
    <w:rsid w:val="006453F9"/>
    <w:pPr>
      <w:widowControl w:val="0"/>
      <w:ind w:firstLineChars="200" w:firstLine="200"/>
      <w:jc w:val="both"/>
    </w:pPr>
    <w:rPr>
      <w:rFonts w:ascii="Times New Roman" w:hAnsi="Times New Roman"/>
      <w:kern w:val="2"/>
      <w:szCs w:val="24"/>
      <w:lang w:val="en-US" w:eastAsia="zh-CN"/>
    </w:rPr>
  </w:style>
  <w:style w:type="character" w:customStyle="1" w:styleId="2Char1">
    <w:name w:val="正文首行缩进 2 Char"/>
    <w:basedOn w:val="Char6"/>
    <w:link w:val="22"/>
    <w:rsid w:val="006453F9"/>
    <w:rPr>
      <w:rFonts w:ascii="Times New Roman" w:eastAsia="宋体" w:hAnsi="Times New Roman" w:cs="Times New Roman"/>
      <w:kern w:val="0"/>
      <w:szCs w:val="24"/>
      <w:lang w:val="en-GB" w:eastAsia="ja-JP"/>
    </w:rPr>
  </w:style>
  <w:style w:type="paragraph" w:customStyle="1" w:styleId="12">
    <w:name w:val="列表数字1"/>
    <w:next w:val="af1"/>
    <w:rsid w:val="006453F9"/>
    <w:pPr>
      <w:tabs>
        <w:tab w:val="left" w:pos="900"/>
      </w:tabs>
      <w:spacing w:after="0" w:line="360" w:lineRule="auto"/>
      <w:ind w:firstLine="0"/>
    </w:pPr>
    <w:rPr>
      <w:rFonts w:ascii="Times New Roman" w:eastAsia="宋体" w:hAnsi="Times New Roman" w:cs="Times New Roman"/>
      <w:noProof/>
      <w:kern w:val="0"/>
      <w:sz w:val="24"/>
      <w:szCs w:val="20"/>
    </w:rPr>
  </w:style>
  <w:style w:type="character" w:customStyle="1" w:styleId="apple-style-span">
    <w:name w:val="apple-style-span"/>
    <w:basedOn w:val="a1"/>
    <w:rsid w:val="001F5821"/>
  </w:style>
  <w:style w:type="paragraph" w:styleId="HTML">
    <w:name w:val="HTML Preformatted"/>
    <w:basedOn w:val="a0"/>
    <w:link w:val="HTMLChar"/>
    <w:uiPriority w:val="99"/>
    <w:unhideWhenUsed/>
    <w:rsid w:val="001F5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hAnsi="宋体" w:cs="宋体"/>
      <w:sz w:val="24"/>
      <w:szCs w:val="24"/>
      <w:lang w:val="en-US" w:eastAsia="zh-CN"/>
    </w:rPr>
  </w:style>
  <w:style w:type="character" w:customStyle="1" w:styleId="HTMLChar">
    <w:name w:val="HTML 预设格式 Char"/>
    <w:basedOn w:val="a1"/>
    <w:link w:val="HTML"/>
    <w:uiPriority w:val="99"/>
    <w:rsid w:val="001F5821"/>
    <w:rPr>
      <w:rFonts w:ascii="宋体" w:eastAsia="宋体" w:hAnsi="宋体" w:cs="宋体"/>
      <w:kern w:val="0"/>
      <w:sz w:val="24"/>
      <w:szCs w:val="24"/>
    </w:rPr>
  </w:style>
  <w:style w:type="paragraph" w:styleId="TOC">
    <w:name w:val="TOC Heading"/>
    <w:basedOn w:val="10"/>
    <w:next w:val="a0"/>
    <w:uiPriority w:val="39"/>
    <w:unhideWhenUsed/>
    <w:qFormat/>
    <w:rsid w:val="00EA1706"/>
    <w:pPr>
      <w:keepLines/>
      <w:numPr>
        <w:numId w:val="0"/>
      </w:numPr>
      <w:tabs>
        <w:tab w:val="clear" w:pos="432"/>
      </w:tabs>
      <w:spacing w:before="48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customStyle="1" w:styleId="1">
    <w:name w:val="样式1"/>
    <w:basedOn w:val="3"/>
    <w:qFormat/>
    <w:rsid w:val="00660FCE"/>
    <w:pPr>
      <w:numPr>
        <w:ilvl w:val="0"/>
        <w:numId w:val="4"/>
      </w:numPr>
      <w:adjustRightInd w:val="0"/>
      <w:snapToGrid w:val="0"/>
      <w:spacing w:after="0" w:line="312" w:lineRule="auto"/>
      <w:ind w:rightChars="0" w:right="0"/>
    </w:pPr>
    <w:rPr>
      <w:rFonts w:ascii="Book Antiqua" w:hAnsi="Book Antiqua"/>
      <w:szCs w:val="24"/>
      <w:lang w:eastAsia="zh-CN"/>
    </w:rPr>
  </w:style>
  <w:style w:type="character" w:styleId="af3">
    <w:name w:val="Emphasis"/>
    <w:basedOn w:val="a1"/>
    <w:uiPriority w:val="99"/>
    <w:qFormat/>
    <w:rsid w:val="00F673B3"/>
    <w:rPr>
      <w:i w:val="0"/>
      <w:iCs w:val="0"/>
      <w:color w:val="CC0000"/>
    </w:rPr>
  </w:style>
  <w:style w:type="paragraph" w:styleId="af4">
    <w:name w:val="No Spacing"/>
    <w:uiPriority w:val="1"/>
    <w:qFormat/>
    <w:rsid w:val="000D0079"/>
    <w:pPr>
      <w:spacing w:after="0" w:line="312" w:lineRule="auto"/>
      <w:ind w:firstLineChars="174" w:firstLine="174"/>
    </w:pPr>
    <w:rPr>
      <w:rFonts w:ascii="Arial" w:eastAsia="宋体" w:hAnsi="Arial" w:cs="Times New Roman"/>
      <w:kern w:val="0"/>
      <w:sz w:val="24"/>
      <w:szCs w:val="20"/>
      <w:lang w:val="en-GB" w:eastAsia="ja-JP"/>
    </w:rPr>
  </w:style>
  <w:style w:type="character" w:customStyle="1" w:styleId="Char">
    <w:name w:val="列出段落 Char"/>
    <w:link w:val="a5"/>
    <w:uiPriority w:val="34"/>
    <w:locked/>
    <w:rsid w:val="00CF466A"/>
    <w:rPr>
      <w:rFonts w:ascii="Arial" w:eastAsia="宋体" w:hAnsi="Arial" w:cs="Times New Roman"/>
      <w:kern w:val="0"/>
      <w:szCs w:val="20"/>
      <w:lang w:val="en-GB" w:eastAsia="ja-JP"/>
    </w:rPr>
  </w:style>
  <w:style w:type="paragraph" w:customStyle="1" w:styleId="cr1">
    <w:name w:val="cr1"/>
    <w:basedOn w:val="10"/>
    <w:next w:val="cr2"/>
    <w:autoRedefine/>
    <w:rsid w:val="00204512"/>
    <w:pPr>
      <w:keepLines/>
      <w:widowControl w:val="0"/>
      <w:numPr>
        <w:numId w:val="5"/>
      </w:numPr>
      <w:tabs>
        <w:tab w:val="clear" w:pos="432"/>
      </w:tabs>
      <w:snapToGrid w:val="0"/>
      <w:spacing w:beforeLines="0" w:afterLines="0"/>
      <w:jc w:val="center"/>
    </w:pPr>
    <w:rPr>
      <w:rFonts w:ascii="黑体" w:eastAsia="黑体" w:hAnsi="黑体" w:cs="黑体"/>
      <w:caps w:val="0"/>
      <w:kern w:val="44"/>
      <w:sz w:val="44"/>
      <w:szCs w:val="44"/>
      <w:lang w:val="en-US" w:eastAsia="zh-CN"/>
    </w:rPr>
  </w:style>
  <w:style w:type="paragraph" w:customStyle="1" w:styleId="cr2">
    <w:name w:val="cr2"/>
    <w:basedOn w:val="2"/>
    <w:next w:val="cr3"/>
    <w:autoRedefine/>
    <w:rsid w:val="00204512"/>
    <w:pPr>
      <w:pageBreakBefore/>
      <w:numPr>
        <w:numId w:val="5"/>
      </w:numPr>
      <w:spacing w:beforeLines="25" w:afterLines="25" w:line="300" w:lineRule="auto"/>
      <w:ind w:rightChars="0" w:right="0"/>
      <w:jc w:val="center"/>
    </w:pPr>
    <w:rPr>
      <w:rFonts w:eastAsia="黑体"/>
      <w:kern w:val="2"/>
      <w:sz w:val="36"/>
      <w:szCs w:val="32"/>
      <w:lang w:val="en-US"/>
    </w:rPr>
  </w:style>
  <w:style w:type="paragraph" w:customStyle="1" w:styleId="cr3">
    <w:name w:val="cr3"/>
    <w:basedOn w:val="3"/>
    <w:next w:val="cr4"/>
    <w:autoRedefine/>
    <w:rsid w:val="00204512"/>
    <w:pPr>
      <w:keepLines/>
      <w:widowControl w:val="0"/>
      <w:numPr>
        <w:numId w:val="5"/>
      </w:numPr>
      <w:spacing w:beforeLines="15" w:afterLines="15" w:line="300" w:lineRule="auto"/>
      <w:ind w:left="0" w:rightChars="0" w:right="0"/>
      <w:jc w:val="both"/>
    </w:pPr>
    <w:rPr>
      <w:rFonts w:ascii="Times New Roman" w:eastAsia="黑体" w:hAnsi="Times New Roman"/>
      <w:bCs/>
      <w:kern w:val="2"/>
      <w:sz w:val="32"/>
      <w:szCs w:val="32"/>
      <w:lang w:val="en-US" w:eastAsia="zh-CN"/>
    </w:rPr>
  </w:style>
  <w:style w:type="paragraph" w:customStyle="1" w:styleId="cr4">
    <w:name w:val="cr4"/>
    <w:basedOn w:val="4"/>
    <w:next w:val="cr5"/>
    <w:autoRedefine/>
    <w:rsid w:val="00204512"/>
    <w:pPr>
      <w:widowControl w:val="0"/>
      <w:numPr>
        <w:numId w:val="5"/>
      </w:numPr>
      <w:tabs>
        <w:tab w:val="left" w:pos="900"/>
      </w:tabs>
      <w:spacing w:before="280" w:after="290" w:line="280" w:lineRule="exact"/>
      <w:ind w:left="0" w:rightChars="0" w:right="0"/>
      <w:jc w:val="both"/>
    </w:pPr>
    <w:rPr>
      <w:rFonts w:ascii="黑体" w:eastAsia="黑体" w:cs="Times New Roman"/>
      <w:bCs w:val="0"/>
      <w:iCs w:val="0"/>
      <w:color w:val="000000"/>
      <w:sz w:val="28"/>
      <w:szCs w:val="28"/>
      <w:lang w:val="en-US" w:eastAsia="zh-CN"/>
    </w:rPr>
  </w:style>
  <w:style w:type="paragraph" w:customStyle="1" w:styleId="cr5">
    <w:name w:val="cr5"/>
    <w:basedOn w:val="5"/>
    <w:next w:val="cr6"/>
    <w:autoRedefine/>
    <w:rsid w:val="00204512"/>
    <w:pPr>
      <w:keepNext/>
      <w:keepLines/>
      <w:widowControl w:val="0"/>
      <w:numPr>
        <w:numId w:val="5"/>
      </w:numPr>
      <w:spacing w:before="280" w:after="290" w:line="240" w:lineRule="auto"/>
      <w:ind w:left="0"/>
      <w:jc w:val="both"/>
    </w:pPr>
    <w:rPr>
      <w:rFonts w:ascii="黑体" w:eastAsia="黑体" w:hAnsi="Times New Roman"/>
      <w:iCs w:val="0"/>
      <w:kern w:val="2"/>
      <w:sz w:val="24"/>
      <w:szCs w:val="24"/>
      <w:lang w:val="en-US" w:eastAsia="zh-CN"/>
    </w:rPr>
  </w:style>
  <w:style w:type="paragraph" w:customStyle="1" w:styleId="cr6">
    <w:name w:val="cr6"/>
    <w:basedOn w:val="cr5"/>
    <w:autoRedefine/>
    <w:rsid w:val="00204512"/>
    <w:pPr>
      <w:numPr>
        <w:ilvl w:val="5"/>
      </w:numPr>
    </w:pPr>
  </w:style>
  <w:style w:type="paragraph" w:customStyle="1" w:styleId="cr7">
    <w:name w:val="cr7"/>
    <w:basedOn w:val="af5"/>
    <w:next w:val="a0"/>
    <w:autoRedefine/>
    <w:rsid w:val="00204512"/>
    <w:pPr>
      <w:widowControl w:val="0"/>
      <w:numPr>
        <w:ilvl w:val="6"/>
        <w:numId w:val="5"/>
      </w:numPr>
      <w:spacing w:beforeLines="50" w:line="240" w:lineRule="auto"/>
      <w:ind w:firstLineChars="0"/>
      <w:contextualSpacing w:val="0"/>
      <w:jc w:val="both"/>
    </w:pPr>
    <w:rPr>
      <w:rFonts w:ascii="Times New Roman" w:hAnsi="Times New Roman"/>
      <w:b/>
      <w:kern w:val="2"/>
      <w:sz w:val="24"/>
      <w:szCs w:val="24"/>
      <w:lang w:val="en-US" w:eastAsia="zh-CN"/>
    </w:rPr>
  </w:style>
  <w:style w:type="paragraph" w:styleId="af5">
    <w:name w:val="List"/>
    <w:basedOn w:val="a0"/>
    <w:uiPriority w:val="99"/>
    <w:semiHidden/>
    <w:unhideWhenUsed/>
    <w:rsid w:val="00204512"/>
    <w:pPr>
      <w:ind w:left="200" w:hangingChars="200" w:hanging="200"/>
      <w:contextualSpacing/>
    </w:pPr>
  </w:style>
  <w:style w:type="paragraph" w:customStyle="1" w:styleId="zj">
    <w:name w:val="zj二"/>
    <w:basedOn w:val="a0"/>
    <w:rsid w:val="00D055C5"/>
    <w:pPr>
      <w:keepNext/>
      <w:numPr>
        <w:ilvl w:val="1"/>
        <w:numId w:val="7"/>
      </w:numPr>
      <w:spacing w:before="240" w:after="60" w:line="240" w:lineRule="auto"/>
      <w:outlineLvl w:val="1"/>
    </w:pPr>
    <w:rPr>
      <w:rFonts w:ascii="Cambria" w:hAnsi="宋体" w:cs="宋体"/>
      <w:b/>
      <w:bCs/>
      <w:kern w:val="2"/>
      <w:sz w:val="30"/>
      <w:szCs w:val="32"/>
      <w:lang w:val="en-US" w:eastAsia="zh-CN"/>
    </w:rPr>
  </w:style>
  <w:style w:type="paragraph" w:customStyle="1" w:styleId="13">
    <w:name w:val="正文1"/>
    <w:basedOn w:val="a0"/>
    <w:link w:val="Char7"/>
    <w:uiPriority w:val="99"/>
    <w:qFormat/>
    <w:rsid w:val="00AF04BD"/>
    <w:pPr>
      <w:widowControl w:val="0"/>
      <w:snapToGrid w:val="0"/>
      <w:spacing w:line="360" w:lineRule="auto"/>
      <w:ind w:firstLineChars="200" w:firstLine="480"/>
      <w:jc w:val="both"/>
    </w:pPr>
    <w:rPr>
      <w:rFonts w:ascii="Cambria" w:hAnsi="宋体" w:cs="Cambria"/>
      <w:kern w:val="2"/>
      <w:sz w:val="24"/>
      <w:szCs w:val="24"/>
      <w:lang w:val="en-US" w:eastAsia="zh-CN"/>
    </w:rPr>
  </w:style>
  <w:style w:type="character" w:customStyle="1" w:styleId="Char7">
    <w:name w:val="正文 Char"/>
    <w:basedOn w:val="a1"/>
    <w:link w:val="13"/>
    <w:uiPriority w:val="99"/>
    <w:locked/>
    <w:rsid w:val="00AF04BD"/>
    <w:rPr>
      <w:rFonts w:ascii="Cambria" w:eastAsia="宋体" w:hAnsi="宋体" w:cs="Cambria"/>
      <w:sz w:val="24"/>
      <w:szCs w:val="24"/>
    </w:rPr>
  </w:style>
  <w:style w:type="paragraph" w:customStyle="1" w:styleId="junzhang4">
    <w:name w:val="jun_zhang4"/>
    <w:basedOn w:val="4"/>
    <w:qFormat/>
    <w:rsid w:val="00677393"/>
    <w:pPr>
      <w:widowControl w:val="0"/>
      <w:numPr>
        <w:ilvl w:val="0"/>
        <w:numId w:val="0"/>
      </w:numPr>
      <w:spacing w:before="280" w:after="290" w:line="374" w:lineRule="auto"/>
      <w:ind w:rightChars="0" w:right="0"/>
      <w:jc w:val="both"/>
    </w:pPr>
    <w:rPr>
      <w:rFonts w:ascii="Cambria" w:hAnsi="Cambria" w:cs="Times New Roman"/>
      <w:iCs w:val="0"/>
      <w:kern w:val="2"/>
      <w:szCs w:val="24"/>
      <w:lang w:val="en-US" w:eastAsia="zh-CN"/>
    </w:rPr>
  </w:style>
  <w:style w:type="paragraph" w:customStyle="1" w:styleId="Default">
    <w:name w:val="Default"/>
    <w:rsid w:val="00740309"/>
    <w:pPr>
      <w:widowControl w:val="0"/>
      <w:autoSpaceDE w:val="0"/>
      <w:autoSpaceDN w:val="0"/>
      <w:adjustRightInd w:val="0"/>
      <w:spacing w:before="0" w:after="0"/>
      <w:ind w:firstLine="0"/>
    </w:pPr>
    <w:rPr>
      <w:rFonts w:ascii="宋体" w:eastAsia="宋体" w:cs="宋体"/>
      <w:color w:val="000000"/>
      <w:kern w:val="0"/>
      <w:sz w:val="24"/>
      <w:szCs w:val="24"/>
    </w:rPr>
  </w:style>
  <w:style w:type="character" w:customStyle="1" w:styleId="1Char1">
    <w:name w:val="标题 1 Char1"/>
    <w:aliases w:val="MOH Heading 1 Char1"/>
    <w:basedOn w:val="a1"/>
    <w:rsid w:val="00C548BD"/>
    <w:rPr>
      <w:rFonts w:ascii="Arial" w:eastAsia="MS Mincho" w:hAnsi="Arial"/>
      <w:b/>
      <w:bCs/>
      <w:kern w:val="44"/>
      <w:sz w:val="44"/>
      <w:szCs w:val="44"/>
      <w:lang w:val="en-GB" w:eastAsia="ja-JP"/>
    </w:rPr>
  </w:style>
  <w:style w:type="paragraph" w:styleId="af6">
    <w:name w:val="Plain Text"/>
    <w:basedOn w:val="a0"/>
    <w:link w:val="Char8"/>
    <w:rsid w:val="00F33C1A"/>
    <w:pPr>
      <w:spacing w:line="240" w:lineRule="auto"/>
      <w:ind w:firstLine="0"/>
    </w:pPr>
    <w:rPr>
      <w:rFonts w:ascii="Courier New" w:hAnsi="Courier New" w:cs="Courier New"/>
      <w:sz w:val="20"/>
      <w:lang w:val="en-US" w:eastAsia="zh-CN"/>
    </w:rPr>
  </w:style>
  <w:style w:type="character" w:customStyle="1" w:styleId="Char8">
    <w:name w:val="纯文本 Char"/>
    <w:basedOn w:val="a1"/>
    <w:link w:val="af6"/>
    <w:rsid w:val="00F33C1A"/>
    <w:rPr>
      <w:rFonts w:ascii="Courier New" w:eastAsia="宋体" w:hAnsi="Courier New" w:cs="Courier New"/>
      <w:kern w:val="0"/>
      <w:sz w:val="20"/>
      <w:szCs w:val="20"/>
    </w:rPr>
  </w:style>
  <w:style w:type="character" w:customStyle="1" w:styleId="blogcommentbody">
    <w:name w:val="blog_comment_body"/>
    <w:basedOn w:val="a1"/>
    <w:rsid w:val="00F33C1A"/>
  </w:style>
  <w:style w:type="character" w:customStyle="1" w:styleId="concon">
    <w:name w:val="concon"/>
    <w:basedOn w:val="a1"/>
    <w:uiPriority w:val="99"/>
    <w:rsid w:val="00F33C1A"/>
    <w:rPr>
      <w:rFonts w:cs="Times New Roman"/>
    </w:rPr>
  </w:style>
  <w:style w:type="paragraph" w:customStyle="1" w:styleId="Frank">
    <w:name w:val="Frank"/>
    <w:basedOn w:val="3"/>
    <w:autoRedefine/>
    <w:qFormat/>
    <w:rsid w:val="00F33C1A"/>
    <w:pPr>
      <w:numPr>
        <w:ilvl w:val="0"/>
        <w:numId w:val="0"/>
      </w:numPr>
      <w:adjustRightInd w:val="0"/>
      <w:snapToGrid w:val="0"/>
      <w:spacing w:before="180" w:after="120" w:line="240" w:lineRule="auto"/>
      <w:ind w:left="142" w:rightChars="0" w:right="0"/>
      <w:outlineLvl w:val="9"/>
    </w:pPr>
    <w:rPr>
      <w:rFonts w:ascii="Book Antiqua" w:eastAsiaTheme="minorEastAsia" w:hAnsi="Book Antiqua" w:cs="Arial"/>
      <w:b w:val="0"/>
      <w:lang w:eastAsia="zh-CN"/>
    </w:rPr>
  </w:style>
  <w:style w:type="paragraph" w:styleId="af7">
    <w:name w:val="Title"/>
    <w:basedOn w:val="a0"/>
    <w:next w:val="a0"/>
    <w:link w:val="Char9"/>
    <w:qFormat/>
    <w:rsid w:val="00F33C1A"/>
    <w:pPr>
      <w:spacing w:before="240" w:after="60" w:line="240" w:lineRule="auto"/>
      <w:ind w:firstLine="418"/>
      <w:jc w:val="center"/>
      <w:outlineLvl w:val="0"/>
    </w:pPr>
    <w:rPr>
      <w:rFonts w:asciiTheme="majorHAnsi" w:hAnsiTheme="majorHAnsi" w:cstheme="majorBidi"/>
      <w:b/>
      <w:bCs/>
      <w:sz w:val="32"/>
      <w:szCs w:val="32"/>
    </w:rPr>
  </w:style>
  <w:style w:type="character" w:customStyle="1" w:styleId="Char9">
    <w:name w:val="标题 Char"/>
    <w:basedOn w:val="a1"/>
    <w:link w:val="af7"/>
    <w:rsid w:val="00F33C1A"/>
    <w:rPr>
      <w:rFonts w:asciiTheme="majorHAnsi" w:eastAsia="宋体" w:hAnsiTheme="majorHAnsi" w:cstheme="majorBidi"/>
      <w:b/>
      <w:bCs/>
      <w:kern w:val="0"/>
      <w:sz w:val="32"/>
      <w:szCs w:val="32"/>
      <w:lang w:val="en-GB" w:eastAsia="ja-JP"/>
    </w:rPr>
  </w:style>
  <w:style w:type="paragraph" w:customStyle="1" w:styleId="MMTitle">
    <w:name w:val="MM Title"/>
    <w:basedOn w:val="af7"/>
    <w:link w:val="MMTitleChar"/>
    <w:rsid w:val="00F33C1A"/>
    <w:rPr>
      <w:lang w:eastAsia="zh-CN"/>
    </w:rPr>
  </w:style>
  <w:style w:type="character" w:customStyle="1" w:styleId="MMTitleChar">
    <w:name w:val="MM Title Char"/>
    <w:basedOn w:val="Char9"/>
    <w:link w:val="MMTitle"/>
    <w:rsid w:val="00F33C1A"/>
    <w:rPr>
      <w:rFonts w:asciiTheme="majorHAnsi" w:eastAsia="宋体" w:hAnsiTheme="majorHAnsi" w:cstheme="majorBidi"/>
      <w:b/>
      <w:bCs/>
      <w:kern w:val="0"/>
      <w:sz w:val="32"/>
      <w:szCs w:val="32"/>
      <w:lang w:val="en-GB" w:eastAsia="ja-JP"/>
    </w:rPr>
  </w:style>
  <w:style w:type="paragraph" w:customStyle="1" w:styleId="MMTopic1">
    <w:name w:val="MM Topic 1"/>
    <w:basedOn w:val="10"/>
    <w:link w:val="MMTopic1Char"/>
    <w:rsid w:val="00F33C1A"/>
    <w:pPr>
      <w:numPr>
        <w:numId w:val="8"/>
      </w:numPr>
      <w:tabs>
        <w:tab w:val="clear" w:pos="432"/>
      </w:tabs>
      <w:spacing w:beforeLines="0" w:afterLines="0"/>
    </w:pPr>
    <w:rPr>
      <w:rFonts w:eastAsia="Arial Unicode MS"/>
    </w:rPr>
  </w:style>
  <w:style w:type="character" w:customStyle="1" w:styleId="MMTopic1Char">
    <w:name w:val="MM Topic 1 Char"/>
    <w:basedOn w:val="1Char"/>
    <w:link w:val="MMTopic1"/>
    <w:rsid w:val="00F33C1A"/>
    <w:rPr>
      <w:rFonts w:ascii="Arial" w:eastAsia="Arial Unicode MS" w:hAnsi="Arial" w:cs="Arial"/>
      <w:b/>
      <w:bCs/>
      <w:caps/>
      <w:kern w:val="36"/>
      <w:sz w:val="28"/>
      <w:szCs w:val="28"/>
      <w:lang w:val="en-GB" w:eastAsia="en-US"/>
    </w:rPr>
  </w:style>
  <w:style w:type="paragraph" w:customStyle="1" w:styleId="MMTopic2">
    <w:name w:val="MM Topic 2"/>
    <w:basedOn w:val="2"/>
    <w:link w:val="MMTopic2Char"/>
    <w:rsid w:val="00F33C1A"/>
    <w:pPr>
      <w:keepLines w:val="0"/>
      <w:widowControl/>
      <w:numPr>
        <w:numId w:val="8"/>
      </w:numPr>
      <w:spacing w:before="240" w:after="60"/>
      <w:ind w:rightChars="0" w:right="0"/>
      <w:jc w:val="left"/>
    </w:pPr>
    <w:rPr>
      <w:rFonts w:ascii="Book Antiqua" w:eastAsia="MS Mincho" w:hAnsi="Book Antiqua"/>
      <w:bCs w:val="0"/>
      <w:i/>
      <w:sz w:val="24"/>
    </w:rPr>
  </w:style>
  <w:style w:type="character" w:customStyle="1" w:styleId="MMTopic2Char">
    <w:name w:val="MM Topic 2 Char"/>
    <w:basedOn w:val="2Char"/>
    <w:link w:val="MMTopic2"/>
    <w:rsid w:val="00F33C1A"/>
    <w:rPr>
      <w:rFonts w:ascii="Book Antiqua" w:eastAsia="MS Mincho" w:hAnsi="Book Antiqua" w:cs="Times New Roman"/>
      <w:b/>
      <w:bCs/>
      <w:i/>
      <w:kern w:val="0"/>
      <w:sz w:val="24"/>
      <w:szCs w:val="20"/>
      <w:lang w:val="en-GB"/>
    </w:rPr>
  </w:style>
  <w:style w:type="paragraph" w:customStyle="1" w:styleId="MMTopic3">
    <w:name w:val="MM Topic 3"/>
    <w:basedOn w:val="3"/>
    <w:link w:val="MMTopic3Char"/>
    <w:rsid w:val="00F33C1A"/>
    <w:pPr>
      <w:numPr>
        <w:ilvl w:val="0"/>
        <w:numId w:val="0"/>
      </w:numPr>
      <w:spacing w:line="240" w:lineRule="auto"/>
      <w:ind w:rightChars="0" w:right="0"/>
    </w:pPr>
    <w:rPr>
      <w:rFonts w:ascii="Book Antiqua" w:eastAsia="MS Mincho" w:hAnsi="Book Antiqua"/>
      <w:b w:val="0"/>
    </w:rPr>
  </w:style>
  <w:style w:type="character" w:customStyle="1" w:styleId="MMTopic3Char">
    <w:name w:val="MM Topic 3 Char"/>
    <w:basedOn w:val="3Char"/>
    <w:link w:val="MMTopic3"/>
    <w:rsid w:val="00F33C1A"/>
    <w:rPr>
      <w:rFonts w:ascii="Book Antiqua" w:eastAsia="MS Mincho" w:hAnsi="Book Antiqua" w:cs="Times New Roman"/>
      <w:b/>
      <w:kern w:val="0"/>
      <w:sz w:val="24"/>
      <w:szCs w:val="20"/>
      <w:lang w:val="en-GB" w:eastAsia="ja-JP"/>
    </w:rPr>
  </w:style>
  <w:style w:type="paragraph" w:customStyle="1" w:styleId="MMTopic4">
    <w:name w:val="MM Topic 4"/>
    <w:basedOn w:val="4"/>
    <w:link w:val="MMTopic4Char"/>
    <w:rsid w:val="00F33C1A"/>
    <w:pPr>
      <w:spacing w:after="120" w:line="240" w:lineRule="auto"/>
      <w:ind w:rightChars="0" w:right="0"/>
    </w:pPr>
    <w:rPr>
      <w:rFonts w:asciiTheme="majorHAnsi" w:eastAsiaTheme="majorEastAsia" w:hAnsiTheme="majorHAnsi"/>
      <w:i/>
      <w:color w:val="4F81BD" w:themeColor="accent1"/>
      <w:sz w:val="20"/>
    </w:rPr>
  </w:style>
  <w:style w:type="character" w:customStyle="1" w:styleId="MMTopic4Char">
    <w:name w:val="MM Topic 4 Char"/>
    <w:basedOn w:val="4Char"/>
    <w:link w:val="MMTopic4"/>
    <w:rsid w:val="00F33C1A"/>
    <w:rPr>
      <w:rFonts w:asciiTheme="majorHAnsi" w:eastAsiaTheme="majorEastAsia" w:hAnsiTheme="majorHAnsi" w:cstheme="majorBidi"/>
      <w:b/>
      <w:bCs/>
      <w:i/>
      <w:iCs/>
      <w:color w:val="4F81BD" w:themeColor="accent1"/>
      <w:kern w:val="0"/>
      <w:sz w:val="20"/>
      <w:szCs w:val="20"/>
      <w:lang w:val="en-GB" w:eastAsia="ja-JP"/>
    </w:rPr>
  </w:style>
  <w:style w:type="paragraph" w:customStyle="1" w:styleId="MMTopic5">
    <w:name w:val="MM Topic 5"/>
    <w:basedOn w:val="5"/>
    <w:link w:val="MMTopic5Char"/>
    <w:rsid w:val="00F33C1A"/>
    <w:pPr>
      <w:spacing w:line="240" w:lineRule="auto"/>
    </w:pPr>
    <w:rPr>
      <w:rFonts w:eastAsia="MS Mincho"/>
      <w:i/>
    </w:rPr>
  </w:style>
  <w:style w:type="character" w:customStyle="1" w:styleId="MMTopic5Char">
    <w:name w:val="MM Topic 5 Char"/>
    <w:basedOn w:val="5Char"/>
    <w:link w:val="MMTopic5"/>
    <w:rsid w:val="00F33C1A"/>
    <w:rPr>
      <w:rFonts w:ascii="Arial" w:eastAsia="MS Mincho" w:hAnsi="Arial" w:cs="Times New Roman"/>
      <w:b/>
      <w:bCs/>
      <w:i/>
      <w:iCs/>
      <w:kern w:val="0"/>
      <w:sz w:val="26"/>
      <w:szCs w:val="26"/>
      <w:lang w:val="en-GB" w:eastAsia="ja-JP"/>
    </w:rPr>
  </w:style>
  <w:style w:type="paragraph" w:customStyle="1" w:styleId="abc111">
    <w:name w:val="第三节下a.b.c 1.1.1"/>
    <w:rsid w:val="00F33C1A"/>
    <w:pPr>
      <w:numPr>
        <w:numId w:val="9"/>
      </w:numPr>
      <w:spacing w:before="0" w:after="0" w:line="360" w:lineRule="auto"/>
    </w:pPr>
    <w:rPr>
      <w:rFonts w:ascii="Times New Roman" w:eastAsia="宋体" w:hAnsi="Times New Roman" w:cs="Times New Roman"/>
      <w:bCs/>
      <w:szCs w:val="32"/>
    </w:rPr>
  </w:style>
  <w:style w:type="paragraph" w:customStyle="1" w:styleId="106cm">
    <w:name w:val="第三节下内容1.06cm"/>
    <w:link w:val="106cmChar"/>
    <w:rsid w:val="00F33C1A"/>
    <w:pPr>
      <w:spacing w:before="0" w:after="0" w:line="360" w:lineRule="auto"/>
      <w:ind w:left="601" w:firstLine="0"/>
    </w:pPr>
    <w:rPr>
      <w:rFonts w:ascii="Times New Roman" w:eastAsia="宋体" w:hAnsi="Times New Roman" w:cs="Times New Roman"/>
      <w:bCs/>
      <w:kern w:val="0"/>
      <w:szCs w:val="21"/>
    </w:rPr>
  </w:style>
  <w:style w:type="character" w:customStyle="1" w:styleId="106cmChar">
    <w:name w:val="第三节下内容1.06cm Char"/>
    <w:basedOn w:val="a1"/>
    <w:link w:val="106cm"/>
    <w:rsid w:val="00F33C1A"/>
    <w:rPr>
      <w:rFonts w:ascii="Times New Roman" w:eastAsia="宋体" w:hAnsi="Times New Roman" w:cs="Times New Roman"/>
      <w:bCs/>
      <w:kern w:val="0"/>
      <w:szCs w:val="21"/>
    </w:rPr>
  </w:style>
  <w:style w:type="character" w:customStyle="1" w:styleId="af8">
    <w:name w:val="边框"/>
    <w:basedOn w:val="a1"/>
    <w:rsid w:val="00F33C1A"/>
    <w:rPr>
      <w:bdr w:val="single" w:sz="4" w:space="0" w:color="auto"/>
    </w:rPr>
  </w:style>
  <w:style w:type="character" w:customStyle="1" w:styleId="apple-converted-space">
    <w:name w:val="apple-converted-space"/>
    <w:basedOn w:val="a1"/>
    <w:rsid w:val="00F33C1A"/>
  </w:style>
  <w:style w:type="paragraph" w:customStyle="1" w:styleId="088">
    <w:name w:val="第二节下内容0.88"/>
    <w:basedOn w:val="a0"/>
    <w:rsid w:val="00F33C1A"/>
    <w:pPr>
      <w:spacing w:line="360" w:lineRule="auto"/>
      <w:ind w:left="499" w:firstLine="0"/>
    </w:pPr>
    <w:rPr>
      <w:rFonts w:ascii="Times New Roman" w:hAnsi="Times New Roman" w:cs="宋体"/>
      <w:kern w:val="2"/>
      <w:lang w:val="en-US" w:eastAsia="zh-CN"/>
    </w:rPr>
  </w:style>
  <w:style w:type="paragraph" w:customStyle="1" w:styleId="abc11">
    <w:name w:val="第二节下a.b.c 1.1"/>
    <w:link w:val="abc11Char"/>
    <w:rsid w:val="00F33C1A"/>
    <w:pPr>
      <w:tabs>
        <w:tab w:val="num" w:pos="432"/>
      </w:tabs>
      <w:spacing w:before="0" w:after="0" w:line="360" w:lineRule="auto"/>
      <w:ind w:left="432" w:hanging="432"/>
    </w:pPr>
    <w:rPr>
      <w:rFonts w:ascii="Times New Roman" w:eastAsia="宋体" w:hAnsi="Times New Roman" w:cs="Times New Roman"/>
      <w:szCs w:val="21"/>
    </w:rPr>
  </w:style>
  <w:style w:type="character" w:customStyle="1" w:styleId="abc11Char">
    <w:name w:val="第二节下a.b.c 1.1 Char"/>
    <w:basedOn w:val="a1"/>
    <w:link w:val="abc11"/>
    <w:rsid w:val="00F33C1A"/>
    <w:rPr>
      <w:rFonts w:ascii="Times New Roman" w:eastAsia="宋体" w:hAnsi="Times New Roman" w:cs="Times New Roman"/>
      <w:szCs w:val="21"/>
    </w:rPr>
  </w:style>
  <w:style w:type="character" w:customStyle="1" w:styleId="af9">
    <w:name w:val="红色 边框"/>
    <w:basedOn w:val="a1"/>
    <w:rsid w:val="00F33C1A"/>
    <w:rPr>
      <w:color w:val="FF0000"/>
      <w:bdr w:val="single" w:sz="4" w:space="0" w:color="FF0000"/>
    </w:rPr>
  </w:style>
  <w:style w:type="character" w:customStyle="1" w:styleId="Chara">
    <w:name w:val="日期 Char"/>
    <w:basedOn w:val="a1"/>
    <w:link w:val="afa"/>
    <w:uiPriority w:val="99"/>
    <w:semiHidden/>
    <w:rsid w:val="00F33C1A"/>
    <w:rPr>
      <w:rFonts w:ascii="Arial" w:eastAsia="MS Mincho" w:hAnsi="Arial" w:cs="Times New Roman"/>
      <w:kern w:val="0"/>
      <w:sz w:val="20"/>
      <w:szCs w:val="20"/>
      <w:lang w:val="en-GB" w:eastAsia="ja-JP"/>
    </w:rPr>
  </w:style>
  <w:style w:type="paragraph" w:styleId="afa">
    <w:name w:val="Date"/>
    <w:basedOn w:val="a0"/>
    <w:next w:val="a0"/>
    <w:link w:val="Chara"/>
    <w:uiPriority w:val="99"/>
    <w:semiHidden/>
    <w:unhideWhenUsed/>
    <w:rsid w:val="00F33C1A"/>
    <w:pPr>
      <w:spacing w:before="120" w:after="120" w:line="240" w:lineRule="auto"/>
      <w:ind w:leftChars="2500" w:left="100" w:firstLine="418"/>
    </w:pPr>
    <w:rPr>
      <w:rFonts w:eastAsia="MS Mincho"/>
      <w:sz w:val="20"/>
    </w:rPr>
  </w:style>
  <w:style w:type="character" w:customStyle="1" w:styleId="Char10">
    <w:name w:val="日期 Char1"/>
    <w:basedOn w:val="a1"/>
    <w:uiPriority w:val="99"/>
    <w:semiHidden/>
    <w:rsid w:val="00F33C1A"/>
    <w:rPr>
      <w:rFonts w:ascii="Arial" w:eastAsia="宋体" w:hAnsi="Arial" w:cs="Times New Roman"/>
      <w:kern w:val="0"/>
      <w:szCs w:val="20"/>
      <w:lang w:val="en-GB" w:eastAsia="ja-JP"/>
    </w:rPr>
  </w:style>
  <w:style w:type="character" w:styleId="afb">
    <w:name w:val="annotation reference"/>
    <w:basedOn w:val="a1"/>
    <w:uiPriority w:val="99"/>
    <w:semiHidden/>
    <w:unhideWhenUsed/>
    <w:rsid w:val="00F33C1A"/>
    <w:rPr>
      <w:sz w:val="21"/>
      <w:szCs w:val="21"/>
    </w:rPr>
  </w:style>
  <w:style w:type="paragraph" w:styleId="afc">
    <w:name w:val="annotation text"/>
    <w:basedOn w:val="a0"/>
    <w:link w:val="Charb"/>
    <w:uiPriority w:val="99"/>
    <w:semiHidden/>
    <w:unhideWhenUsed/>
    <w:rsid w:val="00F33C1A"/>
    <w:pPr>
      <w:spacing w:before="120" w:after="120" w:line="240" w:lineRule="auto"/>
      <w:ind w:firstLine="418"/>
    </w:pPr>
    <w:rPr>
      <w:rFonts w:eastAsia="MS Mincho"/>
      <w:sz w:val="20"/>
    </w:rPr>
  </w:style>
  <w:style w:type="character" w:customStyle="1" w:styleId="Charb">
    <w:name w:val="批注文字 Char"/>
    <w:basedOn w:val="a1"/>
    <w:link w:val="afc"/>
    <w:uiPriority w:val="99"/>
    <w:semiHidden/>
    <w:rsid w:val="00F33C1A"/>
    <w:rPr>
      <w:rFonts w:ascii="Arial" w:eastAsia="MS Mincho" w:hAnsi="Arial" w:cs="Times New Roman"/>
      <w:kern w:val="0"/>
      <w:sz w:val="20"/>
      <w:szCs w:val="20"/>
      <w:lang w:val="en-GB" w:eastAsia="ja-JP"/>
    </w:rPr>
  </w:style>
  <w:style w:type="paragraph" w:styleId="afd">
    <w:name w:val="annotation subject"/>
    <w:basedOn w:val="afc"/>
    <w:next w:val="afc"/>
    <w:link w:val="Charc"/>
    <w:uiPriority w:val="99"/>
    <w:semiHidden/>
    <w:unhideWhenUsed/>
    <w:rsid w:val="00F33C1A"/>
    <w:rPr>
      <w:b/>
      <w:bCs/>
    </w:rPr>
  </w:style>
  <w:style w:type="character" w:customStyle="1" w:styleId="Charc">
    <w:name w:val="批注主题 Char"/>
    <w:basedOn w:val="Charb"/>
    <w:link w:val="afd"/>
    <w:uiPriority w:val="99"/>
    <w:semiHidden/>
    <w:rsid w:val="00F33C1A"/>
    <w:rPr>
      <w:rFonts w:ascii="Arial" w:eastAsia="MS Mincho" w:hAnsi="Arial" w:cs="Times New Roman"/>
      <w:b/>
      <w:bCs/>
      <w:kern w:val="0"/>
      <w:sz w:val="20"/>
      <w:szCs w:val="20"/>
      <w:lang w:val="en-GB" w:eastAsia="ja-JP"/>
    </w:rPr>
  </w:style>
  <w:style w:type="character" w:styleId="afe">
    <w:name w:val="FollowedHyperlink"/>
    <w:basedOn w:val="a1"/>
    <w:uiPriority w:val="99"/>
    <w:semiHidden/>
    <w:unhideWhenUsed/>
    <w:rsid w:val="00F33C1A"/>
    <w:rPr>
      <w:color w:val="800080" w:themeColor="followedHyperlink"/>
      <w:u w:val="single"/>
    </w:rPr>
  </w:style>
  <w:style w:type="character" w:customStyle="1" w:styleId="2Char10">
    <w:name w:val="标题 2 Char1"/>
    <w:aliases w:val="Heading 2 Char Char1"/>
    <w:basedOn w:val="a1"/>
    <w:semiHidden/>
    <w:rsid w:val="00F33C1A"/>
    <w:rPr>
      <w:rFonts w:asciiTheme="majorHAnsi" w:eastAsiaTheme="majorEastAsia" w:hAnsiTheme="majorHAnsi" w:cstheme="majorBidi"/>
      <w:b/>
      <w:bCs/>
      <w:sz w:val="32"/>
      <w:szCs w:val="32"/>
      <w:lang w:val="en-GB" w:eastAsia="ja-JP"/>
    </w:rPr>
  </w:style>
  <w:style w:type="character" w:customStyle="1" w:styleId="3Char1">
    <w:name w:val="标题 3 Char1"/>
    <w:aliases w:val="MOH Heading 3 Char1"/>
    <w:basedOn w:val="a1"/>
    <w:semiHidden/>
    <w:rsid w:val="00F33C1A"/>
    <w:rPr>
      <w:rFonts w:ascii="Arial" w:eastAsia="MS Mincho" w:hAnsi="Arial"/>
      <w:b/>
      <w:bCs/>
      <w:sz w:val="32"/>
      <w:szCs w:val="32"/>
      <w:lang w:val="en-GB" w:eastAsia="ja-JP"/>
    </w:rPr>
  </w:style>
  <w:style w:type="character" w:customStyle="1" w:styleId="4Char1">
    <w:name w:val="标题 4 Char1"/>
    <w:aliases w:val="H4 Char1"/>
    <w:basedOn w:val="a1"/>
    <w:semiHidden/>
    <w:rsid w:val="00F33C1A"/>
    <w:rPr>
      <w:rFonts w:asciiTheme="majorHAnsi" w:eastAsiaTheme="majorEastAsia" w:hAnsiTheme="majorHAnsi" w:cstheme="majorBidi"/>
      <w:b/>
      <w:bCs/>
      <w:sz w:val="28"/>
      <w:szCs w:val="28"/>
      <w:lang w:val="en-GB" w:eastAsia="ja-JP"/>
    </w:rPr>
  </w:style>
  <w:style w:type="character" w:customStyle="1" w:styleId="Char11">
    <w:name w:val="页脚 Char1"/>
    <w:aliases w:val="f Char1,Footer1 Char1,ft Char1,Fusszeile Char1,Fusszeile1 Char1,Fusszeile2 Char1,Fusszeile3 Char1,Fusszeile4 Char1,Fusszeile5 Char1,Fusszeile6 Char1,Fusszeile7 Char1,Fusszeile11 Char1,Fusszeile21 Char1"/>
    <w:basedOn w:val="a1"/>
    <w:uiPriority w:val="99"/>
    <w:semiHidden/>
    <w:rsid w:val="00F33C1A"/>
    <w:rPr>
      <w:rFonts w:ascii="Arial" w:eastAsia="MS Mincho" w:hAnsi="Arial" w:cs="Times New Roman"/>
      <w:kern w:val="0"/>
      <w:sz w:val="18"/>
      <w:szCs w:val="18"/>
      <w:lang w:val="en-GB" w:eastAsia="ja-JP"/>
    </w:rPr>
  </w:style>
  <w:style w:type="paragraph" w:styleId="23">
    <w:name w:val="Body Text 2"/>
    <w:basedOn w:val="a0"/>
    <w:link w:val="2Char2"/>
    <w:semiHidden/>
    <w:rsid w:val="00F33C1A"/>
    <w:pPr>
      <w:widowControl w:val="0"/>
      <w:spacing w:line="240" w:lineRule="auto"/>
      <w:ind w:firstLine="0"/>
      <w:jc w:val="both"/>
    </w:pPr>
    <w:rPr>
      <w:rFonts w:ascii="Times New Roman" w:hAnsi="Times New Roman"/>
      <w:kern w:val="2"/>
      <w:sz w:val="24"/>
      <w:lang w:val="en-US" w:eastAsia="zh-CN"/>
    </w:rPr>
  </w:style>
  <w:style w:type="character" w:customStyle="1" w:styleId="2Char2">
    <w:name w:val="正文文本 2 Char"/>
    <w:basedOn w:val="a1"/>
    <w:link w:val="23"/>
    <w:semiHidden/>
    <w:rsid w:val="00F33C1A"/>
    <w:rPr>
      <w:rFonts w:ascii="Times New Roman" w:eastAsia="宋体" w:hAnsi="Times New Roman" w:cs="Times New Roman"/>
      <w:sz w:val="24"/>
      <w:szCs w:val="20"/>
    </w:rPr>
  </w:style>
  <w:style w:type="paragraph" w:styleId="aff">
    <w:name w:val="Block Text"/>
    <w:basedOn w:val="a0"/>
    <w:semiHidden/>
    <w:rsid w:val="00F33C1A"/>
    <w:pPr>
      <w:widowControl w:val="0"/>
      <w:tabs>
        <w:tab w:val="left" w:pos="540"/>
      </w:tabs>
      <w:spacing w:line="360" w:lineRule="auto"/>
      <w:ind w:leftChars="257" w:left="1261" w:rightChars="-43" w:right="-90" w:hangingChars="300" w:hanging="721"/>
      <w:jc w:val="both"/>
    </w:pPr>
    <w:rPr>
      <w:rFonts w:ascii="宋体" w:hAnsi="Times New Roman"/>
      <w:b/>
      <w:bCs/>
      <w:color w:val="FF0000"/>
      <w:kern w:val="2"/>
      <w:sz w:val="24"/>
      <w:lang w:val="en-US" w:eastAsia="zh-CN"/>
    </w:rPr>
  </w:style>
  <w:style w:type="paragraph" w:styleId="aff0">
    <w:name w:val="Normal (Web)"/>
    <w:basedOn w:val="a0"/>
    <w:uiPriority w:val="99"/>
    <w:unhideWhenUsed/>
    <w:rsid w:val="00F33C1A"/>
    <w:pPr>
      <w:spacing w:before="100" w:beforeAutospacing="1" w:after="100" w:afterAutospacing="1" w:line="240" w:lineRule="auto"/>
      <w:ind w:firstLine="0"/>
    </w:pPr>
    <w:rPr>
      <w:rFonts w:ascii="宋体" w:hAnsi="宋体" w:cs="宋体"/>
      <w:sz w:val="24"/>
      <w:szCs w:val="24"/>
      <w:lang w:val="en-US" w:eastAsia="zh-CN"/>
    </w:rPr>
  </w:style>
  <w:style w:type="paragraph" w:customStyle="1" w:styleId="a">
    <w:name w:val="新四级标题"/>
    <w:basedOn w:val="4"/>
    <w:qFormat/>
    <w:rsid w:val="00F33C1A"/>
    <w:pPr>
      <w:numPr>
        <w:ilvl w:val="0"/>
        <w:numId w:val="10"/>
      </w:numPr>
      <w:spacing w:after="120" w:line="240" w:lineRule="auto"/>
      <w:ind w:rightChars="0" w:right="0"/>
    </w:pPr>
    <w:rPr>
      <w:rFonts w:eastAsia="Arial" w:cs="宋体"/>
    </w:rPr>
  </w:style>
  <w:style w:type="paragraph" w:customStyle="1" w:styleId="ww">
    <w:name w:val="ww"/>
    <w:basedOn w:val="a0"/>
    <w:link w:val="wwChar"/>
    <w:qFormat/>
    <w:rsid w:val="007374A8"/>
    <w:pPr>
      <w:spacing w:before="120" w:after="120" w:line="360" w:lineRule="auto"/>
      <w:ind w:firstLine="0"/>
    </w:pPr>
    <w:rPr>
      <w:rFonts w:asciiTheme="minorEastAsia" w:eastAsiaTheme="minorEastAsia" w:hAnsiTheme="minorEastAsia"/>
      <w:sz w:val="24"/>
      <w:szCs w:val="24"/>
    </w:rPr>
  </w:style>
  <w:style w:type="character" w:customStyle="1" w:styleId="wwChar">
    <w:name w:val="ww Char"/>
    <w:basedOn w:val="a1"/>
    <w:link w:val="ww"/>
    <w:rsid w:val="007374A8"/>
    <w:rPr>
      <w:rFonts w:asciiTheme="minorEastAsia" w:hAnsiTheme="minorEastAsia" w:cs="Times New Roman"/>
      <w:kern w:val="0"/>
      <w:sz w:val="24"/>
      <w:szCs w:val="24"/>
      <w:lang w:val="en-GB" w:eastAsia="ja-JP"/>
    </w:rPr>
  </w:style>
  <w:style w:type="paragraph" w:styleId="40">
    <w:name w:val="toc 4"/>
    <w:basedOn w:val="a0"/>
    <w:next w:val="a0"/>
    <w:autoRedefine/>
    <w:uiPriority w:val="39"/>
    <w:unhideWhenUsed/>
    <w:rsid w:val="005E09AE"/>
    <w:pPr>
      <w:ind w:left="630"/>
    </w:pPr>
    <w:rPr>
      <w:rFonts w:asciiTheme="minorHAnsi" w:hAnsiTheme="minorHAnsi" w:cstheme="minorHAnsi"/>
      <w:sz w:val="18"/>
      <w:szCs w:val="18"/>
    </w:rPr>
  </w:style>
  <w:style w:type="paragraph" w:styleId="50">
    <w:name w:val="toc 5"/>
    <w:basedOn w:val="a0"/>
    <w:next w:val="a0"/>
    <w:autoRedefine/>
    <w:uiPriority w:val="39"/>
    <w:unhideWhenUsed/>
    <w:rsid w:val="005E09AE"/>
    <w:pPr>
      <w:ind w:left="840"/>
    </w:pPr>
    <w:rPr>
      <w:rFonts w:asciiTheme="minorHAnsi" w:hAnsiTheme="minorHAnsi" w:cstheme="minorHAnsi"/>
      <w:sz w:val="18"/>
      <w:szCs w:val="18"/>
    </w:rPr>
  </w:style>
  <w:style w:type="paragraph" w:styleId="60">
    <w:name w:val="toc 6"/>
    <w:basedOn w:val="a0"/>
    <w:next w:val="a0"/>
    <w:autoRedefine/>
    <w:uiPriority w:val="39"/>
    <w:unhideWhenUsed/>
    <w:rsid w:val="005E09AE"/>
    <w:pPr>
      <w:ind w:left="1050"/>
    </w:pPr>
    <w:rPr>
      <w:rFonts w:asciiTheme="minorHAnsi" w:hAnsiTheme="minorHAnsi" w:cstheme="minorHAnsi"/>
      <w:sz w:val="18"/>
      <w:szCs w:val="18"/>
    </w:rPr>
  </w:style>
  <w:style w:type="paragraph" w:styleId="70">
    <w:name w:val="toc 7"/>
    <w:basedOn w:val="a0"/>
    <w:next w:val="a0"/>
    <w:autoRedefine/>
    <w:uiPriority w:val="39"/>
    <w:unhideWhenUsed/>
    <w:rsid w:val="005E09AE"/>
    <w:pPr>
      <w:ind w:left="1260"/>
    </w:pPr>
    <w:rPr>
      <w:rFonts w:asciiTheme="minorHAnsi" w:hAnsiTheme="minorHAnsi" w:cstheme="minorHAnsi"/>
      <w:sz w:val="18"/>
      <w:szCs w:val="18"/>
    </w:rPr>
  </w:style>
  <w:style w:type="paragraph" w:styleId="90">
    <w:name w:val="toc 9"/>
    <w:basedOn w:val="a0"/>
    <w:next w:val="a0"/>
    <w:autoRedefine/>
    <w:uiPriority w:val="39"/>
    <w:unhideWhenUsed/>
    <w:rsid w:val="005E09AE"/>
    <w:pPr>
      <w:ind w:left="1680"/>
    </w:pPr>
    <w:rPr>
      <w:rFonts w:asciiTheme="minorHAnsi" w:hAnsiTheme="minorHAnsi" w:cstheme="minorHAnsi"/>
      <w:sz w:val="18"/>
      <w:szCs w:val="18"/>
    </w:rPr>
  </w:style>
  <w:style w:type="paragraph" w:customStyle="1" w:styleId="xl72">
    <w:name w:val="xl72"/>
    <w:basedOn w:val="a0"/>
    <w:rsid w:val="0096282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ascii="宋体" w:hAnsi="宋体" w:cs="宋体"/>
      <w:sz w:val="20"/>
      <w:lang w:val="en-US" w:eastAsia="zh-CN"/>
    </w:rPr>
  </w:style>
  <w:style w:type="paragraph" w:customStyle="1" w:styleId="14">
    <w:name w:val="列出段落1"/>
    <w:basedOn w:val="a0"/>
    <w:uiPriority w:val="34"/>
    <w:qFormat/>
    <w:rsid w:val="00461F49"/>
    <w:pPr>
      <w:widowControl w:val="0"/>
      <w:spacing w:line="240" w:lineRule="auto"/>
      <w:ind w:left="720" w:firstLine="0"/>
      <w:contextualSpacing/>
    </w:pPr>
    <w:rPr>
      <w:rFonts w:eastAsia="Arial" w:cs="Arial"/>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00447">
      <w:bodyDiv w:val="1"/>
      <w:marLeft w:val="0"/>
      <w:marRight w:val="0"/>
      <w:marTop w:val="0"/>
      <w:marBottom w:val="0"/>
      <w:divBdr>
        <w:top w:val="none" w:sz="0" w:space="0" w:color="auto"/>
        <w:left w:val="none" w:sz="0" w:space="0" w:color="auto"/>
        <w:bottom w:val="none" w:sz="0" w:space="0" w:color="auto"/>
        <w:right w:val="none" w:sz="0" w:space="0" w:color="auto"/>
      </w:divBdr>
    </w:div>
    <w:div w:id="144397218">
      <w:bodyDiv w:val="1"/>
      <w:marLeft w:val="0"/>
      <w:marRight w:val="0"/>
      <w:marTop w:val="0"/>
      <w:marBottom w:val="0"/>
      <w:divBdr>
        <w:top w:val="none" w:sz="0" w:space="0" w:color="auto"/>
        <w:left w:val="none" w:sz="0" w:space="0" w:color="auto"/>
        <w:bottom w:val="none" w:sz="0" w:space="0" w:color="auto"/>
        <w:right w:val="none" w:sz="0" w:space="0" w:color="auto"/>
      </w:divBdr>
    </w:div>
    <w:div w:id="151680105">
      <w:bodyDiv w:val="1"/>
      <w:marLeft w:val="0"/>
      <w:marRight w:val="0"/>
      <w:marTop w:val="0"/>
      <w:marBottom w:val="0"/>
      <w:divBdr>
        <w:top w:val="none" w:sz="0" w:space="0" w:color="auto"/>
        <w:left w:val="none" w:sz="0" w:space="0" w:color="auto"/>
        <w:bottom w:val="none" w:sz="0" w:space="0" w:color="auto"/>
        <w:right w:val="none" w:sz="0" w:space="0" w:color="auto"/>
      </w:divBdr>
    </w:div>
    <w:div w:id="155582805">
      <w:bodyDiv w:val="1"/>
      <w:marLeft w:val="0"/>
      <w:marRight w:val="0"/>
      <w:marTop w:val="0"/>
      <w:marBottom w:val="0"/>
      <w:divBdr>
        <w:top w:val="none" w:sz="0" w:space="0" w:color="auto"/>
        <w:left w:val="none" w:sz="0" w:space="0" w:color="auto"/>
        <w:bottom w:val="none" w:sz="0" w:space="0" w:color="auto"/>
        <w:right w:val="none" w:sz="0" w:space="0" w:color="auto"/>
      </w:divBdr>
    </w:div>
    <w:div w:id="189757314">
      <w:bodyDiv w:val="1"/>
      <w:marLeft w:val="0"/>
      <w:marRight w:val="0"/>
      <w:marTop w:val="0"/>
      <w:marBottom w:val="0"/>
      <w:divBdr>
        <w:top w:val="none" w:sz="0" w:space="0" w:color="auto"/>
        <w:left w:val="none" w:sz="0" w:space="0" w:color="auto"/>
        <w:bottom w:val="none" w:sz="0" w:space="0" w:color="auto"/>
        <w:right w:val="none" w:sz="0" w:space="0" w:color="auto"/>
      </w:divBdr>
    </w:div>
    <w:div w:id="214394499">
      <w:bodyDiv w:val="1"/>
      <w:marLeft w:val="0"/>
      <w:marRight w:val="0"/>
      <w:marTop w:val="0"/>
      <w:marBottom w:val="0"/>
      <w:divBdr>
        <w:top w:val="none" w:sz="0" w:space="0" w:color="auto"/>
        <w:left w:val="none" w:sz="0" w:space="0" w:color="auto"/>
        <w:bottom w:val="none" w:sz="0" w:space="0" w:color="auto"/>
        <w:right w:val="none" w:sz="0" w:space="0" w:color="auto"/>
      </w:divBdr>
    </w:div>
    <w:div w:id="352607205">
      <w:bodyDiv w:val="1"/>
      <w:marLeft w:val="0"/>
      <w:marRight w:val="0"/>
      <w:marTop w:val="0"/>
      <w:marBottom w:val="0"/>
      <w:divBdr>
        <w:top w:val="none" w:sz="0" w:space="0" w:color="auto"/>
        <w:left w:val="none" w:sz="0" w:space="0" w:color="auto"/>
        <w:bottom w:val="none" w:sz="0" w:space="0" w:color="auto"/>
        <w:right w:val="none" w:sz="0" w:space="0" w:color="auto"/>
      </w:divBdr>
    </w:div>
    <w:div w:id="361050893">
      <w:bodyDiv w:val="1"/>
      <w:marLeft w:val="0"/>
      <w:marRight w:val="0"/>
      <w:marTop w:val="0"/>
      <w:marBottom w:val="0"/>
      <w:divBdr>
        <w:top w:val="none" w:sz="0" w:space="0" w:color="auto"/>
        <w:left w:val="none" w:sz="0" w:space="0" w:color="auto"/>
        <w:bottom w:val="none" w:sz="0" w:space="0" w:color="auto"/>
        <w:right w:val="none" w:sz="0" w:space="0" w:color="auto"/>
      </w:divBdr>
    </w:div>
    <w:div w:id="400057960">
      <w:bodyDiv w:val="1"/>
      <w:marLeft w:val="0"/>
      <w:marRight w:val="0"/>
      <w:marTop w:val="0"/>
      <w:marBottom w:val="0"/>
      <w:divBdr>
        <w:top w:val="none" w:sz="0" w:space="0" w:color="auto"/>
        <w:left w:val="none" w:sz="0" w:space="0" w:color="auto"/>
        <w:bottom w:val="none" w:sz="0" w:space="0" w:color="auto"/>
        <w:right w:val="none" w:sz="0" w:space="0" w:color="auto"/>
      </w:divBdr>
    </w:div>
    <w:div w:id="407190428">
      <w:bodyDiv w:val="1"/>
      <w:marLeft w:val="0"/>
      <w:marRight w:val="0"/>
      <w:marTop w:val="0"/>
      <w:marBottom w:val="0"/>
      <w:divBdr>
        <w:top w:val="none" w:sz="0" w:space="0" w:color="auto"/>
        <w:left w:val="none" w:sz="0" w:space="0" w:color="auto"/>
        <w:bottom w:val="none" w:sz="0" w:space="0" w:color="auto"/>
        <w:right w:val="none" w:sz="0" w:space="0" w:color="auto"/>
      </w:divBdr>
    </w:div>
    <w:div w:id="407700717">
      <w:bodyDiv w:val="1"/>
      <w:marLeft w:val="0"/>
      <w:marRight w:val="0"/>
      <w:marTop w:val="0"/>
      <w:marBottom w:val="0"/>
      <w:divBdr>
        <w:top w:val="none" w:sz="0" w:space="0" w:color="auto"/>
        <w:left w:val="none" w:sz="0" w:space="0" w:color="auto"/>
        <w:bottom w:val="none" w:sz="0" w:space="0" w:color="auto"/>
        <w:right w:val="none" w:sz="0" w:space="0" w:color="auto"/>
      </w:divBdr>
    </w:div>
    <w:div w:id="431052202">
      <w:bodyDiv w:val="1"/>
      <w:marLeft w:val="0"/>
      <w:marRight w:val="0"/>
      <w:marTop w:val="0"/>
      <w:marBottom w:val="0"/>
      <w:divBdr>
        <w:top w:val="none" w:sz="0" w:space="0" w:color="auto"/>
        <w:left w:val="none" w:sz="0" w:space="0" w:color="auto"/>
        <w:bottom w:val="none" w:sz="0" w:space="0" w:color="auto"/>
        <w:right w:val="none" w:sz="0" w:space="0" w:color="auto"/>
      </w:divBdr>
    </w:div>
    <w:div w:id="457459821">
      <w:bodyDiv w:val="1"/>
      <w:marLeft w:val="0"/>
      <w:marRight w:val="0"/>
      <w:marTop w:val="0"/>
      <w:marBottom w:val="0"/>
      <w:divBdr>
        <w:top w:val="none" w:sz="0" w:space="0" w:color="auto"/>
        <w:left w:val="none" w:sz="0" w:space="0" w:color="auto"/>
        <w:bottom w:val="none" w:sz="0" w:space="0" w:color="auto"/>
        <w:right w:val="none" w:sz="0" w:space="0" w:color="auto"/>
      </w:divBdr>
    </w:div>
    <w:div w:id="478881251">
      <w:bodyDiv w:val="1"/>
      <w:marLeft w:val="0"/>
      <w:marRight w:val="0"/>
      <w:marTop w:val="0"/>
      <w:marBottom w:val="0"/>
      <w:divBdr>
        <w:top w:val="none" w:sz="0" w:space="0" w:color="auto"/>
        <w:left w:val="none" w:sz="0" w:space="0" w:color="auto"/>
        <w:bottom w:val="none" w:sz="0" w:space="0" w:color="auto"/>
        <w:right w:val="none" w:sz="0" w:space="0" w:color="auto"/>
      </w:divBdr>
    </w:div>
    <w:div w:id="557129462">
      <w:bodyDiv w:val="1"/>
      <w:marLeft w:val="0"/>
      <w:marRight w:val="0"/>
      <w:marTop w:val="0"/>
      <w:marBottom w:val="0"/>
      <w:divBdr>
        <w:top w:val="none" w:sz="0" w:space="0" w:color="auto"/>
        <w:left w:val="none" w:sz="0" w:space="0" w:color="auto"/>
        <w:bottom w:val="none" w:sz="0" w:space="0" w:color="auto"/>
        <w:right w:val="none" w:sz="0" w:space="0" w:color="auto"/>
      </w:divBdr>
    </w:div>
    <w:div w:id="577055356">
      <w:bodyDiv w:val="1"/>
      <w:marLeft w:val="0"/>
      <w:marRight w:val="0"/>
      <w:marTop w:val="0"/>
      <w:marBottom w:val="0"/>
      <w:divBdr>
        <w:top w:val="none" w:sz="0" w:space="0" w:color="auto"/>
        <w:left w:val="none" w:sz="0" w:space="0" w:color="auto"/>
        <w:bottom w:val="none" w:sz="0" w:space="0" w:color="auto"/>
        <w:right w:val="none" w:sz="0" w:space="0" w:color="auto"/>
      </w:divBdr>
    </w:div>
    <w:div w:id="579410618">
      <w:bodyDiv w:val="1"/>
      <w:marLeft w:val="0"/>
      <w:marRight w:val="0"/>
      <w:marTop w:val="0"/>
      <w:marBottom w:val="0"/>
      <w:divBdr>
        <w:top w:val="none" w:sz="0" w:space="0" w:color="auto"/>
        <w:left w:val="none" w:sz="0" w:space="0" w:color="auto"/>
        <w:bottom w:val="none" w:sz="0" w:space="0" w:color="auto"/>
        <w:right w:val="none" w:sz="0" w:space="0" w:color="auto"/>
      </w:divBdr>
    </w:div>
    <w:div w:id="589897405">
      <w:bodyDiv w:val="1"/>
      <w:marLeft w:val="0"/>
      <w:marRight w:val="0"/>
      <w:marTop w:val="0"/>
      <w:marBottom w:val="0"/>
      <w:divBdr>
        <w:top w:val="none" w:sz="0" w:space="0" w:color="auto"/>
        <w:left w:val="none" w:sz="0" w:space="0" w:color="auto"/>
        <w:bottom w:val="none" w:sz="0" w:space="0" w:color="auto"/>
        <w:right w:val="none" w:sz="0" w:space="0" w:color="auto"/>
      </w:divBdr>
    </w:div>
    <w:div w:id="650139739">
      <w:bodyDiv w:val="1"/>
      <w:marLeft w:val="0"/>
      <w:marRight w:val="0"/>
      <w:marTop w:val="0"/>
      <w:marBottom w:val="0"/>
      <w:divBdr>
        <w:top w:val="none" w:sz="0" w:space="0" w:color="auto"/>
        <w:left w:val="none" w:sz="0" w:space="0" w:color="auto"/>
        <w:bottom w:val="none" w:sz="0" w:space="0" w:color="auto"/>
        <w:right w:val="none" w:sz="0" w:space="0" w:color="auto"/>
      </w:divBdr>
    </w:div>
    <w:div w:id="653797371">
      <w:bodyDiv w:val="1"/>
      <w:marLeft w:val="0"/>
      <w:marRight w:val="0"/>
      <w:marTop w:val="0"/>
      <w:marBottom w:val="0"/>
      <w:divBdr>
        <w:top w:val="none" w:sz="0" w:space="0" w:color="auto"/>
        <w:left w:val="none" w:sz="0" w:space="0" w:color="auto"/>
        <w:bottom w:val="none" w:sz="0" w:space="0" w:color="auto"/>
        <w:right w:val="none" w:sz="0" w:space="0" w:color="auto"/>
      </w:divBdr>
    </w:div>
    <w:div w:id="710613352">
      <w:bodyDiv w:val="1"/>
      <w:marLeft w:val="0"/>
      <w:marRight w:val="0"/>
      <w:marTop w:val="0"/>
      <w:marBottom w:val="0"/>
      <w:divBdr>
        <w:top w:val="none" w:sz="0" w:space="0" w:color="auto"/>
        <w:left w:val="none" w:sz="0" w:space="0" w:color="auto"/>
        <w:bottom w:val="none" w:sz="0" w:space="0" w:color="auto"/>
        <w:right w:val="none" w:sz="0" w:space="0" w:color="auto"/>
      </w:divBdr>
    </w:div>
    <w:div w:id="711156351">
      <w:bodyDiv w:val="1"/>
      <w:marLeft w:val="0"/>
      <w:marRight w:val="0"/>
      <w:marTop w:val="0"/>
      <w:marBottom w:val="0"/>
      <w:divBdr>
        <w:top w:val="none" w:sz="0" w:space="0" w:color="auto"/>
        <w:left w:val="none" w:sz="0" w:space="0" w:color="auto"/>
        <w:bottom w:val="none" w:sz="0" w:space="0" w:color="auto"/>
        <w:right w:val="none" w:sz="0" w:space="0" w:color="auto"/>
      </w:divBdr>
    </w:div>
    <w:div w:id="717827846">
      <w:bodyDiv w:val="1"/>
      <w:marLeft w:val="0"/>
      <w:marRight w:val="0"/>
      <w:marTop w:val="0"/>
      <w:marBottom w:val="0"/>
      <w:divBdr>
        <w:top w:val="none" w:sz="0" w:space="0" w:color="auto"/>
        <w:left w:val="none" w:sz="0" w:space="0" w:color="auto"/>
        <w:bottom w:val="none" w:sz="0" w:space="0" w:color="auto"/>
        <w:right w:val="none" w:sz="0" w:space="0" w:color="auto"/>
      </w:divBdr>
    </w:div>
    <w:div w:id="771097019">
      <w:bodyDiv w:val="1"/>
      <w:marLeft w:val="0"/>
      <w:marRight w:val="0"/>
      <w:marTop w:val="0"/>
      <w:marBottom w:val="0"/>
      <w:divBdr>
        <w:top w:val="none" w:sz="0" w:space="0" w:color="auto"/>
        <w:left w:val="none" w:sz="0" w:space="0" w:color="auto"/>
        <w:bottom w:val="none" w:sz="0" w:space="0" w:color="auto"/>
        <w:right w:val="none" w:sz="0" w:space="0" w:color="auto"/>
      </w:divBdr>
    </w:div>
    <w:div w:id="792476824">
      <w:bodyDiv w:val="1"/>
      <w:marLeft w:val="0"/>
      <w:marRight w:val="0"/>
      <w:marTop w:val="0"/>
      <w:marBottom w:val="0"/>
      <w:divBdr>
        <w:top w:val="none" w:sz="0" w:space="0" w:color="auto"/>
        <w:left w:val="none" w:sz="0" w:space="0" w:color="auto"/>
        <w:bottom w:val="none" w:sz="0" w:space="0" w:color="auto"/>
        <w:right w:val="none" w:sz="0" w:space="0" w:color="auto"/>
      </w:divBdr>
    </w:div>
    <w:div w:id="817458894">
      <w:bodyDiv w:val="1"/>
      <w:marLeft w:val="0"/>
      <w:marRight w:val="0"/>
      <w:marTop w:val="0"/>
      <w:marBottom w:val="0"/>
      <w:divBdr>
        <w:top w:val="none" w:sz="0" w:space="0" w:color="auto"/>
        <w:left w:val="none" w:sz="0" w:space="0" w:color="auto"/>
        <w:bottom w:val="none" w:sz="0" w:space="0" w:color="auto"/>
        <w:right w:val="none" w:sz="0" w:space="0" w:color="auto"/>
      </w:divBdr>
    </w:div>
    <w:div w:id="817721706">
      <w:bodyDiv w:val="1"/>
      <w:marLeft w:val="0"/>
      <w:marRight w:val="0"/>
      <w:marTop w:val="0"/>
      <w:marBottom w:val="0"/>
      <w:divBdr>
        <w:top w:val="none" w:sz="0" w:space="0" w:color="auto"/>
        <w:left w:val="none" w:sz="0" w:space="0" w:color="auto"/>
        <w:bottom w:val="none" w:sz="0" w:space="0" w:color="auto"/>
        <w:right w:val="none" w:sz="0" w:space="0" w:color="auto"/>
      </w:divBdr>
    </w:div>
    <w:div w:id="859010882">
      <w:bodyDiv w:val="1"/>
      <w:marLeft w:val="0"/>
      <w:marRight w:val="0"/>
      <w:marTop w:val="0"/>
      <w:marBottom w:val="0"/>
      <w:divBdr>
        <w:top w:val="none" w:sz="0" w:space="0" w:color="auto"/>
        <w:left w:val="none" w:sz="0" w:space="0" w:color="auto"/>
        <w:bottom w:val="none" w:sz="0" w:space="0" w:color="auto"/>
        <w:right w:val="none" w:sz="0" w:space="0" w:color="auto"/>
      </w:divBdr>
    </w:div>
    <w:div w:id="874077562">
      <w:bodyDiv w:val="1"/>
      <w:marLeft w:val="0"/>
      <w:marRight w:val="0"/>
      <w:marTop w:val="0"/>
      <w:marBottom w:val="0"/>
      <w:divBdr>
        <w:top w:val="none" w:sz="0" w:space="0" w:color="auto"/>
        <w:left w:val="none" w:sz="0" w:space="0" w:color="auto"/>
        <w:bottom w:val="none" w:sz="0" w:space="0" w:color="auto"/>
        <w:right w:val="none" w:sz="0" w:space="0" w:color="auto"/>
      </w:divBdr>
    </w:div>
    <w:div w:id="976954721">
      <w:bodyDiv w:val="1"/>
      <w:marLeft w:val="0"/>
      <w:marRight w:val="0"/>
      <w:marTop w:val="0"/>
      <w:marBottom w:val="0"/>
      <w:divBdr>
        <w:top w:val="none" w:sz="0" w:space="0" w:color="auto"/>
        <w:left w:val="none" w:sz="0" w:space="0" w:color="auto"/>
        <w:bottom w:val="none" w:sz="0" w:space="0" w:color="auto"/>
        <w:right w:val="none" w:sz="0" w:space="0" w:color="auto"/>
      </w:divBdr>
      <w:divsChild>
        <w:div w:id="766581815">
          <w:marLeft w:val="475"/>
          <w:marRight w:val="0"/>
          <w:marTop w:val="0"/>
          <w:marBottom w:val="0"/>
          <w:divBdr>
            <w:top w:val="none" w:sz="0" w:space="0" w:color="auto"/>
            <w:left w:val="none" w:sz="0" w:space="0" w:color="auto"/>
            <w:bottom w:val="none" w:sz="0" w:space="0" w:color="auto"/>
            <w:right w:val="none" w:sz="0" w:space="0" w:color="auto"/>
          </w:divBdr>
        </w:div>
        <w:div w:id="1749228924">
          <w:marLeft w:val="475"/>
          <w:marRight w:val="0"/>
          <w:marTop w:val="0"/>
          <w:marBottom w:val="0"/>
          <w:divBdr>
            <w:top w:val="none" w:sz="0" w:space="0" w:color="auto"/>
            <w:left w:val="none" w:sz="0" w:space="0" w:color="auto"/>
            <w:bottom w:val="none" w:sz="0" w:space="0" w:color="auto"/>
            <w:right w:val="none" w:sz="0" w:space="0" w:color="auto"/>
          </w:divBdr>
        </w:div>
      </w:divsChild>
    </w:div>
    <w:div w:id="982192957">
      <w:bodyDiv w:val="1"/>
      <w:marLeft w:val="0"/>
      <w:marRight w:val="0"/>
      <w:marTop w:val="0"/>
      <w:marBottom w:val="0"/>
      <w:divBdr>
        <w:top w:val="none" w:sz="0" w:space="0" w:color="auto"/>
        <w:left w:val="none" w:sz="0" w:space="0" w:color="auto"/>
        <w:bottom w:val="none" w:sz="0" w:space="0" w:color="auto"/>
        <w:right w:val="none" w:sz="0" w:space="0" w:color="auto"/>
      </w:divBdr>
    </w:div>
    <w:div w:id="998850146">
      <w:bodyDiv w:val="1"/>
      <w:marLeft w:val="0"/>
      <w:marRight w:val="0"/>
      <w:marTop w:val="0"/>
      <w:marBottom w:val="0"/>
      <w:divBdr>
        <w:top w:val="none" w:sz="0" w:space="0" w:color="auto"/>
        <w:left w:val="none" w:sz="0" w:space="0" w:color="auto"/>
        <w:bottom w:val="none" w:sz="0" w:space="0" w:color="auto"/>
        <w:right w:val="none" w:sz="0" w:space="0" w:color="auto"/>
      </w:divBdr>
    </w:div>
    <w:div w:id="1058019665">
      <w:bodyDiv w:val="1"/>
      <w:marLeft w:val="0"/>
      <w:marRight w:val="0"/>
      <w:marTop w:val="0"/>
      <w:marBottom w:val="0"/>
      <w:divBdr>
        <w:top w:val="none" w:sz="0" w:space="0" w:color="auto"/>
        <w:left w:val="none" w:sz="0" w:space="0" w:color="auto"/>
        <w:bottom w:val="none" w:sz="0" w:space="0" w:color="auto"/>
        <w:right w:val="none" w:sz="0" w:space="0" w:color="auto"/>
      </w:divBdr>
      <w:divsChild>
        <w:div w:id="953054955">
          <w:marLeft w:val="0"/>
          <w:marRight w:val="0"/>
          <w:marTop w:val="0"/>
          <w:marBottom w:val="0"/>
          <w:divBdr>
            <w:top w:val="none" w:sz="0" w:space="0" w:color="auto"/>
            <w:left w:val="none" w:sz="0" w:space="0" w:color="auto"/>
            <w:bottom w:val="none" w:sz="0" w:space="0" w:color="auto"/>
            <w:right w:val="none" w:sz="0" w:space="0" w:color="auto"/>
          </w:divBdr>
          <w:divsChild>
            <w:div w:id="1820804316">
              <w:marLeft w:val="0"/>
              <w:marRight w:val="0"/>
              <w:marTop w:val="130"/>
              <w:marBottom w:val="0"/>
              <w:divBdr>
                <w:top w:val="none" w:sz="0" w:space="0" w:color="auto"/>
                <w:left w:val="none" w:sz="0" w:space="0" w:color="auto"/>
                <w:bottom w:val="none" w:sz="0" w:space="0" w:color="auto"/>
                <w:right w:val="none" w:sz="0" w:space="0" w:color="auto"/>
              </w:divBdr>
              <w:divsChild>
                <w:div w:id="75715432">
                  <w:marLeft w:val="0"/>
                  <w:marRight w:val="0"/>
                  <w:marTop w:val="0"/>
                  <w:marBottom w:val="0"/>
                  <w:divBdr>
                    <w:top w:val="none" w:sz="0" w:space="0" w:color="auto"/>
                    <w:left w:val="none" w:sz="0" w:space="0" w:color="auto"/>
                    <w:bottom w:val="none" w:sz="0" w:space="0" w:color="auto"/>
                    <w:right w:val="none" w:sz="0" w:space="0" w:color="auto"/>
                  </w:divBdr>
                  <w:divsChild>
                    <w:div w:id="1002053661">
                      <w:marLeft w:val="0"/>
                      <w:marRight w:val="0"/>
                      <w:marTop w:val="0"/>
                      <w:marBottom w:val="0"/>
                      <w:divBdr>
                        <w:top w:val="single" w:sz="4" w:space="16" w:color="D3DBE6"/>
                        <w:left w:val="single" w:sz="4" w:space="0" w:color="D3DBE6"/>
                        <w:bottom w:val="single" w:sz="4" w:space="0" w:color="D3DBE6"/>
                        <w:right w:val="single" w:sz="4" w:space="0" w:color="D3DBE6"/>
                      </w:divBdr>
                      <w:divsChild>
                        <w:div w:id="549419989">
                          <w:marLeft w:val="0"/>
                          <w:marRight w:val="0"/>
                          <w:marTop w:val="0"/>
                          <w:marBottom w:val="0"/>
                          <w:divBdr>
                            <w:top w:val="none" w:sz="0" w:space="0" w:color="auto"/>
                            <w:left w:val="none" w:sz="0" w:space="0" w:color="auto"/>
                            <w:bottom w:val="none" w:sz="0" w:space="0" w:color="auto"/>
                            <w:right w:val="none" w:sz="0" w:space="0" w:color="auto"/>
                          </w:divBdr>
                          <w:divsChild>
                            <w:div w:id="157814789">
                              <w:marLeft w:val="0"/>
                              <w:marRight w:val="0"/>
                              <w:marTop w:val="0"/>
                              <w:marBottom w:val="71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200952">
      <w:bodyDiv w:val="1"/>
      <w:marLeft w:val="0"/>
      <w:marRight w:val="0"/>
      <w:marTop w:val="0"/>
      <w:marBottom w:val="0"/>
      <w:divBdr>
        <w:top w:val="none" w:sz="0" w:space="0" w:color="auto"/>
        <w:left w:val="none" w:sz="0" w:space="0" w:color="auto"/>
        <w:bottom w:val="none" w:sz="0" w:space="0" w:color="auto"/>
        <w:right w:val="none" w:sz="0" w:space="0" w:color="auto"/>
      </w:divBdr>
    </w:div>
    <w:div w:id="1123579754">
      <w:bodyDiv w:val="1"/>
      <w:marLeft w:val="0"/>
      <w:marRight w:val="0"/>
      <w:marTop w:val="0"/>
      <w:marBottom w:val="0"/>
      <w:divBdr>
        <w:top w:val="none" w:sz="0" w:space="0" w:color="auto"/>
        <w:left w:val="none" w:sz="0" w:space="0" w:color="auto"/>
        <w:bottom w:val="none" w:sz="0" w:space="0" w:color="auto"/>
        <w:right w:val="none" w:sz="0" w:space="0" w:color="auto"/>
      </w:divBdr>
    </w:div>
    <w:div w:id="1172526823">
      <w:bodyDiv w:val="1"/>
      <w:marLeft w:val="0"/>
      <w:marRight w:val="0"/>
      <w:marTop w:val="0"/>
      <w:marBottom w:val="0"/>
      <w:divBdr>
        <w:top w:val="none" w:sz="0" w:space="0" w:color="auto"/>
        <w:left w:val="none" w:sz="0" w:space="0" w:color="auto"/>
        <w:bottom w:val="none" w:sz="0" w:space="0" w:color="auto"/>
        <w:right w:val="none" w:sz="0" w:space="0" w:color="auto"/>
      </w:divBdr>
    </w:div>
    <w:div w:id="1203247512">
      <w:bodyDiv w:val="1"/>
      <w:marLeft w:val="0"/>
      <w:marRight w:val="0"/>
      <w:marTop w:val="0"/>
      <w:marBottom w:val="0"/>
      <w:divBdr>
        <w:top w:val="none" w:sz="0" w:space="0" w:color="auto"/>
        <w:left w:val="none" w:sz="0" w:space="0" w:color="auto"/>
        <w:bottom w:val="none" w:sz="0" w:space="0" w:color="auto"/>
        <w:right w:val="none" w:sz="0" w:space="0" w:color="auto"/>
      </w:divBdr>
    </w:div>
    <w:div w:id="1235354762">
      <w:bodyDiv w:val="1"/>
      <w:marLeft w:val="0"/>
      <w:marRight w:val="0"/>
      <w:marTop w:val="0"/>
      <w:marBottom w:val="0"/>
      <w:divBdr>
        <w:top w:val="none" w:sz="0" w:space="0" w:color="auto"/>
        <w:left w:val="none" w:sz="0" w:space="0" w:color="auto"/>
        <w:bottom w:val="none" w:sz="0" w:space="0" w:color="auto"/>
        <w:right w:val="none" w:sz="0" w:space="0" w:color="auto"/>
      </w:divBdr>
    </w:div>
    <w:div w:id="1252544593">
      <w:bodyDiv w:val="1"/>
      <w:marLeft w:val="0"/>
      <w:marRight w:val="0"/>
      <w:marTop w:val="0"/>
      <w:marBottom w:val="0"/>
      <w:divBdr>
        <w:top w:val="none" w:sz="0" w:space="0" w:color="auto"/>
        <w:left w:val="none" w:sz="0" w:space="0" w:color="auto"/>
        <w:bottom w:val="none" w:sz="0" w:space="0" w:color="auto"/>
        <w:right w:val="none" w:sz="0" w:space="0" w:color="auto"/>
      </w:divBdr>
    </w:div>
    <w:div w:id="1272739213">
      <w:bodyDiv w:val="1"/>
      <w:marLeft w:val="0"/>
      <w:marRight w:val="0"/>
      <w:marTop w:val="0"/>
      <w:marBottom w:val="0"/>
      <w:divBdr>
        <w:top w:val="none" w:sz="0" w:space="0" w:color="auto"/>
        <w:left w:val="none" w:sz="0" w:space="0" w:color="auto"/>
        <w:bottom w:val="none" w:sz="0" w:space="0" w:color="auto"/>
        <w:right w:val="none" w:sz="0" w:space="0" w:color="auto"/>
      </w:divBdr>
    </w:div>
    <w:div w:id="1282372793">
      <w:bodyDiv w:val="1"/>
      <w:marLeft w:val="0"/>
      <w:marRight w:val="0"/>
      <w:marTop w:val="0"/>
      <w:marBottom w:val="0"/>
      <w:divBdr>
        <w:top w:val="none" w:sz="0" w:space="0" w:color="auto"/>
        <w:left w:val="none" w:sz="0" w:space="0" w:color="auto"/>
        <w:bottom w:val="none" w:sz="0" w:space="0" w:color="auto"/>
        <w:right w:val="none" w:sz="0" w:space="0" w:color="auto"/>
      </w:divBdr>
    </w:div>
    <w:div w:id="1344432339">
      <w:bodyDiv w:val="1"/>
      <w:marLeft w:val="0"/>
      <w:marRight w:val="0"/>
      <w:marTop w:val="0"/>
      <w:marBottom w:val="0"/>
      <w:divBdr>
        <w:top w:val="none" w:sz="0" w:space="0" w:color="auto"/>
        <w:left w:val="none" w:sz="0" w:space="0" w:color="auto"/>
        <w:bottom w:val="none" w:sz="0" w:space="0" w:color="auto"/>
        <w:right w:val="none" w:sz="0" w:space="0" w:color="auto"/>
      </w:divBdr>
    </w:div>
    <w:div w:id="1432050309">
      <w:bodyDiv w:val="1"/>
      <w:marLeft w:val="0"/>
      <w:marRight w:val="0"/>
      <w:marTop w:val="0"/>
      <w:marBottom w:val="0"/>
      <w:divBdr>
        <w:top w:val="none" w:sz="0" w:space="0" w:color="auto"/>
        <w:left w:val="none" w:sz="0" w:space="0" w:color="auto"/>
        <w:bottom w:val="none" w:sz="0" w:space="0" w:color="auto"/>
        <w:right w:val="none" w:sz="0" w:space="0" w:color="auto"/>
      </w:divBdr>
    </w:div>
    <w:div w:id="1538933283">
      <w:bodyDiv w:val="1"/>
      <w:marLeft w:val="0"/>
      <w:marRight w:val="0"/>
      <w:marTop w:val="0"/>
      <w:marBottom w:val="0"/>
      <w:divBdr>
        <w:top w:val="none" w:sz="0" w:space="0" w:color="auto"/>
        <w:left w:val="none" w:sz="0" w:space="0" w:color="auto"/>
        <w:bottom w:val="none" w:sz="0" w:space="0" w:color="auto"/>
        <w:right w:val="none" w:sz="0" w:space="0" w:color="auto"/>
      </w:divBdr>
    </w:div>
    <w:div w:id="1685545797">
      <w:bodyDiv w:val="1"/>
      <w:marLeft w:val="0"/>
      <w:marRight w:val="0"/>
      <w:marTop w:val="0"/>
      <w:marBottom w:val="0"/>
      <w:divBdr>
        <w:top w:val="none" w:sz="0" w:space="0" w:color="auto"/>
        <w:left w:val="none" w:sz="0" w:space="0" w:color="auto"/>
        <w:bottom w:val="none" w:sz="0" w:space="0" w:color="auto"/>
        <w:right w:val="none" w:sz="0" w:space="0" w:color="auto"/>
      </w:divBdr>
    </w:div>
    <w:div w:id="1750344181">
      <w:bodyDiv w:val="1"/>
      <w:marLeft w:val="0"/>
      <w:marRight w:val="0"/>
      <w:marTop w:val="0"/>
      <w:marBottom w:val="0"/>
      <w:divBdr>
        <w:top w:val="none" w:sz="0" w:space="0" w:color="auto"/>
        <w:left w:val="none" w:sz="0" w:space="0" w:color="auto"/>
        <w:bottom w:val="none" w:sz="0" w:space="0" w:color="auto"/>
        <w:right w:val="none" w:sz="0" w:space="0" w:color="auto"/>
      </w:divBdr>
    </w:div>
    <w:div w:id="1760980729">
      <w:bodyDiv w:val="1"/>
      <w:marLeft w:val="0"/>
      <w:marRight w:val="0"/>
      <w:marTop w:val="0"/>
      <w:marBottom w:val="0"/>
      <w:divBdr>
        <w:top w:val="none" w:sz="0" w:space="0" w:color="auto"/>
        <w:left w:val="none" w:sz="0" w:space="0" w:color="auto"/>
        <w:bottom w:val="none" w:sz="0" w:space="0" w:color="auto"/>
        <w:right w:val="none" w:sz="0" w:space="0" w:color="auto"/>
      </w:divBdr>
    </w:div>
    <w:div w:id="1761222213">
      <w:bodyDiv w:val="1"/>
      <w:marLeft w:val="0"/>
      <w:marRight w:val="0"/>
      <w:marTop w:val="0"/>
      <w:marBottom w:val="0"/>
      <w:divBdr>
        <w:top w:val="none" w:sz="0" w:space="0" w:color="auto"/>
        <w:left w:val="none" w:sz="0" w:space="0" w:color="auto"/>
        <w:bottom w:val="none" w:sz="0" w:space="0" w:color="auto"/>
        <w:right w:val="none" w:sz="0" w:space="0" w:color="auto"/>
      </w:divBdr>
    </w:div>
    <w:div w:id="1765883779">
      <w:bodyDiv w:val="1"/>
      <w:marLeft w:val="0"/>
      <w:marRight w:val="0"/>
      <w:marTop w:val="0"/>
      <w:marBottom w:val="0"/>
      <w:divBdr>
        <w:top w:val="none" w:sz="0" w:space="0" w:color="auto"/>
        <w:left w:val="none" w:sz="0" w:space="0" w:color="auto"/>
        <w:bottom w:val="none" w:sz="0" w:space="0" w:color="auto"/>
        <w:right w:val="none" w:sz="0" w:space="0" w:color="auto"/>
      </w:divBdr>
    </w:div>
    <w:div w:id="1769693772">
      <w:bodyDiv w:val="1"/>
      <w:marLeft w:val="0"/>
      <w:marRight w:val="0"/>
      <w:marTop w:val="0"/>
      <w:marBottom w:val="0"/>
      <w:divBdr>
        <w:top w:val="none" w:sz="0" w:space="0" w:color="auto"/>
        <w:left w:val="none" w:sz="0" w:space="0" w:color="auto"/>
        <w:bottom w:val="none" w:sz="0" w:space="0" w:color="auto"/>
        <w:right w:val="none" w:sz="0" w:space="0" w:color="auto"/>
      </w:divBdr>
    </w:div>
    <w:div w:id="1833715756">
      <w:bodyDiv w:val="1"/>
      <w:marLeft w:val="0"/>
      <w:marRight w:val="0"/>
      <w:marTop w:val="0"/>
      <w:marBottom w:val="0"/>
      <w:divBdr>
        <w:top w:val="none" w:sz="0" w:space="0" w:color="auto"/>
        <w:left w:val="none" w:sz="0" w:space="0" w:color="auto"/>
        <w:bottom w:val="none" w:sz="0" w:space="0" w:color="auto"/>
        <w:right w:val="none" w:sz="0" w:space="0" w:color="auto"/>
      </w:divBdr>
    </w:div>
    <w:div w:id="1868643041">
      <w:bodyDiv w:val="1"/>
      <w:marLeft w:val="0"/>
      <w:marRight w:val="0"/>
      <w:marTop w:val="0"/>
      <w:marBottom w:val="0"/>
      <w:divBdr>
        <w:top w:val="none" w:sz="0" w:space="0" w:color="auto"/>
        <w:left w:val="none" w:sz="0" w:space="0" w:color="auto"/>
        <w:bottom w:val="none" w:sz="0" w:space="0" w:color="auto"/>
        <w:right w:val="none" w:sz="0" w:space="0" w:color="auto"/>
      </w:divBdr>
    </w:div>
    <w:div w:id="1879509531">
      <w:bodyDiv w:val="1"/>
      <w:marLeft w:val="0"/>
      <w:marRight w:val="0"/>
      <w:marTop w:val="0"/>
      <w:marBottom w:val="0"/>
      <w:divBdr>
        <w:top w:val="none" w:sz="0" w:space="0" w:color="auto"/>
        <w:left w:val="none" w:sz="0" w:space="0" w:color="auto"/>
        <w:bottom w:val="none" w:sz="0" w:space="0" w:color="auto"/>
        <w:right w:val="none" w:sz="0" w:space="0" w:color="auto"/>
      </w:divBdr>
    </w:div>
    <w:div w:id="1897011533">
      <w:bodyDiv w:val="1"/>
      <w:marLeft w:val="0"/>
      <w:marRight w:val="0"/>
      <w:marTop w:val="0"/>
      <w:marBottom w:val="0"/>
      <w:divBdr>
        <w:top w:val="none" w:sz="0" w:space="0" w:color="auto"/>
        <w:left w:val="none" w:sz="0" w:space="0" w:color="auto"/>
        <w:bottom w:val="none" w:sz="0" w:space="0" w:color="auto"/>
        <w:right w:val="none" w:sz="0" w:space="0" w:color="auto"/>
      </w:divBdr>
    </w:div>
    <w:div w:id="1925917804">
      <w:bodyDiv w:val="1"/>
      <w:marLeft w:val="0"/>
      <w:marRight w:val="0"/>
      <w:marTop w:val="0"/>
      <w:marBottom w:val="0"/>
      <w:divBdr>
        <w:top w:val="none" w:sz="0" w:space="0" w:color="auto"/>
        <w:left w:val="none" w:sz="0" w:space="0" w:color="auto"/>
        <w:bottom w:val="none" w:sz="0" w:space="0" w:color="auto"/>
        <w:right w:val="none" w:sz="0" w:space="0" w:color="auto"/>
      </w:divBdr>
    </w:div>
    <w:div w:id="1928418290">
      <w:bodyDiv w:val="1"/>
      <w:marLeft w:val="0"/>
      <w:marRight w:val="0"/>
      <w:marTop w:val="0"/>
      <w:marBottom w:val="0"/>
      <w:divBdr>
        <w:top w:val="none" w:sz="0" w:space="0" w:color="auto"/>
        <w:left w:val="none" w:sz="0" w:space="0" w:color="auto"/>
        <w:bottom w:val="none" w:sz="0" w:space="0" w:color="auto"/>
        <w:right w:val="none" w:sz="0" w:space="0" w:color="auto"/>
      </w:divBdr>
    </w:div>
    <w:div w:id="1941451343">
      <w:bodyDiv w:val="1"/>
      <w:marLeft w:val="0"/>
      <w:marRight w:val="0"/>
      <w:marTop w:val="0"/>
      <w:marBottom w:val="0"/>
      <w:divBdr>
        <w:top w:val="none" w:sz="0" w:space="0" w:color="auto"/>
        <w:left w:val="none" w:sz="0" w:space="0" w:color="auto"/>
        <w:bottom w:val="none" w:sz="0" w:space="0" w:color="auto"/>
        <w:right w:val="none" w:sz="0" w:space="0" w:color="auto"/>
      </w:divBdr>
    </w:div>
    <w:div w:id="1946888603">
      <w:bodyDiv w:val="1"/>
      <w:marLeft w:val="0"/>
      <w:marRight w:val="0"/>
      <w:marTop w:val="0"/>
      <w:marBottom w:val="0"/>
      <w:divBdr>
        <w:top w:val="none" w:sz="0" w:space="0" w:color="auto"/>
        <w:left w:val="none" w:sz="0" w:space="0" w:color="auto"/>
        <w:bottom w:val="none" w:sz="0" w:space="0" w:color="auto"/>
        <w:right w:val="none" w:sz="0" w:space="0" w:color="auto"/>
      </w:divBdr>
    </w:div>
    <w:div w:id="1952005719">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2056463646">
      <w:bodyDiv w:val="1"/>
      <w:marLeft w:val="0"/>
      <w:marRight w:val="0"/>
      <w:marTop w:val="0"/>
      <w:marBottom w:val="0"/>
      <w:divBdr>
        <w:top w:val="none" w:sz="0" w:space="0" w:color="auto"/>
        <w:left w:val="none" w:sz="0" w:space="0" w:color="auto"/>
        <w:bottom w:val="none" w:sz="0" w:space="0" w:color="auto"/>
        <w:right w:val="none" w:sz="0" w:space="0" w:color="auto"/>
      </w:divBdr>
    </w:div>
    <w:div w:id="2106612332">
      <w:bodyDiv w:val="1"/>
      <w:marLeft w:val="0"/>
      <w:marRight w:val="0"/>
      <w:marTop w:val="0"/>
      <w:marBottom w:val="0"/>
      <w:divBdr>
        <w:top w:val="none" w:sz="0" w:space="0" w:color="auto"/>
        <w:left w:val="none" w:sz="0" w:space="0" w:color="auto"/>
        <w:bottom w:val="none" w:sz="0" w:space="0" w:color="auto"/>
        <w:right w:val="none" w:sz="0" w:space="0" w:color="auto"/>
      </w:divBdr>
    </w:div>
    <w:div w:id="213655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emf"/><Relationship Id="rId10" Type="http://schemas.openxmlformats.org/officeDocument/2006/relationships/header" Target="header2.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oleObject" Target="embeddings/oleObject3.bin"/></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6041;&#27491;&#22269;&#38469;\&#21271;&#22823;&#22269;&#38469;&#39033;&#30446;&#32452;\TO-BE&#25991;&#26723;&#32534;&#20889;\BR010-FIHICT-&#38656;&#27714;&#35268;&#26684;&#35828;&#26126;&#20070;&#27169;&#26495;-2011112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8477B-81DF-4D0F-AA87-C7AEDF17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BR010-FIHICT-需求规格说明书模板-20111128.dotx</Template>
  <TotalTime>1078</TotalTime>
  <Pages>1</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主数据维护管理规范V1.0</dc:title>
  <dc:creator>金麦斯特软件有限公司</dc:creator>
  <cp:lastModifiedBy>姚会新</cp:lastModifiedBy>
  <cp:revision>83</cp:revision>
  <dcterms:created xsi:type="dcterms:W3CDTF">2013-04-07T05:56:00Z</dcterms:created>
  <dcterms:modified xsi:type="dcterms:W3CDTF">2017-01-31T00:35:00Z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